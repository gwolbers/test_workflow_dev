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1766A" w14:textId="77777777" w:rsidR="00577995" w:rsidRPr="005D0FAA" w:rsidRDefault="00577995" w:rsidP="0047061F">
      <w:pPr>
        <w:pStyle w:val="Kop1voorwerk"/>
        <w:jc w:val="right"/>
        <w:sectPr w:rsidR="00577995" w:rsidRPr="005D0FAA"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4F41CDB8" w:rsidR="003906D6" w:rsidRPr="00A22B92" w:rsidRDefault="007B43BA" w:rsidP="003906D6">
      <w:pPr>
        <w:pStyle w:val="Colofon"/>
      </w:pPr>
      <w:r>
        <w:t>Omgevingsdocument</w:t>
      </w:r>
      <w:r w:rsidR="003906D6" w:rsidRPr="00A22B92">
        <w:tab/>
      </w:r>
      <w:r w:rsidR="008D54DC">
        <w:fldChar w:fldCharType="begin"/>
      </w:r>
      <w:r w:rsidR="008D54DC">
        <w:instrText xml:space="preserve"> DOCVARIABLE  ID01 </w:instrText>
      </w:r>
      <w:r w:rsidR="008D54DC">
        <w:fldChar w:fldCharType="separate"/>
      </w:r>
      <w:r w:rsidR="00FD00CC">
        <w:t>omgevingsverordening</w:t>
      </w:r>
      <w:r w:rsidR="008D54DC">
        <w:fldChar w:fldCharType="end"/>
      </w:r>
    </w:p>
    <w:p w14:paraId="116CC36D" w14:textId="39320FA5" w:rsidR="003906D6" w:rsidRPr="00A22B92" w:rsidRDefault="003906D6" w:rsidP="003906D6">
      <w:pPr>
        <w:pStyle w:val="Colofon"/>
      </w:pPr>
      <w:r w:rsidRPr="00A22B92">
        <w:t>Identificatie</w:t>
      </w:r>
      <w:r w:rsidRPr="00A22B92">
        <w:tab/>
      </w:r>
      <w:r w:rsidR="008D54DC">
        <w:fldChar w:fldCharType="begin"/>
      </w:r>
      <w:r w:rsidR="008D54DC">
        <w:instrText xml:space="preserve"> DOCVARIABLE  ID03 </w:instrText>
      </w:r>
      <w:r w:rsidR="008D54DC">
        <w:fldChar w:fldCharType="separate"/>
      </w:r>
      <w:r w:rsidR="00FD00CC">
        <w:t>ov</w:t>
      </w:r>
      <w:r w:rsidR="008D54DC">
        <w:fldChar w:fldCharType="end"/>
      </w:r>
    </w:p>
    <w:p w14:paraId="1491DB48" w14:textId="1A99719B" w:rsidR="003906D6" w:rsidRPr="00A22B92" w:rsidRDefault="003906D6" w:rsidP="003906D6">
      <w:pPr>
        <w:pStyle w:val="Colofon"/>
      </w:pPr>
      <w:r w:rsidRPr="00A22B92">
        <w:t>Versie</w:t>
      </w:r>
      <w:r w:rsidRPr="00A22B92">
        <w:tab/>
      </w:r>
      <w:r w:rsidR="008D54DC">
        <w:fldChar w:fldCharType="begin"/>
      </w:r>
      <w:r w:rsidR="008D54DC">
        <w:instrText xml:space="preserve"> DOCVARIABLE  ID04 </w:instrText>
      </w:r>
      <w:r w:rsidR="008D54DC">
        <w:fldChar w:fldCharType="separate"/>
      </w:r>
      <w:r w:rsidR="00FD00CC">
        <w:t>1.0</w:t>
      </w:r>
      <w:r w:rsidR="008D54DC">
        <w:fldChar w:fldCharType="end"/>
      </w:r>
    </w:p>
    <w:p w14:paraId="3A9612DA" w14:textId="489CE80D" w:rsidR="003906D6" w:rsidRPr="00A22B92" w:rsidRDefault="003906D6" w:rsidP="003906D6">
      <w:pPr>
        <w:pStyle w:val="Colofon"/>
      </w:pPr>
      <w:r w:rsidRPr="00A22B92">
        <w:t>Projectnaam</w:t>
      </w:r>
      <w:r w:rsidRPr="00A22B92">
        <w:tab/>
      </w:r>
      <w:fldSimple w:instr=" DOCVARIABLE  ID05 ">
        <w:r w:rsidR="00FD00CC">
          <w:t>STandaard Officiële Publicaties met ToepassingsProfielen voor OmgevingsDocumenten (STOP/TPOD)</w:t>
        </w:r>
      </w:fldSimple>
    </w:p>
    <w:p w14:paraId="2A5E09CA" w14:textId="1375B34D" w:rsidR="003906D6" w:rsidRPr="00A22B92" w:rsidRDefault="003906D6" w:rsidP="003906D6">
      <w:pPr>
        <w:pStyle w:val="Colofon"/>
      </w:pPr>
      <w:r w:rsidRPr="00A22B92">
        <w:t>Projectnummer</w:t>
      </w:r>
      <w:r w:rsidRPr="00A22B92">
        <w:tab/>
      </w:r>
      <w:r w:rsidR="008D54DC">
        <w:fldChar w:fldCharType="begin"/>
      </w:r>
      <w:r w:rsidR="008D54DC">
        <w:instrText xml:space="preserve"> DOCVARIABLE  ID06 </w:instrText>
      </w:r>
      <w:r w:rsidR="008D54DC">
        <w:fldChar w:fldCharType="separate"/>
      </w:r>
      <w:r w:rsidR="00FD00CC">
        <w:t>PR33</w:t>
      </w:r>
      <w:r w:rsidR="008D54DC">
        <w:fldChar w:fldCharType="end"/>
      </w:r>
    </w:p>
    <w:p w14:paraId="74AA66FE" w14:textId="77777777" w:rsidR="003906D6" w:rsidRPr="00A22B92" w:rsidRDefault="003906D6" w:rsidP="003906D6">
      <w:pPr>
        <w:pStyle w:val="Colofon"/>
      </w:pPr>
    </w:p>
    <w:p w14:paraId="483E0B98" w14:textId="43F293D0" w:rsidR="003906D6" w:rsidRPr="00A22B92" w:rsidRDefault="003906D6" w:rsidP="003906D6">
      <w:pPr>
        <w:pStyle w:val="Colofon"/>
      </w:pPr>
      <w:r w:rsidRPr="00A22B92">
        <w:t>Contactpersoon</w:t>
      </w:r>
      <w:r w:rsidRPr="00A22B92">
        <w:tab/>
      </w:r>
      <w:r w:rsidR="008D54DC">
        <w:fldChar w:fldCharType="begin"/>
      </w:r>
      <w:r w:rsidR="008D54DC">
        <w:instrText xml:space="preserve"> DOCVARIABLE  ID07 </w:instrText>
      </w:r>
      <w:r w:rsidR="008D54DC">
        <w:fldChar w:fldCharType="separate"/>
      </w:r>
      <w:r w:rsidR="00FD00CC">
        <w:t>Monique van Scherpenzeel</w:t>
      </w:r>
      <w:r w:rsidR="008D54DC">
        <w:fldChar w:fldCharType="end"/>
      </w:r>
    </w:p>
    <w:p w14:paraId="0F4FA0A9" w14:textId="77777777" w:rsidR="003906D6" w:rsidRPr="00A22B92" w:rsidRDefault="003906D6" w:rsidP="003906D6">
      <w:pPr>
        <w:pStyle w:val="Colofon"/>
      </w:pPr>
    </w:p>
    <w:p w14:paraId="7CD33015" w14:textId="2138ED0E"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FD00CC">
        <w:t>DSO project 33</w:t>
      </w:r>
      <w:r w:rsidR="00313238" w:rsidRPr="00313238">
        <w:fldChar w:fldCharType="end"/>
      </w:r>
    </w:p>
    <w:p w14:paraId="1ACE0EFE" w14:textId="29B33A4B" w:rsidR="005F497F" w:rsidRPr="005D0FAA" w:rsidRDefault="005F497F" w:rsidP="003102B9">
      <w:pPr>
        <w:pStyle w:val="Colofon"/>
      </w:pPr>
    </w:p>
    <w:p w14:paraId="4FAB32DA" w14:textId="77777777" w:rsidR="00D12541" w:rsidRPr="005D0FAA" w:rsidRDefault="00D12541" w:rsidP="00067FA6">
      <w:pPr>
        <w:ind w:left="2268" w:hanging="2268"/>
      </w:pPr>
      <w:r w:rsidRPr="005D0FAA">
        <w:t>Versiehistorie</w:t>
      </w: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6259DC" w:rsidRPr="008736FB" w14:paraId="726D4AA8" w14:textId="77777777" w:rsidTr="00CB0500">
        <w:trPr>
          <w:cnfStyle w:val="100000000000" w:firstRow="1" w:lastRow="0" w:firstColumn="0" w:lastColumn="0" w:oddVBand="0" w:evenVBand="0" w:oddHBand="0" w:evenHBand="0" w:firstRowFirstColumn="0" w:firstRowLastColumn="0" w:lastRowFirstColumn="0" w:lastRowLastColumn="0"/>
          <w:tblHeader/>
        </w:trPr>
        <w:tc>
          <w:tcPr>
            <w:tcW w:w="566" w:type="pct"/>
          </w:tcPr>
          <w:p w14:paraId="18A7D663" w14:textId="77777777" w:rsidR="006259DC" w:rsidRPr="008736FB" w:rsidRDefault="006259DC" w:rsidP="00CB0500">
            <w:r>
              <w:t>Versie</w:t>
            </w:r>
          </w:p>
        </w:tc>
        <w:tc>
          <w:tcPr>
            <w:tcW w:w="766" w:type="pct"/>
          </w:tcPr>
          <w:p w14:paraId="79D8505B" w14:textId="77777777" w:rsidR="006259DC" w:rsidRDefault="006259DC" w:rsidP="00CB0500">
            <w:r>
              <w:t>Datum</w:t>
            </w:r>
          </w:p>
        </w:tc>
        <w:tc>
          <w:tcPr>
            <w:tcW w:w="3668" w:type="pct"/>
          </w:tcPr>
          <w:p w14:paraId="7A8F9C54" w14:textId="77777777" w:rsidR="006259DC" w:rsidRPr="008736FB" w:rsidRDefault="006259DC" w:rsidP="00CB0500">
            <w:r>
              <w:t>W</w:t>
            </w:r>
            <w:r w:rsidRPr="008736FB">
              <w:t>ijziging</w:t>
            </w:r>
          </w:p>
        </w:tc>
      </w:tr>
      <w:tr w:rsidR="006259DC" w:rsidRPr="008736FB" w14:paraId="2DEAB6DD" w14:textId="77777777" w:rsidTr="00CB0500">
        <w:tc>
          <w:tcPr>
            <w:tcW w:w="566" w:type="pct"/>
          </w:tcPr>
          <w:p w14:paraId="65D610E1" w14:textId="77777777" w:rsidR="006259DC" w:rsidRPr="00DF6335" w:rsidRDefault="006259DC" w:rsidP="00CB0500">
            <w:r>
              <w:t>1.0</w:t>
            </w:r>
          </w:p>
        </w:tc>
        <w:tc>
          <w:tcPr>
            <w:tcW w:w="766" w:type="pct"/>
          </w:tcPr>
          <w:p w14:paraId="60527FB2" w14:textId="6D07822C" w:rsidR="006259DC" w:rsidRPr="008B7BBC" w:rsidRDefault="00D3253B" w:rsidP="00CB0500">
            <w:r>
              <w:t>2020-04-17</w:t>
            </w:r>
          </w:p>
        </w:tc>
        <w:tc>
          <w:tcPr>
            <w:tcW w:w="3668" w:type="pct"/>
          </w:tcPr>
          <w:p w14:paraId="57F9C873" w14:textId="77777777" w:rsidR="006259DC" w:rsidRDefault="006259DC" w:rsidP="00CB0500">
            <w:r w:rsidRPr="003F17BF">
              <w:t xml:space="preserve">Hele document: </w:t>
            </w:r>
          </w:p>
          <w:p w14:paraId="248BB620" w14:textId="77777777" w:rsidR="006259DC" w:rsidRDefault="006259DC" w:rsidP="006259DC">
            <w:pPr>
              <w:pStyle w:val="Opsommingtekens1"/>
            </w:pPr>
            <w:r w:rsidRPr="003F17BF">
              <w:t>Tekstcorrecties</w:t>
            </w:r>
            <w:r>
              <w:t xml:space="preserve"> en</w:t>
            </w:r>
            <w:r w:rsidRPr="003F17BF">
              <w:t xml:space="preserve"> harmonisatie</w:t>
            </w:r>
          </w:p>
          <w:p w14:paraId="1ED6B501" w14:textId="77777777" w:rsidR="006259DC" w:rsidRPr="00DF6335" w:rsidRDefault="006259DC" w:rsidP="006259DC">
            <w:pPr>
              <w:pStyle w:val="Opsommingtekens1"/>
            </w:pPr>
            <w:r>
              <w:t>Verduidelijkende afbeeldingen toegevoegd</w:t>
            </w:r>
          </w:p>
        </w:tc>
      </w:tr>
      <w:tr w:rsidR="006259DC" w:rsidRPr="008736FB" w14:paraId="43D0B0CC" w14:textId="77777777" w:rsidTr="00CB0500">
        <w:tc>
          <w:tcPr>
            <w:tcW w:w="566" w:type="pct"/>
          </w:tcPr>
          <w:p w14:paraId="20760B69" w14:textId="77777777" w:rsidR="006259DC" w:rsidRPr="00DF6335" w:rsidRDefault="006259DC" w:rsidP="00CB0500">
            <w:r w:rsidRPr="00B22C4A">
              <w:t>1.0</w:t>
            </w:r>
          </w:p>
        </w:tc>
        <w:tc>
          <w:tcPr>
            <w:tcW w:w="766" w:type="pct"/>
          </w:tcPr>
          <w:p w14:paraId="6BA08DCA" w14:textId="7B59C75C" w:rsidR="006259DC" w:rsidRPr="008B7BBC" w:rsidRDefault="00D3253B" w:rsidP="00CB0500">
            <w:r>
              <w:t>2020-04-17</w:t>
            </w:r>
          </w:p>
        </w:tc>
        <w:tc>
          <w:tcPr>
            <w:tcW w:w="3668" w:type="pct"/>
          </w:tcPr>
          <w:p w14:paraId="096C65A3" w14:textId="77777777" w:rsidR="006259DC" w:rsidRDefault="006259DC" w:rsidP="00CB0500">
            <w:r>
              <w:t xml:space="preserve">Paragraaf 3.6 Presentatiemodel: </w:t>
            </w:r>
          </w:p>
          <w:p w14:paraId="1E83DD62" w14:textId="77777777" w:rsidR="006259DC" w:rsidRPr="00DF6335" w:rsidRDefault="006259DC" w:rsidP="006259DC">
            <w:pPr>
              <w:pStyle w:val="Opsommingtekens1"/>
            </w:pPr>
            <w:r>
              <w:t>Beschrijving toegevoegd van 2 mogelijkheden die bevoegd gezag heeft om zelf invloed uit te oefenen op weergave objecten op kaart</w:t>
            </w:r>
          </w:p>
        </w:tc>
      </w:tr>
      <w:tr w:rsidR="006259DC" w:rsidRPr="008736FB" w14:paraId="77835FED" w14:textId="77777777" w:rsidTr="00CB0500">
        <w:tc>
          <w:tcPr>
            <w:tcW w:w="566" w:type="pct"/>
          </w:tcPr>
          <w:p w14:paraId="381B64CA" w14:textId="77777777" w:rsidR="006259DC" w:rsidRPr="00DF6335" w:rsidRDefault="006259DC" w:rsidP="00CB0500">
            <w:r w:rsidRPr="00B22C4A">
              <w:t>1.0</w:t>
            </w:r>
          </w:p>
        </w:tc>
        <w:tc>
          <w:tcPr>
            <w:tcW w:w="766" w:type="pct"/>
          </w:tcPr>
          <w:p w14:paraId="0DF67BB1" w14:textId="06F03D88" w:rsidR="006259DC" w:rsidRPr="008B7BBC" w:rsidRDefault="00D3253B" w:rsidP="00CB0500">
            <w:r>
              <w:t>2020-04-17</w:t>
            </w:r>
          </w:p>
        </w:tc>
        <w:tc>
          <w:tcPr>
            <w:tcW w:w="3668" w:type="pct"/>
          </w:tcPr>
          <w:p w14:paraId="43F3F4C4" w14:textId="77777777" w:rsidR="006259DC" w:rsidRDefault="006259DC" w:rsidP="00CB0500">
            <w:r>
              <w:t>Voormalige p</w:t>
            </w:r>
            <w:r w:rsidRPr="00E94AF7">
              <w:t>aragraaf 3.8</w:t>
            </w:r>
            <w:r>
              <w:t xml:space="preserve"> Muteren</w:t>
            </w:r>
            <w:r w:rsidRPr="00E94AF7">
              <w:t xml:space="preserve">: </w:t>
            </w:r>
          </w:p>
          <w:p w14:paraId="0101D747" w14:textId="77777777" w:rsidR="006259DC" w:rsidRDefault="006259DC" w:rsidP="006259DC">
            <w:pPr>
              <w:pStyle w:val="Opsommingtekens1"/>
            </w:pPr>
            <w:r>
              <w:t>I</w:t>
            </w:r>
            <w:r w:rsidRPr="00E94AF7">
              <w:t xml:space="preserve">nhoud verplaatst naar paragraaf 4.3 </w:t>
            </w:r>
            <w:r>
              <w:t xml:space="preserve">Geconsolideerde Regeling </w:t>
            </w:r>
            <w:r w:rsidRPr="00E94AF7">
              <w:t xml:space="preserve">en </w:t>
            </w:r>
            <w:r>
              <w:t xml:space="preserve">paragraaf </w:t>
            </w:r>
            <w:r w:rsidRPr="00E94AF7">
              <w:t>7</w:t>
            </w:r>
            <w:r>
              <w:t>.6 Muteren van IMOW-objecten</w:t>
            </w:r>
          </w:p>
          <w:p w14:paraId="3EAC6AA0" w14:textId="77777777" w:rsidR="006259DC" w:rsidRDefault="006259DC" w:rsidP="006259DC">
            <w:pPr>
              <w:pStyle w:val="Opsommingtekens1"/>
            </w:pPr>
            <w:r>
              <w:t>Overige paragrafen in hoofdstuk 3 vernummerd</w:t>
            </w:r>
          </w:p>
        </w:tc>
      </w:tr>
      <w:tr w:rsidR="006259DC" w:rsidRPr="008736FB" w14:paraId="2D3768B0" w14:textId="77777777" w:rsidTr="00CB0500">
        <w:tc>
          <w:tcPr>
            <w:tcW w:w="566" w:type="pct"/>
          </w:tcPr>
          <w:p w14:paraId="060410AB" w14:textId="77777777" w:rsidR="006259DC" w:rsidRPr="00DF6335" w:rsidRDefault="006259DC" w:rsidP="00CB0500">
            <w:r w:rsidRPr="00B22C4A">
              <w:t>1.0</w:t>
            </w:r>
          </w:p>
        </w:tc>
        <w:tc>
          <w:tcPr>
            <w:tcW w:w="766" w:type="pct"/>
          </w:tcPr>
          <w:p w14:paraId="6500367A" w14:textId="2FB49138" w:rsidR="006259DC" w:rsidRPr="008B7BBC" w:rsidRDefault="00D3253B" w:rsidP="00CB0500">
            <w:r>
              <w:t>2020-04-17</w:t>
            </w:r>
          </w:p>
        </w:tc>
        <w:tc>
          <w:tcPr>
            <w:tcW w:w="3668" w:type="pct"/>
          </w:tcPr>
          <w:p w14:paraId="5436D5AA" w14:textId="77777777" w:rsidR="006259DC" w:rsidRDefault="006259DC" w:rsidP="00CB0500">
            <w:r>
              <w:t xml:space="preserve">Hoofdstuk 5 Toepassing van het STOP-tekstmodel op omgevingsdocumenten: </w:t>
            </w:r>
          </w:p>
          <w:p w14:paraId="56AFB173" w14:textId="77777777" w:rsidR="006259DC" w:rsidRPr="00DF6335" w:rsidRDefault="006259DC" w:rsidP="006259DC">
            <w:pPr>
              <w:pStyle w:val="Opsommingtekens1"/>
            </w:pPr>
            <w:r>
              <w:t>Aangepast op wijziging STOP dat er nog maar één tekstmodel is voor Vrijetekststructuur</w:t>
            </w:r>
          </w:p>
        </w:tc>
      </w:tr>
      <w:tr w:rsidR="006259DC" w:rsidRPr="008736FB" w14:paraId="73CD74B2" w14:textId="77777777" w:rsidTr="00CB0500">
        <w:tc>
          <w:tcPr>
            <w:tcW w:w="566" w:type="pct"/>
          </w:tcPr>
          <w:p w14:paraId="41B7EE98" w14:textId="77777777" w:rsidR="006259DC" w:rsidRPr="00B22C4A" w:rsidRDefault="006259DC" w:rsidP="00CB0500">
            <w:r w:rsidRPr="007C3FAA">
              <w:t>1.0</w:t>
            </w:r>
          </w:p>
        </w:tc>
        <w:tc>
          <w:tcPr>
            <w:tcW w:w="766" w:type="pct"/>
          </w:tcPr>
          <w:p w14:paraId="48492212" w14:textId="07BECAB2" w:rsidR="006259DC" w:rsidRPr="00496933" w:rsidRDefault="00D3253B" w:rsidP="00CB0500">
            <w:r>
              <w:t>2020-04-17</w:t>
            </w:r>
          </w:p>
        </w:tc>
        <w:tc>
          <w:tcPr>
            <w:tcW w:w="3668" w:type="pct"/>
          </w:tcPr>
          <w:p w14:paraId="38ACF91C" w14:textId="77777777" w:rsidR="006259DC" w:rsidRDefault="006259DC" w:rsidP="00CB0500">
            <w:r w:rsidRPr="00235C21">
              <w:t>Paragraaf</w:t>
            </w:r>
            <w:r>
              <w:t xml:space="preserve"> 5.2 Specificatie van de Artikelstructuur: </w:t>
            </w:r>
          </w:p>
          <w:p w14:paraId="5EDD8894" w14:textId="77777777" w:rsidR="006259DC" w:rsidRDefault="006259DC" w:rsidP="006259DC">
            <w:pPr>
              <w:pStyle w:val="Opsommingtekens1"/>
            </w:pPr>
            <w:r>
              <w:t>Toegevoegd dat ieder toegelaten structuurelement de tekst ‘Gereserveerd’ kan bevatten</w:t>
            </w:r>
          </w:p>
        </w:tc>
      </w:tr>
      <w:tr w:rsidR="006259DC" w:rsidRPr="008736FB" w14:paraId="689E818B" w14:textId="77777777" w:rsidTr="00CB0500">
        <w:tc>
          <w:tcPr>
            <w:tcW w:w="566" w:type="pct"/>
          </w:tcPr>
          <w:p w14:paraId="2C02D630" w14:textId="77777777" w:rsidR="006259DC" w:rsidRPr="007C3FAA" w:rsidRDefault="006259DC" w:rsidP="00CB0500">
            <w:r w:rsidRPr="00552C2C">
              <w:t>1.0</w:t>
            </w:r>
          </w:p>
        </w:tc>
        <w:tc>
          <w:tcPr>
            <w:tcW w:w="766" w:type="pct"/>
          </w:tcPr>
          <w:p w14:paraId="03DFBD4B" w14:textId="7674D1E9" w:rsidR="006259DC" w:rsidRPr="007C3FAA" w:rsidRDefault="00D3253B" w:rsidP="00CB0500">
            <w:r>
              <w:t>2020-04-17</w:t>
            </w:r>
          </w:p>
        </w:tc>
        <w:tc>
          <w:tcPr>
            <w:tcW w:w="3668" w:type="pct"/>
          </w:tcPr>
          <w:p w14:paraId="396D8F28" w14:textId="77777777" w:rsidR="006259DC" w:rsidRDefault="006259DC" w:rsidP="00CB0500">
            <w:r>
              <w:t xml:space="preserve">Paragrafen 5.5 Begripsbepalingen en 5.6 Meet- en rekenbepalingen: </w:t>
            </w:r>
          </w:p>
          <w:p w14:paraId="3B19D21D" w14:textId="77777777" w:rsidR="006259DC" w:rsidRPr="00235C21" w:rsidRDefault="006259DC" w:rsidP="006259DC">
            <w:pPr>
              <w:pStyle w:val="Opsommingtekens1"/>
            </w:pPr>
            <w:r>
              <w:t>Bepaling toegevoegd dat indien de begrippen respectievelijk de meet- en rekenbepalingen in een bijlage worden geplaatst, in het artikel in hoofdstuk 1 een verwijzing naar de betreffende bijlage moet worden opgenomen</w:t>
            </w:r>
          </w:p>
        </w:tc>
      </w:tr>
      <w:tr w:rsidR="006259DC" w:rsidRPr="008736FB" w14:paraId="72D2F846" w14:textId="77777777" w:rsidTr="00CB0500">
        <w:tc>
          <w:tcPr>
            <w:tcW w:w="566" w:type="pct"/>
          </w:tcPr>
          <w:p w14:paraId="23DC97A0" w14:textId="77777777" w:rsidR="006259DC" w:rsidRPr="00DF6335" w:rsidRDefault="006259DC" w:rsidP="00CB0500">
            <w:r w:rsidRPr="00B22C4A">
              <w:t>1.0</w:t>
            </w:r>
          </w:p>
        </w:tc>
        <w:tc>
          <w:tcPr>
            <w:tcW w:w="766" w:type="pct"/>
          </w:tcPr>
          <w:p w14:paraId="60B19EB4" w14:textId="4714547A" w:rsidR="006259DC" w:rsidRPr="008B7BBC" w:rsidRDefault="00D3253B" w:rsidP="00CB0500">
            <w:r>
              <w:t>2020-04-17</w:t>
            </w:r>
          </w:p>
        </w:tc>
        <w:tc>
          <w:tcPr>
            <w:tcW w:w="3668" w:type="pct"/>
          </w:tcPr>
          <w:p w14:paraId="19224778" w14:textId="77777777" w:rsidR="006259DC" w:rsidRDefault="006259DC" w:rsidP="00CB0500">
            <w:r>
              <w:t xml:space="preserve">Paragraaf 6.2 De drie hoofdcomponenten van IMOW: </w:t>
            </w:r>
          </w:p>
          <w:p w14:paraId="531C8588" w14:textId="77777777" w:rsidR="006259DC" w:rsidRDefault="006259DC" w:rsidP="006259DC">
            <w:pPr>
              <w:pStyle w:val="Opsommingtekens1"/>
            </w:pPr>
            <w:r>
              <w:t>Herschreven ter verduidelijking</w:t>
            </w:r>
          </w:p>
          <w:p w14:paraId="083BA26E" w14:textId="77777777" w:rsidR="006259DC" w:rsidRPr="00DF6335" w:rsidRDefault="006259DC" w:rsidP="006259DC">
            <w:pPr>
              <w:pStyle w:val="Opsommingtekens1"/>
            </w:pPr>
            <w:r>
              <w:t>Begrippen werkingsgebied en Locatie beter toegelicht</w:t>
            </w:r>
          </w:p>
        </w:tc>
      </w:tr>
      <w:tr w:rsidR="006259DC" w:rsidRPr="008736FB" w14:paraId="3F9C6852" w14:textId="77777777" w:rsidTr="00CB0500">
        <w:tc>
          <w:tcPr>
            <w:tcW w:w="566" w:type="pct"/>
          </w:tcPr>
          <w:p w14:paraId="228B9CFA" w14:textId="77777777" w:rsidR="006259DC" w:rsidRPr="00DF6335" w:rsidRDefault="006259DC" w:rsidP="00CB0500">
            <w:r w:rsidRPr="00B22C4A">
              <w:lastRenderedPageBreak/>
              <w:t>1.0</w:t>
            </w:r>
          </w:p>
        </w:tc>
        <w:tc>
          <w:tcPr>
            <w:tcW w:w="766" w:type="pct"/>
          </w:tcPr>
          <w:p w14:paraId="6111ECEC" w14:textId="140EA60C" w:rsidR="006259DC" w:rsidRPr="008B7BBC" w:rsidRDefault="00D3253B" w:rsidP="00CB0500">
            <w:r>
              <w:t>2020-04-17</w:t>
            </w:r>
          </w:p>
        </w:tc>
        <w:tc>
          <w:tcPr>
            <w:tcW w:w="3668" w:type="pct"/>
          </w:tcPr>
          <w:p w14:paraId="07BB0C3B" w14:textId="77777777" w:rsidR="006259DC" w:rsidRDefault="006259DC" w:rsidP="00CB0500">
            <w:r>
              <w:t xml:space="preserve">Paragraaf 6.3: </w:t>
            </w:r>
          </w:p>
          <w:p w14:paraId="2DD0D587" w14:textId="77777777" w:rsidR="006259DC" w:rsidRPr="00DF6335" w:rsidRDefault="006259DC" w:rsidP="006259DC">
            <w:pPr>
              <w:pStyle w:val="Opsommingtekens1"/>
            </w:pPr>
            <w:r>
              <w:t>Gewijzigd UML-diagram opgenomen</w:t>
            </w:r>
          </w:p>
        </w:tc>
      </w:tr>
      <w:tr w:rsidR="006259DC" w:rsidRPr="008736FB" w14:paraId="7915C12A" w14:textId="77777777" w:rsidTr="00CB0500">
        <w:tc>
          <w:tcPr>
            <w:tcW w:w="566" w:type="pct"/>
          </w:tcPr>
          <w:p w14:paraId="6E5AE82E" w14:textId="77777777" w:rsidR="006259DC" w:rsidRPr="00DF6335" w:rsidRDefault="006259DC" w:rsidP="00CB0500">
            <w:r w:rsidRPr="00B22C4A">
              <w:t>1.0</w:t>
            </w:r>
          </w:p>
        </w:tc>
        <w:tc>
          <w:tcPr>
            <w:tcW w:w="766" w:type="pct"/>
          </w:tcPr>
          <w:p w14:paraId="308A171C" w14:textId="04083200" w:rsidR="006259DC" w:rsidRPr="008B7BBC" w:rsidRDefault="00D3253B" w:rsidP="00CB0500">
            <w:r>
              <w:t>2020-04-17</w:t>
            </w:r>
          </w:p>
        </w:tc>
        <w:tc>
          <w:tcPr>
            <w:tcW w:w="3668" w:type="pct"/>
          </w:tcPr>
          <w:p w14:paraId="3CA56450" w14:textId="77777777" w:rsidR="006259DC" w:rsidRDefault="006259DC" w:rsidP="00CB0500">
            <w:r>
              <w:t xml:space="preserve">Paragraaf 6.4 Annoteren met IMOW-objecten: </w:t>
            </w:r>
          </w:p>
          <w:p w14:paraId="3006346B" w14:textId="77777777" w:rsidR="006259DC" w:rsidRPr="00DF6335" w:rsidRDefault="006259DC" w:rsidP="006259DC">
            <w:pPr>
              <w:pStyle w:val="Opsommingtekens1"/>
            </w:pPr>
            <w:r>
              <w:t xml:space="preserve">Subparagraaf (6.4.1) </w:t>
            </w:r>
            <w:r w:rsidRPr="00002E9A">
              <w:t xml:space="preserve">toegevoegd </w:t>
            </w:r>
            <w:r>
              <w:t>met introductie op de bedoeling van IMOW, overige subparagrafen vernummerd</w:t>
            </w:r>
          </w:p>
        </w:tc>
      </w:tr>
      <w:tr w:rsidR="006259DC" w:rsidRPr="008736FB" w14:paraId="561C486E" w14:textId="77777777" w:rsidTr="00CB0500">
        <w:tc>
          <w:tcPr>
            <w:tcW w:w="566" w:type="pct"/>
          </w:tcPr>
          <w:p w14:paraId="52A04F5C" w14:textId="77777777" w:rsidR="006259DC" w:rsidRPr="00DF6335" w:rsidRDefault="006259DC" w:rsidP="00CB0500">
            <w:r w:rsidRPr="00B22C4A">
              <w:t>1.0</w:t>
            </w:r>
          </w:p>
        </w:tc>
        <w:tc>
          <w:tcPr>
            <w:tcW w:w="766" w:type="pct"/>
          </w:tcPr>
          <w:p w14:paraId="6B1153DC" w14:textId="553D3349" w:rsidR="006259DC" w:rsidRPr="008B7BBC" w:rsidRDefault="00D3253B" w:rsidP="00CB0500">
            <w:r>
              <w:t>2020-04-17</w:t>
            </w:r>
          </w:p>
        </w:tc>
        <w:tc>
          <w:tcPr>
            <w:tcW w:w="3668" w:type="pct"/>
          </w:tcPr>
          <w:p w14:paraId="12CB1E27" w14:textId="77777777" w:rsidR="006259DC" w:rsidRDefault="006259DC" w:rsidP="00CB0500">
            <w:r>
              <w:t>P</w:t>
            </w:r>
            <w:r w:rsidRPr="00CC62CB">
              <w:t>aragraaf 6.4</w:t>
            </w:r>
            <w:r>
              <w:t>, in</w:t>
            </w:r>
            <w:r w:rsidRPr="00CC62CB">
              <w:t xml:space="preserve"> </w:t>
            </w:r>
            <w:r>
              <w:t>alle subparagrafen die beschrijving van een object bevatten:</w:t>
            </w:r>
          </w:p>
          <w:p w14:paraId="15508222" w14:textId="77777777" w:rsidR="006259DC" w:rsidRDefault="006259DC" w:rsidP="006259DC">
            <w:pPr>
              <w:pStyle w:val="Opsommingtekens1"/>
            </w:pPr>
            <w:r>
              <w:t>Definitie aangescherpt tot informatiekundige definitie</w:t>
            </w:r>
          </w:p>
          <w:p w14:paraId="4C9CFC29" w14:textId="77777777" w:rsidR="006259DC" w:rsidRDefault="006259DC" w:rsidP="006259DC">
            <w:pPr>
              <w:pStyle w:val="Opsommingtekens1"/>
            </w:pPr>
            <w:r>
              <w:t>Beschrijving van het doel van het object toegevoegd</w:t>
            </w:r>
          </w:p>
          <w:p w14:paraId="3D82985F" w14:textId="77777777" w:rsidR="006259DC" w:rsidRPr="00DF6335" w:rsidRDefault="006259DC" w:rsidP="006259DC">
            <w:pPr>
              <w:pStyle w:val="Opsommingtekens1"/>
            </w:pPr>
            <w:r>
              <w:t>Uitsnede gewijzigd UML-diagram toegevoegd</w:t>
            </w:r>
          </w:p>
        </w:tc>
      </w:tr>
      <w:tr w:rsidR="006259DC" w:rsidRPr="008736FB" w14:paraId="22B7F0B8" w14:textId="77777777" w:rsidTr="00CB0500">
        <w:tc>
          <w:tcPr>
            <w:tcW w:w="566" w:type="pct"/>
          </w:tcPr>
          <w:p w14:paraId="16138E96" w14:textId="77777777" w:rsidR="006259DC" w:rsidRPr="00DF6335" w:rsidRDefault="006259DC" w:rsidP="00CB0500">
            <w:r w:rsidRPr="00B22C4A">
              <w:t>1.0</w:t>
            </w:r>
          </w:p>
        </w:tc>
        <w:tc>
          <w:tcPr>
            <w:tcW w:w="766" w:type="pct"/>
          </w:tcPr>
          <w:p w14:paraId="0751D62E" w14:textId="26716570" w:rsidR="006259DC" w:rsidRPr="008B7BBC" w:rsidRDefault="00D3253B" w:rsidP="00CB0500">
            <w:r>
              <w:t>2020-04-17</w:t>
            </w:r>
          </w:p>
        </w:tc>
        <w:tc>
          <w:tcPr>
            <w:tcW w:w="3668" w:type="pct"/>
          </w:tcPr>
          <w:p w14:paraId="69925356" w14:textId="77777777" w:rsidR="006259DC" w:rsidRDefault="006259DC" w:rsidP="00CB0500">
            <w:r>
              <w:t>Paragraaf 6.4.2 objecttype Regeltekst:</w:t>
            </w:r>
          </w:p>
          <w:p w14:paraId="2D940606" w14:textId="77777777" w:rsidR="006259DC" w:rsidRPr="00DF6335" w:rsidRDefault="006259DC" w:rsidP="006259DC">
            <w:pPr>
              <w:pStyle w:val="Opsommingtekens1"/>
            </w:pPr>
            <w:r>
              <w:t>Constraint ‘</w:t>
            </w:r>
            <w:r w:rsidRPr="00CF600B">
              <w:t>indien gebruik gemaakt wordt van Leden, niet verwijzen naar Artikel</w:t>
            </w:r>
            <w:r>
              <w:t>’</w:t>
            </w:r>
            <w:r w:rsidRPr="00CF600B">
              <w:t xml:space="preserve"> </w:t>
            </w:r>
            <w:r>
              <w:t>toegevoegd en toegelicht</w:t>
            </w:r>
          </w:p>
        </w:tc>
      </w:tr>
      <w:tr w:rsidR="006259DC" w:rsidRPr="008736FB" w14:paraId="532E900C" w14:textId="77777777" w:rsidTr="00CB0500">
        <w:tc>
          <w:tcPr>
            <w:tcW w:w="566" w:type="pct"/>
          </w:tcPr>
          <w:p w14:paraId="059A82D6" w14:textId="77777777" w:rsidR="006259DC" w:rsidRPr="00B22C4A" w:rsidRDefault="006259DC" w:rsidP="00CB0500">
            <w:r w:rsidRPr="00140FB6">
              <w:t>1.0</w:t>
            </w:r>
          </w:p>
        </w:tc>
        <w:tc>
          <w:tcPr>
            <w:tcW w:w="766" w:type="pct"/>
          </w:tcPr>
          <w:p w14:paraId="139A03DE" w14:textId="17EFA8BE" w:rsidR="006259DC" w:rsidRPr="00496933" w:rsidRDefault="00D3253B" w:rsidP="00CB0500">
            <w:r>
              <w:t>2020-04-17</w:t>
            </w:r>
          </w:p>
        </w:tc>
        <w:tc>
          <w:tcPr>
            <w:tcW w:w="3668" w:type="pct"/>
          </w:tcPr>
          <w:p w14:paraId="16931100" w14:textId="77777777" w:rsidR="006259DC" w:rsidRDefault="006259DC" w:rsidP="00CB0500">
            <w:r w:rsidRPr="006768F6">
              <w:t>Paragraaf 6.4.</w:t>
            </w:r>
            <w:r>
              <w:t>3</w:t>
            </w:r>
            <w:r w:rsidRPr="006768F6">
              <w:t xml:space="preserve"> objecttype </w:t>
            </w:r>
            <w:r>
              <w:t>Juridische r</w:t>
            </w:r>
            <w:r w:rsidRPr="006768F6">
              <w:t>egel</w:t>
            </w:r>
            <w:r>
              <w:t>:</w:t>
            </w:r>
          </w:p>
          <w:p w14:paraId="22FFED11" w14:textId="77777777" w:rsidR="006259DC" w:rsidRDefault="006259DC" w:rsidP="006259DC">
            <w:pPr>
              <w:pStyle w:val="Opsommingtekens1"/>
            </w:pPr>
            <w:r>
              <w:t>Constraint ‘</w:t>
            </w:r>
            <w:r w:rsidRPr="00301903">
              <w:t>instructieregelInstrument of instructieregelTaakuitoefening</w:t>
            </w:r>
            <w:r>
              <w:t>’ toegevoegd en toegelicht</w:t>
            </w:r>
          </w:p>
          <w:p w14:paraId="4F366444" w14:textId="77777777" w:rsidR="006259DC" w:rsidRDefault="006259DC" w:rsidP="006259DC">
            <w:pPr>
              <w:pStyle w:val="Opsommingtekens1"/>
            </w:pPr>
            <w:r>
              <w:t xml:space="preserve">Attribuut </w:t>
            </w:r>
            <w:r w:rsidRPr="0095648C">
              <w:rPr>
                <w:i/>
                <w:iCs/>
              </w:rPr>
              <w:t>gebiedsaanwijzing</w:t>
            </w:r>
            <w:r>
              <w:t xml:space="preserve"> verplaatst van regeltype Regel voor iedereen naar object Juridische regel</w:t>
            </w:r>
          </w:p>
          <w:p w14:paraId="74B15C4B" w14:textId="77777777" w:rsidR="006259DC" w:rsidRDefault="006259DC" w:rsidP="006259DC">
            <w:pPr>
              <w:pStyle w:val="Opsommingtekens1"/>
            </w:pPr>
            <w:r>
              <w:t>Toelichting op het combineren van Juridische regels en inhoudelijke objecten toegevoegd</w:t>
            </w:r>
          </w:p>
        </w:tc>
      </w:tr>
      <w:tr w:rsidR="006259DC" w:rsidRPr="008736FB" w14:paraId="1481B460" w14:textId="77777777" w:rsidTr="00CB0500">
        <w:tc>
          <w:tcPr>
            <w:tcW w:w="566" w:type="pct"/>
          </w:tcPr>
          <w:p w14:paraId="722E0FBA" w14:textId="77777777" w:rsidR="006259DC" w:rsidRPr="00B22C4A" w:rsidRDefault="006259DC" w:rsidP="00CB0500">
            <w:r w:rsidRPr="00140FB6">
              <w:t>1.0</w:t>
            </w:r>
          </w:p>
        </w:tc>
        <w:tc>
          <w:tcPr>
            <w:tcW w:w="766" w:type="pct"/>
          </w:tcPr>
          <w:p w14:paraId="6C1E3B8B" w14:textId="27FDE21B" w:rsidR="006259DC" w:rsidRPr="00496933" w:rsidRDefault="00D3253B" w:rsidP="00CB0500">
            <w:r>
              <w:t>2020-04-17</w:t>
            </w:r>
          </w:p>
        </w:tc>
        <w:tc>
          <w:tcPr>
            <w:tcW w:w="3668" w:type="pct"/>
          </w:tcPr>
          <w:p w14:paraId="5EDF2FC4" w14:textId="33A7E0F0" w:rsidR="006259DC" w:rsidRDefault="006259DC" w:rsidP="00CB0500">
            <w:r>
              <w:t>Paragraaf 6.4.</w:t>
            </w:r>
            <w:r w:rsidR="00E537B9">
              <w:t>4</w:t>
            </w:r>
            <w:r>
              <w:t xml:space="preserve"> objecttype Locatie:</w:t>
            </w:r>
          </w:p>
          <w:p w14:paraId="33385E2D" w14:textId="77777777" w:rsidR="006259DC" w:rsidRDefault="006259DC" w:rsidP="006259DC">
            <w:pPr>
              <w:pStyle w:val="Opsommingtekens1"/>
            </w:pPr>
            <w:r>
              <w:t>Voor attribuut hoogte bepaald dat deze altijd in meters moet worden uitgedrukt</w:t>
            </w:r>
          </w:p>
        </w:tc>
      </w:tr>
      <w:tr w:rsidR="006259DC" w:rsidRPr="008736FB" w14:paraId="60FB0FD5" w14:textId="77777777" w:rsidTr="00CB0500">
        <w:tc>
          <w:tcPr>
            <w:tcW w:w="566" w:type="pct"/>
          </w:tcPr>
          <w:p w14:paraId="4EF17A0D" w14:textId="77777777" w:rsidR="006259DC" w:rsidRPr="00B22C4A" w:rsidRDefault="006259DC" w:rsidP="00CB0500">
            <w:r w:rsidRPr="00140FB6">
              <w:t>1.0</w:t>
            </w:r>
          </w:p>
        </w:tc>
        <w:tc>
          <w:tcPr>
            <w:tcW w:w="766" w:type="pct"/>
          </w:tcPr>
          <w:p w14:paraId="20E420E3" w14:textId="62444558" w:rsidR="006259DC" w:rsidRPr="00496933" w:rsidRDefault="00D3253B" w:rsidP="00CB0500">
            <w:r>
              <w:t>2020-04-17</w:t>
            </w:r>
          </w:p>
        </w:tc>
        <w:tc>
          <w:tcPr>
            <w:tcW w:w="3668" w:type="pct"/>
          </w:tcPr>
          <w:p w14:paraId="6ACE67F9" w14:textId="55D71B10" w:rsidR="006259DC" w:rsidRDefault="006259DC" w:rsidP="00CB0500">
            <w:r>
              <w:t>Paragraaf 6.4.</w:t>
            </w:r>
            <w:r w:rsidR="00E537B9">
              <w:t>6</w:t>
            </w:r>
            <w:r>
              <w:t xml:space="preserve"> objecttype Activiteit:</w:t>
            </w:r>
          </w:p>
          <w:p w14:paraId="0B77AE8D" w14:textId="77777777" w:rsidR="006259DC" w:rsidRDefault="006259DC" w:rsidP="006259DC">
            <w:pPr>
              <w:pStyle w:val="Opsommingtekens1"/>
            </w:pPr>
            <w:r>
              <w:t xml:space="preserve">Nieuw, met object Activiteit direct samenhangend, object ActiviteitLocatieaanduiding toegevoegd </w:t>
            </w:r>
            <w:r w:rsidRPr="00641EB4">
              <w:t>en toegelicht</w:t>
            </w:r>
          </w:p>
          <w:p w14:paraId="09700AB4" w14:textId="77777777" w:rsidR="006259DC" w:rsidRDefault="006259DC" w:rsidP="006259DC">
            <w:pPr>
              <w:pStyle w:val="Opsommingtekens1"/>
            </w:pPr>
            <w:r>
              <w:t xml:space="preserve">Attribuut </w:t>
            </w:r>
            <w:r w:rsidRPr="00C935BD">
              <w:rPr>
                <w:i/>
                <w:iCs/>
              </w:rPr>
              <w:t>activiteitregelkwalificatie</w:t>
            </w:r>
            <w:r>
              <w:t xml:space="preserve"> verplaatst van Activiteit naar </w:t>
            </w:r>
            <w:r w:rsidRPr="00C935BD">
              <w:t>ActiviteitLocatieaanduiding</w:t>
            </w:r>
            <w:r>
              <w:t xml:space="preserve"> </w:t>
            </w:r>
          </w:p>
          <w:p w14:paraId="2A5746B3" w14:textId="77777777" w:rsidR="006259DC" w:rsidRDefault="006259DC" w:rsidP="006259DC">
            <w:pPr>
              <w:pStyle w:val="Opsommingtekens1"/>
            </w:pPr>
            <w:r>
              <w:t xml:space="preserve">Attribuut </w:t>
            </w:r>
            <w:r w:rsidRPr="00607444">
              <w:rPr>
                <w:i/>
                <w:iCs/>
              </w:rPr>
              <w:t>specifiekeSymbolisatie</w:t>
            </w:r>
            <w:r>
              <w:t xml:space="preserve"> toegevoegd </w:t>
            </w:r>
            <w:r w:rsidRPr="00641EB4">
              <w:t>en toegelicht</w:t>
            </w:r>
          </w:p>
          <w:p w14:paraId="71401A6A" w14:textId="77777777" w:rsidR="006259DC" w:rsidRDefault="006259DC" w:rsidP="006259DC">
            <w:pPr>
              <w:pStyle w:val="Opsommingtekens1"/>
            </w:pPr>
            <w:r>
              <w:t xml:space="preserve">Verduidelijkt dat de annotatie met het object Activiteit alleen kan worden toegepast bij een Juridische regel van het type ‘Regel voor iedereen’ en toegelicht waarom </w:t>
            </w:r>
          </w:p>
          <w:p w14:paraId="43424919" w14:textId="77777777" w:rsidR="006259DC" w:rsidRDefault="006259DC" w:rsidP="006259DC">
            <w:pPr>
              <w:pStyle w:val="Opsommingtekens1"/>
            </w:pPr>
            <w:r>
              <w:t xml:space="preserve">Toelichting toegevoegd over de bedoeling van het annoteren met de objecten Activiteit en </w:t>
            </w:r>
            <w:r w:rsidRPr="00D557DE">
              <w:t>ActiviteitLocatieaanduiding</w:t>
            </w:r>
          </w:p>
        </w:tc>
      </w:tr>
      <w:tr w:rsidR="006259DC" w:rsidRPr="008736FB" w14:paraId="2F77175A" w14:textId="77777777" w:rsidTr="00CB0500">
        <w:tc>
          <w:tcPr>
            <w:tcW w:w="566" w:type="pct"/>
          </w:tcPr>
          <w:p w14:paraId="1A9B50B9" w14:textId="77777777" w:rsidR="006259DC" w:rsidRPr="00B22C4A" w:rsidRDefault="006259DC" w:rsidP="00CB0500">
            <w:r w:rsidRPr="00140FB6">
              <w:lastRenderedPageBreak/>
              <w:t>1.0</w:t>
            </w:r>
          </w:p>
        </w:tc>
        <w:tc>
          <w:tcPr>
            <w:tcW w:w="766" w:type="pct"/>
          </w:tcPr>
          <w:p w14:paraId="537483BA" w14:textId="5B73BE02" w:rsidR="006259DC" w:rsidRPr="00496933" w:rsidRDefault="00D3253B" w:rsidP="00CB0500">
            <w:r>
              <w:t>2020-04-17</w:t>
            </w:r>
          </w:p>
        </w:tc>
        <w:tc>
          <w:tcPr>
            <w:tcW w:w="3668" w:type="pct"/>
          </w:tcPr>
          <w:p w14:paraId="37EE4B17" w14:textId="1D168E87" w:rsidR="006259DC" w:rsidRDefault="006259DC" w:rsidP="00CB0500">
            <w:r>
              <w:t>Paragraaf 6.4.</w:t>
            </w:r>
            <w:r w:rsidR="008D3AA5">
              <w:t>7</w:t>
            </w:r>
            <w:r>
              <w:t xml:space="preserve"> en 6.4.</w:t>
            </w:r>
            <w:r w:rsidR="008D3AA5">
              <w:t>8</w:t>
            </w:r>
            <w:r>
              <w:t xml:space="preserve"> objecttypen Omgevingswaarde en Omgevingsnorm:</w:t>
            </w:r>
          </w:p>
          <w:p w14:paraId="4BC38700" w14:textId="77777777" w:rsidR="006259DC" w:rsidRDefault="006259DC" w:rsidP="006259DC">
            <w:pPr>
              <w:pStyle w:val="Opsommingtekens1"/>
            </w:pPr>
            <w:r>
              <w:t>Bij Normwaarde het attribuut waardeInRegeltekst toegevoegd en toegelicht</w:t>
            </w:r>
          </w:p>
          <w:p w14:paraId="271ED614" w14:textId="77777777" w:rsidR="006259DC" w:rsidRDefault="006259DC" w:rsidP="006259DC">
            <w:pPr>
              <w:pStyle w:val="Opsommingtekens1"/>
            </w:pPr>
            <w:r>
              <w:t xml:space="preserve">Bij Norm het attribuut </w:t>
            </w:r>
            <w:r w:rsidRPr="006A686D">
              <w:rPr>
                <w:i/>
                <w:iCs/>
              </w:rPr>
              <w:t>type</w:t>
            </w:r>
            <w:r>
              <w:t xml:space="preserve"> </w:t>
            </w:r>
            <w:r w:rsidRPr="00DB1987">
              <w:t>toegevoegd en toegelicht</w:t>
            </w:r>
            <w:r>
              <w:t xml:space="preserve"> </w:t>
            </w:r>
          </w:p>
          <w:p w14:paraId="65079741" w14:textId="77777777" w:rsidR="006259DC" w:rsidRDefault="006259DC" w:rsidP="006259DC">
            <w:pPr>
              <w:pStyle w:val="Opsommingtekens1"/>
            </w:pPr>
            <w:r>
              <w:t xml:space="preserve">Bij </w:t>
            </w:r>
            <w:r w:rsidRPr="00A93BFB">
              <w:t xml:space="preserve">Normwaarde </w:t>
            </w:r>
            <w:r>
              <w:t>is de constraint ‘</w:t>
            </w:r>
            <w:r w:rsidRPr="005275BB">
              <w:t>waarde is kwalitatief of kwantitatief of waardeInRegeltekst</w:t>
            </w:r>
            <w:r>
              <w:t>’</w:t>
            </w:r>
            <w:r w:rsidRPr="00A93BFB">
              <w:t xml:space="preserve"> toegevoegd en toegelicht</w:t>
            </w:r>
          </w:p>
          <w:p w14:paraId="6F427838" w14:textId="4DF4B19A" w:rsidR="006259DC" w:rsidRDefault="006259DC" w:rsidP="006259DC">
            <w:pPr>
              <w:pStyle w:val="Opsommingtekens1"/>
            </w:pPr>
            <w:r w:rsidRPr="00A558B4">
              <w:t>Bij Norm is de constraint ‘</w:t>
            </w:r>
            <w:r w:rsidRPr="0090674D">
              <w:t>eenheid alleen bij kwantitatieve normwaarden</w:t>
            </w:r>
            <w:r w:rsidRPr="00A558B4">
              <w:t>’ toegevoegd en toegelicht</w:t>
            </w:r>
          </w:p>
          <w:p w14:paraId="3F4E43B3" w14:textId="7647FE8C" w:rsidR="00E9609A" w:rsidRDefault="00E9609A" w:rsidP="00E9609A">
            <w:pPr>
              <w:pStyle w:val="Opsommingtekens1"/>
            </w:pPr>
            <w:r w:rsidRPr="00E9609A">
              <w:t xml:space="preserve">Het attribuut </w:t>
            </w:r>
            <w:r w:rsidRPr="00E9609A">
              <w:rPr>
                <w:i/>
                <w:iCs/>
              </w:rPr>
              <w:t>waardeEenheid</w:t>
            </w:r>
            <w:r w:rsidRPr="00E9609A">
              <w:t xml:space="preserve"> vervangen door het attribuut </w:t>
            </w:r>
            <w:r w:rsidRPr="00E9609A">
              <w:rPr>
                <w:i/>
                <w:iCs/>
              </w:rPr>
              <w:t>eenheid</w:t>
            </w:r>
            <w:r w:rsidRPr="00E9609A">
              <w:t xml:space="preserve"> en verplaatst van Normwaarde naar Norm</w:t>
            </w:r>
          </w:p>
          <w:p w14:paraId="640AF3DA" w14:textId="77777777" w:rsidR="006259DC" w:rsidRDefault="006259DC" w:rsidP="006259DC">
            <w:pPr>
              <w:pStyle w:val="Opsommingtekens1"/>
            </w:pPr>
            <w:r>
              <w:t xml:space="preserve">Attribuut </w:t>
            </w:r>
            <w:r w:rsidRPr="00E432F6">
              <w:rPr>
                <w:i/>
                <w:iCs/>
              </w:rPr>
              <w:t>specifiekeSymbolisatie</w:t>
            </w:r>
            <w:r>
              <w:t xml:space="preserve"> toegevoegd en toegelicht</w:t>
            </w:r>
          </w:p>
          <w:p w14:paraId="1339E79C" w14:textId="77777777" w:rsidR="006259DC" w:rsidRDefault="006259DC" w:rsidP="00CB0500">
            <w:r>
              <w:t xml:space="preserve">NB voor de toepassing van </w:t>
            </w:r>
            <w:r w:rsidRPr="006A686D">
              <w:t xml:space="preserve">het attribuut </w:t>
            </w:r>
            <w:r w:rsidRPr="00A56154">
              <w:rPr>
                <w:i/>
                <w:iCs/>
              </w:rPr>
              <w:t>type</w:t>
            </w:r>
            <w:r>
              <w:t xml:space="preserve"> is de waardelijst Typenorm toegevoegd</w:t>
            </w:r>
          </w:p>
        </w:tc>
      </w:tr>
      <w:tr w:rsidR="006259DC" w:rsidRPr="008736FB" w14:paraId="1CC07E1E" w14:textId="77777777" w:rsidTr="00CB0500">
        <w:tc>
          <w:tcPr>
            <w:tcW w:w="566" w:type="pct"/>
          </w:tcPr>
          <w:p w14:paraId="06C79CB5" w14:textId="77777777" w:rsidR="006259DC" w:rsidRPr="00B22C4A" w:rsidRDefault="006259DC" w:rsidP="00CB0500">
            <w:r w:rsidRPr="00140FB6">
              <w:t>1.0</w:t>
            </w:r>
          </w:p>
        </w:tc>
        <w:tc>
          <w:tcPr>
            <w:tcW w:w="766" w:type="pct"/>
          </w:tcPr>
          <w:p w14:paraId="32D38A65" w14:textId="65858A6A" w:rsidR="006259DC" w:rsidRPr="00496933" w:rsidRDefault="00D3253B" w:rsidP="00CB0500">
            <w:r>
              <w:t>2020-04-17</w:t>
            </w:r>
          </w:p>
        </w:tc>
        <w:tc>
          <w:tcPr>
            <w:tcW w:w="3668" w:type="pct"/>
          </w:tcPr>
          <w:p w14:paraId="787118D5" w14:textId="785E6735" w:rsidR="006259DC" w:rsidRDefault="006259DC" w:rsidP="00CB0500">
            <w:r>
              <w:t>Paragrafen 6.4.</w:t>
            </w:r>
            <w:r w:rsidR="005D5C8E">
              <w:t>9</w:t>
            </w:r>
            <w:r>
              <w:t xml:space="preserve"> t/m 6.4.</w:t>
            </w:r>
            <w:r w:rsidR="005D5C8E">
              <w:t>27</w:t>
            </w:r>
            <w:r>
              <w:t xml:space="preserve"> objecttype Gebiedsaanwijzing en alle typen Gebiedsaanwijzing:</w:t>
            </w:r>
          </w:p>
          <w:p w14:paraId="25D2A2E9" w14:textId="77777777" w:rsidR="006259DC" w:rsidRDefault="006259DC" w:rsidP="006259DC">
            <w:pPr>
              <w:pStyle w:val="Opsommingtekens1"/>
            </w:pPr>
            <w:r w:rsidRPr="00E432F6">
              <w:t xml:space="preserve">Attribuut </w:t>
            </w:r>
            <w:r w:rsidRPr="00E432F6">
              <w:rPr>
                <w:i/>
                <w:iCs/>
              </w:rPr>
              <w:t>specifiekeSymbolisatie</w:t>
            </w:r>
            <w:r w:rsidRPr="00E432F6">
              <w:t xml:space="preserve"> toegevoegd en toegelicht</w:t>
            </w:r>
          </w:p>
        </w:tc>
      </w:tr>
      <w:tr w:rsidR="006259DC" w:rsidRPr="008736FB" w14:paraId="49F9939B" w14:textId="77777777" w:rsidTr="00CB0500">
        <w:tc>
          <w:tcPr>
            <w:tcW w:w="566" w:type="pct"/>
          </w:tcPr>
          <w:p w14:paraId="6ECEFFA0" w14:textId="77777777" w:rsidR="006259DC" w:rsidRPr="00B22C4A" w:rsidRDefault="006259DC" w:rsidP="00CB0500">
            <w:r w:rsidRPr="00140FB6">
              <w:t>1.0</w:t>
            </w:r>
          </w:p>
        </w:tc>
        <w:tc>
          <w:tcPr>
            <w:tcW w:w="766" w:type="pct"/>
          </w:tcPr>
          <w:p w14:paraId="1631A2E0" w14:textId="7F3E7630" w:rsidR="006259DC" w:rsidRPr="00496933" w:rsidRDefault="00D3253B" w:rsidP="00CB0500">
            <w:r>
              <w:t>2020-04-17</w:t>
            </w:r>
          </w:p>
        </w:tc>
        <w:tc>
          <w:tcPr>
            <w:tcW w:w="3668" w:type="pct"/>
          </w:tcPr>
          <w:p w14:paraId="094227B2" w14:textId="77777777" w:rsidR="006259DC" w:rsidRDefault="006259DC" w:rsidP="00CB0500">
            <w:r>
              <w:t xml:space="preserve">Paragraaf 6.4.32 Objecttype Regelingsgebied toegevoegd </w:t>
            </w:r>
            <w:r w:rsidRPr="00511974">
              <w:t>en toegelicht</w:t>
            </w:r>
          </w:p>
        </w:tc>
      </w:tr>
      <w:tr w:rsidR="006259DC" w:rsidRPr="008736FB" w14:paraId="2F8973C9" w14:textId="77777777" w:rsidTr="00CB0500">
        <w:tc>
          <w:tcPr>
            <w:tcW w:w="566" w:type="pct"/>
          </w:tcPr>
          <w:p w14:paraId="06A08724" w14:textId="77777777" w:rsidR="006259DC" w:rsidRPr="00B22C4A" w:rsidRDefault="006259DC" w:rsidP="00CB0500">
            <w:r w:rsidRPr="00140FB6">
              <w:t>1.0</w:t>
            </w:r>
          </w:p>
        </w:tc>
        <w:tc>
          <w:tcPr>
            <w:tcW w:w="766" w:type="pct"/>
          </w:tcPr>
          <w:p w14:paraId="576D1DC9" w14:textId="7F238152" w:rsidR="006259DC" w:rsidRPr="00496933" w:rsidRDefault="00D3253B" w:rsidP="00CB0500">
            <w:r>
              <w:t>2020-04-17</w:t>
            </w:r>
          </w:p>
        </w:tc>
        <w:tc>
          <w:tcPr>
            <w:tcW w:w="3668" w:type="pct"/>
          </w:tcPr>
          <w:p w14:paraId="101C7A38" w14:textId="5309B908" w:rsidR="006259DC" w:rsidRDefault="006259DC" w:rsidP="00CB0500">
            <w:r w:rsidRPr="00BB0832">
              <w:t>Paragraf</w:t>
            </w:r>
            <w:r>
              <w:t>en</w:t>
            </w:r>
            <w:r w:rsidRPr="00BB0832">
              <w:t xml:space="preserve"> 6.4.</w:t>
            </w:r>
            <w:r w:rsidR="00AE0B11">
              <w:t>29</w:t>
            </w:r>
            <w:r>
              <w:t xml:space="preserve"> en 6.4.3</w:t>
            </w:r>
            <w:r w:rsidR="00AE0B11">
              <w:t>0</w:t>
            </w:r>
            <w:r w:rsidRPr="00BB0832">
              <w:t xml:space="preserve"> Objecttype</w:t>
            </w:r>
            <w:r>
              <w:t>n</w:t>
            </w:r>
            <w:r w:rsidRPr="00BB0832">
              <w:t xml:space="preserve"> </w:t>
            </w:r>
            <w:r>
              <w:t xml:space="preserve">Kaart en Kaartlaag </w:t>
            </w:r>
            <w:r w:rsidRPr="00BB0832">
              <w:t>toegevoegd</w:t>
            </w:r>
            <w:r w:rsidRPr="00511974">
              <w:t xml:space="preserve"> en toegelicht</w:t>
            </w:r>
          </w:p>
        </w:tc>
      </w:tr>
      <w:tr w:rsidR="006259DC" w:rsidRPr="008736FB" w14:paraId="2BA5BBFA" w14:textId="77777777" w:rsidTr="00CB0500">
        <w:tc>
          <w:tcPr>
            <w:tcW w:w="566" w:type="pct"/>
          </w:tcPr>
          <w:p w14:paraId="2528C6D9" w14:textId="77777777" w:rsidR="006259DC" w:rsidRPr="00B22C4A" w:rsidRDefault="006259DC" w:rsidP="00CB0500">
            <w:r w:rsidRPr="00140FB6">
              <w:t>1.0</w:t>
            </w:r>
          </w:p>
        </w:tc>
        <w:tc>
          <w:tcPr>
            <w:tcW w:w="766" w:type="pct"/>
          </w:tcPr>
          <w:p w14:paraId="28613C30" w14:textId="7AF9DFBE" w:rsidR="006259DC" w:rsidRPr="00496933" w:rsidRDefault="00D3253B" w:rsidP="00CB0500">
            <w:r>
              <w:t>2020-04-17</w:t>
            </w:r>
          </w:p>
        </w:tc>
        <w:tc>
          <w:tcPr>
            <w:tcW w:w="3668" w:type="pct"/>
          </w:tcPr>
          <w:p w14:paraId="354ED09C" w14:textId="77777777" w:rsidR="006259DC" w:rsidRDefault="006259DC" w:rsidP="00CB0500">
            <w:r>
              <w:t>Deel C Aspecten van de aanlevering met daarin hoofdstuk 7 Aanlevering van omgevingsdocumenten toegevoegd</w:t>
            </w:r>
          </w:p>
        </w:tc>
      </w:tr>
    </w:tbl>
    <w:p w14:paraId="32B819BC" w14:textId="77777777" w:rsidR="00067FA6" w:rsidRDefault="00067FA6" w:rsidP="00067FA6">
      <w:pPr>
        <w:ind w:left="2268" w:hanging="2268"/>
      </w:pPr>
    </w:p>
    <w:p w14:paraId="75CAAC2F" w14:textId="5522CA4F" w:rsidR="00B42862" w:rsidRPr="00067FA6" w:rsidRDefault="00B42862" w:rsidP="00067FA6">
      <w:pPr>
        <w:ind w:left="2268" w:hanging="2268"/>
        <w:sectPr w:rsidR="00B42862" w:rsidRPr="00067FA6" w:rsidSect="00067FA6">
          <w:headerReference w:type="default" r:id="rId17"/>
          <w:footerReference w:type="even" r:id="rId18"/>
          <w:endnotePr>
            <w:numFmt w:val="decimal"/>
          </w:endnotePr>
          <w:type w:val="continuous"/>
          <w:pgSz w:w="11906" w:h="16838" w:code="9"/>
          <w:pgMar w:top="1701" w:right="1134" w:bottom="1701" w:left="2268" w:header="567" w:footer="567" w:gutter="0"/>
          <w:cols w:space="708"/>
          <w:docGrid w:linePitch="360"/>
        </w:sectPr>
      </w:pPr>
    </w:p>
    <w:p w14:paraId="5B07C58C" w14:textId="77777777" w:rsidR="00067FA6" w:rsidRPr="00067FA6" w:rsidRDefault="00067FA6" w:rsidP="00067FA6">
      <w:pPr>
        <w:rPr>
          <w:lang w:val="pt-BR"/>
        </w:rPr>
        <w:sectPr w:rsidR="00067FA6" w:rsidRPr="00067FA6" w:rsidSect="00CB0500">
          <w:endnotePr>
            <w:numFmt w:val="decimal"/>
          </w:endnotePr>
          <w:type w:val="continuous"/>
          <w:pgSz w:w="11906" w:h="16838" w:code="9"/>
          <w:pgMar w:top="1701" w:right="1134" w:bottom="1701" w:left="2268" w:header="567" w:footer="567" w:gutter="0"/>
          <w:cols w:space="708"/>
          <w:formProt w:val="0"/>
          <w:docGrid w:linePitch="360"/>
        </w:sectPr>
      </w:pPr>
    </w:p>
    <w:p w14:paraId="65FB69FB" w14:textId="77777777" w:rsidR="00742F01" w:rsidRPr="005D0FAA" w:rsidRDefault="00742F01" w:rsidP="003102B9">
      <w:pPr>
        <w:pStyle w:val="Colofon"/>
      </w:pPr>
    </w:p>
    <w:p w14:paraId="36314A4B" w14:textId="04387A2A" w:rsidR="00402B4C" w:rsidRDefault="049A10CD" w:rsidP="049A10CD">
      <w:pPr>
        <w:pStyle w:val="Kop1voorwerk"/>
        <w:rPr>
          <w:lang w:val="pt-BR"/>
        </w:rPr>
      </w:pPr>
      <w:r w:rsidRPr="005D0FAA">
        <w:rPr>
          <w:lang w:val="pt-BR"/>
        </w:rPr>
        <w:lastRenderedPageBreak/>
        <w:t>Inhoud</w:t>
      </w:r>
    </w:p>
    <w:p w14:paraId="5AE749D8" w14:textId="1D634BC8" w:rsidR="00FD00CC"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 \t "Kop 1;Kop 2;Kop 3;Kop 4;Kop 5;Kop 2 bijlage;Kop 3 bijlage" </w:instrText>
      </w:r>
      <w:r w:rsidRPr="0086701E">
        <w:rPr>
          <w:b w:val="0"/>
        </w:rPr>
        <w:fldChar w:fldCharType="separate"/>
      </w:r>
      <w:r w:rsidR="00FD00CC">
        <w:rPr>
          <w:noProof/>
        </w:rPr>
        <w:t>A</w:t>
      </w:r>
      <w:r w:rsidR="00FD00CC">
        <w:rPr>
          <w:rFonts w:asciiTheme="minorHAnsi" w:eastAsiaTheme="minorEastAsia" w:hAnsiTheme="minorHAnsi" w:cstheme="minorBidi"/>
          <w:b w:val="0"/>
          <w:noProof/>
          <w:sz w:val="22"/>
          <w:szCs w:val="22"/>
        </w:rPr>
        <w:tab/>
      </w:r>
      <w:r w:rsidR="00FD00CC">
        <w:rPr>
          <w:noProof/>
        </w:rPr>
        <w:t>Uitgangspunten voor de modellering</w:t>
      </w:r>
      <w:r w:rsidR="00FD00CC">
        <w:rPr>
          <w:noProof/>
        </w:rPr>
        <w:tab/>
      </w:r>
      <w:r w:rsidR="00FD00CC">
        <w:rPr>
          <w:noProof/>
        </w:rPr>
        <w:fldChar w:fldCharType="begin"/>
      </w:r>
      <w:r w:rsidR="00FD00CC">
        <w:rPr>
          <w:noProof/>
        </w:rPr>
        <w:instrText xml:space="preserve"> PAGEREF _Toc38307873 \h </w:instrText>
      </w:r>
      <w:r w:rsidR="00FD00CC">
        <w:rPr>
          <w:noProof/>
        </w:rPr>
      </w:r>
      <w:r w:rsidR="00FD00CC">
        <w:rPr>
          <w:noProof/>
        </w:rPr>
        <w:fldChar w:fldCharType="separate"/>
      </w:r>
      <w:r w:rsidR="00FD00CC">
        <w:rPr>
          <w:noProof/>
        </w:rPr>
        <w:t>11</w:t>
      </w:r>
      <w:r w:rsidR="00FD00CC">
        <w:rPr>
          <w:noProof/>
        </w:rPr>
        <w:fldChar w:fldCharType="end"/>
      </w:r>
    </w:p>
    <w:p w14:paraId="7608C685" w14:textId="6E5EE9CA" w:rsidR="00FD00CC" w:rsidRDefault="00FD00C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_Toc38307874 \h </w:instrText>
      </w:r>
      <w:r>
        <w:rPr>
          <w:noProof/>
        </w:rPr>
      </w:r>
      <w:r>
        <w:rPr>
          <w:noProof/>
        </w:rPr>
        <w:fldChar w:fldCharType="separate"/>
      </w:r>
      <w:r>
        <w:rPr>
          <w:noProof/>
        </w:rPr>
        <w:t>12</w:t>
      </w:r>
      <w:r>
        <w:rPr>
          <w:noProof/>
        </w:rPr>
        <w:fldChar w:fldCharType="end"/>
      </w:r>
    </w:p>
    <w:p w14:paraId="49B4E177" w14:textId="06CE8F6D" w:rsidR="00FD00CC" w:rsidRDefault="00FD00C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_Toc38307875 \h </w:instrText>
      </w:r>
      <w:r>
        <w:rPr>
          <w:noProof/>
        </w:rPr>
      </w:r>
      <w:r>
        <w:rPr>
          <w:noProof/>
        </w:rPr>
        <w:fldChar w:fldCharType="separate"/>
      </w:r>
      <w:r>
        <w:rPr>
          <w:noProof/>
        </w:rPr>
        <w:t>12</w:t>
      </w:r>
      <w:r>
        <w:rPr>
          <w:noProof/>
        </w:rPr>
        <w:fldChar w:fldCharType="end"/>
      </w:r>
    </w:p>
    <w:p w14:paraId="3B3A6387" w14:textId="12417ECB" w:rsidR="00FD00CC" w:rsidRDefault="00FD00C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_Toc38307876 \h </w:instrText>
      </w:r>
      <w:r>
        <w:rPr>
          <w:noProof/>
        </w:rPr>
      </w:r>
      <w:r>
        <w:rPr>
          <w:noProof/>
        </w:rPr>
        <w:fldChar w:fldCharType="separate"/>
      </w:r>
      <w:r>
        <w:rPr>
          <w:noProof/>
        </w:rPr>
        <w:t>12</w:t>
      </w:r>
      <w:r>
        <w:rPr>
          <w:noProof/>
        </w:rPr>
        <w:fldChar w:fldCharType="end"/>
      </w:r>
    </w:p>
    <w:p w14:paraId="4A090EF4" w14:textId="112D46AC" w:rsidR="00FD00CC" w:rsidRDefault="00FD00C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_Toc38307877 \h </w:instrText>
      </w:r>
      <w:r>
        <w:rPr>
          <w:noProof/>
        </w:rPr>
      </w:r>
      <w:r>
        <w:rPr>
          <w:noProof/>
        </w:rPr>
        <w:fldChar w:fldCharType="separate"/>
      </w:r>
      <w:r>
        <w:rPr>
          <w:noProof/>
        </w:rPr>
        <w:t>12</w:t>
      </w:r>
      <w:r>
        <w:rPr>
          <w:noProof/>
        </w:rPr>
        <w:fldChar w:fldCharType="end"/>
      </w:r>
    </w:p>
    <w:p w14:paraId="588F8978" w14:textId="4FA0A493" w:rsidR="00FD00CC" w:rsidRDefault="00FD00C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_Toc38307878 \h </w:instrText>
      </w:r>
      <w:r>
        <w:rPr>
          <w:noProof/>
        </w:rPr>
      </w:r>
      <w:r>
        <w:rPr>
          <w:noProof/>
        </w:rPr>
        <w:fldChar w:fldCharType="separate"/>
      </w:r>
      <w:r>
        <w:rPr>
          <w:noProof/>
        </w:rPr>
        <w:t>13</w:t>
      </w:r>
      <w:r>
        <w:rPr>
          <w:noProof/>
        </w:rPr>
        <w:fldChar w:fldCharType="end"/>
      </w:r>
    </w:p>
    <w:p w14:paraId="1599B0D7" w14:textId="53BE3B40" w:rsidR="00FD00CC" w:rsidRDefault="00FD00C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_Toc38307879 \h </w:instrText>
      </w:r>
      <w:r>
        <w:rPr>
          <w:noProof/>
        </w:rPr>
      </w:r>
      <w:r>
        <w:rPr>
          <w:noProof/>
        </w:rPr>
        <w:fldChar w:fldCharType="separate"/>
      </w:r>
      <w:r>
        <w:rPr>
          <w:noProof/>
        </w:rPr>
        <w:t>14</w:t>
      </w:r>
      <w:r>
        <w:rPr>
          <w:noProof/>
        </w:rPr>
        <w:fldChar w:fldCharType="end"/>
      </w:r>
    </w:p>
    <w:p w14:paraId="4421DF54" w14:textId="3B321254" w:rsidR="00FD00CC" w:rsidRDefault="00FD00C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omgevingsverordening</w:t>
      </w:r>
      <w:r>
        <w:rPr>
          <w:noProof/>
        </w:rPr>
        <w:tab/>
      </w:r>
      <w:r>
        <w:rPr>
          <w:noProof/>
        </w:rPr>
        <w:fldChar w:fldCharType="begin"/>
      </w:r>
      <w:r>
        <w:rPr>
          <w:noProof/>
        </w:rPr>
        <w:instrText xml:space="preserve"> PAGEREF _Toc38307880 \h </w:instrText>
      </w:r>
      <w:r>
        <w:rPr>
          <w:noProof/>
        </w:rPr>
      </w:r>
      <w:r>
        <w:rPr>
          <w:noProof/>
        </w:rPr>
        <w:fldChar w:fldCharType="separate"/>
      </w:r>
      <w:r>
        <w:rPr>
          <w:noProof/>
        </w:rPr>
        <w:t>16</w:t>
      </w:r>
      <w:r>
        <w:rPr>
          <w:noProof/>
        </w:rPr>
        <w:fldChar w:fldCharType="end"/>
      </w:r>
    </w:p>
    <w:p w14:paraId="62816E55" w14:textId="6A323603" w:rsidR="00FD00CC" w:rsidRDefault="00FD00C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_Toc38307881 \h </w:instrText>
      </w:r>
      <w:r>
        <w:rPr>
          <w:noProof/>
        </w:rPr>
      </w:r>
      <w:r>
        <w:rPr>
          <w:noProof/>
        </w:rPr>
        <w:fldChar w:fldCharType="separate"/>
      </w:r>
      <w:r>
        <w:rPr>
          <w:noProof/>
        </w:rPr>
        <w:t>16</w:t>
      </w:r>
      <w:r>
        <w:rPr>
          <w:noProof/>
        </w:rPr>
        <w:fldChar w:fldCharType="end"/>
      </w:r>
    </w:p>
    <w:p w14:paraId="1A72A466" w14:textId="03B62628" w:rsidR="00FD00CC" w:rsidRDefault="00FD00C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omgevingsverordening</w:t>
      </w:r>
      <w:r>
        <w:rPr>
          <w:noProof/>
        </w:rPr>
        <w:tab/>
      </w:r>
      <w:r>
        <w:rPr>
          <w:noProof/>
        </w:rPr>
        <w:fldChar w:fldCharType="begin"/>
      </w:r>
      <w:r>
        <w:rPr>
          <w:noProof/>
        </w:rPr>
        <w:instrText xml:space="preserve"> PAGEREF _Toc38307882 \h </w:instrText>
      </w:r>
      <w:r>
        <w:rPr>
          <w:noProof/>
        </w:rPr>
      </w:r>
      <w:r>
        <w:rPr>
          <w:noProof/>
        </w:rPr>
        <w:fldChar w:fldCharType="separate"/>
      </w:r>
      <w:r>
        <w:rPr>
          <w:noProof/>
        </w:rPr>
        <w:t>17</w:t>
      </w:r>
      <w:r>
        <w:rPr>
          <w:noProof/>
        </w:rPr>
        <w:fldChar w:fldCharType="end"/>
      </w:r>
    </w:p>
    <w:p w14:paraId="3B1997A6" w14:textId="3F6AAB5A" w:rsidR="00FD00CC" w:rsidRDefault="00FD00C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omgevingsverordening</w:t>
      </w:r>
      <w:r>
        <w:rPr>
          <w:noProof/>
        </w:rPr>
        <w:tab/>
      </w:r>
      <w:r>
        <w:rPr>
          <w:noProof/>
        </w:rPr>
        <w:fldChar w:fldCharType="begin"/>
      </w:r>
      <w:r>
        <w:rPr>
          <w:noProof/>
        </w:rPr>
        <w:instrText xml:space="preserve"> PAGEREF _Toc38307883 \h </w:instrText>
      </w:r>
      <w:r>
        <w:rPr>
          <w:noProof/>
        </w:rPr>
      </w:r>
      <w:r>
        <w:rPr>
          <w:noProof/>
        </w:rPr>
        <w:fldChar w:fldCharType="separate"/>
      </w:r>
      <w:r>
        <w:rPr>
          <w:noProof/>
        </w:rPr>
        <w:t>19</w:t>
      </w:r>
      <w:r>
        <w:rPr>
          <w:noProof/>
        </w:rPr>
        <w:fldChar w:fldCharType="end"/>
      </w:r>
    </w:p>
    <w:p w14:paraId="5FDB96CA" w14:textId="03AEF5F7" w:rsidR="00FD00CC" w:rsidRDefault="00FD00CC">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 inhoud van de omgevingsverordening</w:t>
      </w:r>
      <w:r>
        <w:rPr>
          <w:noProof/>
        </w:rPr>
        <w:tab/>
      </w:r>
      <w:r>
        <w:rPr>
          <w:noProof/>
        </w:rPr>
        <w:fldChar w:fldCharType="begin"/>
      </w:r>
      <w:r>
        <w:rPr>
          <w:noProof/>
        </w:rPr>
        <w:instrText xml:space="preserve"> PAGEREF _Toc38307884 \h </w:instrText>
      </w:r>
      <w:r>
        <w:rPr>
          <w:noProof/>
        </w:rPr>
      </w:r>
      <w:r>
        <w:rPr>
          <w:noProof/>
        </w:rPr>
        <w:fldChar w:fldCharType="separate"/>
      </w:r>
      <w:r>
        <w:rPr>
          <w:noProof/>
        </w:rPr>
        <w:t>19</w:t>
      </w:r>
      <w:r>
        <w:rPr>
          <w:noProof/>
        </w:rPr>
        <w:fldChar w:fldCharType="end"/>
      </w:r>
    </w:p>
    <w:p w14:paraId="0634BB46" w14:textId="25173CDD" w:rsidR="00FD00CC" w:rsidRDefault="00FD00CC">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omgevingsverordening</w:t>
      </w:r>
      <w:r>
        <w:rPr>
          <w:noProof/>
        </w:rPr>
        <w:tab/>
      </w:r>
      <w:r>
        <w:rPr>
          <w:noProof/>
        </w:rPr>
        <w:fldChar w:fldCharType="begin"/>
      </w:r>
      <w:r>
        <w:rPr>
          <w:noProof/>
        </w:rPr>
        <w:instrText xml:space="preserve"> PAGEREF _Toc38307885 \h </w:instrText>
      </w:r>
      <w:r>
        <w:rPr>
          <w:noProof/>
        </w:rPr>
      </w:r>
      <w:r>
        <w:rPr>
          <w:noProof/>
        </w:rPr>
        <w:fldChar w:fldCharType="separate"/>
      </w:r>
      <w:r>
        <w:rPr>
          <w:noProof/>
        </w:rPr>
        <w:t>21</w:t>
      </w:r>
      <w:r>
        <w:rPr>
          <w:noProof/>
        </w:rPr>
        <w:fldChar w:fldCharType="end"/>
      </w:r>
    </w:p>
    <w:p w14:paraId="30011185" w14:textId="1DAFAFD4" w:rsidR="00FD00CC" w:rsidRDefault="00FD00CC">
      <w:pPr>
        <w:pStyle w:val="Inhopg5"/>
        <w:rPr>
          <w:rFonts w:asciiTheme="minorHAnsi" w:eastAsiaTheme="minorEastAsia" w:hAnsiTheme="minorHAnsi" w:cstheme="minorBidi"/>
          <w:noProof/>
          <w:sz w:val="22"/>
          <w:szCs w:val="22"/>
        </w:rPr>
      </w:pPr>
      <w:r>
        <w:rPr>
          <w:noProof/>
        </w:rPr>
        <w:t>2.3.2.1</w:t>
      </w:r>
      <w:r>
        <w:rPr>
          <w:rFonts w:asciiTheme="minorHAnsi" w:eastAsiaTheme="minorEastAsia" w:hAnsiTheme="minorHAnsi" w:cstheme="minorBidi"/>
          <w:noProof/>
          <w:sz w:val="22"/>
          <w:szCs w:val="22"/>
        </w:rPr>
        <w:tab/>
      </w:r>
      <w:r>
        <w:rPr>
          <w:noProof/>
        </w:rPr>
        <w:t>Meervoudig bronhouderschap</w:t>
      </w:r>
      <w:r>
        <w:rPr>
          <w:noProof/>
        </w:rPr>
        <w:tab/>
      </w:r>
      <w:r>
        <w:rPr>
          <w:noProof/>
        </w:rPr>
        <w:fldChar w:fldCharType="begin"/>
      </w:r>
      <w:r>
        <w:rPr>
          <w:noProof/>
        </w:rPr>
        <w:instrText xml:space="preserve"> PAGEREF _Toc38307886 \h </w:instrText>
      </w:r>
      <w:r>
        <w:rPr>
          <w:noProof/>
        </w:rPr>
      </w:r>
      <w:r>
        <w:rPr>
          <w:noProof/>
        </w:rPr>
        <w:fldChar w:fldCharType="separate"/>
      </w:r>
      <w:r>
        <w:rPr>
          <w:noProof/>
        </w:rPr>
        <w:t>21</w:t>
      </w:r>
      <w:r>
        <w:rPr>
          <w:noProof/>
        </w:rPr>
        <w:fldChar w:fldCharType="end"/>
      </w:r>
    </w:p>
    <w:p w14:paraId="3409F1C9" w14:textId="54EBE0E7" w:rsidR="00FD00CC" w:rsidRDefault="00FD00CC">
      <w:pPr>
        <w:pStyle w:val="Inhopg5"/>
        <w:rPr>
          <w:rFonts w:asciiTheme="minorHAnsi" w:eastAsiaTheme="minorEastAsia" w:hAnsiTheme="minorHAnsi" w:cstheme="minorBidi"/>
          <w:noProof/>
          <w:sz w:val="22"/>
          <w:szCs w:val="22"/>
        </w:rPr>
      </w:pPr>
      <w:r>
        <w:rPr>
          <w:noProof/>
        </w:rPr>
        <w:t>2.3.2.2</w:t>
      </w:r>
      <w:r>
        <w:rPr>
          <w:rFonts w:asciiTheme="minorHAnsi" w:eastAsiaTheme="minorEastAsia" w:hAnsiTheme="minorHAnsi" w:cstheme="minorBidi"/>
          <w:noProof/>
          <w:sz w:val="22"/>
          <w:szCs w:val="22"/>
        </w:rPr>
        <w:tab/>
      </w:r>
      <w:r>
        <w:rPr>
          <w:noProof/>
        </w:rPr>
        <w:t>Voorbereidingsbesluit en voorbeschermingsregels</w:t>
      </w:r>
      <w:r>
        <w:rPr>
          <w:noProof/>
        </w:rPr>
        <w:tab/>
      </w:r>
      <w:r>
        <w:rPr>
          <w:noProof/>
        </w:rPr>
        <w:fldChar w:fldCharType="begin"/>
      </w:r>
      <w:r>
        <w:rPr>
          <w:noProof/>
        </w:rPr>
        <w:instrText xml:space="preserve"> PAGEREF _Toc38307887 \h </w:instrText>
      </w:r>
      <w:r>
        <w:rPr>
          <w:noProof/>
        </w:rPr>
      </w:r>
      <w:r>
        <w:rPr>
          <w:noProof/>
        </w:rPr>
        <w:fldChar w:fldCharType="separate"/>
      </w:r>
      <w:r>
        <w:rPr>
          <w:noProof/>
        </w:rPr>
        <w:t>21</w:t>
      </w:r>
      <w:r>
        <w:rPr>
          <w:noProof/>
        </w:rPr>
        <w:fldChar w:fldCharType="end"/>
      </w:r>
    </w:p>
    <w:p w14:paraId="7C8D7705" w14:textId="19B3B1B4" w:rsidR="00FD00CC" w:rsidRDefault="00FD00CC">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_Toc38307888 \h </w:instrText>
      </w:r>
      <w:r>
        <w:rPr>
          <w:noProof/>
        </w:rPr>
      </w:r>
      <w:r>
        <w:rPr>
          <w:noProof/>
        </w:rPr>
        <w:fldChar w:fldCharType="separate"/>
      </w:r>
      <w:r>
        <w:rPr>
          <w:noProof/>
        </w:rPr>
        <w:t>22</w:t>
      </w:r>
      <w:r>
        <w:rPr>
          <w:noProof/>
        </w:rPr>
        <w:fldChar w:fldCharType="end"/>
      </w:r>
    </w:p>
    <w:p w14:paraId="5A1BF433" w14:textId="07C967F8" w:rsidR="00FD00CC" w:rsidRDefault="00FD00C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_Toc38307889 \h </w:instrText>
      </w:r>
      <w:r>
        <w:rPr>
          <w:noProof/>
        </w:rPr>
      </w:r>
      <w:r>
        <w:rPr>
          <w:noProof/>
        </w:rPr>
        <w:fldChar w:fldCharType="separate"/>
      </w:r>
      <w:r>
        <w:rPr>
          <w:noProof/>
        </w:rPr>
        <w:t>23</w:t>
      </w:r>
      <w:r>
        <w:rPr>
          <w:noProof/>
        </w:rPr>
        <w:fldChar w:fldCharType="end"/>
      </w:r>
    </w:p>
    <w:p w14:paraId="7D742C41" w14:textId="3C38495E" w:rsidR="00FD00CC" w:rsidRDefault="00FD00C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_Toc38307890 \h </w:instrText>
      </w:r>
      <w:r>
        <w:rPr>
          <w:noProof/>
        </w:rPr>
      </w:r>
      <w:r>
        <w:rPr>
          <w:noProof/>
        </w:rPr>
        <w:fldChar w:fldCharType="separate"/>
      </w:r>
      <w:r>
        <w:rPr>
          <w:noProof/>
        </w:rPr>
        <w:t>23</w:t>
      </w:r>
      <w:r>
        <w:rPr>
          <w:noProof/>
        </w:rPr>
        <w:fldChar w:fldCharType="end"/>
      </w:r>
    </w:p>
    <w:p w14:paraId="6CD2B0BF" w14:textId="6F09EAC2" w:rsidR="00FD00CC" w:rsidRDefault="00FD00C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_Toc38307891 \h </w:instrText>
      </w:r>
      <w:r>
        <w:rPr>
          <w:noProof/>
        </w:rPr>
      </w:r>
      <w:r>
        <w:rPr>
          <w:noProof/>
        </w:rPr>
        <w:fldChar w:fldCharType="separate"/>
      </w:r>
      <w:r>
        <w:rPr>
          <w:noProof/>
        </w:rPr>
        <w:t>23</w:t>
      </w:r>
      <w:r>
        <w:rPr>
          <w:noProof/>
        </w:rPr>
        <w:fldChar w:fldCharType="end"/>
      </w:r>
    </w:p>
    <w:p w14:paraId="69D38865" w14:textId="427055AF" w:rsidR="00FD00CC" w:rsidRDefault="00FD00C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_Toc38307892 \h </w:instrText>
      </w:r>
      <w:r>
        <w:rPr>
          <w:noProof/>
        </w:rPr>
      </w:r>
      <w:r>
        <w:rPr>
          <w:noProof/>
        </w:rPr>
        <w:fldChar w:fldCharType="separate"/>
      </w:r>
      <w:r>
        <w:rPr>
          <w:noProof/>
        </w:rPr>
        <w:t>24</w:t>
      </w:r>
      <w:r>
        <w:rPr>
          <w:noProof/>
        </w:rPr>
        <w:fldChar w:fldCharType="end"/>
      </w:r>
    </w:p>
    <w:p w14:paraId="73247204" w14:textId="252A6010" w:rsidR="00FD00CC" w:rsidRDefault="00FD00C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_Toc38307893 \h </w:instrText>
      </w:r>
      <w:r>
        <w:rPr>
          <w:noProof/>
        </w:rPr>
      </w:r>
      <w:r>
        <w:rPr>
          <w:noProof/>
        </w:rPr>
        <w:fldChar w:fldCharType="separate"/>
      </w:r>
      <w:r>
        <w:rPr>
          <w:noProof/>
        </w:rPr>
        <w:t>24</w:t>
      </w:r>
      <w:r>
        <w:rPr>
          <w:noProof/>
        </w:rPr>
        <w:fldChar w:fldCharType="end"/>
      </w:r>
    </w:p>
    <w:p w14:paraId="5836EFCC" w14:textId="3C6B76C6" w:rsidR="00FD00CC" w:rsidRDefault="00FD00C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_Toc38307894 \h </w:instrText>
      </w:r>
      <w:r>
        <w:rPr>
          <w:noProof/>
        </w:rPr>
      </w:r>
      <w:r>
        <w:rPr>
          <w:noProof/>
        </w:rPr>
        <w:fldChar w:fldCharType="separate"/>
      </w:r>
      <w:r>
        <w:rPr>
          <w:noProof/>
        </w:rPr>
        <w:t>24</w:t>
      </w:r>
      <w:r>
        <w:rPr>
          <w:noProof/>
        </w:rPr>
        <w:fldChar w:fldCharType="end"/>
      </w:r>
    </w:p>
    <w:p w14:paraId="4E9A5820" w14:textId="06BCF67D" w:rsidR="00FD00CC" w:rsidRDefault="00FD00C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_Toc38307895 \h </w:instrText>
      </w:r>
      <w:r>
        <w:rPr>
          <w:noProof/>
        </w:rPr>
      </w:r>
      <w:r>
        <w:rPr>
          <w:noProof/>
        </w:rPr>
        <w:fldChar w:fldCharType="separate"/>
      </w:r>
      <w:r>
        <w:rPr>
          <w:noProof/>
        </w:rPr>
        <w:t>25</w:t>
      </w:r>
      <w:r>
        <w:rPr>
          <w:noProof/>
        </w:rPr>
        <w:fldChar w:fldCharType="end"/>
      </w:r>
    </w:p>
    <w:p w14:paraId="12339680" w14:textId="29B9D82D" w:rsidR="00FD00CC" w:rsidRDefault="00FD00C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_Toc38307896 \h </w:instrText>
      </w:r>
      <w:r>
        <w:rPr>
          <w:noProof/>
        </w:rPr>
      </w:r>
      <w:r>
        <w:rPr>
          <w:noProof/>
        </w:rPr>
        <w:fldChar w:fldCharType="separate"/>
      </w:r>
      <w:r>
        <w:rPr>
          <w:noProof/>
        </w:rPr>
        <w:t>29</w:t>
      </w:r>
      <w:r>
        <w:rPr>
          <w:noProof/>
        </w:rPr>
        <w:fldChar w:fldCharType="end"/>
      </w:r>
    </w:p>
    <w:p w14:paraId="60215BEE" w14:textId="5E4B9DB4" w:rsidR="00FD00CC" w:rsidRDefault="00FD00C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_Toc38307897 \h </w:instrText>
      </w:r>
      <w:r>
        <w:rPr>
          <w:noProof/>
        </w:rPr>
      </w:r>
      <w:r>
        <w:rPr>
          <w:noProof/>
        </w:rPr>
        <w:fldChar w:fldCharType="separate"/>
      </w:r>
      <w:r>
        <w:rPr>
          <w:noProof/>
        </w:rPr>
        <w:t>29</w:t>
      </w:r>
      <w:r>
        <w:rPr>
          <w:noProof/>
        </w:rPr>
        <w:fldChar w:fldCharType="end"/>
      </w:r>
    </w:p>
    <w:p w14:paraId="7AD09279" w14:textId="6CCE0AD3" w:rsidR="00FD00CC" w:rsidRDefault="00FD00C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_Toc38307898 \h </w:instrText>
      </w:r>
      <w:r>
        <w:rPr>
          <w:noProof/>
        </w:rPr>
      </w:r>
      <w:r>
        <w:rPr>
          <w:noProof/>
        </w:rPr>
        <w:fldChar w:fldCharType="separate"/>
      </w:r>
      <w:r>
        <w:rPr>
          <w:noProof/>
        </w:rPr>
        <w:t>29</w:t>
      </w:r>
      <w:r>
        <w:rPr>
          <w:noProof/>
        </w:rPr>
        <w:fldChar w:fldCharType="end"/>
      </w:r>
    </w:p>
    <w:p w14:paraId="2E902412" w14:textId="6CF159E5" w:rsidR="00FD00CC" w:rsidRDefault="00FD00C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_Toc38307899 \h </w:instrText>
      </w:r>
      <w:r>
        <w:rPr>
          <w:noProof/>
        </w:rPr>
      </w:r>
      <w:r>
        <w:rPr>
          <w:noProof/>
        </w:rPr>
        <w:fldChar w:fldCharType="separate"/>
      </w:r>
      <w:r>
        <w:rPr>
          <w:noProof/>
        </w:rPr>
        <w:t>29</w:t>
      </w:r>
      <w:r>
        <w:rPr>
          <w:noProof/>
        </w:rPr>
        <w:fldChar w:fldCharType="end"/>
      </w:r>
    </w:p>
    <w:p w14:paraId="6AC4809B" w14:textId="05B74861" w:rsidR="00FD00CC" w:rsidRDefault="00FD00C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_Toc38307900 \h </w:instrText>
      </w:r>
      <w:r>
        <w:rPr>
          <w:noProof/>
        </w:rPr>
      </w:r>
      <w:r>
        <w:rPr>
          <w:noProof/>
        </w:rPr>
        <w:fldChar w:fldCharType="separate"/>
      </w:r>
      <w:r>
        <w:rPr>
          <w:noProof/>
        </w:rPr>
        <w:t>29</w:t>
      </w:r>
      <w:r>
        <w:rPr>
          <w:noProof/>
        </w:rPr>
        <w:fldChar w:fldCharType="end"/>
      </w:r>
    </w:p>
    <w:p w14:paraId="0F86B1BF" w14:textId="168B35AE" w:rsidR="00FD00CC" w:rsidRDefault="00FD00C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_Toc38307901 \h </w:instrText>
      </w:r>
      <w:r>
        <w:rPr>
          <w:noProof/>
        </w:rPr>
      </w:r>
      <w:r>
        <w:rPr>
          <w:noProof/>
        </w:rPr>
        <w:fldChar w:fldCharType="separate"/>
      </w:r>
      <w:r>
        <w:rPr>
          <w:noProof/>
        </w:rPr>
        <w:t>30</w:t>
      </w:r>
      <w:r>
        <w:rPr>
          <w:noProof/>
        </w:rPr>
        <w:fldChar w:fldCharType="end"/>
      </w:r>
    </w:p>
    <w:p w14:paraId="3D5DB465" w14:textId="30CE3BB7" w:rsidR="00FD00CC" w:rsidRDefault="00FD00C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omgevingsverordening</w:t>
      </w:r>
      <w:r>
        <w:rPr>
          <w:noProof/>
        </w:rPr>
        <w:tab/>
      </w:r>
      <w:r>
        <w:rPr>
          <w:noProof/>
        </w:rPr>
        <w:fldChar w:fldCharType="begin"/>
      </w:r>
      <w:r>
        <w:rPr>
          <w:noProof/>
        </w:rPr>
        <w:instrText xml:space="preserve"> PAGEREF _Toc38307902 \h </w:instrText>
      </w:r>
      <w:r>
        <w:rPr>
          <w:noProof/>
        </w:rPr>
      </w:r>
      <w:r>
        <w:rPr>
          <w:noProof/>
        </w:rPr>
        <w:fldChar w:fldCharType="separate"/>
      </w:r>
      <w:r>
        <w:rPr>
          <w:noProof/>
        </w:rPr>
        <w:t>31</w:t>
      </w:r>
      <w:r>
        <w:rPr>
          <w:noProof/>
        </w:rPr>
        <w:fldChar w:fldCharType="end"/>
      </w:r>
    </w:p>
    <w:p w14:paraId="4EDE4F85" w14:textId="3A650A71" w:rsidR="00FD00CC" w:rsidRDefault="00FD00C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omgevingsverordening</w:t>
      </w:r>
      <w:r>
        <w:rPr>
          <w:noProof/>
        </w:rPr>
        <w:tab/>
      </w:r>
      <w:r>
        <w:rPr>
          <w:noProof/>
        </w:rPr>
        <w:fldChar w:fldCharType="begin"/>
      </w:r>
      <w:r>
        <w:rPr>
          <w:noProof/>
        </w:rPr>
        <w:instrText xml:space="preserve"> PAGEREF _Toc38307903 \h </w:instrText>
      </w:r>
      <w:r>
        <w:rPr>
          <w:noProof/>
        </w:rPr>
      </w:r>
      <w:r>
        <w:rPr>
          <w:noProof/>
        </w:rPr>
        <w:fldChar w:fldCharType="separate"/>
      </w:r>
      <w:r>
        <w:rPr>
          <w:noProof/>
        </w:rPr>
        <w:t>32</w:t>
      </w:r>
      <w:r>
        <w:rPr>
          <w:noProof/>
        </w:rPr>
        <w:fldChar w:fldCharType="end"/>
      </w:r>
    </w:p>
    <w:p w14:paraId="419D906F" w14:textId="68FF1736" w:rsidR="00FD00CC" w:rsidRDefault="00FD00C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_Toc38307904 \h </w:instrText>
      </w:r>
      <w:r>
        <w:rPr>
          <w:noProof/>
        </w:rPr>
      </w:r>
      <w:r>
        <w:rPr>
          <w:noProof/>
        </w:rPr>
        <w:fldChar w:fldCharType="separate"/>
      </w:r>
      <w:r>
        <w:rPr>
          <w:noProof/>
        </w:rPr>
        <w:t>32</w:t>
      </w:r>
      <w:r>
        <w:rPr>
          <w:noProof/>
        </w:rPr>
        <w:fldChar w:fldCharType="end"/>
      </w:r>
    </w:p>
    <w:p w14:paraId="54BADA79" w14:textId="51A8D75A" w:rsidR="00FD00CC" w:rsidRDefault="00FD00C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_Toc38307905 \h </w:instrText>
      </w:r>
      <w:r>
        <w:rPr>
          <w:noProof/>
        </w:rPr>
      </w:r>
      <w:r>
        <w:rPr>
          <w:noProof/>
        </w:rPr>
        <w:fldChar w:fldCharType="separate"/>
      </w:r>
      <w:r>
        <w:rPr>
          <w:noProof/>
        </w:rPr>
        <w:t>32</w:t>
      </w:r>
      <w:r>
        <w:rPr>
          <w:noProof/>
        </w:rPr>
        <w:fldChar w:fldCharType="end"/>
      </w:r>
    </w:p>
    <w:p w14:paraId="1F5C403B" w14:textId="21380593" w:rsidR="00FD00CC" w:rsidRDefault="00FD00C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_Toc38307906 \h </w:instrText>
      </w:r>
      <w:r>
        <w:rPr>
          <w:noProof/>
        </w:rPr>
      </w:r>
      <w:r>
        <w:rPr>
          <w:noProof/>
        </w:rPr>
        <w:fldChar w:fldCharType="separate"/>
      </w:r>
      <w:r>
        <w:rPr>
          <w:noProof/>
        </w:rPr>
        <w:t>33</w:t>
      </w:r>
      <w:r>
        <w:rPr>
          <w:noProof/>
        </w:rPr>
        <w:fldChar w:fldCharType="end"/>
      </w:r>
    </w:p>
    <w:p w14:paraId="3118DCF8" w14:textId="7DBCA193" w:rsidR="00FD00CC" w:rsidRDefault="00FD00C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omgevingsverordening</w:t>
      </w:r>
      <w:r>
        <w:rPr>
          <w:noProof/>
        </w:rPr>
        <w:tab/>
      </w:r>
      <w:r>
        <w:rPr>
          <w:noProof/>
        </w:rPr>
        <w:fldChar w:fldCharType="begin"/>
      </w:r>
      <w:r>
        <w:rPr>
          <w:noProof/>
        </w:rPr>
        <w:instrText xml:space="preserve"> PAGEREF _Toc38307907 \h </w:instrText>
      </w:r>
      <w:r>
        <w:rPr>
          <w:noProof/>
        </w:rPr>
      </w:r>
      <w:r>
        <w:rPr>
          <w:noProof/>
        </w:rPr>
        <w:fldChar w:fldCharType="separate"/>
      </w:r>
      <w:r>
        <w:rPr>
          <w:noProof/>
        </w:rPr>
        <w:t>33</w:t>
      </w:r>
      <w:r>
        <w:rPr>
          <w:noProof/>
        </w:rPr>
        <w:fldChar w:fldCharType="end"/>
      </w:r>
    </w:p>
    <w:p w14:paraId="21E1DF27" w14:textId="12B4C7DD" w:rsidR="00FD00CC" w:rsidRDefault="00FD00C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omgevingsverordening</w:t>
      </w:r>
      <w:r>
        <w:rPr>
          <w:noProof/>
        </w:rPr>
        <w:tab/>
      </w:r>
      <w:r>
        <w:rPr>
          <w:noProof/>
        </w:rPr>
        <w:fldChar w:fldCharType="begin"/>
      </w:r>
      <w:r>
        <w:rPr>
          <w:noProof/>
        </w:rPr>
        <w:instrText xml:space="preserve"> PAGEREF _Toc38307908 \h </w:instrText>
      </w:r>
      <w:r>
        <w:rPr>
          <w:noProof/>
        </w:rPr>
      </w:r>
      <w:r>
        <w:rPr>
          <w:noProof/>
        </w:rPr>
        <w:fldChar w:fldCharType="separate"/>
      </w:r>
      <w:r>
        <w:rPr>
          <w:noProof/>
        </w:rPr>
        <w:t>34</w:t>
      </w:r>
      <w:r>
        <w:rPr>
          <w:noProof/>
        </w:rPr>
        <w:fldChar w:fldCharType="end"/>
      </w:r>
    </w:p>
    <w:p w14:paraId="713A9276" w14:textId="0F37ECB6" w:rsidR="00FD00CC" w:rsidRDefault="00FD00CC">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_Toc38307909 \h </w:instrText>
      </w:r>
      <w:r>
        <w:rPr>
          <w:noProof/>
        </w:rPr>
      </w:r>
      <w:r>
        <w:rPr>
          <w:noProof/>
        </w:rPr>
        <w:fldChar w:fldCharType="separate"/>
      </w:r>
      <w:r>
        <w:rPr>
          <w:noProof/>
        </w:rPr>
        <w:t>35</w:t>
      </w:r>
      <w:r>
        <w:rPr>
          <w:noProof/>
        </w:rPr>
        <w:fldChar w:fldCharType="end"/>
      </w:r>
    </w:p>
    <w:p w14:paraId="6F11BB04" w14:textId="2361CED7" w:rsidR="00FD00CC" w:rsidRDefault="00FD00C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_Toc38307910 \h </w:instrText>
      </w:r>
      <w:r>
        <w:rPr>
          <w:noProof/>
        </w:rPr>
      </w:r>
      <w:r>
        <w:rPr>
          <w:noProof/>
        </w:rPr>
        <w:fldChar w:fldCharType="separate"/>
      </w:r>
      <w:r>
        <w:rPr>
          <w:noProof/>
        </w:rPr>
        <w:t>35</w:t>
      </w:r>
      <w:r>
        <w:rPr>
          <w:noProof/>
        </w:rPr>
        <w:fldChar w:fldCharType="end"/>
      </w:r>
    </w:p>
    <w:p w14:paraId="164075ED" w14:textId="21EBFA75" w:rsidR="00FD00CC" w:rsidRDefault="00FD00CC">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_Toc38307911 \h </w:instrText>
      </w:r>
      <w:r>
        <w:rPr>
          <w:noProof/>
        </w:rPr>
      </w:r>
      <w:r>
        <w:rPr>
          <w:noProof/>
        </w:rPr>
        <w:fldChar w:fldCharType="separate"/>
      </w:r>
      <w:r>
        <w:rPr>
          <w:noProof/>
        </w:rPr>
        <w:t>35</w:t>
      </w:r>
      <w:r>
        <w:rPr>
          <w:noProof/>
        </w:rPr>
        <w:fldChar w:fldCharType="end"/>
      </w:r>
    </w:p>
    <w:p w14:paraId="41F8C71C" w14:textId="1E645967" w:rsidR="00FD00CC" w:rsidRDefault="00FD00C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de omgevingsverordening</w:t>
      </w:r>
      <w:r>
        <w:rPr>
          <w:noProof/>
        </w:rPr>
        <w:tab/>
      </w:r>
      <w:r>
        <w:rPr>
          <w:noProof/>
        </w:rPr>
        <w:fldChar w:fldCharType="begin"/>
      </w:r>
      <w:r>
        <w:rPr>
          <w:noProof/>
        </w:rPr>
        <w:instrText xml:space="preserve"> PAGEREF _Toc38307912 \h </w:instrText>
      </w:r>
      <w:r>
        <w:rPr>
          <w:noProof/>
        </w:rPr>
      </w:r>
      <w:r>
        <w:rPr>
          <w:noProof/>
        </w:rPr>
        <w:fldChar w:fldCharType="separate"/>
      </w:r>
      <w:r>
        <w:rPr>
          <w:noProof/>
        </w:rPr>
        <w:t>36</w:t>
      </w:r>
      <w:r>
        <w:rPr>
          <w:noProof/>
        </w:rPr>
        <w:fldChar w:fldCharType="end"/>
      </w:r>
    </w:p>
    <w:p w14:paraId="7FFB57FB" w14:textId="0D6A8C44" w:rsidR="00FD00CC" w:rsidRDefault="00FD00C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_Toc38307913 \h </w:instrText>
      </w:r>
      <w:r>
        <w:rPr>
          <w:noProof/>
        </w:rPr>
      </w:r>
      <w:r>
        <w:rPr>
          <w:noProof/>
        </w:rPr>
        <w:fldChar w:fldCharType="separate"/>
      </w:r>
      <w:r>
        <w:rPr>
          <w:noProof/>
        </w:rPr>
        <w:t>36</w:t>
      </w:r>
      <w:r>
        <w:rPr>
          <w:noProof/>
        </w:rPr>
        <w:fldChar w:fldCharType="end"/>
      </w:r>
    </w:p>
    <w:p w14:paraId="686B3E14" w14:textId="103B879D" w:rsidR="00FD00CC" w:rsidRDefault="00FD00C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_Toc38307914 \h </w:instrText>
      </w:r>
      <w:r>
        <w:rPr>
          <w:noProof/>
        </w:rPr>
      </w:r>
      <w:r>
        <w:rPr>
          <w:noProof/>
        </w:rPr>
        <w:fldChar w:fldCharType="separate"/>
      </w:r>
      <w:r>
        <w:rPr>
          <w:noProof/>
        </w:rPr>
        <w:t>37</w:t>
      </w:r>
      <w:r>
        <w:rPr>
          <w:noProof/>
        </w:rPr>
        <w:fldChar w:fldCharType="end"/>
      </w:r>
    </w:p>
    <w:p w14:paraId="753975E1" w14:textId="151957B5" w:rsidR="00FD00CC" w:rsidRDefault="00FD00C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de omgevingsverordening</w:t>
      </w:r>
      <w:r>
        <w:rPr>
          <w:noProof/>
        </w:rPr>
        <w:tab/>
      </w:r>
      <w:r>
        <w:rPr>
          <w:noProof/>
        </w:rPr>
        <w:fldChar w:fldCharType="begin"/>
      </w:r>
      <w:r>
        <w:rPr>
          <w:noProof/>
        </w:rPr>
        <w:instrText xml:space="preserve"> PAGEREF _Toc38307915 \h </w:instrText>
      </w:r>
      <w:r>
        <w:rPr>
          <w:noProof/>
        </w:rPr>
      </w:r>
      <w:r>
        <w:rPr>
          <w:noProof/>
        </w:rPr>
        <w:fldChar w:fldCharType="separate"/>
      </w:r>
      <w:r>
        <w:rPr>
          <w:noProof/>
        </w:rPr>
        <w:t>39</w:t>
      </w:r>
      <w:r>
        <w:rPr>
          <w:noProof/>
        </w:rPr>
        <w:fldChar w:fldCharType="end"/>
      </w:r>
    </w:p>
    <w:p w14:paraId="386C392B" w14:textId="535942FD" w:rsidR="00FD00CC" w:rsidRDefault="00FD00C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_Toc38307916 \h </w:instrText>
      </w:r>
      <w:r>
        <w:rPr>
          <w:noProof/>
        </w:rPr>
      </w:r>
      <w:r>
        <w:rPr>
          <w:noProof/>
        </w:rPr>
        <w:fldChar w:fldCharType="separate"/>
      </w:r>
      <w:r>
        <w:rPr>
          <w:noProof/>
        </w:rPr>
        <w:t>39</w:t>
      </w:r>
      <w:r>
        <w:rPr>
          <w:noProof/>
        </w:rPr>
        <w:fldChar w:fldCharType="end"/>
      </w:r>
    </w:p>
    <w:p w14:paraId="2AD9E6FC" w14:textId="0FE0C193" w:rsidR="00FD00CC" w:rsidRDefault="00FD00C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_Toc38307917 \h </w:instrText>
      </w:r>
      <w:r>
        <w:rPr>
          <w:noProof/>
        </w:rPr>
      </w:r>
      <w:r>
        <w:rPr>
          <w:noProof/>
        </w:rPr>
        <w:fldChar w:fldCharType="separate"/>
      </w:r>
      <w:r>
        <w:rPr>
          <w:noProof/>
        </w:rPr>
        <w:t>40</w:t>
      </w:r>
      <w:r>
        <w:rPr>
          <w:noProof/>
        </w:rPr>
        <w:fldChar w:fldCharType="end"/>
      </w:r>
    </w:p>
    <w:p w14:paraId="047F2C84" w14:textId="6465D92F" w:rsidR="00FD00CC" w:rsidRDefault="00FD00C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_Toc38307918 \h </w:instrText>
      </w:r>
      <w:r>
        <w:rPr>
          <w:noProof/>
        </w:rPr>
      </w:r>
      <w:r>
        <w:rPr>
          <w:noProof/>
        </w:rPr>
        <w:fldChar w:fldCharType="separate"/>
      </w:r>
      <w:r>
        <w:rPr>
          <w:noProof/>
        </w:rPr>
        <w:t>42</w:t>
      </w:r>
      <w:r>
        <w:rPr>
          <w:noProof/>
        </w:rPr>
        <w:fldChar w:fldCharType="end"/>
      </w:r>
    </w:p>
    <w:p w14:paraId="1DDB64B3" w14:textId="3AB608C2" w:rsidR="00FD00CC" w:rsidRDefault="00FD00C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_Toc38307919 \h </w:instrText>
      </w:r>
      <w:r>
        <w:rPr>
          <w:noProof/>
        </w:rPr>
      </w:r>
      <w:r>
        <w:rPr>
          <w:noProof/>
        </w:rPr>
        <w:fldChar w:fldCharType="separate"/>
      </w:r>
      <w:r>
        <w:rPr>
          <w:noProof/>
        </w:rPr>
        <w:t>42</w:t>
      </w:r>
      <w:r>
        <w:rPr>
          <w:noProof/>
        </w:rPr>
        <w:fldChar w:fldCharType="end"/>
      </w:r>
    </w:p>
    <w:p w14:paraId="04B2E8F8" w14:textId="3193B648" w:rsidR="00FD00CC" w:rsidRDefault="00FD00C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_Toc38307920 \h </w:instrText>
      </w:r>
      <w:r>
        <w:rPr>
          <w:noProof/>
        </w:rPr>
      </w:r>
      <w:r>
        <w:rPr>
          <w:noProof/>
        </w:rPr>
        <w:fldChar w:fldCharType="separate"/>
      </w:r>
      <w:r>
        <w:rPr>
          <w:noProof/>
        </w:rPr>
        <w:t>43</w:t>
      </w:r>
      <w:r>
        <w:rPr>
          <w:noProof/>
        </w:rPr>
        <w:fldChar w:fldCharType="end"/>
      </w:r>
    </w:p>
    <w:p w14:paraId="5EA01F93" w14:textId="385BC789" w:rsidR="00FD00CC" w:rsidRDefault="00FD00C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omgevingsverordening</w:t>
      </w:r>
      <w:r>
        <w:rPr>
          <w:noProof/>
        </w:rPr>
        <w:tab/>
      </w:r>
      <w:r>
        <w:rPr>
          <w:noProof/>
        </w:rPr>
        <w:fldChar w:fldCharType="begin"/>
      </w:r>
      <w:r>
        <w:rPr>
          <w:noProof/>
        </w:rPr>
        <w:instrText xml:space="preserve"> PAGEREF _Toc38307921 \h </w:instrText>
      </w:r>
      <w:r>
        <w:rPr>
          <w:noProof/>
        </w:rPr>
      </w:r>
      <w:r>
        <w:rPr>
          <w:noProof/>
        </w:rPr>
        <w:fldChar w:fldCharType="separate"/>
      </w:r>
      <w:r>
        <w:rPr>
          <w:noProof/>
        </w:rPr>
        <w:t>43</w:t>
      </w:r>
      <w:r>
        <w:rPr>
          <w:noProof/>
        </w:rPr>
        <w:fldChar w:fldCharType="end"/>
      </w:r>
    </w:p>
    <w:p w14:paraId="3FE82E0F" w14:textId="0B99F294" w:rsidR="00FD00CC" w:rsidRDefault="00FD00C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_Toc38307922 \h </w:instrText>
      </w:r>
      <w:r>
        <w:rPr>
          <w:noProof/>
        </w:rPr>
      </w:r>
      <w:r>
        <w:rPr>
          <w:noProof/>
        </w:rPr>
        <w:fldChar w:fldCharType="separate"/>
      </w:r>
      <w:r>
        <w:rPr>
          <w:noProof/>
        </w:rPr>
        <w:t>43</w:t>
      </w:r>
      <w:r>
        <w:rPr>
          <w:noProof/>
        </w:rPr>
        <w:fldChar w:fldCharType="end"/>
      </w:r>
    </w:p>
    <w:p w14:paraId="493BBF41" w14:textId="3E43119A" w:rsidR="00FD00CC" w:rsidRDefault="00FD00C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_Toc38307923 \h </w:instrText>
      </w:r>
      <w:r>
        <w:rPr>
          <w:noProof/>
        </w:rPr>
      </w:r>
      <w:r>
        <w:rPr>
          <w:noProof/>
        </w:rPr>
        <w:fldChar w:fldCharType="separate"/>
      </w:r>
      <w:r>
        <w:rPr>
          <w:noProof/>
        </w:rPr>
        <w:t>44</w:t>
      </w:r>
      <w:r>
        <w:rPr>
          <w:noProof/>
        </w:rPr>
        <w:fldChar w:fldCharType="end"/>
      </w:r>
    </w:p>
    <w:p w14:paraId="1424F73C" w14:textId="03A5B3E2" w:rsidR="00FD00CC" w:rsidRDefault="00FD00C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_Toc38307924 \h </w:instrText>
      </w:r>
      <w:r>
        <w:rPr>
          <w:noProof/>
        </w:rPr>
      </w:r>
      <w:r>
        <w:rPr>
          <w:noProof/>
        </w:rPr>
        <w:fldChar w:fldCharType="separate"/>
      </w:r>
      <w:r>
        <w:rPr>
          <w:noProof/>
        </w:rPr>
        <w:t>44</w:t>
      </w:r>
      <w:r>
        <w:rPr>
          <w:noProof/>
        </w:rPr>
        <w:fldChar w:fldCharType="end"/>
      </w:r>
    </w:p>
    <w:p w14:paraId="692D6B5F" w14:textId="473C22F5" w:rsidR="00FD00CC" w:rsidRDefault="00FD00C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_Toc38307925 \h </w:instrText>
      </w:r>
      <w:r>
        <w:rPr>
          <w:noProof/>
        </w:rPr>
      </w:r>
      <w:r>
        <w:rPr>
          <w:noProof/>
        </w:rPr>
        <w:fldChar w:fldCharType="separate"/>
      </w:r>
      <w:r>
        <w:rPr>
          <w:noProof/>
        </w:rPr>
        <w:t>44</w:t>
      </w:r>
      <w:r>
        <w:rPr>
          <w:noProof/>
        </w:rPr>
        <w:fldChar w:fldCharType="end"/>
      </w:r>
    </w:p>
    <w:p w14:paraId="0E7D0CA8" w14:textId="1EBB40E1" w:rsidR="00FD00CC" w:rsidRDefault="00FD00C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_Toc38307926 \h </w:instrText>
      </w:r>
      <w:r>
        <w:rPr>
          <w:noProof/>
        </w:rPr>
      </w:r>
      <w:r>
        <w:rPr>
          <w:noProof/>
        </w:rPr>
        <w:fldChar w:fldCharType="separate"/>
      </w:r>
      <w:r>
        <w:rPr>
          <w:noProof/>
        </w:rPr>
        <w:t>45</w:t>
      </w:r>
      <w:r>
        <w:rPr>
          <w:noProof/>
        </w:rPr>
        <w:fldChar w:fldCharType="end"/>
      </w:r>
    </w:p>
    <w:p w14:paraId="6E5B4725" w14:textId="3044B30F" w:rsidR="00FD00CC" w:rsidRDefault="00FD00C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_Toc38307927 \h </w:instrText>
      </w:r>
      <w:r>
        <w:rPr>
          <w:noProof/>
        </w:rPr>
      </w:r>
      <w:r>
        <w:rPr>
          <w:noProof/>
        </w:rPr>
        <w:fldChar w:fldCharType="separate"/>
      </w:r>
      <w:r>
        <w:rPr>
          <w:noProof/>
        </w:rPr>
        <w:t>45</w:t>
      </w:r>
      <w:r>
        <w:rPr>
          <w:noProof/>
        </w:rPr>
        <w:fldChar w:fldCharType="end"/>
      </w:r>
    </w:p>
    <w:p w14:paraId="3EC54689" w14:textId="69FB5522" w:rsidR="00FD00CC" w:rsidRDefault="00FD00C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_Toc38307928 \h </w:instrText>
      </w:r>
      <w:r>
        <w:rPr>
          <w:noProof/>
        </w:rPr>
      </w:r>
      <w:r>
        <w:rPr>
          <w:noProof/>
        </w:rPr>
        <w:fldChar w:fldCharType="separate"/>
      </w:r>
      <w:r>
        <w:rPr>
          <w:noProof/>
        </w:rPr>
        <w:t>45</w:t>
      </w:r>
      <w:r>
        <w:rPr>
          <w:noProof/>
        </w:rPr>
        <w:fldChar w:fldCharType="end"/>
      </w:r>
    </w:p>
    <w:p w14:paraId="312FC56B" w14:textId="3236BE7C" w:rsidR="00FD00CC" w:rsidRDefault="00FD00C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_Toc38307929 \h </w:instrText>
      </w:r>
      <w:r>
        <w:rPr>
          <w:noProof/>
        </w:rPr>
      </w:r>
      <w:r>
        <w:rPr>
          <w:noProof/>
        </w:rPr>
        <w:fldChar w:fldCharType="separate"/>
      </w:r>
      <w:r>
        <w:rPr>
          <w:noProof/>
        </w:rPr>
        <w:t>46</w:t>
      </w:r>
      <w:r>
        <w:rPr>
          <w:noProof/>
        </w:rPr>
        <w:fldChar w:fldCharType="end"/>
      </w:r>
    </w:p>
    <w:p w14:paraId="10B576EF" w14:textId="0A3374BF" w:rsidR="00FD00CC" w:rsidRDefault="00FD00C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_Toc38307930 \h </w:instrText>
      </w:r>
      <w:r>
        <w:rPr>
          <w:noProof/>
        </w:rPr>
      </w:r>
      <w:r>
        <w:rPr>
          <w:noProof/>
        </w:rPr>
        <w:fldChar w:fldCharType="separate"/>
      </w:r>
      <w:r>
        <w:rPr>
          <w:noProof/>
        </w:rPr>
        <w:t>47</w:t>
      </w:r>
      <w:r>
        <w:rPr>
          <w:noProof/>
        </w:rPr>
        <w:fldChar w:fldCharType="end"/>
      </w:r>
    </w:p>
    <w:p w14:paraId="1CA0793B" w14:textId="3F003925" w:rsidR="00FD00CC" w:rsidRDefault="00FD00C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_Toc38307931 \h </w:instrText>
      </w:r>
      <w:r>
        <w:rPr>
          <w:noProof/>
        </w:rPr>
      </w:r>
      <w:r>
        <w:rPr>
          <w:noProof/>
        </w:rPr>
        <w:fldChar w:fldCharType="separate"/>
      </w:r>
      <w:r>
        <w:rPr>
          <w:noProof/>
        </w:rPr>
        <w:t>47</w:t>
      </w:r>
      <w:r>
        <w:rPr>
          <w:noProof/>
        </w:rPr>
        <w:fldChar w:fldCharType="end"/>
      </w:r>
    </w:p>
    <w:p w14:paraId="53578E12" w14:textId="6B94D88C" w:rsidR="00FD00CC" w:rsidRDefault="00FD00C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_Toc38307932 \h </w:instrText>
      </w:r>
      <w:r>
        <w:rPr>
          <w:noProof/>
        </w:rPr>
      </w:r>
      <w:r>
        <w:rPr>
          <w:noProof/>
        </w:rPr>
        <w:fldChar w:fldCharType="separate"/>
      </w:r>
      <w:r>
        <w:rPr>
          <w:noProof/>
        </w:rPr>
        <w:t>47</w:t>
      </w:r>
      <w:r>
        <w:rPr>
          <w:noProof/>
        </w:rPr>
        <w:fldChar w:fldCharType="end"/>
      </w:r>
    </w:p>
    <w:p w14:paraId="60F226DF" w14:textId="696834F3" w:rsidR="00FD00CC" w:rsidRDefault="00FD00C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_Toc38307933 \h </w:instrText>
      </w:r>
      <w:r>
        <w:rPr>
          <w:noProof/>
        </w:rPr>
      </w:r>
      <w:r>
        <w:rPr>
          <w:noProof/>
        </w:rPr>
        <w:fldChar w:fldCharType="separate"/>
      </w:r>
      <w:r>
        <w:rPr>
          <w:noProof/>
        </w:rPr>
        <w:t>48</w:t>
      </w:r>
      <w:r>
        <w:rPr>
          <w:noProof/>
        </w:rPr>
        <w:fldChar w:fldCharType="end"/>
      </w:r>
    </w:p>
    <w:p w14:paraId="44CA2D27" w14:textId="3F8510FF" w:rsidR="00FD00CC" w:rsidRDefault="00FD00C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_Toc38307934 \h </w:instrText>
      </w:r>
      <w:r>
        <w:rPr>
          <w:noProof/>
        </w:rPr>
      </w:r>
      <w:r>
        <w:rPr>
          <w:noProof/>
        </w:rPr>
        <w:fldChar w:fldCharType="separate"/>
      </w:r>
      <w:r>
        <w:rPr>
          <w:noProof/>
        </w:rPr>
        <w:t>48</w:t>
      </w:r>
      <w:r>
        <w:rPr>
          <w:noProof/>
        </w:rPr>
        <w:fldChar w:fldCharType="end"/>
      </w:r>
    </w:p>
    <w:p w14:paraId="1B32F97A" w14:textId="619B65CF" w:rsidR="00FD00CC" w:rsidRDefault="00FD00C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_Toc38307935 \h </w:instrText>
      </w:r>
      <w:r>
        <w:rPr>
          <w:noProof/>
        </w:rPr>
      </w:r>
      <w:r>
        <w:rPr>
          <w:noProof/>
        </w:rPr>
        <w:fldChar w:fldCharType="separate"/>
      </w:r>
      <w:r>
        <w:rPr>
          <w:noProof/>
        </w:rPr>
        <w:t>48</w:t>
      </w:r>
      <w:r>
        <w:rPr>
          <w:noProof/>
        </w:rPr>
        <w:fldChar w:fldCharType="end"/>
      </w:r>
    </w:p>
    <w:p w14:paraId="0D997BAA" w14:textId="46AE4458" w:rsidR="00FD00CC" w:rsidRDefault="00FD00C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_Toc38307936 \h </w:instrText>
      </w:r>
      <w:r>
        <w:rPr>
          <w:noProof/>
        </w:rPr>
      </w:r>
      <w:r>
        <w:rPr>
          <w:noProof/>
        </w:rPr>
        <w:fldChar w:fldCharType="separate"/>
      </w:r>
      <w:r>
        <w:rPr>
          <w:noProof/>
        </w:rPr>
        <w:t>48</w:t>
      </w:r>
      <w:r>
        <w:rPr>
          <w:noProof/>
        </w:rPr>
        <w:fldChar w:fldCharType="end"/>
      </w:r>
    </w:p>
    <w:p w14:paraId="5429E107" w14:textId="33E1EE66" w:rsidR="00FD00CC" w:rsidRDefault="00FD00C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_Toc38307937 \h </w:instrText>
      </w:r>
      <w:r>
        <w:rPr>
          <w:noProof/>
        </w:rPr>
      </w:r>
      <w:r>
        <w:rPr>
          <w:noProof/>
        </w:rPr>
        <w:fldChar w:fldCharType="separate"/>
      </w:r>
      <w:r>
        <w:rPr>
          <w:noProof/>
        </w:rPr>
        <w:t>49</w:t>
      </w:r>
      <w:r>
        <w:rPr>
          <w:noProof/>
        </w:rPr>
        <w:fldChar w:fldCharType="end"/>
      </w:r>
    </w:p>
    <w:p w14:paraId="65AAB331" w14:textId="0610F7B5" w:rsidR="00FD00CC" w:rsidRDefault="00FD00C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_Toc38307938 \h </w:instrText>
      </w:r>
      <w:r>
        <w:rPr>
          <w:noProof/>
        </w:rPr>
      </w:r>
      <w:r>
        <w:rPr>
          <w:noProof/>
        </w:rPr>
        <w:fldChar w:fldCharType="separate"/>
      </w:r>
      <w:r>
        <w:rPr>
          <w:noProof/>
        </w:rPr>
        <w:t>50</w:t>
      </w:r>
      <w:r>
        <w:rPr>
          <w:noProof/>
        </w:rPr>
        <w:fldChar w:fldCharType="end"/>
      </w:r>
    </w:p>
    <w:p w14:paraId="60A93CFC" w14:textId="3F32A8C0" w:rsidR="00FD00CC" w:rsidRDefault="00FD00C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_Toc38307939 \h </w:instrText>
      </w:r>
      <w:r>
        <w:rPr>
          <w:noProof/>
        </w:rPr>
      </w:r>
      <w:r>
        <w:rPr>
          <w:noProof/>
        </w:rPr>
        <w:fldChar w:fldCharType="separate"/>
      </w:r>
      <w:r>
        <w:rPr>
          <w:noProof/>
        </w:rPr>
        <w:t>50</w:t>
      </w:r>
      <w:r>
        <w:rPr>
          <w:noProof/>
        </w:rPr>
        <w:fldChar w:fldCharType="end"/>
      </w:r>
    </w:p>
    <w:p w14:paraId="579575BF" w14:textId="49EE1B1E" w:rsidR="00FD00CC" w:rsidRDefault="00FD00C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_Toc38307940 \h </w:instrText>
      </w:r>
      <w:r>
        <w:rPr>
          <w:noProof/>
        </w:rPr>
      </w:r>
      <w:r>
        <w:rPr>
          <w:noProof/>
        </w:rPr>
        <w:fldChar w:fldCharType="separate"/>
      </w:r>
      <w:r>
        <w:rPr>
          <w:noProof/>
        </w:rPr>
        <w:t>50</w:t>
      </w:r>
      <w:r>
        <w:rPr>
          <w:noProof/>
        </w:rPr>
        <w:fldChar w:fldCharType="end"/>
      </w:r>
    </w:p>
    <w:p w14:paraId="1BD3174D" w14:textId="4ED8E0F6" w:rsidR="00FD00CC" w:rsidRDefault="00FD00C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Vastlegging van Locatie met informatieobject en noemer</w:t>
      </w:r>
      <w:r>
        <w:rPr>
          <w:noProof/>
        </w:rPr>
        <w:tab/>
      </w:r>
      <w:r>
        <w:rPr>
          <w:noProof/>
        </w:rPr>
        <w:fldChar w:fldCharType="begin"/>
      </w:r>
      <w:r>
        <w:rPr>
          <w:noProof/>
        </w:rPr>
        <w:instrText xml:space="preserve"> PAGEREF _Toc38307941 \h </w:instrText>
      </w:r>
      <w:r>
        <w:rPr>
          <w:noProof/>
        </w:rPr>
      </w:r>
      <w:r>
        <w:rPr>
          <w:noProof/>
        </w:rPr>
        <w:fldChar w:fldCharType="separate"/>
      </w:r>
      <w:r>
        <w:rPr>
          <w:noProof/>
        </w:rPr>
        <w:t>52</w:t>
      </w:r>
      <w:r>
        <w:rPr>
          <w:noProof/>
        </w:rPr>
        <w:fldChar w:fldCharType="end"/>
      </w:r>
    </w:p>
    <w:p w14:paraId="0C31A291" w14:textId="7C249512" w:rsidR="00FD00CC" w:rsidRDefault="00FD00C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_Toc38307942 \h </w:instrText>
      </w:r>
      <w:r>
        <w:rPr>
          <w:noProof/>
        </w:rPr>
      </w:r>
      <w:r>
        <w:rPr>
          <w:noProof/>
        </w:rPr>
        <w:fldChar w:fldCharType="separate"/>
      </w:r>
      <w:r>
        <w:rPr>
          <w:noProof/>
        </w:rPr>
        <w:t>54</w:t>
      </w:r>
      <w:r>
        <w:rPr>
          <w:noProof/>
        </w:rPr>
        <w:fldChar w:fldCharType="end"/>
      </w:r>
    </w:p>
    <w:p w14:paraId="673653FD" w14:textId="3EF39B0F" w:rsidR="00FD00CC" w:rsidRDefault="00FD00C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de omgevingsverordening</w:t>
      </w:r>
      <w:r>
        <w:rPr>
          <w:noProof/>
        </w:rPr>
        <w:tab/>
      </w:r>
      <w:r>
        <w:rPr>
          <w:noProof/>
        </w:rPr>
        <w:fldChar w:fldCharType="begin"/>
      </w:r>
      <w:r>
        <w:rPr>
          <w:noProof/>
        </w:rPr>
        <w:instrText xml:space="preserve"> PAGEREF _Toc38307943 \h </w:instrText>
      </w:r>
      <w:r>
        <w:rPr>
          <w:noProof/>
        </w:rPr>
      </w:r>
      <w:r>
        <w:rPr>
          <w:noProof/>
        </w:rPr>
        <w:fldChar w:fldCharType="separate"/>
      </w:r>
      <w:r>
        <w:rPr>
          <w:noProof/>
        </w:rPr>
        <w:t>55</w:t>
      </w:r>
      <w:r>
        <w:rPr>
          <w:noProof/>
        </w:rPr>
        <w:fldChar w:fldCharType="end"/>
      </w:r>
    </w:p>
    <w:p w14:paraId="2A40FD68" w14:textId="4B4709F3" w:rsidR="00FD00CC" w:rsidRDefault="00FD00C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_Toc38307944 \h </w:instrText>
      </w:r>
      <w:r>
        <w:rPr>
          <w:noProof/>
        </w:rPr>
      </w:r>
      <w:r>
        <w:rPr>
          <w:noProof/>
        </w:rPr>
        <w:fldChar w:fldCharType="separate"/>
      </w:r>
      <w:r>
        <w:rPr>
          <w:noProof/>
        </w:rPr>
        <w:t>56</w:t>
      </w:r>
      <w:r>
        <w:rPr>
          <w:noProof/>
        </w:rPr>
        <w:fldChar w:fldCharType="end"/>
      </w:r>
    </w:p>
    <w:p w14:paraId="1A465939" w14:textId="4B70534F" w:rsidR="00FD00CC" w:rsidRDefault="00FD00C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_Toc38307945 \h </w:instrText>
      </w:r>
      <w:r>
        <w:rPr>
          <w:noProof/>
        </w:rPr>
      </w:r>
      <w:r>
        <w:rPr>
          <w:noProof/>
        </w:rPr>
        <w:fldChar w:fldCharType="separate"/>
      </w:r>
      <w:r>
        <w:rPr>
          <w:noProof/>
        </w:rPr>
        <w:t>56</w:t>
      </w:r>
      <w:r>
        <w:rPr>
          <w:noProof/>
        </w:rPr>
        <w:fldChar w:fldCharType="end"/>
      </w:r>
    </w:p>
    <w:p w14:paraId="17D99C67" w14:textId="4D054BFD" w:rsidR="00FD00CC" w:rsidRDefault="00FD00C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_Toc38307946 \h </w:instrText>
      </w:r>
      <w:r>
        <w:rPr>
          <w:noProof/>
        </w:rPr>
      </w:r>
      <w:r>
        <w:rPr>
          <w:noProof/>
        </w:rPr>
        <w:fldChar w:fldCharType="separate"/>
      </w:r>
      <w:r>
        <w:rPr>
          <w:noProof/>
        </w:rPr>
        <w:t>58</w:t>
      </w:r>
      <w:r>
        <w:rPr>
          <w:noProof/>
        </w:rPr>
        <w:fldChar w:fldCharType="end"/>
      </w:r>
    </w:p>
    <w:p w14:paraId="1251D3D8" w14:textId="48B44968" w:rsidR="00FD00CC" w:rsidRDefault="00FD00C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_Toc38307947 \h </w:instrText>
      </w:r>
      <w:r>
        <w:rPr>
          <w:noProof/>
        </w:rPr>
      </w:r>
      <w:r>
        <w:rPr>
          <w:noProof/>
        </w:rPr>
        <w:fldChar w:fldCharType="separate"/>
      </w:r>
      <w:r>
        <w:rPr>
          <w:noProof/>
        </w:rPr>
        <w:t>58</w:t>
      </w:r>
      <w:r>
        <w:rPr>
          <w:noProof/>
        </w:rPr>
        <w:fldChar w:fldCharType="end"/>
      </w:r>
    </w:p>
    <w:p w14:paraId="6838B053" w14:textId="79DD0690" w:rsidR="00FD00CC" w:rsidRDefault="00FD00C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_Toc38307948 \h </w:instrText>
      </w:r>
      <w:r>
        <w:rPr>
          <w:noProof/>
        </w:rPr>
      </w:r>
      <w:r>
        <w:rPr>
          <w:noProof/>
        </w:rPr>
        <w:fldChar w:fldCharType="separate"/>
      </w:r>
      <w:r>
        <w:rPr>
          <w:noProof/>
        </w:rPr>
        <w:t>58</w:t>
      </w:r>
      <w:r>
        <w:rPr>
          <w:noProof/>
        </w:rPr>
        <w:fldChar w:fldCharType="end"/>
      </w:r>
    </w:p>
    <w:p w14:paraId="61D15C75" w14:textId="15BC2AA5" w:rsidR="00FD00CC" w:rsidRDefault="00FD00C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_Toc38307949 \h </w:instrText>
      </w:r>
      <w:r>
        <w:rPr>
          <w:noProof/>
        </w:rPr>
      </w:r>
      <w:r>
        <w:rPr>
          <w:noProof/>
        </w:rPr>
        <w:fldChar w:fldCharType="separate"/>
      </w:r>
      <w:r>
        <w:rPr>
          <w:noProof/>
        </w:rPr>
        <w:t>58</w:t>
      </w:r>
      <w:r>
        <w:rPr>
          <w:noProof/>
        </w:rPr>
        <w:fldChar w:fldCharType="end"/>
      </w:r>
    </w:p>
    <w:p w14:paraId="37D4DB75" w14:textId="0D51470A" w:rsidR="00FD00CC" w:rsidRDefault="00FD00C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_Toc38307950 \h </w:instrText>
      </w:r>
      <w:r>
        <w:rPr>
          <w:noProof/>
        </w:rPr>
      </w:r>
      <w:r>
        <w:rPr>
          <w:noProof/>
        </w:rPr>
        <w:fldChar w:fldCharType="separate"/>
      </w:r>
      <w:r>
        <w:rPr>
          <w:noProof/>
        </w:rPr>
        <w:t>59</w:t>
      </w:r>
      <w:r>
        <w:rPr>
          <w:noProof/>
        </w:rPr>
        <w:fldChar w:fldCharType="end"/>
      </w:r>
    </w:p>
    <w:p w14:paraId="7BF3E101" w14:textId="5F2F8F78" w:rsidR="00FD00CC" w:rsidRDefault="00FD00C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_Toc38307951 \h </w:instrText>
      </w:r>
      <w:r>
        <w:rPr>
          <w:noProof/>
        </w:rPr>
      </w:r>
      <w:r>
        <w:rPr>
          <w:noProof/>
        </w:rPr>
        <w:fldChar w:fldCharType="separate"/>
      </w:r>
      <w:r>
        <w:rPr>
          <w:noProof/>
        </w:rPr>
        <w:t>59</w:t>
      </w:r>
      <w:r>
        <w:rPr>
          <w:noProof/>
        </w:rPr>
        <w:fldChar w:fldCharType="end"/>
      </w:r>
    </w:p>
    <w:p w14:paraId="560BEAD5" w14:textId="5ACB4559" w:rsidR="00FD00CC" w:rsidRDefault="00FD00CC">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_Toc38307952 \h </w:instrText>
      </w:r>
      <w:r>
        <w:rPr>
          <w:noProof/>
        </w:rPr>
      </w:r>
      <w:r>
        <w:rPr>
          <w:noProof/>
        </w:rPr>
        <w:fldChar w:fldCharType="separate"/>
      </w:r>
      <w:r>
        <w:rPr>
          <w:noProof/>
        </w:rPr>
        <w:t>60</w:t>
      </w:r>
      <w:r>
        <w:rPr>
          <w:noProof/>
        </w:rPr>
        <w:fldChar w:fldCharType="end"/>
      </w:r>
    </w:p>
    <w:p w14:paraId="223CD6CE" w14:textId="33F486F3" w:rsidR="00FD00CC" w:rsidRDefault="00FD00C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_Toc38307953 \h </w:instrText>
      </w:r>
      <w:r>
        <w:rPr>
          <w:noProof/>
        </w:rPr>
      </w:r>
      <w:r>
        <w:rPr>
          <w:noProof/>
        </w:rPr>
        <w:fldChar w:fldCharType="separate"/>
      </w:r>
      <w:r>
        <w:rPr>
          <w:noProof/>
        </w:rPr>
        <w:t>60</w:t>
      </w:r>
      <w:r>
        <w:rPr>
          <w:noProof/>
        </w:rPr>
        <w:fldChar w:fldCharType="end"/>
      </w:r>
    </w:p>
    <w:p w14:paraId="1309661E" w14:textId="1100F3F8" w:rsidR="00FD00CC" w:rsidRDefault="00FD00C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_Toc38307954 \h </w:instrText>
      </w:r>
      <w:r>
        <w:rPr>
          <w:noProof/>
        </w:rPr>
      </w:r>
      <w:r>
        <w:rPr>
          <w:noProof/>
        </w:rPr>
        <w:fldChar w:fldCharType="separate"/>
      </w:r>
      <w:r>
        <w:rPr>
          <w:noProof/>
        </w:rPr>
        <w:t>61</w:t>
      </w:r>
      <w:r>
        <w:rPr>
          <w:noProof/>
        </w:rPr>
        <w:fldChar w:fldCharType="end"/>
      </w:r>
    </w:p>
    <w:p w14:paraId="6A9F5919" w14:textId="3DACEE30" w:rsidR="00FD00CC" w:rsidRDefault="00FD00C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_Toc38307955 \h </w:instrText>
      </w:r>
      <w:r>
        <w:rPr>
          <w:noProof/>
        </w:rPr>
      </w:r>
      <w:r>
        <w:rPr>
          <w:noProof/>
        </w:rPr>
        <w:fldChar w:fldCharType="separate"/>
      </w:r>
      <w:r>
        <w:rPr>
          <w:noProof/>
        </w:rPr>
        <w:t>61</w:t>
      </w:r>
      <w:r>
        <w:rPr>
          <w:noProof/>
        </w:rPr>
        <w:fldChar w:fldCharType="end"/>
      </w:r>
    </w:p>
    <w:p w14:paraId="7E2A09DE" w14:textId="168DFE73" w:rsidR="00FD00CC" w:rsidRDefault="00FD00C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_Toc38307956 \h </w:instrText>
      </w:r>
      <w:r>
        <w:rPr>
          <w:noProof/>
        </w:rPr>
      </w:r>
      <w:r>
        <w:rPr>
          <w:noProof/>
        </w:rPr>
        <w:fldChar w:fldCharType="separate"/>
      </w:r>
      <w:r>
        <w:rPr>
          <w:noProof/>
        </w:rPr>
        <w:t>62</w:t>
      </w:r>
      <w:r>
        <w:rPr>
          <w:noProof/>
        </w:rPr>
        <w:fldChar w:fldCharType="end"/>
      </w:r>
    </w:p>
    <w:p w14:paraId="2DC9782B" w14:textId="1FBCA203" w:rsidR="00FD00CC" w:rsidRDefault="00FD00CC">
      <w:pPr>
        <w:pStyle w:val="Inhopg5"/>
        <w:rPr>
          <w:rFonts w:asciiTheme="minorHAnsi" w:eastAsiaTheme="minorEastAsia" w:hAnsiTheme="minorHAnsi" w:cstheme="minorBidi"/>
          <w:noProof/>
          <w:sz w:val="22"/>
          <w:szCs w:val="22"/>
        </w:rPr>
      </w:pPr>
      <w:r>
        <w:rPr>
          <w:noProof/>
        </w:rPr>
        <w:lastRenderedPageBreak/>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_Toc38307957 \h </w:instrText>
      </w:r>
      <w:r>
        <w:rPr>
          <w:noProof/>
        </w:rPr>
      </w:r>
      <w:r>
        <w:rPr>
          <w:noProof/>
        </w:rPr>
        <w:fldChar w:fldCharType="separate"/>
      </w:r>
      <w:r>
        <w:rPr>
          <w:noProof/>
        </w:rPr>
        <w:t>63</w:t>
      </w:r>
      <w:r>
        <w:rPr>
          <w:noProof/>
        </w:rPr>
        <w:fldChar w:fldCharType="end"/>
      </w:r>
    </w:p>
    <w:p w14:paraId="2513E077" w14:textId="022BF90C" w:rsidR="00FD00CC" w:rsidRDefault="00FD00C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_Toc38307958 \h </w:instrText>
      </w:r>
      <w:r>
        <w:rPr>
          <w:noProof/>
        </w:rPr>
      </w:r>
      <w:r>
        <w:rPr>
          <w:noProof/>
        </w:rPr>
        <w:fldChar w:fldCharType="separate"/>
      </w:r>
      <w:r>
        <w:rPr>
          <w:noProof/>
        </w:rPr>
        <w:t>68</w:t>
      </w:r>
      <w:r>
        <w:rPr>
          <w:noProof/>
        </w:rPr>
        <w:fldChar w:fldCharType="end"/>
      </w:r>
    </w:p>
    <w:p w14:paraId="0696FCB7" w14:textId="0F333D63" w:rsidR="00FD00CC" w:rsidRDefault="00FD00C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_Toc38307959 \h </w:instrText>
      </w:r>
      <w:r>
        <w:rPr>
          <w:noProof/>
        </w:rPr>
      </w:r>
      <w:r>
        <w:rPr>
          <w:noProof/>
        </w:rPr>
        <w:fldChar w:fldCharType="separate"/>
      </w:r>
      <w:r>
        <w:rPr>
          <w:noProof/>
        </w:rPr>
        <w:t>68</w:t>
      </w:r>
      <w:r>
        <w:rPr>
          <w:noProof/>
        </w:rPr>
        <w:fldChar w:fldCharType="end"/>
      </w:r>
    </w:p>
    <w:p w14:paraId="6969B6E5" w14:textId="6F503FA4" w:rsidR="00FD00CC" w:rsidRDefault="00FD00C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_Toc38307960 \h </w:instrText>
      </w:r>
      <w:r>
        <w:rPr>
          <w:noProof/>
        </w:rPr>
      </w:r>
      <w:r>
        <w:rPr>
          <w:noProof/>
        </w:rPr>
        <w:fldChar w:fldCharType="separate"/>
      </w:r>
      <w:r>
        <w:rPr>
          <w:noProof/>
        </w:rPr>
        <w:t>69</w:t>
      </w:r>
      <w:r>
        <w:rPr>
          <w:noProof/>
        </w:rPr>
        <w:fldChar w:fldCharType="end"/>
      </w:r>
    </w:p>
    <w:p w14:paraId="179A54CC" w14:textId="3BF4120A" w:rsidR="00FD00CC" w:rsidRDefault="00FD00C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_Toc38307961 \h </w:instrText>
      </w:r>
      <w:r>
        <w:rPr>
          <w:noProof/>
        </w:rPr>
      </w:r>
      <w:r>
        <w:rPr>
          <w:noProof/>
        </w:rPr>
        <w:fldChar w:fldCharType="separate"/>
      </w:r>
      <w:r>
        <w:rPr>
          <w:noProof/>
        </w:rPr>
        <w:t>69</w:t>
      </w:r>
      <w:r>
        <w:rPr>
          <w:noProof/>
        </w:rPr>
        <w:fldChar w:fldCharType="end"/>
      </w:r>
    </w:p>
    <w:p w14:paraId="16B3D547" w14:textId="0092B99C" w:rsidR="00FD00CC" w:rsidRDefault="00FD00C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_Toc38307962 \h </w:instrText>
      </w:r>
      <w:r>
        <w:rPr>
          <w:noProof/>
        </w:rPr>
      </w:r>
      <w:r>
        <w:rPr>
          <w:noProof/>
        </w:rPr>
        <w:fldChar w:fldCharType="separate"/>
      </w:r>
      <w:r>
        <w:rPr>
          <w:noProof/>
        </w:rPr>
        <w:t>70</w:t>
      </w:r>
      <w:r>
        <w:rPr>
          <w:noProof/>
        </w:rPr>
        <w:fldChar w:fldCharType="end"/>
      </w:r>
    </w:p>
    <w:p w14:paraId="0C09BCFE" w14:textId="215EBCD5" w:rsidR="00FD00CC" w:rsidRDefault="00FD00C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_Toc38307963 \h </w:instrText>
      </w:r>
      <w:r>
        <w:rPr>
          <w:noProof/>
        </w:rPr>
      </w:r>
      <w:r>
        <w:rPr>
          <w:noProof/>
        </w:rPr>
        <w:fldChar w:fldCharType="separate"/>
      </w:r>
      <w:r>
        <w:rPr>
          <w:noProof/>
        </w:rPr>
        <w:t>71</w:t>
      </w:r>
      <w:r>
        <w:rPr>
          <w:noProof/>
        </w:rPr>
        <w:fldChar w:fldCharType="end"/>
      </w:r>
    </w:p>
    <w:p w14:paraId="6CA41897" w14:textId="5A00388E" w:rsidR="00FD00CC" w:rsidRDefault="00FD00C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_Toc38307964 \h </w:instrText>
      </w:r>
      <w:r>
        <w:rPr>
          <w:noProof/>
        </w:rPr>
      </w:r>
      <w:r>
        <w:rPr>
          <w:noProof/>
        </w:rPr>
        <w:fldChar w:fldCharType="separate"/>
      </w:r>
      <w:r>
        <w:rPr>
          <w:noProof/>
        </w:rPr>
        <w:t>72</w:t>
      </w:r>
      <w:r>
        <w:rPr>
          <w:noProof/>
        </w:rPr>
        <w:fldChar w:fldCharType="end"/>
      </w:r>
    </w:p>
    <w:p w14:paraId="6E503B29" w14:textId="2815C91A" w:rsidR="00FD00CC" w:rsidRDefault="00FD00C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_Toc38307965 \h </w:instrText>
      </w:r>
      <w:r>
        <w:rPr>
          <w:noProof/>
        </w:rPr>
      </w:r>
      <w:r>
        <w:rPr>
          <w:noProof/>
        </w:rPr>
        <w:fldChar w:fldCharType="separate"/>
      </w:r>
      <w:r>
        <w:rPr>
          <w:noProof/>
        </w:rPr>
        <w:t>72</w:t>
      </w:r>
      <w:r>
        <w:rPr>
          <w:noProof/>
        </w:rPr>
        <w:fldChar w:fldCharType="end"/>
      </w:r>
    </w:p>
    <w:p w14:paraId="16FA79BA" w14:textId="3FF4FCA6" w:rsidR="00FD00CC" w:rsidRDefault="00FD00C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_Toc38307966 \h </w:instrText>
      </w:r>
      <w:r>
        <w:rPr>
          <w:noProof/>
        </w:rPr>
      </w:r>
      <w:r>
        <w:rPr>
          <w:noProof/>
        </w:rPr>
        <w:fldChar w:fldCharType="separate"/>
      </w:r>
      <w:r>
        <w:rPr>
          <w:noProof/>
        </w:rPr>
        <w:t>72</w:t>
      </w:r>
      <w:r>
        <w:rPr>
          <w:noProof/>
        </w:rPr>
        <w:fldChar w:fldCharType="end"/>
      </w:r>
    </w:p>
    <w:p w14:paraId="221C825B" w14:textId="336FB91C" w:rsidR="00FD00CC" w:rsidRDefault="00FD00C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_Toc38307967 \h </w:instrText>
      </w:r>
      <w:r>
        <w:rPr>
          <w:noProof/>
        </w:rPr>
      </w:r>
      <w:r>
        <w:rPr>
          <w:noProof/>
        </w:rPr>
        <w:fldChar w:fldCharType="separate"/>
      </w:r>
      <w:r>
        <w:rPr>
          <w:noProof/>
        </w:rPr>
        <w:t>72</w:t>
      </w:r>
      <w:r>
        <w:rPr>
          <w:noProof/>
        </w:rPr>
        <w:fldChar w:fldCharType="end"/>
      </w:r>
    </w:p>
    <w:p w14:paraId="3AC18FDC" w14:textId="7AB0631A" w:rsidR="00FD00CC" w:rsidRDefault="00FD00C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_Toc38307968 \h </w:instrText>
      </w:r>
      <w:r>
        <w:rPr>
          <w:noProof/>
        </w:rPr>
      </w:r>
      <w:r>
        <w:rPr>
          <w:noProof/>
        </w:rPr>
        <w:fldChar w:fldCharType="separate"/>
      </w:r>
      <w:r>
        <w:rPr>
          <w:noProof/>
        </w:rPr>
        <w:t>73</w:t>
      </w:r>
      <w:r>
        <w:rPr>
          <w:noProof/>
        </w:rPr>
        <w:fldChar w:fldCharType="end"/>
      </w:r>
    </w:p>
    <w:p w14:paraId="2EB8CA9B" w14:textId="763E1F7C" w:rsidR="00FD00CC" w:rsidRDefault="00FD00C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_Toc38307969 \h </w:instrText>
      </w:r>
      <w:r>
        <w:rPr>
          <w:noProof/>
        </w:rPr>
      </w:r>
      <w:r>
        <w:rPr>
          <w:noProof/>
        </w:rPr>
        <w:fldChar w:fldCharType="separate"/>
      </w:r>
      <w:r>
        <w:rPr>
          <w:noProof/>
        </w:rPr>
        <w:t>73</w:t>
      </w:r>
      <w:r>
        <w:rPr>
          <w:noProof/>
        </w:rPr>
        <w:fldChar w:fldCharType="end"/>
      </w:r>
    </w:p>
    <w:p w14:paraId="0241746E" w14:textId="19FE19FC" w:rsidR="00FD00CC" w:rsidRDefault="00FD00C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_Toc38307970 \h </w:instrText>
      </w:r>
      <w:r>
        <w:rPr>
          <w:noProof/>
        </w:rPr>
      </w:r>
      <w:r>
        <w:rPr>
          <w:noProof/>
        </w:rPr>
        <w:fldChar w:fldCharType="separate"/>
      </w:r>
      <w:r>
        <w:rPr>
          <w:noProof/>
        </w:rPr>
        <w:t>73</w:t>
      </w:r>
      <w:r>
        <w:rPr>
          <w:noProof/>
        </w:rPr>
        <w:fldChar w:fldCharType="end"/>
      </w:r>
    </w:p>
    <w:p w14:paraId="241C4474" w14:textId="604F3158" w:rsidR="00FD00CC" w:rsidRDefault="00FD00C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_Toc38307971 \h </w:instrText>
      </w:r>
      <w:r>
        <w:rPr>
          <w:noProof/>
        </w:rPr>
      </w:r>
      <w:r>
        <w:rPr>
          <w:noProof/>
        </w:rPr>
        <w:fldChar w:fldCharType="separate"/>
      </w:r>
      <w:r>
        <w:rPr>
          <w:noProof/>
        </w:rPr>
        <w:t>73</w:t>
      </w:r>
      <w:r>
        <w:rPr>
          <w:noProof/>
        </w:rPr>
        <w:fldChar w:fldCharType="end"/>
      </w:r>
    </w:p>
    <w:p w14:paraId="6B7ADB39" w14:textId="618FB81A" w:rsidR="00FD00CC" w:rsidRDefault="00FD00C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_Toc38307972 \h </w:instrText>
      </w:r>
      <w:r>
        <w:rPr>
          <w:noProof/>
        </w:rPr>
      </w:r>
      <w:r>
        <w:rPr>
          <w:noProof/>
        </w:rPr>
        <w:fldChar w:fldCharType="separate"/>
      </w:r>
      <w:r>
        <w:rPr>
          <w:noProof/>
        </w:rPr>
        <w:t>74</w:t>
      </w:r>
      <w:r>
        <w:rPr>
          <w:noProof/>
        </w:rPr>
        <w:fldChar w:fldCharType="end"/>
      </w:r>
    </w:p>
    <w:p w14:paraId="63391CAE" w14:textId="4ED92775" w:rsidR="00FD00CC" w:rsidRDefault="00FD00C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_Toc38307973 \h </w:instrText>
      </w:r>
      <w:r>
        <w:rPr>
          <w:noProof/>
        </w:rPr>
      </w:r>
      <w:r>
        <w:rPr>
          <w:noProof/>
        </w:rPr>
        <w:fldChar w:fldCharType="separate"/>
      </w:r>
      <w:r>
        <w:rPr>
          <w:noProof/>
        </w:rPr>
        <w:t>74</w:t>
      </w:r>
      <w:r>
        <w:rPr>
          <w:noProof/>
        </w:rPr>
        <w:fldChar w:fldCharType="end"/>
      </w:r>
    </w:p>
    <w:p w14:paraId="210E2C89" w14:textId="511D4E11" w:rsidR="00FD00CC" w:rsidRDefault="00FD00C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_Toc38307974 \h </w:instrText>
      </w:r>
      <w:r>
        <w:rPr>
          <w:noProof/>
        </w:rPr>
      </w:r>
      <w:r>
        <w:rPr>
          <w:noProof/>
        </w:rPr>
        <w:fldChar w:fldCharType="separate"/>
      </w:r>
      <w:r>
        <w:rPr>
          <w:noProof/>
        </w:rPr>
        <w:t>75</w:t>
      </w:r>
      <w:r>
        <w:rPr>
          <w:noProof/>
        </w:rPr>
        <w:fldChar w:fldCharType="end"/>
      </w:r>
    </w:p>
    <w:p w14:paraId="37CF37C5" w14:textId="3D8D4682" w:rsidR="00FD00CC" w:rsidRDefault="00FD00C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_Toc38307975 \h </w:instrText>
      </w:r>
      <w:r>
        <w:rPr>
          <w:noProof/>
        </w:rPr>
      </w:r>
      <w:r>
        <w:rPr>
          <w:noProof/>
        </w:rPr>
        <w:fldChar w:fldCharType="separate"/>
      </w:r>
      <w:r>
        <w:rPr>
          <w:noProof/>
        </w:rPr>
        <w:t>76</w:t>
      </w:r>
      <w:r>
        <w:rPr>
          <w:noProof/>
        </w:rPr>
        <w:fldChar w:fldCharType="end"/>
      </w:r>
    </w:p>
    <w:p w14:paraId="239B5CA8" w14:textId="12072531" w:rsidR="00FD00CC" w:rsidRDefault="00FD00C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_Toc38307976 \h </w:instrText>
      </w:r>
      <w:r>
        <w:rPr>
          <w:noProof/>
        </w:rPr>
      </w:r>
      <w:r>
        <w:rPr>
          <w:noProof/>
        </w:rPr>
        <w:fldChar w:fldCharType="separate"/>
      </w:r>
      <w:r>
        <w:rPr>
          <w:noProof/>
        </w:rPr>
        <w:t>80</w:t>
      </w:r>
      <w:r>
        <w:rPr>
          <w:noProof/>
        </w:rPr>
        <w:fldChar w:fldCharType="end"/>
      </w:r>
    </w:p>
    <w:p w14:paraId="1A3E5593" w14:textId="6A4054DD" w:rsidR="00FD00CC" w:rsidRDefault="00FD00C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_Toc38307977 \h </w:instrText>
      </w:r>
      <w:r>
        <w:rPr>
          <w:noProof/>
        </w:rPr>
      </w:r>
      <w:r>
        <w:rPr>
          <w:noProof/>
        </w:rPr>
        <w:fldChar w:fldCharType="separate"/>
      </w:r>
      <w:r>
        <w:rPr>
          <w:noProof/>
        </w:rPr>
        <w:t>80</w:t>
      </w:r>
      <w:r>
        <w:rPr>
          <w:noProof/>
        </w:rPr>
        <w:fldChar w:fldCharType="end"/>
      </w:r>
    </w:p>
    <w:p w14:paraId="6465B940" w14:textId="0345E322" w:rsidR="00FD00CC" w:rsidRDefault="00FD00C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_Toc38307978 \h </w:instrText>
      </w:r>
      <w:r>
        <w:rPr>
          <w:noProof/>
        </w:rPr>
      </w:r>
      <w:r>
        <w:rPr>
          <w:noProof/>
        </w:rPr>
        <w:fldChar w:fldCharType="separate"/>
      </w:r>
      <w:r>
        <w:rPr>
          <w:noProof/>
        </w:rPr>
        <w:t>82</w:t>
      </w:r>
      <w:r>
        <w:rPr>
          <w:noProof/>
        </w:rPr>
        <w:fldChar w:fldCharType="end"/>
      </w:r>
    </w:p>
    <w:p w14:paraId="2D80A5B7" w14:textId="4DBE00E8" w:rsidR="00FD00CC" w:rsidRDefault="00FD00C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_Toc38307979 \h </w:instrText>
      </w:r>
      <w:r>
        <w:rPr>
          <w:noProof/>
        </w:rPr>
      </w:r>
      <w:r>
        <w:rPr>
          <w:noProof/>
        </w:rPr>
        <w:fldChar w:fldCharType="separate"/>
      </w:r>
      <w:r>
        <w:rPr>
          <w:noProof/>
        </w:rPr>
        <w:t>82</w:t>
      </w:r>
      <w:r>
        <w:rPr>
          <w:noProof/>
        </w:rPr>
        <w:fldChar w:fldCharType="end"/>
      </w:r>
    </w:p>
    <w:p w14:paraId="3B6232AD" w14:textId="0796174F" w:rsidR="00FD00CC" w:rsidRDefault="00FD00C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_Toc38307980 \h </w:instrText>
      </w:r>
      <w:r>
        <w:rPr>
          <w:noProof/>
        </w:rPr>
      </w:r>
      <w:r>
        <w:rPr>
          <w:noProof/>
        </w:rPr>
        <w:fldChar w:fldCharType="separate"/>
      </w:r>
      <w:r>
        <w:rPr>
          <w:noProof/>
        </w:rPr>
        <w:t>83</w:t>
      </w:r>
      <w:r>
        <w:rPr>
          <w:noProof/>
        </w:rPr>
        <w:fldChar w:fldCharType="end"/>
      </w:r>
    </w:p>
    <w:p w14:paraId="413EDE7B" w14:textId="706CC68A" w:rsidR="00FD00CC" w:rsidRDefault="00FD00C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_Toc38307981 \h </w:instrText>
      </w:r>
      <w:r>
        <w:rPr>
          <w:noProof/>
        </w:rPr>
      </w:r>
      <w:r>
        <w:rPr>
          <w:noProof/>
        </w:rPr>
        <w:fldChar w:fldCharType="separate"/>
      </w:r>
      <w:r>
        <w:rPr>
          <w:noProof/>
        </w:rPr>
        <w:t>84</w:t>
      </w:r>
      <w:r>
        <w:rPr>
          <w:noProof/>
        </w:rPr>
        <w:fldChar w:fldCharType="end"/>
      </w:r>
    </w:p>
    <w:p w14:paraId="23E9E10A" w14:textId="5CA3E73C" w:rsidR="00FD00CC" w:rsidRDefault="00FD00C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_Toc38307982 \h </w:instrText>
      </w:r>
      <w:r>
        <w:rPr>
          <w:noProof/>
        </w:rPr>
      </w:r>
      <w:r>
        <w:rPr>
          <w:noProof/>
        </w:rPr>
        <w:fldChar w:fldCharType="separate"/>
      </w:r>
      <w:r>
        <w:rPr>
          <w:noProof/>
        </w:rPr>
        <w:t>86</w:t>
      </w:r>
      <w:r>
        <w:rPr>
          <w:noProof/>
        </w:rPr>
        <w:fldChar w:fldCharType="end"/>
      </w:r>
    </w:p>
    <w:p w14:paraId="5E6AF3A1" w14:textId="7EAA04FA" w:rsidR="00FD00CC" w:rsidRDefault="00FD00C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_Toc38307983 \h </w:instrText>
      </w:r>
      <w:r>
        <w:rPr>
          <w:noProof/>
        </w:rPr>
      </w:r>
      <w:r>
        <w:rPr>
          <w:noProof/>
        </w:rPr>
        <w:fldChar w:fldCharType="separate"/>
      </w:r>
      <w:r>
        <w:rPr>
          <w:noProof/>
        </w:rPr>
        <w:t>86</w:t>
      </w:r>
      <w:r>
        <w:rPr>
          <w:noProof/>
        </w:rPr>
        <w:fldChar w:fldCharType="end"/>
      </w:r>
    </w:p>
    <w:p w14:paraId="48114DC4" w14:textId="6C9DF128" w:rsidR="00FD00CC" w:rsidRDefault="00FD00C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_Toc38307984 \h </w:instrText>
      </w:r>
      <w:r>
        <w:rPr>
          <w:noProof/>
        </w:rPr>
      </w:r>
      <w:r>
        <w:rPr>
          <w:noProof/>
        </w:rPr>
        <w:fldChar w:fldCharType="separate"/>
      </w:r>
      <w:r>
        <w:rPr>
          <w:noProof/>
        </w:rPr>
        <w:t>88</w:t>
      </w:r>
      <w:r>
        <w:rPr>
          <w:noProof/>
        </w:rPr>
        <w:fldChar w:fldCharType="end"/>
      </w:r>
    </w:p>
    <w:p w14:paraId="5AE12FB8" w14:textId="730A96F8" w:rsidR="00FD00CC" w:rsidRDefault="00FD00C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_Toc38307985 \h </w:instrText>
      </w:r>
      <w:r>
        <w:rPr>
          <w:noProof/>
        </w:rPr>
      </w:r>
      <w:r>
        <w:rPr>
          <w:noProof/>
        </w:rPr>
        <w:fldChar w:fldCharType="separate"/>
      </w:r>
      <w:r>
        <w:rPr>
          <w:noProof/>
        </w:rPr>
        <w:t>88</w:t>
      </w:r>
      <w:r>
        <w:rPr>
          <w:noProof/>
        </w:rPr>
        <w:fldChar w:fldCharType="end"/>
      </w:r>
    </w:p>
    <w:p w14:paraId="0BF085AE" w14:textId="021B0BE7" w:rsidR="00FD00CC" w:rsidRDefault="00FD00C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_Toc38307986 \h </w:instrText>
      </w:r>
      <w:r>
        <w:rPr>
          <w:noProof/>
        </w:rPr>
      </w:r>
      <w:r>
        <w:rPr>
          <w:noProof/>
        </w:rPr>
        <w:fldChar w:fldCharType="separate"/>
      </w:r>
      <w:r>
        <w:rPr>
          <w:noProof/>
        </w:rPr>
        <w:t>89</w:t>
      </w:r>
      <w:r>
        <w:rPr>
          <w:noProof/>
        </w:rPr>
        <w:fldChar w:fldCharType="end"/>
      </w:r>
    </w:p>
    <w:p w14:paraId="254523E7" w14:textId="0A6835E7" w:rsidR="00FD00CC" w:rsidRDefault="00FD00C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_Toc38307987 \h </w:instrText>
      </w:r>
      <w:r>
        <w:rPr>
          <w:noProof/>
        </w:rPr>
      </w:r>
      <w:r>
        <w:rPr>
          <w:noProof/>
        </w:rPr>
        <w:fldChar w:fldCharType="separate"/>
      </w:r>
      <w:r>
        <w:rPr>
          <w:noProof/>
        </w:rPr>
        <w:t>90</w:t>
      </w:r>
      <w:r>
        <w:rPr>
          <w:noProof/>
        </w:rPr>
        <w:fldChar w:fldCharType="end"/>
      </w:r>
    </w:p>
    <w:p w14:paraId="687F1787" w14:textId="2E3B4DF7" w:rsidR="00FD00CC" w:rsidRDefault="00FD00C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_Toc38307988 \h </w:instrText>
      </w:r>
      <w:r>
        <w:rPr>
          <w:noProof/>
        </w:rPr>
      </w:r>
      <w:r>
        <w:rPr>
          <w:noProof/>
        </w:rPr>
        <w:fldChar w:fldCharType="separate"/>
      </w:r>
      <w:r>
        <w:rPr>
          <w:noProof/>
        </w:rPr>
        <w:t>92</w:t>
      </w:r>
      <w:r>
        <w:rPr>
          <w:noProof/>
        </w:rPr>
        <w:fldChar w:fldCharType="end"/>
      </w:r>
    </w:p>
    <w:p w14:paraId="6EB6823D" w14:textId="55525C5B" w:rsidR="00FD00CC" w:rsidRDefault="00FD00C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_Toc38307989 \h </w:instrText>
      </w:r>
      <w:r>
        <w:rPr>
          <w:noProof/>
        </w:rPr>
      </w:r>
      <w:r>
        <w:rPr>
          <w:noProof/>
        </w:rPr>
        <w:fldChar w:fldCharType="separate"/>
      </w:r>
      <w:r>
        <w:rPr>
          <w:noProof/>
        </w:rPr>
        <w:t>92</w:t>
      </w:r>
      <w:r>
        <w:rPr>
          <w:noProof/>
        </w:rPr>
        <w:fldChar w:fldCharType="end"/>
      </w:r>
    </w:p>
    <w:p w14:paraId="6AAF4316" w14:textId="6C5732B8" w:rsidR="00FD00CC" w:rsidRDefault="00FD00C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_Toc38307990 \h </w:instrText>
      </w:r>
      <w:r>
        <w:rPr>
          <w:noProof/>
        </w:rPr>
      </w:r>
      <w:r>
        <w:rPr>
          <w:noProof/>
        </w:rPr>
        <w:fldChar w:fldCharType="separate"/>
      </w:r>
      <w:r>
        <w:rPr>
          <w:noProof/>
        </w:rPr>
        <w:t>94</w:t>
      </w:r>
      <w:r>
        <w:rPr>
          <w:noProof/>
        </w:rPr>
        <w:fldChar w:fldCharType="end"/>
      </w:r>
    </w:p>
    <w:p w14:paraId="60AD969B" w14:textId="44F14A80" w:rsidR="00FD00CC" w:rsidRDefault="00FD00C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_Toc38307991 \h </w:instrText>
      </w:r>
      <w:r>
        <w:rPr>
          <w:noProof/>
        </w:rPr>
      </w:r>
      <w:r>
        <w:rPr>
          <w:noProof/>
        </w:rPr>
        <w:fldChar w:fldCharType="separate"/>
      </w:r>
      <w:r>
        <w:rPr>
          <w:noProof/>
        </w:rPr>
        <w:t>94</w:t>
      </w:r>
      <w:r>
        <w:rPr>
          <w:noProof/>
        </w:rPr>
        <w:fldChar w:fldCharType="end"/>
      </w:r>
    </w:p>
    <w:p w14:paraId="7E779C8F" w14:textId="16CFE925" w:rsidR="00FD00CC" w:rsidRDefault="00FD00C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_Toc38307992 \h </w:instrText>
      </w:r>
      <w:r>
        <w:rPr>
          <w:noProof/>
        </w:rPr>
      </w:r>
      <w:r>
        <w:rPr>
          <w:noProof/>
        </w:rPr>
        <w:fldChar w:fldCharType="separate"/>
      </w:r>
      <w:r>
        <w:rPr>
          <w:noProof/>
        </w:rPr>
        <w:t>94</w:t>
      </w:r>
      <w:r>
        <w:rPr>
          <w:noProof/>
        </w:rPr>
        <w:fldChar w:fldCharType="end"/>
      </w:r>
    </w:p>
    <w:p w14:paraId="4DBE1B80" w14:textId="1812E933" w:rsidR="00FD00CC" w:rsidRDefault="00FD00C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_Toc38307993 \h </w:instrText>
      </w:r>
      <w:r>
        <w:rPr>
          <w:noProof/>
        </w:rPr>
      </w:r>
      <w:r>
        <w:rPr>
          <w:noProof/>
        </w:rPr>
        <w:fldChar w:fldCharType="separate"/>
      </w:r>
      <w:r>
        <w:rPr>
          <w:noProof/>
        </w:rPr>
        <w:t>95</w:t>
      </w:r>
      <w:r>
        <w:rPr>
          <w:noProof/>
        </w:rPr>
        <w:fldChar w:fldCharType="end"/>
      </w:r>
    </w:p>
    <w:p w14:paraId="1131D997" w14:textId="13050B99" w:rsidR="00FD00CC" w:rsidRDefault="00FD00C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_Toc38307994 \h </w:instrText>
      </w:r>
      <w:r>
        <w:rPr>
          <w:noProof/>
        </w:rPr>
      </w:r>
      <w:r>
        <w:rPr>
          <w:noProof/>
        </w:rPr>
        <w:fldChar w:fldCharType="separate"/>
      </w:r>
      <w:r>
        <w:rPr>
          <w:noProof/>
        </w:rPr>
        <w:t>96</w:t>
      </w:r>
      <w:r>
        <w:rPr>
          <w:noProof/>
        </w:rPr>
        <w:fldChar w:fldCharType="end"/>
      </w:r>
    </w:p>
    <w:p w14:paraId="40753266" w14:textId="0747824D" w:rsidR="00FD00CC" w:rsidRDefault="00FD00C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_Toc38307995 \h </w:instrText>
      </w:r>
      <w:r>
        <w:rPr>
          <w:noProof/>
        </w:rPr>
      </w:r>
      <w:r>
        <w:rPr>
          <w:noProof/>
        </w:rPr>
        <w:fldChar w:fldCharType="separate"/>
      </w:r>
      <w:r>
        <w:rPr>
          <w:noProof/>
        </w:rPr>
        <w:t>96</w:t>
      </w:r>
      <w:r>
        <w:rPr>
          <w:noProof/>
        </w:rPr>
        <w:fldChar w:fldCharType="end"/>
      </w:r>
    </w:p>
    <w:p w14:paraId="6B1B43E6" w14:textId="28F36955" w:rsidR="00FD00CC" w:rsidRDefault="00FD00C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_Toc38307996 \h </w:instrText>
      </w:r>
      <w:r>
        <w:rPr>
          <w:noProof/>
        </w:rPr>
      </w:r>
      <w:r>
        <w:rPr>
          <w:noProof/>
        </w:rPr>
        <w:fldChar w:fldCharType="separate"/>
      </w:r>
      <w:r>
        <w:rPr>
          <w:noProof/>
        </w:rPr>
        <w:t>97</w:t>
      </w:r>
      <w:r>
        <w:rPr>
          <w:noProof/>
        </w:rPr>
        <w:fldChar w:fldCharType="end"/>
      </w:r>
    </w:p>
    <w:p w14:paraId="1008CE63" w14:textId="37C7F813" w:rsidR="00FD00CC" w:rsidRDefault="00FD00C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_Toc38307997 \h </w:instrText>
      </w:r>
      <w:r>
        <w:rPr>
          <w:noProof/>
        </w:rPr>
      </w:r>
      <w:r>
        <w:rPr>
          <w:noProof/>
        </w:rPr>
        <w:fldChar w:fldCharType="separate"/>
      </w:r>
      <w:r>
        <w:rPr>
          <w:noProof/>
        </w:rPr>
        <w:t>97</w:t>
      </w:r>
      <w:r>
        <w:rPr>
          <w:noProof/>
        </w:rPr>
        <w:fldChar w:fldCharType="end"/>
      </w:r>
    </w:p>
    <w:p w14:paraId="3CE25AF2" w14:textId="0E539BAE" w:rsidR="00FD00CC" w:rsidRDefault="00FD00C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_Toc38307998 \h </w:instrText>
      </w:r>
      <w:r>
        <w:rPr>
          <w:noProof/>
        </w:rPr>
      </w:r>
      <w:r>
        <w:rPr>
          <w:noProof/>
        </w:rPr>
        <w:fldChar w:fldCharType="separate"/>
      </w:r>
      <w:r>
        <w:rPr>
          <w:noProof/>
        </w:rPr>
        <w:t>97</w:t>
      </w:r>
      <w:r>
        <w:rPr>
          <w:noProof/>
        </w:rPr>
        <w:fldChar w:fldCharType="end"/>
      </w:r>
    </w:p>
    <w:p w14:paraId="52C7CB7B" w14:textId="0E2C2F24" w:rsidR="00FD00CC" w:rsidRDefault="00FD00CC">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_Toc38307999 \h </w:instrText>
      </w:r>
      <w:r>
        <w:rPr>
          <w:noProof/>
        </w:rPr>
      </w:r>
      <w:r>
        <w:rPr>
          <w:noProof/>
        </w:rPr>
        <w:fldChar w:fldCharType="separate"/>
      </w:r>
      <w:r>
        <w:rPr>
          <w:noProof/>
        </w:rPr>
        <w:t>98</w:t>
      </w:r>
      <w:r>
        <w:rPr>
          <w:noProof/>
        </w:rPr>
        <w:fldChar w:fldCharType="end"/>
      </w:r>
    </w:p>
    <w:p w14:paraId="55D61828" w14:textId="17BD97B6" w:rsidR="00FD00CC" w:rsidRDefault="00FD00C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_Toc38308000 \h </w:instrText>
      </w:r>
      <w:r>
        <w:rPr>
          <w:noProof/>
        </w:rPr>
      </w:r>
      <w:r>
        <w:rPr>
          <w:noProof/>
        </w:rPr>
        <w:fldChar w:fldCharType="separate"/>
      </w:r>
      <w:r>
        <w:rPr>
          <w:noProof/>
        </w:rPr>
        <w:t>99</w:t>
      </w:r>
      <w:r>
        <w:rPr>
          <w:noProof/>
        </w:rPr>
        <w:fldChar w:fldCharType="end"/>
      </w:r>
    </w:p>
    <w:p w14:paraId="116994A5" w14:textId="3044D0C9" w:rsidR="00FD00CC" w:rsidRDefault="00FD00C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_Toc38308001 \h </w:instrText>
      </w:r>
      <w:r>
        <w:rPr>
          <w:noProof/>
        </w:rPr>
      </w:r>
      <w:r>
        <w:rPr>
          <w:noProof/>
        </w:rPr>
        <w:fldChar w:fldCharType="separate"/>
      </w:r>
      <w:r>
        <w:rPr>
          <w:noProof/>
        </w:rPr>
        <w:t>99</w:t>
      </w:r>
      <w:r>
        <w:rPr>
          <w:noProof/>
        </w:rPr>
        <w:fldChar w:fldCharType="end"/>
      </w:r>
    </w:p>
    <w:p w14:paraId="1A7836D1" w14:textId="24572B5D" w:rsidR="00FD00CC" w:rsidRDefault="00FD00C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_Toc38308002 \h </w:instrText>
      </w:r>
      <w:r>
        <w:rPr>
          <w:noProof/>
        </w:rPr>
      </w:r>
      <w:r>
        <w:rPr>
          <w:noProof/>
        </w:rPr>
        <w:fldChar w:fldCharType="separate"/>
      </w:r>
      <w:r>
        <w:rPr>
          <w:noProof/>
        </w:rPr>
        <w:t>99</w:t>
      </w:r>
      <w:r>
        <w:rPr>
          <w:noProof/>
        </w:rPr>
        <w:fldChar w:fldCharType="end"/>
      </w:r>
    </w:p>
    <w:p w14:paraId="10DB9E3C" w14:textId="4986C245" w:rsidR="00FD00CC" w:rsidRDefault="00FD00C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_Toc38308003 \h </w:instrText>
      </w:r>
      <w:r>
        <w:rPr>
          <w:noProof/>
        </w:rPr>
      </w:r>
      <w:r>
        <w:rPr>
          <w:noProof/>
        </w:rPr>
        <w:fldChar w:fldCharType="separate"/>
      </w:r>
      <w:r>
        <w:rPr>
          <w:noProof/>
        </w:rPr>
        <w:t>99</w:t>
      </w:r>
      <w:r>
        <w:rPr>
          <w:noProof/>
        </w:rPr>
        <w:fldChar w:fldCharType="end"/>
      </w:r>
    </w:p>
    <w:p w14:paraId="54522103" w14:textId="2CF6EEE5" w:rsidR="00FD00CC" w:rsidRDefault="00FD00CC">
      <w:pPr>
        <w:pStyle w:val="Inhopg5"/>
        <w:rPr>
          <w:rFonts w:asciiTheme="minorHAnsi" w:eastAsiaTheme="minorEastAsia" w:hAnsiTheme="minorHAnsi" w:cstheme="minorBidi"/>
          <w:noProof/>
          <w:sz w:val="22"/>
          <w:szCs w:val="22"/>
        </w:rPr>
      </w:pPr>
      <w:r>
        <w:rPr>
          <w:noProof/>
        </w:rPr>
        <w:lastRenderedPageBreak/>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_Toc38308004 \h </w:instrText>
      </w:r>
      <w:r>
        <w:rPr>
          <w:noProof/>
        </w:rPr>
      </w:r>
      <w:r>
        <w:rPr>
          <w:noProof/>
        </w:rPr>
        <w:fldChar w:fldCharType="separate"/>
      </w:r>
      <w:r>
        <w:rPr>
          <w:noProof/>
        </w:rPr>
        <w:t>99</w:t>
      </w:r>
      <w:r>
        <w:rPr>
          <w:noProof/>
        </w:rPr>
        <w:fldChar w:fldCharType="end"/>
      </w:r>
    </w:p>
    <w:p w14:paraId="6DC95949" w14:textId="798E9066" w:rsidR="00FD00CC" w:rsidRDefault="00FD00C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_Toc38308005 \h </w:instrText>
      </w:r>
      <w:r>
        <w:rPr>
          <w:noProof/>
        </w:rPr>
      </w:r>
      <w:r>
        <w:rPr>
          <w:noProof/>
        </w:rPr>
        <w:fldChar w:fldCharType="separate"/>
      </w:r>
      <w:r>
        <w:rPr>
          <w:noProof/>
        </w:rPr>
        <w:t>100</w:t>
      </w:r>
      <w:r>
        <w:rPr>
          <w:noProof/>
        </w:rPr>
        <w:fldChar w:fldCharType="end"/>
      </w:r>
    </w:p>
    <w:p w14:paraId="6073469F" w14:textId="71D0A3F6" w:rsidR="00FD00CC" w:rsidRDefault="00FD00C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_Toc38308006 \h </w:instrText>
      </w:r>
      <w:r>
        <w:rPr>
          <w:noProof/>
        </w:rPr>
      </w:r>
      <w:r>
        <w:rPr>
          <w:noProof/>
        </w:rPr>
        <w:fldChar w:fldCharType="separate"/>
      </w:r>
      <w:r>
        <w:rPr>
          <w:noProof/>
        </w:rPr>
        <w:t>101</w:t>
      </w:r>
      <w:r>
        <w:rPr>
          <w:noProof/>
        </w:rPr>
        <w:fldChar w:fldCharType="end"/>
      </w:r>
    </w:p>
    <w:p w14:paraId="41691A67" w14:textId="675B511E" w:rsidR="00FD00CC" w:rsidRDefault="00FD00C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_Toc38308007 \h </w:instrText>
      </w:r>
      <w:r>
        <w:rPr>
          <w:noProof/>
        </w:rPr>
      </w:r>
      <w:r>
        <w:rPr>
          <w:noProof/>
        </w:rPr>
        <w:fldChar w:fldCharType="separate"/>
      </w:r>
      <w:r>
        <w:rPr>
          <w:noProof/>
        </w:rPr>
        <w:t>101</w:t>
      </w:r>
      <w:r>
        <w:rPr>
          <w:noProof/>
        </w:rPr>
        <w:fldChar w:fldCharType="end"/>
      </w:r>
    </w:p>
    <w:p w14:paraId="7826B6AF" w14:textId="38AB5D12" w:rsidR="00FD00CC" w:rsidRDefault="00FD00C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_Toc38308008 \h </w:instrText>
      </w:r>
      <w:r>
        <w:rPr>
          <w:noProof/>
        </w:rPr>
      </w:r>
      <w:r>
        <w:rPr>
          <w:noProof/>
        </w:rPr>
        <w:fldChar w:fldCharType="separate"/>
      </w:r>
      <w:r>
        <w:rPr>
          <w:noProof/>
        </w:rPr>
        <w:t>101</w:t>
      </w:r>
      <w:r>
        <w:rPr>
          <w:noProof/>
        </w:rPr>
        <w:fldChar w:fldCharType="end"/>
      </w:r>
    </w:p>
    <w:p w14:paraId="003B4C8B" w14:textId="0BBC6AF7" w:rsidR="00FD00CC" w:rsidRDefault="00FD00C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_Toc38308009 \h </w:instrText>
      </w:r>
      <w:r>
        <w:rPr>
          <w:noProof/>
        </w:rPr>
      </w:r>
      <w:r>
        <w:rPr>
          <w:noProof/>
        </w:rPr>
        <w:fldChar w:fldCharType="separate"/>
      </w:r>
      <w:r>
        <w:rPr>
          <w:noProof/>
        </w:rPr>
        <w:t>101</w:t>
      </w:r>
      <w:r>
        <w:rPr>
          <w:noProof/>
        </w:rPr>
        <w:fldChar w:fldCharType="end"/>
      </w:r>
    </w:p>
    <w:p w14:paraId="7DF4126F" w14:textId="616DEB1F" w:rsidR="00FD00CC" w:rsidRDefault="00FD00C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_Toc38308010 \h </w:instrText>
      </w:r>
      <w:r>
        <w:rPr>
          <w:noProof/>
        </w:rPr>
      </w:r>
      <w:r>
        <w:rPr>
          <w:noProof/>
        </w:rPr>
        <w:fldChar w:fldCharType="separate"/>
      </w:r>
      <w:r>
        <w:rPr>
          <w:noProof/>
        </w:rPr>
        <w:t>102</w:t>
      </w:r>
      <w:r>
        <w:rPr>
          <w:noProof/>
        </w:rPr>
        <w:fldChar w:fldCharType="end"/>
      </w:r>
    </w:p>
    <w:p w14:paraId="17743765" w14:textId="7DEB3175" w:rsidR="00FD00CC" w:rsidRDefault="00FD00C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_Toc38308011 \h </w:instrText>
      </w:r>
      <w:r>
        <w:rPr>
          <w:noProof/>
        </w:rPr>
      </w:r>
      <w:r>
        <w:rPr>
          <w:noProof/>
        </w:rPr>
        <w:fldChar w:fldCharType="separate"/>
      </w:r>
      <w:r>
        <w:rPr>
          <w:noProof/>
        </w:rPr>
        <w:t>102</w:t>
      </w:r>
      <w:r>
        <w:rPr>
          <w:noProof/>
        </w:rPr>
        <w:fldChar w:fldCharType="end"/>
      </w:r>
    </w:p>
    <w:p w14:paraId="607DE459" w14:textId="3A9B4C78" w:rsidR="00FD00CC" w:rsidRDefault="00FD00C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_Toc38308012 \h </w:instrText>
      </w:r>
      <w:r>
        <w:rPr>
          <w:noProof/>
        </w:rPr>
      </w:r>
      <w:r>
        <w:rPr>
          <w:noProof/>
        </w:rPr>
        <w:fldChar w:fldCharType="separate"/>
      </w:r>
      <w:r>
        <w:rPr>
          <w:noProof/>
        </w:rPr>
        <w:t>103</w:t>
      </w:r>
      <w:r>
        <w:rPr>
          <w:noProof/>
        </w:rPr>
        <w:fldChar w:fldCharType="end"/>
      </w:r>
    </w:p>
    <w:p w14:paraId="58AE0F2F" w14:textId="65CA8DAF" w:rsidR="00FD00CC" w:rsidRDefault="00FD00C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_Toc38308013 \h </w:instrText>
      </w:r>
      <w:r>
        <w:rPr>
          <w:noProof/>
        </w:rPr>
      </w:r>
      <w:r>
        <w:rPr>
          <w:noProof/>
        </w:rPr>
        <w:fldChar w:fldCharType="separate"/>
      </w:r>
      <w:r>
        <w:rPr>
          <w:noProof/>
        </w:rPr>
        <w:t>103</w:t>
      </w:r>
      <w:r>
        <w:rPr>
          <w:noProof/>
        </w:rPr>
        <w:fldChar w:fldCharType="end"/>
      </w:r>
    </w:p>
    <w:p w14:paraId="28896AA6" w14:textId="282CA557" w:rsidR="00FD00CC" w:rsidRDefault="00FD00C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_Toc38308014 \h </w:instrText>
      </w:r>
      <w:r>
        <w:rPr>
          <w:noProof/>
        </w:rPr>
      </w:r>
      <w:r>
        <w:rPr>
          <w:noProof/>
        </w:rPr>
        <w:fldChar w:fldCharType="separate"/>
      </w:r>
      <w:r>
        <w:rPr>
          <w:noProof/>
        </w:rPr>
        <w:t>104</w:t>
      </w:r>
      <w:r>
        <w:rPr>
          <w:noProof/>
        </w:rPr>
        <w:fldChar w:fldCharType="end"/>
      </w:r>
    </w:p>
    <w:p w14:paraId="3ACD1D59" w14:textId="411BD382" w:rsidR="00FD00CC" w:rsidRDefault="00FD00C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_Toc38308015 \h </w:instrText>
      </w:r>
      <w:r>
        <w:rPr>
          <w:noProof/>
        </w:rPr>
      </w:r>
      <w:r>
        <w:rPr>
          <w:noProof/>
        </w:rPr>
        <w:fldChar w:fldCharType="separate"/>
      </w:r>
      <w:r>
        <w:rPr>
          <w:noProof/>
        </w:rPr>
        <w:t>104</w:t>
      </w:r>
      <w:r>
        <w:rPr>
          <w:noProof/>
        </w:rPr>
        <w:fldChar w:fldCharType="end"/>
      </w:r>
    </w:p>
    <w:p w14:paraId="69EBBE44" w14:textId="2F7571CC" w:rsidR="00FD00CC" w:rsidRDefault="00FD00C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_Toc38308016 \h </w:instrText>
      </w:r>
      <w:r>
        <w:rPr>
          <w:noProof/>
        </w:rPr>
      </w:r>
      <w:r>
        <w:rPr>
          <w:noProof/>
        </w:rPr>
        <w:fldChar w:fldCharType="separate"/>
      </w:r>
      <w:r>
        <w:rPr>
          <w:noProof/>
        </w:rPr>
        <w:t>104</w:t>
      </w:r>
      <w:r>
        <w:rPr>
          <w:noProof/>
        </w:rPr>
        <w:fldChar w:fldCharType="end"/>
      </w:r>
    </w:p>
    <w:p w14:paraId="13EF15DD" w14:textId="6B88BE80" w:rsidR="00FD00CC" w:rsidRDefault="00FD00C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_Toc38308017 \h </w:instrText>
      </w:r>
      <w:r>
        <w:rPr>
          <w:noProof/>
        </w:rPr>
      </w:r>
      <w:r>
        <w:rPr>
          <w:noProof/>
        </w:rPr>
        <w:fldChar w:fldCharType="separate"/>
      </w:r>
      <w:r>
        <w:rPr>
          <w:noProof/>
        </w:rPr>
        <w:t>104</w:t>
      </w:r>
      <w:r>
        <w:rPr>
          <w:noProof/>
        </w:rPr>
        <w:fldChar w:fldCharType="end"/>
      </w:r>
    </w:p>
    <w:p w14:paraId="56268CFC" w14:textId="1638282F" w:rsidR="00FD00CC" w:rsidRDefault="00FD00C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_Toc38308018 \h </w:instrText>
      </w:r>
      <w:r>
        <w:rPr>
          <w:noProof/>
        </w:rPr>
      </w:r>
      <w:r>
        <w:rPr>
          <w:noProof/>
        </w:rPr>
        <w:fldChar w:fldCharType="separate"/>
      </w:r>
      <w:r>
        <w:rPr>
          <w:noProof/>
        </w:rPr>
        <w:t>105</w:t>
      </w:r>
      <w:r>
        <w:rPr>
          <w:noProof/>
        </w:rPr>
        <w:fldChar w:fldCharType="end"/>
      </w:r>
    </w:p>
    <w:p w14:paraId="1FFB8740" w14:textId="6FCC2C43" w:rsidR="00FD00CC" w:rsidRDefault="00FD00C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_Toc38308019 \h </w:instrText>
      </w:r>
      <w:r>
        <w:rPr>
          <w:noProof/>
        </w:rPr>
      </w:r>
      <w:r>
        <w:rPr>
          <w:noProof/>
        </w:rPr>
        <w:fldChar w:fldCharType="separate"/>
      </w:r>
      <w:r>
        <w:rPr>
          <w:noProof/>
        </w:rPr>
        <w:t>105</w:t>
      </w:r>
      <w:r>
        <w:rPr>
          <w:noProof/>
        </w:rPr>
        <w:fldChar w:fldCharType="end"/>
      </w:r>
    </w:p>
    <w:p w14:paraId="0F8064B7" w14:textId="12DD622F" w:rsidR="00FD00CC" w:rsidRDefault="00FD00C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_Toc38308020 \h </w:instrText>
      </w:r>
      <w:r>
        <w:rPr>
          <w:noProof/>
        </w:rPr>
      </w:r>
      <w:r>
        <w:rPr>
          <w:noProof/>
        </w:rPr>
        <w:fldChar w:fldCharType="separate"/>
      </w:r>
      <w:r>
        <w:rPr>
          <w:noProof/>
        </w:rPr>
        <w:t>106</w:t>
      </w:r>
      <w:r>
        <w:rPr>
          <w:noProof/>
        </w:rPr>
        <w:fldChar w:fldCharType="end"/>
      </w:r>
    </w:p>
    <w:p w14:paraId="4BA47860" w14:textId="060A701C" w:rsidR="00FD00CC" w:rsidRDefault="00FD00C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_Toc38308021 \h </w:instrText>
      </w:r>
      <w:r>
        <w:rPr>
          <w:noProof/>
        </w:rPr>
      </w:r>
      <w:r>
        <w:rPr>
          <w:noProof/>
        </w:rPr>
        <w:fldChar w:fldCharType="separate"/>
      </w:r>
      <w:r>
        <w:rPr>
          <w:noProof/>
        </w:rPr>
        <w:t>106</w:t>
      </w:r>
      <w:r>
        <w:rPr>
          <w:noProof/>
        </w:rPr>
        <w:fldChar w:fldCharType="end"/>
      </w:r>
    </w:p>
    <w:p w14:paraId="7FAAE80B" w14:textId="37EE5ED3" w:rsidR="00FD00CC" w:rsidRDefault="00FD00C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_Toc38308022 \h </w:instrText>
      </w:r>
      <w:r>
        <w:rPr>
          <w:noProof/>
        </w:rPr>
      </w:r>
      <w:r>
        <w:rPr>
          <w:noProof/>
        </w:rPr>
        <w:fldChar w:fldCharType="separate"/>
      </w:r>
      <w:r>
        <w:rPr>
          <w:noProof/>
        </w:rPr>
        <w:t>106</w:t>
      </w:r>
      <w:r>
        <w:rPr>
          <w:noProof/>
        </w:rPr>
        <w:fldChar w:fldCharType="end"/>
      </w:r>
    </w:p>
    <w:p w14:paraId="5A94E0C9" w14:textId="4B02F5CF" w:rsidR="00FD00CC" w:rsidRDefault="00FD00C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_Toc38308023 \h </w:instrText>
      </w:r>
      <w:r>
        <w:rPr>
          <w:noProof/>
        </w:rPr>
      </w:r>
      <w:r>
        <w:rPr>
          <w:noProof/>
        </w:rPr>
        <w:fldChar w:fldCharType="separate"/>
      </w:r>
      <w:r>
        <w:rPr>
          <w:noProof/>
        </w:rPr>
        <w:t>107</w:t>
      </w:r>
      <w:r>
        <w:rPr>
          <w:noProof/>
        </w:rPr>
        <w:fldChar w:fldCharType="end"/>
      </w:r>
    </w:p>
    <w:p w14:paraId="1C80635A" w14:textId="3D70ABAE" w:rsidR="00FD00CC" w:rsidRDefault="00FD00C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_Toc38308024 \h </w:instrText>
      </w:r>
      <w:r>
        <w:rPr>
          <w:noProof/>
        </w:rPr>
      </w:r>
      <w:r>
        <w:rPr>
          <w:noProof/>
        </w:rPr>
        <w:fldChar w:fldCharType="separate"/>
      </w:r>
      <w:r>
        <w:rPr>
          <w:noProof/>
        </w:rPr>
        <w:t>107</w:t>
      </w:r>
      <w:r>
        <w:rPr>
          <w:noProof/>
        </w:rPr>
        <w:fldChar w:fldCharType="end"/>
      </w:r>
    </w:p>
    <w:p w14:paraId="04702F7E" w14:textId="4021A7CA" w:rsidR="00FD00CC" w:rsidRDefault="00FD00C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_Toc38308025 \h </w:instrText>
      </w:r>
      <w:r>
        <w:rPr>
          <w:noProof/>
        </w:rPr>
      </w:r>
      <w:r>
        <w:rPr>
          <w:noProof/>
        </w:rPr>
        <w:fldChar w:fldCharType="separate"/>
      </w:r>
      <w:r>
        <w:rPr>
          <w:noProof/>
        </w:rPr>
        <w:t>107</w:t>
      </w:r>
      <w:r>
        <w:rPr>
          <w:noProof/>
        </w:rPr>
        <w:fldChar w:fldCharType="end"/>
      </w:r>
    </w:p>
    <w:p w14:paraId="5EDAA64D" w14:textId="6069DE2C" w:rsidR="00FD00CC" w:rsidRDefault="00FD00C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_Toc38308026 \h </w:instrText>
      </w:r>
      <w:r>
        <w:rPr>
          <w:noProof/>
        </w:rPr>
      </w:r>
      <w:r>
        <w:rPr>
          <w:noProof/>
        </w:rPr>
        <w:fldChar w:fldCharType="separate"/>
      </w:r>
      <w:r>
        <w:rPr>
          <w:noProof/>
        </w:rPr>
        <w:t>108</w:t>
      </w:r>
      <w:r>
        <w:rPr>
          <w:noProof/>
        </w:rPr>
        <w:fldChar w:fldCharType="end"/>
      </w:r>
    </w:p>
    <w:p w14:paraId="052AB44A" w14:textId="3B5CFF3B" w:rsidR="00FD00CC" w:rsidRDefault="00FD00C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_Toc38308027 \h </w:instrText>
      </w:r>
      <w:r>
        <w:rPr>
          <w:noProof/>
        </w:rPr>
      </w:r>
      <w:r>
        <w:rPr>
          <w:noProof/>
        </w:rPr>
        <w:fldChar w:fldCharType="separate"/>
      </w:r>
      <w:r>
        <w:rPr>
          <w:noProof/>
        </w:rPr>
        <w:t>108</w:t>
      </w:r>
      <w:r>
        <w:rPr>
          <w:noProof/>
        </w:rPr>
        <w:fldChar w:fldCharType="end"/>
      </w:r>
    </w:p>
    <w:p w14:paraId="525325F7" w14:textId="4FDF1A4C" w:rsidR="00FD00CC" w:rsidRDefault="00FD00C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_Toc38308028 \h </w:instrText>
      </w:r>
      <w:r>
        <w:rPr>
          <w:noProof/>
        </w:rPr>
      </w:r>
      <w:r>
        <w:rPr>
          <w:noProof/>
        </w:rPr>
        <w:fldChar w:fldCharType="separate"/>
      </w:r>
      <w:r>
        <w:rPr>
          <w:noProof/>
        </w:rPr>
        <w:t>108</w:t>
      </w:r>
      <w:r>
        <w:rPr>
          <w:noProof/>
        </w:rPr>
        <w:fldChar w:fldCharType="end"/>
      </w:r>
    </w:p>
    <w:p w14:paraId="5AE45F94" w14:textId="1DD2DDE7" w:rsidR="00FD00CC" w:rsidRDefault="00FD00C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_Toc38308029 \h </w:instrText>
      </w:r>
      <w:r>
        <w:rPr>
          <w:noProof/>
        </w:rPr>
      </w:r>
      <w:r>
        <w:rPr>
          <w:noProof/>
        </w:rPr>
        <w:fldChar w:fldCharType="separate"/>
      </w:r>
      <w:r>
        <w:rPr>
          <w:noProof/>
        </w:rPr>
        <w:t>109</w:t>
      </w:r>
      <w:r>
        <w:rPr>
          <w:noProof/>
        </w:rPr>
        <w:fldChar w:fldCharType="end"/>
      </w:r>
    </w:p>
    <w:p w14:paraId="06338B5C" w14:textId="39044DCF" w:rsidR="00FD00CC" w:rsidRDefault="00FD00C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_Toc38308030 \h </w:instrText>
      </w:r>
      <w:r>
        <w:rPr>
          <w:noProof/>
        </w:rPr>
      </w:r>
      <w:r>
        <w:rPr>
          <w:noProof/>
        </w:rPr>
        <w:fldChar w:fldCharType="separate"/>
      </w:r>
      <w:r>
        <w:rPr>
          <w:noProof/>
        </w:rPr>
        <w:t>110</w:t>
      </w:r>
      <w:r>
        <w:rPr>
          <w:noProof/>
        </w:rPr>
        <w:fldChar w:fldCharType="end"/>
      </w:r>
    </w:p>
    <w:p w14:paraId="0275ECB1" w14:textId="58B11CB1" w:rsidR="00FD00CC" w:rsidRDefault="00FD00C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_Toc38308031 \h </w:instrText>
      </w:r>
      <w:r>
        <w:rPr>
          <w:noProof/>
        </w:rPr>
      </w:r>
      <w:r>
        <w:rPr>
          <w:noProof/>
        </w:rPr>
        <w:fldChar w:fldCharType="separate"/>
      </w:r>
      <w:r>
        <w:rPr>
          <w:noProof/>
        </w:rPr>
        <w:t>110</w:t>
      </w:r>
      <w:r>
        <w:rPr>
          <w:noProof/>
        </w:rPr>
        <w:fldChar w:fldCharType="end"/>
      </w:r>
    </w:p>
    <w:p w14:paraId="0105F27C" w14:textId="595B99F2" w:rsidR="00FD00CC" w:rsidRDefault="00FD00C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_Toc38308032 \h </w:instrText>
      </w:r>
      <w:r>
        <w:rPr>
          <w:noProof/>
        </w:rPr>
      </w:r>
      <w:r>
        <w:rPr>
          <w:noProof/>
        </w:rPr>
        <w:fldChar w:fldCharType="separate"/>
      </w:r>
      <w:r>
        <w:rPr>
          <w:noProof/>
        </w:rPr>
        <w:t>111</w:t>
      </w:r>
      <w:r>
        <w:rPr>
          <w:noProof/>
        </w:rPr>
        <w:fldChar w:fldCharType="end"/>
      </w:r>
    </w:p>
    <w:p w14:paraId="5C342AA8" w14:textId="0695EA5B" w:rsidR="00FD00CC" w:rsidRDefault="00FD00C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_Toc38308033 \h </w:instrText>
      </w:r>
      <w:r>
        <w:rPr>
          <w:noProof/>
        </w:rPr>
      </w:r>
      <w:r>
        <w:rPr>
          <w:noProof/>
        </w:rPr>
        <w:fldChar w:fldCharType="separate"/>
      </w:r>
      <w:r>
        <w:rPr>
          <w:noProof/>
        </w:rPr>
        <w:t>111</w:t>
      </w:r>
      <w:r>
        <w:rPr>
          <w:noProof/>
        </w:rPr>
        <w:fldChar w:fldCharType="end"/>
      </w:r>
    </w:p>
    <w:p w14:paraId="585554ED" w14:textId="176EF317" w:rsidR="00FD00CC" w:rsidRDefault="00FD00C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_Toc38308034 \h </w:instrText>
      </w:r>
      <w:r>
        <w:rPr>
          <w:noProof/>
        </w:rPr>
      </w:r>
      <w:r>
        <w:rPr>
          <w:noProof/>
        </w:rPr>
        <w:fldChar w:fldCharType="separate"/>
      </w:r>
      <w:r>
        <w:rPr>
          <w:noProof/>
        </w:rPr>
        <w:t>111</w:t>
      </w:r>
      <w:r>
        <w:rPr>
          <w:noProof/>
        </w:rPr>
        <w:fldChar w:fldCharType="end"/>
      </w:r>
    </w:p>
    <w:p w14:paraId="5CA7F664" w14:textId="60501043" w:rsidR="00FD00CC" w:rsidRDefault="00FD00C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_Toc38308035 \h </w:instrText>
      </w:r>
      <w:r>
        <w:rPr>
          <w:noProof/>
        </w:rPr>
      </w:r>
      <w:r>
        <w:rPr>
          <w:noProof/>
        </w:rPr>
        <w:fldChar w:fldCharType="separate"/>
      </w:r>
      <w:r>
        <w:rPr>
          <w:noProof/>
        </w:rPr>
        <w:t>111</w:t>
      </w:r>
      <w:r>
        <w:rPr>
          <w:noProof/>
        </w:rPr>
        <w:fldChar w:fldCharType="end"/>
      </w:r>
    </w:p>
    <w:p w14:paraId="32A4428E" w14:textId="56AAE3C7" w:rsidR="00FD00CC" w:rsidRDefault="00FD00C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_Toc38308036 \h </w:instrText>
      </w:r>
      <w:r>
        <w:rPr>
          <w:noProof/>
        </w:rPr>
      </w:r>
      <w:r>
        <w:rPr>
          <w:noProof/>
        </w:rPr>
        <w:fldChar w:fldCharType="separate"/>
      </w:r>
      <w:r>
        <w:rPr>
          <w:noProof/>
        </w:rPr>
        <w:t>112</w:t>
      </w:r>
      <w:r>
        <w:rPr>
          <w:noProof/>
        </w:rPr>
        <w:fldChar w:fldCharType="end"/>
      </w:r>
    </w:p>
    <w:p w14:paraId="629A0E76" w14:textId="219B4264" w:rsidR="00FD00CC" w:rsidRDefault="00FD00C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_Toc38308037 \h </w:instrText>
      </w:r>
      <w:r>
        <w:rPr>
          <w:noProof/>
        </w:rPr>
      </w:r>
      <w:r>
        <w:rPr>
          <w:noProof/>
        </w:rPr>
        <w:fldChar w:fldCharType="separate"/>
      </w:r>
      <w:r>
        <w:rPr>
          <w:noProof/>
        </w:rPr>
        <w:t>112</w:t>
      </w:r>
      <w:r>
        <w:rPr>
          <w:noProof/>
        </w:rPr>
        <w:fldChar w:fldCharType="end"/>
      </w:r>
    </w:p>
    <w:p w14:paraId="4B29ACA4" w14:textId="2AA5DD16" w:rsidR="00FD00CC" w:rsidRDefault="00FD00C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_Toc38308038 \h </w:instrText>
      </w:r>
      <w:r>
        <w:rPr>
          <w:noProof/>
        </w:rPr>
      </w:r>
      <w:r>
        <w:rPr>
          <w:noProof/>
        </w:rPr>
        <w:fldChar w:fldCharType="separate"/>
      </w:r>
      <w:r>
        <w:rPr>
          <w:noProof/>
        </w:rPr>
        <w:t>113</w:t>
      </w:r>
      <w:r>
        <w:rPr>
          <w:noProof/>
        </w:rPr>
        <w:fldChar w:fldCharType="end"/>
      </w:r>
    </w:p>
    <w:p w14:paraId="18D0FF60" w14:textId="524A1B52" w:rsidR="00FD00CC" w:rsidRDefault="00FD00C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_Toc38308039 \h </w:instrText>
      </w:r>
      <w:r>
        <w:rPr>
          <w:noProof/>
        </w:rPr>
      </w:r>
      <w:r>
        <w:rPr>
          <w:noProof/>
        </w:rPr>
        <w:fldChar w:fldCharType="separate"/>
      </w:r>
      <w:r>
        <w:rPr>
          <w:noProof/>
        </w:rPr>
        <w:t>113</w:t>
      </w:r>
      <w:r>
        <w:rPr>
          <w:noProof/>
        </w:rPr>
        <w:fldChar w:fldCharType="end"/>
      </w:r>
    </w:p>
    <w:p w14:paraId="24E1B9A7" w14:textId="5A908E56" w:rsidR="00FD00CC" w:rsidRDefault="00FD00C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_Toc38308040 \h </w:instrText>
      </w:r>
      <w:r>
        <w:rPr>
          <w:noProof/>
        </w:rPr>
      </w:r>
      <w:r>
        <w:rPr>
          <w:noProof/>
        </w:rPr>
        <w:fldChar w:fldCharType="separate"/>
      </w:r>
      <w:r>
        <w:rPr>
          <w:noProof/>
        </w:rPr>
        <w:t>113</w:t>
      </w:r>
      <w:r>
        <w:rPr>
          <w:noProof/>
        </w:rPr>
        <w:fldChar w:fldCharType="end"/>
      </w:r>
    </w:p>
    <w:p w14:paraId="029C02DB" w14:textId="6ACFE0A4" w:rsidR="00FD00CC" w:rsidRDefault="00FD00C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_Toc38308041 \h </w:instrText>
      </w:r>
      <w:r>
        <w:rPr>
          <w:noProof/>
        </w:rPr>
      </w:r>
      <w:r>
        <w:rPr>
          <w:noProof/>
        </w:rPr>
        <w:fldChar w:fldCharType="separate"/>
      </w:r>
      <w:r>
        <w:rPr>
          <w:noProof/>
        </w:rPr>
        <w:t>114</w:t>
      </w:r>
      <w:r>
        <w:rPr>
          <w:noProof/>
        </w:rPr>
        <w:fldChar w:fldCharType="end"/>
      </w:r>
    </w:p>
    <w:p w14:paraId="36262E1A" w14:textId="49D933FE" w:rsidR="00FD00CC" w:rsidRDefault="00FD00C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_Toc38308042 \h </w:instrText>
      </w:r>
      <w:r>
        <w:rPr>
          <w:noProof/>
        </w:rPr>
      </w:r>
      <w:r>
        <w:rPr>
          <w:noProof/>
        </w:rPr>
        <w:fldChar w:fldCharType="separate"/>
      </w:r>
      <w:r>
        <w:rPr>
          <w:noProof/>
        </w:rPr>
        <w:t>114</w:t>
      </w:r>
      <w:r>
        <w:rPr>
          <w:noProof/>
        </w:rPr>
        <w:fldChar w:fldCharType="end"/>
      </w:r>
    </w:p>
    <w:p w14:paraId="71C36B2B" w14:textId="2DE25138" w:rsidR="00FD00CC" w:rsidRDefault="00FD00C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_Toc38308043 \h </w:instrText>
      </w:r>
      <w:r>
        <w:rPr>
          <w:noProof/>
        </w:rPr>
      </w:r>
      <w:r>
        <w:rPr>
          <w:noProof/>
        </w:rPr>
        <w:fldChar w:fldCharType="separate"/>
      </w:r>
      <w:r>
        <w:rPr>
          <w:noProof/>
        </w:rPr>
        <w:t>114</w:t>
      </w:r>
      <w:r>
        <w:rPr>
          <w:noProof/>
        </w:rPr>
        <w:fldChar w:fldCharType="end"/>
      </w:r>
    </w:p>
    <w:p w14:paraId="70F34BA7" w14:textId="10EA566C" w:rsidR="00FD00CC" w:rsidRDefault="00FD00C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_Toc38308044 \h </w:instrText>
      </w:r>
      <w:r>
        <w:rPr>
          <w:noProof/>
        </w:rPr>
      </w:r>
      <w:r>
        <w:rPr>
          <w:noProof/>
        </w:rPr>
        <w:fldChar w:fldCharType="separate"/>
      </w:r>
      <w:r>
        <w:rPr>
          <w:noProof/>
        </w:rPr>
        <w:t>115</w:t>
      </w:r>
      <w:r>
        <w:rPr>
          <w:noProof/>
        </w:rPr>
        <w:fldChar w:fldCharType="end"/>
      </w:r>
    </w:p>
    <w:p w14:paraId="40AA2966" w14:textId="62C30601" w:rsidR="00FD00CC" w:rsidRDefault="00FD00C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_Toc38308045 \h </w:instrText>
      </w:r>
      <w:r>
        <w:rPr>
          <w:noProof/>
        </w:rPr>
      </w:r>
      <w:r>
        <w:rPr>
          <w:noProof/>
        </w:rPr>
        <w:fldChar w:fldCharType="separate"/>
      </w:r>
      <w:r>
        <w:rPr>
          <w:noProof/>
        </w:rPr>
        <w:t>115</w:t>
      </w:r>
      <w:r>
        <w:rPr>
          <w:noProof/>
        </w:rPr>
        <w:fldChar w:fldCharType="end"/>
      </w:r>
    </w:p>
    <w:p w14:paraId="5B02FEE7" w14:textId="1748FFFB" w:rsidR="00FD00CC" w:rsidRDefault="00FD00CC">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_Toc38308046 \h </w:instrText>
      </w:r>
      <w:r>
        <w:rPr>
          <w:noProof/>
        </w:rPr>
      </w:r>
      <w:r>
        <w:rPr>
          <w:noProof/>
        </w:rPr>
        <w:fldChar w:fldCharType="separate"/>
      </w:r>
      <w:r>
        <w:rPr>
          <w:noProof/>
        </w:rPr>
        <w:t>115</w:t>
      </w:r>
      <w:r>
        <w:rPr>
          <w:noProof/>
        </w:rPr>
        <w:fldChar w:fldCharType="end"/>
      </w:r>
    </w:p>
    <w:p w14:paraId="1CF9BD63" w14:textId="672A5CD0" w:rsidR="00FD00CC" w:rsidRDefault="00FD00C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_Toc38308047 \h </w:instrText>
      </w:r>
      <w:r>
        <w:rPr>
          <w:noProof/>
        </w:rPr>
      </w:r>
      <w:r>
        <w:rPr>
          <w:noProof/>
        </w:rPr>
        <w:fldChar w:fldCharType="separate"/>
      </w:r>
      <w:r>
        <w:rPr>
          <w:noProof/>
        </w:rPr>
        <w:t>116</w:t>
      </w:r>
      <w:r>
        <w:rPr>
          <w:noProof/>
        </w:rPr>
        <w:fldChar w:fldCharType="end"/>
      </w:r>
    </w:p>
    <w:p w14:paraId="33E32DCC" w14:textId="5E8BD4E1" w:rsidR="00FD00CC" w:rsidRDefault="00FD00C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_Toc38308048 \h </w:instrText>
      </w:r>
      <w:r>
        <w:rPr>
          <w:noProof/>
        </w:rPr>
      </w:r>
      <w:r>
        <w:rPr>
          <w:noProof/>
        </w:rPr>
        <w:fldChar w:fldCharType="separate"/>
      </w:r>
      <w:r>
        <w:rPr>
          <w:noProof/>
        </w:rPr>
        <w:t>116</w:t>
      </w:r>
      <w:r>
        <w:rPr>
          <w:noProof/>
        </w:rPr>
        <w:fldChar w:fldCharType="end"/>
      </w:r>
    </w:p>
    <w:p w14:paraId="2D60B2BE" w14:textId="0DB4FE8E" w:rsidR="00FD00CC" w:rsidRDefault="00FD00C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_Toc38308049 \h </w:instrText>
      </w:r>
      <w:r>
        <w:rPr>
          <w:noProof/>
        </w:rPr>
      </w:r>
      <w:r>
        <w:rPr>
          <w:noProof/>
        </w:rPr>
        <w:fldChar w:fldCharType="separate"/>
      </w:r>
      <w:r>
        <w:rPr>
          <w:noProof/>
        </w:rPr>
        <w:t>116</w:t>
      </w:r>
      <w:r>
        <w:rPr>
          <w:noProof/>
        </w:rPr>
        <w:fldChar w:fldCharType="end"/>
      </w:r>
    </w:p>
    <w:p w14:paraId="71B5EF5F" w14:textId="659A3BCF" w:rsidR="00FD00CC" w:rsidRDefault="00FD00C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_Toc38308050 \h </w:instrText>
      </w:r>
      <w:r>
        <w:rPr>
          <w:noProof/>
        </w:rPr>
      </w:r>
      <w:r>
        <w:rPr>
          <w:noProof/>
        </w:rPr>
        <w:fldChar w:fldCharType="separate"/>
      </w:r>
      <w:r>
        <w:rPr>
          <w:noProof/>
        </w:rPr>
        <w:t>117</w:t>
      </w:r>
      <w:r>
        <w:rPr>
          <w:noProof/>
        </w:rPr>
        <w:fldChar w:fldCharType="end"/>
      </w:r>
    </w:p>
    <w:p w14:paraId="6BAD133C" w14:textId="2C977E00" w:rsidR="00FD00CC" w:rsidRDefault="00FD00CC">
      <w:pPr>
        <w:pStyle w:val="Inhopg5"/>
        <w:rPr>
          <w:rFonts w:asciiTheme="minorHAnsi" w:eastAsiaTheme="minorEastAsia" w:hAnsiTheme="minorHAnsi" w:cstheme="minorBidi"/>
          <w:noProof/>
          <w:sz w:val="22"/>
          <w:szCs w:val="22"/>
        </w:rPr>
      </w:pPr>
      <w:r>
        <w:rPr>
          <w:noProof/>
        </w:rPr>
        <w:lastRenderedPageBreak/>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_Toc38308051 \h </w:instrText>
      </w:r>
      <w:r>
        <w:rPr>
          <w:noProof/>
        </w:rPr>
      </w:r>
      <w:r>
        <w:rPr>
          <w:noProof/>
        </w:rPr>
        <w:fldChar w:fldCharType="separate"/>
      </w:r>
      <w:r>
        <w:rPr>
          <w:noProof/>
        </w:rPr>
        <w:t>117</w:t>
      </w:r>
      <w:r>
        <w:rPr>
          <w:noProof/>
        </w:rPr>
        <w:fldChar w:fldCharType="end"/>
      </w:r>
    </w:p>
    <w:p w14:paraId="69C7CB39" w14:textId="07AE88F4" w:rsidR="00FD00CC" w:rsidRDefault="00FD00C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_Toc38308052 \h </w:instrText>
      </w:r>
      <w:r>
        <w:rPr>
          <w:noProof/>
        </w:rPr>
      </w:r>
      <w:r>
        <w:rPr>
          <w:noProof/>
        </w:rPr>
        <w:fldChar w:fldCharType="separate"/>
      </w:r>
      <w:r>
        <w:rPr>
          <w:noProof/>
        </w:rPr>
        <w:t>117</w:t>
      </w:r>
      <w:r>
        <w:rPr>
          <w:noProof/>
        </w:rPr>
        <w:fldChar w:fldCharType="end"/>
      </w:r>
    </w:p>
    <w:p w14:paraId="30CC2F3C" w14:textId="51289FC8" w:rsidR="00FD00CC" w:rsidRDefault="00FD00C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_Toc38308053 \h </w:instrText>
      </w:r>
      <w:r>
        <w:rPr>
          <w:noProof/>
        </w:rPr>
      </w:r>
      <w:r>
        <w:rPr>
          <w:noProof/>
        </w:rPr>
        <w:fldChar w:fldCharType="separate"/>
      </w:r>
      <w:r>
        <w:rPr>
          <w:noProof/>
        </w:rPr>
        <w:t>118</w:t>
      </w:r>
      <w:r>
        <w:rPr>
          <w:noProof/>
        </w:rPr>
        <w:fldChar w:fldCharType="end"/>
      </w:r>
    </w:p>
    <w:p w14:paraId="243CEF5C" w14:textId="4A391256" w:rsidR="00FD00CC" w:rsidRDefault="00FD00C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_Toc38308054 \h </w:instrText>
      </w:r>
      <w:r>
        <w:rPr>
          <w:noProof/>
        </w:rPr>
      </w:r>
      <w:r>
        <w:rPr>
          <w:noProof/>
        </w:rPr>
        <w:fldChar w:fldCharType="separate"/>
      </w:r>
      <w:r>
        <w:rPr>
          <w:noProof/>
        </w:rPr>
        <w:t>119</w:t>
      </w:r>
      <w:r>
        <w:rPr>
          <w:noProof/>
        </w:rPr>
        <w:fldChar w:fldCharType="end"/>
      </w:r>
    </w:p>
    <w:p w14:paraId="50B758BD" w14:textId="4AAB7113" w:rsidR="00FD00CC" w:rsidRDefault="00FD00C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_Toc38308055 \h </w:instrText>
      </w:r>
      <w:r>
        <w:rPr>
          <w:noProof/>
        </w:rPr>
      </w:r>
      <w:r>
        <w:rPr>
          <w:noProof/>
        </w:rPr>
        <w:fldChar w:fldCharType="separate"/>
      </w:r>
      <w:r>
        <w:rPr>
          <w:noProof/>
        </w:rPr>
        <w:t>119</w:t>
      </w:r>
      <w:r>
        <w:rPr>
          <w:noProof/>
        </w:rPr>
        <w:fldChar w:fldCharType="end"/>
      </w:r>
    </w:p>
    <w:p w14:paraId="24D42CF8" w14:textId="032A9489" w:rsidR="00FD00CC" w:rsidRDefault="00FD00C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_Toc38308056 \h </w:instrText>
      </w:r>
      <w:r>
        <w:rPr>
          <w:noProof/>
        </w:rPr>
      </w:r>
      <w:r>
        <w:rPr>
          <w:noProof/>
        </w:rPr>
        <w:fldChar w:fldCharType="separate"/>
      </w:r>
      <w:r>
        <w:rPr>
          <w:noProof/>
        </w:rPr>
        <w:t>119</w:t>
      </w:r>
      <w:r>
        <w:rPr>
          <w:noProof/>
        </w:rPr>
        <w:fldChar w:fldCharType="end"/>
      </w:r>
    </w:p>
    <w:p w14:paraId="7ACDE58E" w14:textId="3B23EDA2" w:rsidR="00FD00CC" w:rsidRDefault="00FD00C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_Toc38308057 \h </w:instrText>
      </w:r>
      <w:r>
        <w:rPr>
          <w:noProof/>
        </w:rPr>
      </w:r>
      <w:r>
        <w:rPr>
          <w:noProof/>
        </w:rPr>
        <w:fldChar w:fldCharType="separate"/>
      </w:r>
      <w:r>
        <w:rPr>
          <w:noProof/>
        </w:rPr>
        <w:t>119</w:t>
      </w:r>
      <w:r>
        <w:rPr>
          <w:noProof/>
        </w:rPr>
        <w:fldChar w:fldCharType="end"/>
      </w:r>
    </w:p>
    <w:p w14:paraId="47EC7305" w14:textId="42DBC398" w:rsidR="00FD00CC" w:rsidRDefault="00FD00C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_Toc38308058 \h </w:instrText>
      </w:r>
      <w:r>
        <w:rPr>
          <w:noProof/>
        </w:rPr>
      </w:r>
      <w:r>
        <w:rPr>
          <w:noProof/>
        </w:rPr>
        <w:fldChar w:fldCharType="separate"/>
      </w:r>
      <w:r>
        <w:rPr>
          <w:noProof/>
        </w:rPr>
        <w:t>120</w:t>
      </w:r>
      <w:r>
        <w:rPr>
          <w:noProof/>
        </w:rPr>
        <w:fldChar w:fldCharType="end"/>
      </w:r>
    </w:p>
    <w:p w14:paraId="55055929" w14:textId="609C72CA" w:rsidR="00FD00CC" w:rsidRDefault="00FD00C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_Toc38308059 \h </w:instrText>
      </w:r>
      <w:r>
        <w:rPr>
          <w:noProof/>
        </w:rPr>
      </w:r>
      <w:r>
        <w:rPr>
          <w:noProof/>
        </w:rPr>
        <w:fldChar w:fldCharType="separate"/>
      </w:r>
      <w:r>
        <w:rPr>
          <w:noProof/>
        </w:rPr>
        <w:t>120</w:t>
      </w:r>
      <w:r>
        <w:rPr>
          <w:noProof/>
        </w:rPr>
        <w:fldChar w:fldCharType="end"/>
      </w:r>
    </w:p>
    <w:p w14:paraId="493A6BA3" w14:textId="657DAA38" w:rsidR="00FD00CC" w:rsidRDefault="00FD00C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_Toc38308060 \h </w:instrText>
      </w:r>
      <w:r>
        <w:rPr>
          <w:noProof/>
        </w:rPr>
      </w:r>
      <w:r>
        <w:rPr>
          <w:noProof/>
        </w:rPr>
        <w:fldChar w:fldCharType="separate"/>
      </w:r>
      <w:r>
        <w:rPr>
          <w:noProof/>
        </w:rPr>
        <w:t>121</w:t>
      </w:r>
      <w:r>
        <w:rPr>
          <w:noProof/>
        </w:rPr>
        <w:fldChar w:fldCharType="end"/>
      </w:r>
    </w:p>
    <w:p w14:paraId="61401BB6" w14:textId="3EFBE394" w:rsidR="00FD00CC" w:rsidRDefault="00FD00C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_Toc38308061 \h </w:instrText>
      </w:r>
      <w:r>
        <w:rPr>
          <w:noProof/>
        </w:rPr>
      </w:r>
      <w:r>
        <w:rPr>
          <w:noProof/>
        </w:rPr>
        <w:fldChar w:fldCharType="separate"/>
      </w:r>
      <w:r>
        <w:rPr>
          <w:noProof/>
        </w:rPr>
        <w:t>121</w:t>
      </w:r>
      <w:r>
        <w:rPr>
          <w:noProof/>
        </w:rPr>
        <w:fldChar w:fldCharType="end"/>
      </w:r>
    </w:p>
    <w:p w14:paraId="73740A9A" w14:textId="618EF883" w:rsidR="00FD00CC" w:rsidRDefault="00FD00C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_Toc38308062 \h </w:instrText>
      </w:r>
      <w:r>
        <w:rPr>
          <w:noProof/>
        </w:rPr>
      </w:r>
      <w:r>
        <w:rPr>
          <w:noProof/>
        </w:rPr>
        <w:fldChar w:fldCharType="separate"/>
      </w:r>
      <w:r>
        <w:rPr>
          <w:noProof/>
        </w:rPr>
        <w:t>121</w:t>
      </w:r>
      <w:r>
        <w:rPr>
          <w:noProof/>
        </w:rPr>
        <w:fldChar w:fldCharType="end"/>
      </w:r>
    </w:p>
    <w:p w14:paraId="45C7AEF4" w14:textId="5438B9C5" w:rsidR="00FD00CC" w:rsidRDefault="00FD00C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_Toc38308063 \h </w:instrText>
      </w:r>
      <w:r>
        <w:rPr>
          <w:noProof/>
        </w:rPr>
      </w:r>
      <w:r>
        <w:rPr>
          <w:noProof/>
        </w:rPr>
        <w:fldChar w:fldCharType="separate"/>
      </w:r>
      <w:r>
        <w:rPr>
          <w:noProof/>
        </w:rPr>
        <w:t>122</w:t>
      </w:r>
      <w:r>
        <w:rPr>
          <w:noProof/>
        </w:rPr>
        <w:fldChar w:fldCharType="end"/>
      </w:r>
    </w:p>
    <w:p w14:paraId="188FADF8" w14:textId="28FBFB0B" w:rsidR="00FD00CC" w:rsidRDefault="00FD00C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_Toc38308064 \h </w:instrText>
      </w:r>
      <w:r>
        <w:rPr>
          <w:noProof/>
        </w:rPr>
      </w:r>
      <w:r>
        <w:rPr>
          <w:noProof/>
        </w:rPr>
        <w:fldChar w:fldCharType="separate"/>
      </w:r>
      <w:r>
        <w:rPr>
          <w:noProof/>
        </w:rPr>
        <w:t>122</w:t>
      </w:r>
      <w:r>
        <w:rPr>
          <w:noProof/>
        </w:rPr>
        <w:fldChar w:fldCharType="end"/>
      </w:r>
    </w:p>
    <w:p w14:paraId="5B11C913" w14:textId="423BFE57" w:rsidR="00FD00CC" w:rsidRDefault="00FD00C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_Toc38308065 \h </w:instrText>
      </w:r>
      <w:r>
        <w:rPr>
          <w:noProof/>
        </w:rPr>
      </w:r>
      <w:r>
        <w:rPr>
          <w:noProof/>
        </w:rPr>
        <w:fldChar w:fldCharType="separate"/>
      </w:r>
      <w:r>
        <w:rPr>
          <w:noProof/>
        </w:rPr>
        <w:t>122</w:t>
      </w:r>
      <w:r>
        <w:rPr>
          <w:noProof/>
        </w:rPr>
        <w:fldChar w:fldCharType="end"/>
      </w:r>
    </w:p>
    <w:p w14:paraId="545BD0C4" w14:textId="70655F9A" w:rsidR="00FD00CC" w:rsidRDefault="00FD00C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_Toc38308066 \h </w:instrText>
      </w:r>
      <w:r>
        <w:rPr>
          <w:noProof/>
        </w:rPr>
      </w:r>
      <w:r>
        <w:rPr>
          <w:noProof/>
        </w:rPr>
        <w:fldChar w:fldCharType="separate"/>
      </w:r>
      <w:r>
        <w:rPr>
          <w:noProof/>
        </w:rPr>
        <w:t>123</w:t>
      </w:r>
      <w:r>
        <w:rPr>
          <w:noProof/>
        </w:rPr>
        <w:fldChar w:fldCharType="end"/>
      </w:r>
    </w:p>
    <w:p w14:paraId="6164DA80" w14:textId="4F6DB992" w:rsidR="00FD00CC" w:rsidRDefault="00FD00C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_Toc38308067 \h </w:instrText>
      </w:r>
      <w:r>
        <w:rPr>
          <w:noProof/>
        </w:rPr>
      </w:r>
      <w:r>
        <w:rPr>
          <w:noProof/>
        </w:rPr>
        <w:fldChar w:fldCharType="separate"/>
      </w:r>
      <w:r>
        <w:rPr>
          <w:noProof/>
        </w:rPr>
        <w:t>123</w:t>
      </w:r>
      <w:r>
        <w:rPr>
          <w:noProof/>
        </w:rPr>
        <w:fldChar w:fldCharType="end"/>
      </w:r>
    </w:p>
    <w:p w14:paraId="751F3E88" w14:textId="203F1E97" w:rsidR="00FD00CC" w:rsidRDefault="00FD00C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_Toc38308068 \h </w:instrText>
      </w:r>
      <w:r>
        <w:rPr>
          <w:noProof/>
        </w:rPr>
      </w:r>
      <w:r>
        <w:rPr>
          <w:noProof/>
        </w:rPr>
        <w:fldChar w:fldCharType="separate"/>
      </w:r>
      <w:r>
        <w:rPr>
          <w:noProof/>
        </w:rPr>
        <w:t>124</w:t>
      </w:r>
      <w:r>
        <w:rPr>
          <w:noProof/>
        </w:rPr>
        <w:fldChar w:fldCharType="end"/>
      </w:r>
    </w:p>
    <w:p w14:paraId="4AAEE609" w14:textId="7E9FC6CD" w:rsidR="00FD00CC" w:rsidRDefault="00FD00C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_Toc38308069 \h </w:instrText>
      </w:r>
      <w:r>
        <w:rPr>
          <w:noProof/>
        </w:rPr>
      </w:r>
      <w:r>
        <w:rPr>
          <w:noProof/>
        </w:rPr>
        <w:fldChar w:fldCharType="separate"/>
      </w:r>
      <w:r>
        <w:rPr>
          <w:noProof/>
        </w:rPr>
        <w:t>124</w:t>
      </w:r>
      <w:r>
        <w:rPr>
          <w:noProof/>
        </w:rPr>
        <w:fldChar w:fldCharType="end"/>
      </w:r>
    </w:p>
    <w:p w14:paraId="32BBC036" w14:textId="68E8F3C2" w:rsidR="00FD00CC" w:rsidRDefault="00FD00C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_Toc38308070 \h </w:instrText>
      </w:r>
      <w:r>
        <w:rPr>
          <w:noProof/>
        </w:rPr>
      </w:r>
      <w:r>
        <w:rPr>
          <w:noProof/>
        </w:rPr>
        <w:fldChar w:fldCharType="separate"/>
      </w:r>
      <w:r>
        <w:rPr>
          <w:noProof/>
        </w:rPr>
        <w:t>124</w:t>
      </w:r>
      <w:r>
        <w:rPr>
          <w:noProof/>
        </w:rPr>
        <w:fldChar w:fldCharType="end"/>
      </w:r>
    </w:p>
    <w:p w14:paraId="67C9A265" w14:textId="2E4D3BB3" w:rsidR="00FD00CC" w:rsidRDefault="00FD00C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_Toc38308071 \h </w:instrText>
      </w:r>
      <w:r>
        <w:rPr>
          <w:noProof/>
        </w:rPr>
      </w:r>
      <w:r>
        <w:rPr>
          <w:noProof/>
        </w:rPr>
        <w:fldChar w:fldCharType="separate"/>
      </w:r>
      <w:r>
        <w:rPr>
          <w:noProof/>
        </w:rPr>
        <w:t>124</w:t>
      </w:r>
      <w:r>
        <w:rPr>
          <w:noProof/>
        </w:rPr>
        <w:fldChar w:fldCharType="end"/>
      </w:r>
    </w:p>
    <w:p w14:paraId="3D67E12C" w14:textId="7BDA9B37" w:rsidR="00FD00CC" w:rsidRDefault="00FD00C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_Toc38308072 \h </w:instrText>
      </w:r>
      <w:r>
        <w:rPr>
          <w:noProof/>
        </w:rPr>
      </w:r>
      <w:r>
        <w:rPr>
          <w:noProof/>
        </w:rPr>
        <w:fldChar w:fldCharType="separate"/>
      </w:r>
      <w:r>
        <w:rPr>
          <w:noProof/>
        </w:rPr>
        <w:t>125</w:t>
      </w:r>
      <w:r>
        <w:rPr>
          <w:noProof/>
        </w:rPr>
        <w:fldChar w:fldCharType="end"/>
      </w:r>
    </w:p>
    <w:p w14:paraId="55361EB6" w14:textId="29F1CFD3" w:rsidR="00FD00CC" w:rsidRDefault="00FD00C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_Toc38308073 \h </w:instrText>
      </w:r>
      <w:r>
        <w:rPr>
          <w:noProof/>
        </w:rPr>
      </w:r>
      <w:r>
        <w:rPr>
          <w:noProof/>
        </w:rPr>
        <w:fldChar w:fldCharType="separate"/>
      </w:r>
      <w:r>
        <w:rPr>
          <w:noProof/>
        </w:rPr>
        <w:t>125</w:t>
      </w:r>
      <w:r>
        <w:rPr>
          <w:noProof/>
        </w:rPr>
        <w:fldChar w:fldCharType="end"/>
      </w:r>
    </w:p>
    <w:p w14:paraId="18452222" w14:textId="724CE2B4" w:rsidR="00FD00CC" w:rsidRDefault="00FD00C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_Toc38308074 \h </w:instrText>
      </w:r>
      <w:r>
        <w:rPr>
          <w:noProof/>
        </w:rPr>
      </w:r>
      <w:r>
        <w:rPr>
          <w:noProof/>
        </w:rPr>
        <w:fldChar w:fldCharType="separate"/>
      </w:r>
      <w:r>
        <w:rPr>
          <w:noProof/>
        </w:rPr>
        <w:t>126</w:t>
      </w:r>
      <w:r>
        <w:rPr>
          <w:noProof/>
        </w:rPr>
        <w:fldChar w:fldCharType="end"/>
      </w:r>
    </w:p>
    <w:p w14:paraId="2F3B290D" w14:textId="562C6D77" w:rsidR="00FD00CC" w:rsidRDefault="00FD00C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_Toc38308075 \h </w:instrText>
      </w:r>
      <w:r>
        <w:rPr>
          <w:noProof/>
        </w:rPr>
      </w:r>
      <w:r>
        <w:rPr>
          <w:noProof/>
        </w:rPr>
        <w:fldChar w:fldCharType="separate"/>
      </w:r>
      <w:r>
        <w:rPr>
          <w:noProof/>
        </w:rPr>
        <w:t>126</w:t>
      </w:r>
      <w:r>
        <w:rPr>
          <w:noProof/>
        </w:rPr>
        <w:fldChar w:fldCharType="end"/>
      </w:r>
    </w:p>
    <w:p w14:paraId="0BA2A221" w14:textId="0EE38FDD" w:rsidR="00FD00CC" w:rsidRDefault="00FD00C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_Toc38308076 \h </w:instrText>
      </w:r>
      <w:r>
        <w:rPr>
          <w:noProof/>
        </w:rPr>
      </w:r>
      <w:r>
        <w:rPr>
          <w:noProof/>
        </w:rPr>
        <w:fldChar w:fldCharType="separate"/>
      </w:r>
      <w:r>
        <w:rPr>
          <w:noProof/>
        </w:rPr>
        <w:t>126</w:t>
      </w:r>
      <w:r>
        <w:rPr>
          <w:noProof/>
        </w:rPr>
        <w:fldChar w:fldCharType="end"/>
      </w:r>
    </w:p>
    <w:p w14:paraId="79328D9F" w14:textId="296D4B6C" w:rsidR="00FD00CC" w:rsidRDefault="00FD00C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_Toc38308077 \h </w:instrText>
      </w:r>
      <w:r>
        <w:rPr>
          <w:noProof/>
        </w:rPr>
      </w:r>
      <w:r>
        <w:rPr>
          <w:noProof/>
        </w:rPr>
        <w:fldChar w:fldCharType="separate"/>
      </w:r>
      <w:r>
        <w:rPr>
          <w:noProof/>
        </w:rPr>
        <w:t>127</w:t>
      </w:r>
      <w:r>
        <w:rPr>
          <w:noProof/>
        </w:rPr>
        <w:fldChar w:fldCharType="end"/>
      </w:r>
    </w:p>
    <w:p w14:paraId="23701176" w14:textId="774DB9ED" w:rsidR="00FD00CC" w:rsidRDefault="00FD00C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_Toc38308078 \h </w:instrText>
      </w:r>
      <w:r>
        <w:rPr>
          <w:noProof/>
        </w:rPr>
      </w:r>
      <w:r>
        <w:rPr>
          <w:noProof/>
        </w:rPr>
        <w:fldChar w:fldCharType="separate"/>
      </w:r>
      <w:r>
        <w:rPr>
          <w:noProof/>
        </w:rPr>
        <w:t>127</w:t>
      </w:r>
      <w:r>
        <w:rPr>
          <w:noProof/>
        </w:rPr>
        <w:fldChar w:fldCharType="end"/>
      </w:r>
    </w:p>
    <w:p w14:paraId="1D5AA9B8" w14:textId="29370DB8" w:rsidR="00FD00CC" w:rsidRDefault="00FD00C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_Toc38308079 \h </w:instrText>
      </w:r>
      <w:r>
        <w:rPr>
          <w:noProof/>
        </w:rPr>
      </w:r>
      <w:r>
        <w:rPr>
          <w:noProof/>
        </w:rPr>
        <w:fldChar w:fldCharType="separate"/>
      </w:r>
      <w:r>
        <w:rPr>
          <w:noProof/>
        </w:rPr>
        <w:t>127</w:t>
      </w:r>
      <w:r>
        <w:rPr>
          <w:noProof/>
        </w:rPr>
        <w:fldChar w:fldCharType="end"/>
      </w:r>
    </w:p>
    <w:p w14:paraId="3A2DC71E" w14:textId="29219D43" w:rsidR="00FD00CC" w:rsidRDefault="00FD00C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_Toc38308080 \h </w:instrText>
      </w:r>
      <w:r>
        <w:rPr>
          <w:noProof/>
        </w:rPr>
      </w:r>
      <w:r>
        <w:rPr>
          <w:noProof/>
        </w:rPr>
        <w:fldChar w:fldCharType="separate"/>
      </w:r>
      <w:r>
        <w:rPr>
          <w:noProof/>
        </w:rPr>
        <w:t>128</w:t>
      </w:r>
      <w:r>
        <w:rPr>
          <w:noProof/>
        </w:rPr>
        <w:fldChar w:fldCharType="end"/>
      </w:r>
    </w:p>
    <w:p w14:paraId="093CAA7C" w14:textId="75E301DB" w:rsidR="00FD00CC" w:rsidRDefault="00FD00C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_Toc38308081 \h </w:instrText>
      </w:r>
      <w:r>
        <w:rPr>
          <w:noProof/>
        </w:rPr>
      </w:r>
      <w:r>
        <w:rPr>
          <w:noProof/>
        </w:rPr>
        <w:fldChar w:fldCharType="separate"/>
      </w:r>
      <w:r>
        <w:rPr>
          <w:noProof/>
        </w:rPr>
        <w:t>128</w:t>
      </w:r>
      <w:r>
        <w:rPr>
          <w:noProof/>
        </w:rPr>
        <w:fldChar w:fldCharType="end"/>
      </w:r>
    </w:p>
    <w:p w14:paraId="77650FB1" w14:textId="5B570B4D" w:rsidR="00FD00CC" w:rsidRDefault="00FD00C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_Toc38308082 \h </w:instrText>
      </w:r>
      <w:r>
        <w:rPr>
          <w:noProof/>
        </w:rPr>
      </w:r>
      <w:r>
        <w:rPr>
          <w:noProof/>
        </w:rPr>
        <w:fldChar w:fldCharType="separate"/>
      </w:r>
      <w:r>
        <w:rPr>
          <w:noProof/>
        </w:rPr>
        <w:t>128</w:t>
      </w:r>
      <w:r>
        <w:rPr>
          <w:noProof/>
        </w:rPr>
        <w:fldChar w:fldCharType="end"/>
      </w:r>
    </w:p>
    <w:p w14:paraId="7B17DF6D" w14:textId="2F0336CA" w:rsidR="00FD00CC" w:rsidRDefault="00FD00C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_Toc38308083 \h </w:instrText>
      </w:r>
      <w:r>
        <w:rPr>
          <w:noProof/>
        </w:rPr>
      </w:r>
      <w:r>
        <w:rPr>
          <w:noProof/>
        </w:rPr>
        <w:fldChar w:fldCharType="separate"/>
      </w:r>
      <w:r>
        <w:rPr>
          <w:noProof/>
        </w:rPr>
        <w:t>129</w:t>
      </w:r>
      <w:r>
        <w:rPr>
          <w:noProof/>
        </w:rPr>
        <w:fldChar w:fldCharType="end"/>
      </w:r>
    </w:p>
    <w:p w14:paraId="5DE3489D" w14:textId="64891D8B" w:rsidR="00FD00CC" w:rsidRDefault="00FD00C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_Toc38308084 \h </w:instrText>
      </w:r>
      <w:r>
        <w:rPr>
          <w:noProof/>
        </w:rPr>
      </w:r>
      <w:r>
        <w:rPr>
          <w:noProof/>
        </w:rPr>
        <w:fldChar w:fldCharType="separate"/>
      </w:r>
      <w:r>
        <w:rPr>
          <w:noProof/>
        </w:rPr>
        <w:t>130</w:t>
      </w:r>
      <w:r>
        <w:rPr>
          <w:noProof/>
        </w:rPr>
        <w:fldChar w:fldCharType="end"/>
      </w:r>
    </w:p>
    <w:p w14:paraId="73659E27" w14:textId="4E99821F" w:rsidR="00FD00CC" w:rsidRDefault="00FD00C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_Toc38308085 \h </w:instrText>
      </w:r>
      <w:r>
        <w:rPr>
          <w:noProof/>
        </w:rPr>
      </w:r>
      <w:r>
        <w:rPr>
          <w:noProof/>
        </w:rPr>
        <w:fldChar w:fldCharType="separate"/>
      </w:r>
      <w:r>
        <w:rPr>
          <w:noProof/>
        </w:rPr>
        <w:t>130</w:t>
      </w:r>
      <w:r>
        <w:rPr>
          <w:noProof/>
        </w:rPr>
        <w:fldChar w:fldCharType="end"/>
      </w:r>
    </w:p>
    <w:p w14:paraId="1C712652" w14:textId="7DFEA5C9" w:rsidR="00FD00CC" w:rsidRDefault="00FD00C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_Toc38308086 \h </w:instrText>
      </w:r>
      <w:r>
        <w:rPr>
          <w:noProof/>
        </w:rPr>
      </w:r>
      <w:r>
        <w:rPr>
          <w:noProof/>
        </w:rPr>
        <w:fldChar w:fldCharType="separate"/>
      </w:r>
      <w:r>
        <w:rPr>
          <w:noProof/>
        </w:rPr>
        <w:t>130</w:t>
      </w:r>
      <w:r>
        <w:rPr>
          <w:noProof/>
        </w:rPr>
        <w:fldChar w:fldCharType="end"/>
      </w:r>
    </w:p>
    <w:p w14:paraId="3BD7DDD9" w14:textId="3D6BC885" w:rsidR="00FD00CC" w:rsidRDefault="00FD00C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_Toc38308087 \h </w:instrText>
      </w:r>
      <w:r>
        <w:rPr>
          <w:noProof/>
        </w:rPr>
      </w:r>
      <w:r>
        <w:rPr>
          <w:noProof/>
        </w:rPr>
        <w:fldChar w:fldCharType="separate"/>
      </w:r>
      <w:r>
        <w:rPr>
          <w:noProof/>
        </w:rPr>
        <w:t>130</w:t>
      </w:r>
      <w:r>
        <w:rPr>
          <w:noProof/>
        </w:rPr>
        <w:fldChar w:fldCharType="end"/>
      </w:r>
    </w:p>
    <w:p w14:paraId="6366A14D" w14:textId="164818AF" w:rsidR="00FD00CC" w:rsidRDefault="00FD00C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_Toc38308088 \h </w:instrText>
      </w:r>
      <w:r>
        <w:rPr>
          <w:noProof/>
        </w:rPr>
      </w:r>
      <w:r>
        <w:rPr>
          <w:noProof/>
        </w:rPr>
        <w:fldChar w:fldCharType="separate"/>
      </w:r>
      <w:r>
        <w:rPr>
          <w:noProof/>
        </w:rPr>
        <w:t>131</w:t>
      </w:r>
      <w:r>
        <w:rPr>
          <w:noProof/>
        </w:rPr>
        <w:fldChar w:fldCharType="end"/>
      </w:r>
    </w:p>
    <w:p w14:paraId="7346EE25" w14:textId="4EFDF612" w:rsidR="00FD00CC" w:rsidRDefault="00FD00C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_Toc38308089 \h </w:instrText>
      </w:r>
      <w:r>
        <w:rPr>
          <w:noProof/>
        </w:rPr>
      </w:r>
      <w:r>
        <w:rPr>
          <w:noProof/>
        </w:rPr>
        <w:fldChar w:fldCharType="separate"/>
      </w:r>
      <w:r>
        <w:rPr>
          <w:noProof/>
        </w:rPr>
        <w:t>131</w:t>
      </w:r>
      <w:r>
        <w:rPr>
          <w:noProof/>
        </w:rPr>
        <w:fldChar w:fldCharType="end"/>
      </w:r>
    </w:p>
    <w:p w14:paraId="032B0638" w14:textId="6264680E" w:rsidR="00FD00CC" w:rsidRDefault="00FD00C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_Toc38308090 \h </w:instrText>
      </w:r>
      <w:r>
        <w:rPr>
          <w:noProof/>
        </w:rPr>
      </w:r>
      <w:r>
        <w:rPr>
          <w:noProof/>
        </w:rPr>
        <w:fldChar w:fldCharType="separate"/>
      </w:r>
      <w:r>
        <w:rPr>
          <w:noProof/>
        </w:rPr>
        <w:t>132</w:t>
      </w:r>
      <w:r>
        <w:rPr>
          <w:noProof/>
        </w:rPr>
        <w:fldChar w:fldCharType="end"/>
      </w:r>
    </w:p>
    <w:p w14:paraId="249A40BA" w14:textId="6748FBF2" w:rsidR="00FD00CC" w:rsidRDefault="00FD00C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_Toc38308091 \h </w:instrText>
      </w:r>
      <w:r>
        <w:rPr>
          <w:noProof/>
        </w:rPr>
      </w:r>
      <w:r>
        <w:rPr>
          <w:noProof/>
        </w:rPr>
        <w:fldChar w:fldCharType="separate"/>
      </w:r>
      <w:r>
        <w:rPr>
          <w:noProof/>
        </w:rPr>
        <w:t>132</w:t>
      </w:r>
      <w:r>
        <w:rPr>
          <w:noProof/>
        </w:rPr>
        <w:fldChar w:fldCharType="end"/>
      </w:r>
    </w:p>
    <w:p w14:paraId="4CB1E3C2" w14:textId="2816E272" w:rsidR="00FD00CC" w:rsidRDefault="00FD00C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_Toc38308092 \h </w:instrText>
      </w:r>
      <w:r>
        <w:rPr>
          <w:noProof/>
        </w:rPr>
      </w:r>
      <w:r>
        <w:rPr>
          <w:noProof/>
        </w:rPr>
        <w:fldChar w:fldCharType="separate"/>
      </w:r>
      <w:r>
        <w:rPr>
          <w:noProof/>
        </w:rPr>
        <w:t>133</w:t>
      </w:r>
      <w:r>
        <w:rPr>
          <w:noProof/>
        </w:rPr>
        <w:fldChar w:fldCharType="end"/>
      </w:r>
    </w:p>
    <w:p w14:paraId="5F7B5F31" w14:textId="489630E2" w:rsidR="00FD00CC" w:rsidRDefault="00FD00CC">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_Toc38308093 \h </w:instrText>
      </w:r>
      <w:r>
        <w:rPr>
          <w:noProof/>
        </w:rPr>
      </w:r>
      <w:r>
        <w:rPr>
          <w:noProof/>
        </w:rPr>
        <w:fldChar w:fldCharType="separate"/>
      </w:r>
      <w:r>
        <w:rPr>
          <w:noProof/>
        </w:rPr>
        <w:t>133</w:t>
      </w:r>
      <w:r>
        <w:rPr>
          <w:noProof/>
        </w:rPr>
        <w:fldChar w:fldCharType="end"/>
      </w:r>
    </w:p>
    <w:p w14:paraId="1AFFD337" w14:textId="0CF4FFFA" w:rsidR="00FD00CC" w:rsidRDefault="00FD00C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_Toc38308094 \h </w:instrText>
      </w:r>
      <w:r>
        <w:rPr>
          <w:noProof/>
        </w:rPr>
      </w:r>
      <w:r>
        <w:rPr>
          <w:noProof/>
        </w:rPr>
        <w:fldChar w:fldCharType="separate"/>
      </w:r>
      <w:r>
        <w:rPr>
          <w:noProof/>
        </w:rPr>
        <w:t>133</w:t>
      </w:r>
      <w:r>
        <w:rPr>
          <w:noProof/>
        </w:rPr>
        <w:fldChar w:fldCharType="end"/>
      </w:r>
    </w:p>
    <w:p w14:paraId="6356947C" w14:textId="71888DE0" w:rsidR="00FD00CC" w:rsidRDefault="00FD00C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_Toc38308095 \h </w:instrText>
      </w:r>
      <w:r>
        <w:rPr>
          <w:noProof/>
        </w:rPr>
      </w:r>
      <w:r>
        <w:rPr>
          <w:noProof/>
        </w:rPr>
        <w:fldChar w:fldCharType="separate"/>
      </w:r>
      <w:r>
        <w:rPr>
          <w:noProof/>
        </w:rPr>
        <w:t>133</w:t>
      </w:r>
      <w:r>
        <w:rPr>
          <w:noProof/>
        </w:rPr>
        <w:fldChar w:fldCharType="end"/>
      </w:r>
    </w:p>
    <w:p w14:paraId="0B8B3909" w14:textId="15935F8B" w:rsidR="00FD00CC" w:rsidRDefault="00FD00C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_Toc38308096 \h </w:instrText>
      </w:r>
      <w:r>
        <w:rPr>
          <w:noProof/>
        </w:rPr>
      </w:r>
      <w:r>
        <w:rPr>
          <w:noProof/>
        </w:rPr>
        <w:fldChar w:fldCharType="separate"/>
      </w:r>
      <w:r>
        <w:rPr>
          <w:noProof/>
        </w:rPr>
        <w:t>134</w:t>
      </w:r>
      <w:r>
        <w:rPr>
          <w:noProof/>
        </w:rPr>
        <w:fldChar w:fldCharType="end"/>
      </w:r>
    </w:p>
    <w:p w14:paraId="7717B587" w14:textId="30B90D52" w:rsidR="00FD00CC" w:rsidRDefault="00FD00C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_Toc38308097 \h </w:instrText>
      </w:r>
      <w:r>
        <w:rPr>
          <w:noProof/>
        </w:rPr>
      </w:r>
      <w:r>
        <w:rPr>
          <w:noProof/>
        </w:rPr>
        <w:fldChar w:fldCharType="separate"/>
      </w:r>
      <w:r>
        <w:rPr>
          <w:noProof/>
        </w:rPr>
        <w:t>134</w:t>
      </w:r>
      <w:r>
        <w:rPr>
          <w:noProof/>
        </w:rPr>
        <w:fldChar w:fldCharType="end"/>
      </w:r>
    </w:p>
    <w:p w14:paraId="639C0323" w14:textId="77D404EA" w:rsidR="00FD00CC" w:rsidRDefault="00FD00CC">
      <w:pPr>
        <w:pStyle w:val="Inhopg5"/>
        <w:rPr>
          <w:rFonts w:asciiTheme="minorHAnsi" w:eastAsiaTheme="minorEastAsia" w:hAnsiTheme="minorHAnsi" w:cstheme="minorBidi"/>
          <w:noProof/>
          <w:sz w:val="22"/>
          <w:szCs w:val="22"/>
        </w:rPr>
      </w:pPr>
      <w:r>
        <w:rPr>
          <w:noProof/>
        </w:rPr>
        <w:lastRenderedPageBreak/>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_Toc38308098 \h </w:instrText>
      </w:r>
      <w:r>
        <w:rPr>
          <w:noProof/>
        </w:rPr>
      </w:r>
      <w:r>
        <w:rPr>
          <w:noProof/>
        </w:rPr>
        <w:fldChar w:fldCharType="separate"/>
      </w:r>
      <w:r>
        <w:rPr>
          <w:noProof/>
        </w:rPr>
        <w:t>135</w:t>
      </w:r>
      <w:r>
        <w:rPr>
          <w:noProof/>
        </w:rPr>
        <w:fldChar w:fldCharType="end"/>
      </w:r>
    </w:p>
    <w:p w14:paraId="733142BC" w14:textId="552F384B" w:rsidR="00FD00CC" w:rsidRDefault="00FD00C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_Toc38308099 \h </w:instrText>
      </w:r>
      <w:r>
        <w:rPr>
          <w:noProof/>
        </w:rPr>
      </w:r>
      <w:r>
        <w:rPr>
          <w:noProof/>
        </w:rPr>
        <w:fldChar w:fldCharType="separate"/>
      </w:r>
      <w:r>
        <w:rPr>
          <w:noProof/>
        </w:rPr>
        <w:t>135</w:t>
      </w:r>
      <w:r>
        <w:rPr>
          <w:noProof/>
        </w:rPr>
        <w:fldChar w:fldCharType="end"/>
      </w:r>
    </w:p>
    <w:p w14:paraId="43DA0B27" w14:textId="5D7964E5" w:rsidR="00FD00CC" w:rsidRDefault="00FD00C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_Toc38308100 \h </w:instrText>
      </w:r>
      <w:r>
        <w:rPr>
          <w:noProof/>
        </w:rPr>
      </w:r>
      <w:r>
        <w:rPr>
          <w:noProof/>
        </w:rPr>
        <w:fldChar w:fldCharType="separate"/>
      </w:r>
      <w:r>
        <w:rPr>
          <w:noProof/>
        </w:rPr>
        <w:t>135</w:t>
      </w:r>
      <w:r>
        <w:rPr>
          <w:noProof/>
        </w:rPr>
        <w:fldChar w:fldCharType="end"/>
      </w:r>
    </w:p>
    <w:p w14:paraId="1EEA9D87" w14:textId="2B49C5DF" w:rsidR="00FD00CC" w:rsidRDefault="00FD00C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_Toc38308101 \h </w:instrText>
      </w:r>
      <w:r>
        <w:rPr>
          <w:noProof/>
        </w:rPr>
      </w:r>
      <w:r>
        <w:rPr>
          <w:noProof/>
        </w:rPr>
        <w:fldChar w:fldCharType="separate"/>
      </w:r>
      <w:r>
        <w:rPr>
          <w:noProof/>
        </w:rPr>
        <w:t>136</w:t>
      </w:r>
      <w:r>
        <w:rPr>
          <w:noProof/>
        </w:rPr>
        <w:fldChar w:fldCharType="end"/>
      </w:r>
    </w:p>
    <w:p w14:paraId="29AA0D06" w14:textId="7FD1D47E" w:rsidR="00FD00CC" w:rsidRDefault="00FD00C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_Toc38308102 \h </w:instrText>
      </w:r>
      <w:r>
        <w:rPr>
          <w:noProof/>
        </w:rPr>
      </w:r>
      <w:r>
        <w:rPr>
          <w:noProof/>
        </w:rPr>
        <w:fldChar w:fldCharType="separate"/>
      </w:r>
      <w:r>
        <w:rPr>
          <w:noProof/>
        </w:rPr>
        <w:t>136</w:t>
      </w:r>
      <w:r>
        <w:rPr>
          <w:noProof/>
        </w:rPr>
        <w:fldChar w:fldCharType="end"/>
      </w:r>
    </w:p>
    <w:p w14:paraId="7BC275DE" w14:textId="20FBCE33" w:rsidR="00FD00CC" w:rsidRDefault="00FD00C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_Toc38308103 \h </w:instrText>
      </w:r>
      <w:r>
        <w:rPr>
          <w:noProof/>
        </w:rPr>
      </w:r>
      <w:r>
        <w:rPr>
          <w:noProof/>
        </w:rPr>
        <w:fldChar w:fldCharType="separate"/>
      </w:r>
      <w:r>
        <w:rPr>
          <w:noProof/>
        </w:rPr>
        <w:t>136</w:t>
      </w:r>
      <w:r>
        <w:rPr>
          <w:noProof/>
        </w:rPr>
        <w:fldChar w:fldCharType="end"/>
      </w:r>
    </w:p>
    <w:p w14:paraId="6E30CBEB" w14:textId="7B3A3320" w:rsidR="00FD00CC" w:rsidRDefault="00FD00C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_Toc38308104 \h </w:instrText>
      </w:r>
      <w:r>
        <w:rPr>
          <w:noProof/>
        </w:rPr>
      </w:r>
      <w:r>
        <w:rPr>
          <w:noProof/>
        </w:rPr>
        <w:fldChar w:fldCharType="separate"/>
      </w:r>
      <w:r>
        <w:rPr>
          <w:noProof/>
        </w:rPr>
        <w:t>137</w:t>
      </w:r>
      <w:r>
        <w:rPr>
          <w:noProof/>
        </w:rPr>
        <w:fldChar w:fldCharType="end"/>
      </w:r>
    </w:p>
    <w:p w14:paraId="610BE364" w14:textId="2B583A63" w:rsidR="00FD00CC" w:rsidRDefault="00FD00C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_Toc38308105 \h </w:instrText>
      </w:r>
      <w:r>
        <w:rPr>
          <w:noProof/>
        </w:rPr>
      </w:r>
      <w:r>
        <w:rPr>
          <w:noProof/>
        </w:rPr>
        <w:fldChar w:fldCharType="separate"/>
      </w:r>
      <w:r>
        <w:rPr>
          <w:noProof/>
        </w:rPr>
        <w:t>137</w:t>
      </w:r>
      <w:r>
        <w:rPr>
          <w:noProof/>
        </w:rPr>
        <w:fldChar w:fldCharType="end"/>
      </w:r>
    </w:p>
    <w:p w14:paraId="201F5842" w14:textId="31403302" w:rsidR="00FD00CC" w:rsidRDefault="00FD00C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_Toc38308106 \h </w:instrText>
      </w:r>
      <w:r>
        <w:rPr>
          <w:noProof/>
        </w:rPr>
      </w:r>
      <w:r>
        <w:rPr>
          <w:noProof/>
        </w:rPr>
        <w:fldChar w:fldCharType="separate"/>
      </w:r>
      <w:r>
        <w:rPr>
          <w:noProof/>
        </w:rPr>
        <w:t>137</w:t>
      </w:r>
      <w:r>
        <w:rPr>
          <w:noProof/>
        </w:rPr>
        <w:fldChar w:fldCharType="end"/>
      </w:r>
    </w:p>
    <w:p w14:paraId="6D89A926" w14:textId="3C66F807" w:rsidR="00FD00CC" w:rsidRDefault="00FD00C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_Toc38308107 \h </w:instrText>
      </w:r>
      <w:r>
        <w:rPr>
          <w:noProof/>
        </w:rPr>
      </w:r>
      <w:r>
        <w:rPr>
          <w:noProof/>
        </w:rPr>
        <w:fldChar w:fldCharType="separate"/>
      </w:r>
      <w:r>
        <w:rPr>
          <w:noProof/>
        </w:rPr>
        <w:t>137</w:t>
      </w:r>
      <w:r>
        <w:rPr>
          <w:noProof/>
        </w:rPr>
        <w:fldChar w:fldCharType="end"/>
      </w:r>
    </w:p>
    <w:p w14:paraId="552B1A74" w14:textId="6677F33B" w:rsidR="00FD00CC" w:rsidRDefault="00FD00C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_Toc38308108 \h </w:instrText>
      </w:r>
      <w:r>
        <w:rPr>
          <w:noProof/>
        </w:rPr>
      </w:r>
      <w:r>
        <w:rPr>
          <w:noProof/>
        </w:rPr>
        <w:fldChar w:fldCharType="separate"/>
      </w:r>
      <w:r>
        <w:rPr>
          <w:noProof/>
        </w:rPr>
        <w:t>138</w:t>
      </w:r>
      <w:r>
        <w:rPr>
          <w:noProof/>
        </w:rPr>
        <w:fldChar w:fldCharType="end"/>
      </w:r>
    </w:p>
    <w:p w14:paraId="71A2B386" w14:textId="00C345B9" w:rsidR="00FD00CC" w:rsidRDefault="00FD00C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_Toc38308109 \h </w:instrText>
      </w:r>
      <w:r>
        <w:rPr>
          <w:noProof/>
        </w:rPr>
      </w:r>
      <w:r>
        <w:rPr>
          <w:noProof/>
        </w:rPr>
        <w:fldChar w:fldCharType="separate"/>
      </w:r>
      <w:r>
        <w:rPr>
          <w:noProof/>
        </w:rPr>
        <w:t>138</w:t>
      </w:r>
      <w:r>
        <w:rPr>
          <w:noProof/>
        </w:rPr>
        <w:fldChar w:fldCharType="end"/>
      </w:r>
    </w:p>
    <w:p w14:paraId="09CDFE4A" w14:textId="5021C1F3" w:rsidR="00FD00CC" w:rsidRDefault="00FD00C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_Toc38308110 \h </w:instrText>
      </w:r>
      <w:r>
        <w:rPr>
          <w:noProof/>
        </w:rPr>
      </w:r>
      <w:r>
        <w:rPr>
          <w:noProof/>
        </w:rPr>
        <w:fldChar w:fldCharType="separate"/>
      </w:r>
      <w:r>
        <w:rPr>
          <w:noProof/>
        </w:rPr>
        <w:t>138</w:t>
      </w:r>
      <w:r>
        <w:rPr>
          <w:noProof/>
        </w:rPr>
        <w:fldChar w:fldCharType="end"/>
      </w:r>
    </w:p>
    <w:p w14:paraId="3EA111DC" w14:textId="1539552E" w:rsidR="00FD00CC" w:rsidRDefault="00FD00C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_Toc38308111 \h </w:instrText>
      </w:r>
      <w:r>
        <w:rPr>
          <w:noProof/>
        </w:rPr>
      </w:r>
      <w:r>
        <w:rPr>
          <w:noProof/>
        </w:rPr>
        <w:fldChar w:fldCharType="separate"/>
      </w:r>
      <w:r>
        <w:rPr>
          <w:noProof/>
        </w:rPr>
        <w:t>138</w:t>
      </w:r>
      <w:r>
        <w:rPr>
          <w:noProof/>
        </w:rPr>
        <w:fldChar w:fldCharType="end"/>
      </w:r>
    </w:p>
    <w:p w14:paraId="4436E882" w14:textId="2119B747" w:rsidR="00FD00CC" w:rsidRDefault="00FD00C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_Toc38308112 \h </w:instrText>
      </w:r>
      <w:r>
        <w:rPr>
          <w:noProof/>
        </w:rPr>
      </w:r>
      <w:r>
        <w:rPr>
          <w:noProof/>
        </w:rPr>
        <w:fldChar w:fldCharType="separate"/>
      </w:r>
      <w:r>
        <w:rPr>
          <w:noProof/>
        </w:rPr>
        <w:t>139</w:t>
      </w:r>
      <w:r>
        <w:rPr>
          <w:noProof/>
        </w:rPr>
        <w:fldChar w:fldCharType="end"/>
      </w:r>
    </w:p>
    <w:p w14:paraId="098296ED" w14:textId="1A32CB87" w:rsidR="00FD00CC" w:rsidRDefault="00FD00C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_Toc38308113 \h </w:instrText>
      </w:r>
      <w:r>
        <w:rPr>
          <w:noProof/>
        </w:rPr>
      </w:r>
      <w:r>
        <w:rPr>
          <w:noProof/>
        </w:rPr>
        <w:fldChar w:fldCharType="separate"/>
      </w:r>
      <w:r>
        <w:rPr>
          <w:noProof/>
        </w:rPr>
        <w:t>140</w:t>
      </w:r>
      <w:r>
        <w:rPr>
          <w:noProof/>
        </w:rPr>
        <w:fldChar w:fldCharType="end"/>
      </w:r>
    </w:p>
    <w:p w14:paraId="71E4B173" w14:textId="4FB78B80" w:rsidR="00FD00CC" w:rsidRDefault="00FD00C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_Toc38308114 \h </w:instrText>
      </w:r>
      <w:r>
        <w:rPr>
          <w:noProof/>
        </w:rPr>
      </w:r>
      <w:r>
        <w:rPr>
          <w:noProof/>
        </w:rPr>
        <w:fldChar w:fldCharType="separate"/>
      </w:r>
      <w:r>
        <w:rPr>
          <w:noProof/>
        </w:rPr>
        <w:t>140</w:t>
      </w:r>
      <w:r>
        <w:rPr>
          <w:noProof/>
        </w:rPr>
        <w:fldChar w:fldCharType="end"/>
      </w:r>
    </w:p>
    <w:p w14:paraId="6D78812F" w14:textId="49B56714" w:rsidR="00FD00CC" w:rsidRDefault="00FD00C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_Toc38308115 \h </w:instrText>
      </w:r>
      <w:r>
        <w:rPr>
          <w:noProof/>
        </w:rPr>
      </w:r>
      <w:r>
        <w:rPr>
          <w:noProof/>
        </w:rPr>
        <w:fldChar w:fldCharType="separate"/>
      </w:r>
      <w:r>
        <w:rPr>
          <w:noProof/>
        </w:rPr>
        <w:t>140</w:t>
      </w:r>
      <w:r>
        <w:rPr>
          <w:noProof/>
        </w:rPr>
        <w:fldChar w:fldCharType="end"/>
      </w:r>
    </w:p>
    <w:p w14:paraId="4300E461" w14:textId="5EA9DB7A" w:rsidR="00FD00CC" w:rsidRDefault="00FD00C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_Toc38308116 \h </w:instrText>
      </w:r>
      <w:r>
        <w:rPr>
          <w:noProof/>
        </w:rPr>
      </w:r>
      <w:r>
        <w:rPr>
          <w:noProof/>
        </w:rPr>
        <w:fldChar w:fldCharType="separate"/>
      </w:r>
      <w:r>
        <w:rPr>
          <w:noProof/>
        </w:rPr>
        <w:t>140</w:t>
      </w:r>
      <w:r>
        <w:rPr>
          <w:noProof/>
        </w:rPr>
        <w:fldChar w:fldCharType="end"/>
      </w:r>
    </w:p>
    <w:p w14:paraId="14464445" w14:textId="48B57FF3" w:rsidR="00FD00CC" w:rsidRDefault="00FD00C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_Toc38308117 \h </w:instrText>
      </w:r>
      <w:r>
        <w:rPr>
          <w:noProof/>
        </w:rPr>
      </w:r>
      <w:r>
        <w:rPr>
          <w:noProof/>
        </w:rPr>
        <w:fldChar w:fldCharType="separate"/>
      </w:r>
      <w:r>
        <w:rPr>
          <w:noProof/>
        </w:rPr>
        <w:t>140</w:t>
      </w:r>
      <w:r>
        <w:rPr>
          <w:noProof/>
        </w:rPr>
        <w:fldChar w:fldCharType="end"/>
      </w:r>
    </w:p>
    <w:p w14:paraId="66B5B52D" w14:textId="21B9E4D6" w:rsidR="00FD00CC" w:rsidRDefault="00FD00C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_Toc38308118 \h </w:instrText>
      </w:r>
      <w:r>
        <w:rPr>
          <w:noProof/>
        </w:rPr>
      </w:r>
      <w:r>
        <w:rPr>
          <w:noProof/>
        </w:rPr>
        <w:fldChar w:fldCharType="separate"/>
      </w:r>
      <w:r>
        <w:rPr>
          <w:noProof/>
        </w:rPr>
        <w:t>141</w:t>
      </w:r>
      <w:r>
        <w:rPr>
          <w:noProof/>
        </w:rPr>
        <w:fldChar w:fldCharType="end"/>
      </w:r>
    </w:p>
    <w:p w14:paraId="63F45C55" w14:textId="71F5B559" w:rsidR="00FD00CC" w:rsidRDefault="00FD00C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_Toc38308119 \h </w:instrText>
      </w:r>
      <w:r>
        <w:rPr>
          <w:noProof/>
        </w:rPr>
      </w:r>
      <w:r>
        <w:rPr>
          <w:noProof/>
        </w:rPr>
        <w:fldChar w:fldCharType="separate"/>
      </w:r>
      <w:r>
        <w:rPr>
          <w:noProof/>
        </w:rPr>
        <w:t>142</w:t>
      </w:r>
      <w:r>
        <w:rPr>
          <w:noProof/>
        </w:rPr>
        <w:fldChar w:fldCharType="end"/>
      </w:r>
    </w:p>
    <w:p w14:paraId="308712AE" w14:textId="1DC20A28" w:rsidR="00FD00CC" w:rsidRDefault="00FD00C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_Toc38308120 \h </w:instrText>
      </w:r>
      <w:r>
        <w:rPr>
          <w:noProof/>
        </w:rPr>
      </w:r>
      <w:r>
        <w:rPr>
          <w:noProof/>
        </w:rPr>
        <w:fldChar w:fldCharType="separate"/>
      </w:r>
      <w:r>
        <w:rPr>
          <w:noProof/>
        </w:rPr>
        <w:t>142</w:t>
      </w:r>
      <w:r>
        <w:rPr>
          <w:noProof/>
        </w:rPr>
        <w:fldChar w:fldCharType="end"/>
      </w:r>
    </w:p>
    <w:p w14:paraId="48E462F8" w14:textId="34CCAC26" w:rsidR="00FD00CC" w:rsidRDefault="00FD00C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_Toc38308121 \h </w:instrText>
      </w:r>
      <w:r>
        <w:rPr>
          <w:noProof/>
        </w:rPr>
      </w:r>
      <w:r>
        <w:rPr>
          <w:noProof/>
        </w:rPr>
        <w:fldChar w:fldCharType="separate"/>
      </w:r>
      <w:r>
        <w:rPr>
          <w:noProof/>
        </w:rPr>
        <w:t>142</w:t>
      </w:r>
      <w:r>
        <w:rPr>
          <w:noProof/>
        </w:rPr>
        <w:fldChar w:fldCharType="end"/>
      </w:r>
    </w:p>
    <w:p w14:paraId="7CB5A20D" w14:textId="5A36AFE4" w:rsidR="00FD00CC" w:rsidRDefault="00FD00C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Verplichte en onverplichte onderdelen van de standaard en hun juridische status voor omgevingsdocumenten met Artikelstructuur</w:t>
      </w:r>
      <w:r>
        <w:rPr>
          <w:noProof/>
        </w:rPr>
        <w:tab/>
      </w:r>
      <w:r>
        <w:rPr>
          <w:noProof/>
        </w:rPr>
        <w:fldChar w:fldCharType="begin"/>
      </w:r>
      <w:r>
        <w:rPr>
          <w:noProof/>
        </w:rPr>
        <w:instrText xml:space="preserve"> PAGEREF _Toc38308122 \h </w:instrText>
      </w:r>
      <w:r>
        <w:rPr>
          <w:noProof/>
        </w:rPr>
      </w:r>
      <w:r>
        <w:rPr>
          <w:noProof/>
        </w:rPr>
        <w:fldChar w:fldCharType="separate"/>
      </w:r>
      <w:r>
        <w:rPr>
          <w:noProof/>
        </w:rPr>
        <w:t>145</w:t>
      </w:r>
      <w:r>
        <w:rPr>
          <w:noProof/>
        </w:rPr>
        <w:fldChar w:fldCharType="end"/>
      </w:r>
    </w:p>
    <w:p w14:paraId="5F16C462" w14:textId="06FE2384" w:rsidR="00FD00CC" w:rsidRDefault="00FD00CC">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_Toc38308123 \h </w:instrText>
      </w:r>
      <w:r>
        <w:rPr>
          <w:noProof/>
        </w:rPr>
      </w:r>
      <w:r>
        <w:rPr>
          <w:noProof/>
        </w:rPr>
        <w:fldChar w:fldCharType="separate"/>
      </w:r>
      <w:r>
        <w:rPr>
          <w:noProof/>
        </w:rPr>
        <w:t>147</w:t>
      </w:r>
      <w:r>
        <w:rPr>
          <w:noProof/>
        </w:rPr>
        <w:fldChar w:fldCharType="end"/>
      </w:r>
    </w:p>
    <w:p w14:paraId="0778C097" w14:textId="151C3982" w:rsidR="00FD00CC" w:rsidRDefault="00FD00C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_Toc38308124 \h </w:instrText>
      </w:r>
      <w:r>
        <w:rPr>
          <w:noProof/>
        </w:rPr>
      </w:r>
      <w:r>
        <w:rPr>
          <w:noProof/>
        </w:rPr>
        <w:fldChar w:fldCharType="separate"/>
      </w:r>
      <w:r>
        <w:rPr>
          <w:noProof/>
        </w:rPr>
        <w:t>148</w:t>
      </w:r>
      <w:r>
        <w:rPr>
          <w:noProof/>
        </w:rPr>
        <w:fldChar w:fldCharType="end"/>
      </w:r>
    </w:p>
    <w:p w14:paraId="3E81244B" w14:textId="7DF6B3DC" w:rsidR="00FD00CC" w:rsidRDefault="00FD00C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_Toc38308125 \h </w:instrText>
      </w:r>
      <w:r>
        <w:rPr>
          <w:noProof/>
        </w:rPr>
      </w:r>
      <w:r>
        <w:rPr>
          <w:noProof/>
        </w:rPr>
        <w:fldChar w:fldCharType="separate"/>
      </w:r>
      <w:r>
        <w:rPr>
          <w:noProof/>
        </w:rPr>
        <w:t>148</w:t>
      </w:r>
      <w:r>
        <w:rPr>
          <w:noProof/>
        </w:rPr>
        <w:fldChar w:fldCharType="end"/>
      </w:r>
    </w:p>
    <w:p w14:paraId="7B5A1700" w14:textId="70C79FC9" w:rsidR="00FD00CC" w:rsidRDefault="00FD00C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_Toc38308126 \h </w:instrText>
      </w:r>
      <w:r>
        <w:rPr>
          <w:noProof/>
        </w:rPr>
      </w:r>
      <w:r>
        <w:rPr>
          <w:noProof/>
        </w:rPr>
        <w:fldChar w:fldCharType="separate"/>
      </w:r>
      <w:r>
        <w:rPr>
          <w:noProof/>
        </w:rPr>
        <w:t>150</w:t>
      </w:r>
      <w:r>
        <w:rPr>
          <w:noProof/>
        </w:rPr>
        <w:fldChar w:fldCharType="end"/>
      </w:r>
    </w:p>
    <w:p w14:paraId="4A315F53" w14:textId="6B22221A" w:rsidR="00FD00CC" w:rsidRDefault="00FD00C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_Toc38308127 \h </w:instrText>
      </w:r>
      <w:r>
        <w:rPr>
          <w:noProof/>
        </w:rPr>
      </w:r>
      <w:r>
        <w:rPr>
          <w:noProof/>
        </w:rPr>
        <w:fldChar w:fldCharType="separate"/>
      </w:r>
      <w:r>
        <w:rPr>
          <w:noProof/>
        </w:rPr>
        <w:t>150</w:t>
      </w:r>
      <w:r>
        <w:rPr>
          <w:noProof/>
        </w:rPr>
        <w:fldChar w:fldCharType="end"/>
      </w:r>
    </w:p>
    <w:p w14:paraId="6322C499" w14:textId="2207D384" w:rsidR="00FD00CC" w:rsidRDefault="00FD00C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_Toc38308128 \h </w:instrText>
      </w:r>
      <w:r>
        <w:rPr>
          <w:noProof/>
        </w:rPr>
      </w:r>
      <w:r>
        <w:rPr>
          <w:noProof/>
        </w:rPr>
        <w:fldChar w:fldCharType="separate"/>
      </w:r>
      <w:r>
        <w:rPr>
          <w:noProof/>
        </w:rPr>
        <w:t>150</w:t>
      </w:r>
      <w:r>
        <w:rPr>
          <w:noProof/>
        </w:rPr>
        <w:fldChar w:fldCharType="end"/>
      </w:r>
    </w:p>
    <w:p w14:paraId="47DD0C6E" w14:textId="38E6DB6B" w:rsidR="00FD00CC" w:rsidRDefault="00FD00C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_Toc38308129 \h </w:instrText>
      </w:r>
      <w:r>
        <w:rPr>
          <w:noProof/>
        </w:rPr>
      </w:r>
      <w:r>
        <w:rPr>
          <w:noProof/>
        </w:rPr>
        <w:fldChar w:fldCharType="separate"/>
      </w:r>
      <w:r>
        <w:rPr>
          <w:noProof/>
        </w:rPr>
        <w:t>150</w:t>
      </w:r>
      <w:r>
        <w:rPr>
          <w:noProof/>
        </w:rPr>
        <w:fldChar w:fldCharType="end"/>
      </w:r>
    </w:p>
    <w:p w14:paraId="0632B28E" w14:textId="02627E7F" w:rsidR="00FD00CC" w:rsidRDefault="00FD00C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_Toc38308130 \h </w:instrText>
      </w:r>
      <w:r>
        <w:rPr>
          <w:noProof/>
        </w:rPr>
      </w:r>
      <w:r>
        <w:rPr>
          <w:noProof/>
        </w:rPr>
        <w:fldChar w:fldCharType="separate"/>
      </w:r>
      <w:r>
        <w:rPr>
          <w:noProof/>
        </w:rPr>
        <w:t>151</w:t>
      </w:r>
      <w:r>
        <w:rPr>
          <w:noProof/>
        </w:rPr>
        <w:fldChar w:fldCharType="end"/>
      </w:r>
    </w:p>
    <w:p w14:paraId="61F895D9" w14:textId="50F6CEC7" w:rsidR="00FD00CC" w:rsidRDefault="00FD00C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_Toc38308131 \h </w:instrText>
      </w:r>
      <w:r>
        <w:rPr>
          <w:noProof/>
        </w:rPr>
      </w:r>
      <w:r>
        <w:rPr>
          <w:noProof/>
        </w:rPr>
        <w:fldChar w:fldCharType="separate"/>
      </w:r>
      <w:r>
        <w:rPr>
          <w:noProof/>
        </w:rPr>
        <w:t>151</w:t>
      </w:r>
      <w:r>
        <w:rPr>
          <w:noProof/>
        </w:rPr>
        <w:fldChar w:fldCharType="end"/>
      </w:r>
    </w:p>
    <w:p w14:paraId="1899A2BD" w14:textId="58D855E2" w:rsidR="00FD00CC" w:rsidRDefault="00FD00C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_Toc38308132 \h </w:instrText>
      </w:r>
      <w:r>
        <w:rPr>
          <w:noProof/>
        </w:rPr>
      </w:r>
      <w:r>
        <w:rPr>
          <w:noProof/>
        </w:rPr>
        <w:fldChar w:fldCharType="separate"/>
      </w:r>
      <w:r>
        <w:rPr>
          <w:noProof/>
        </w:rPr>
        <w:t>151</w:t>
      </w:r>
      <w:r>
        <w:rPr>
          <w:noProof/>
        </w:rPr>
        <w:fldChar w:fldCharType="end"/>
      </w:r>
    </w:p>
    <w:p w14:paraId="5904FEA1" w14:textId="25A1FDB1" w:rsidR="00FD00CC" w:rsidRDefault="00FD00C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_Toc38308133 \h </w:instrText>
      </w:r>
      <w:r>
        <w:rPr>
          <w:noProof/>
        </w:rPr>
      </w:r>
      <w:r>
        <w:rPr>
          <w:noProof/>
        </w:rPr>
        <w:fldChar w:fldCharType="separate"/>
      </w:r>
      <w:r>
        <w:rPr>
          <w:noProof/>
        </w:rPr>
        <w:t>152</w:t>
      </w:r>
      <w:r>
        <w:rPr>
          <w:noProof/>
        </w:rPr>
        <w:fldChar w:fldCharType="end"/>
      </w:r>
    </w:p>
    <w:p w14:paraId="2FA95BC1" w14:textId="5DED497F" w:rsidR="00FD00CC" w:rsidRDefault="00FD00C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_Toc38308134 \h </w:instrText>
      </w:r>
      <w:r>
        <w:rPr>
          <w:noProof/>
        </w:rPr>
      </w:r>
      <w:r>
        <w:rPr>
          <w:noProof/>
        </w:rPr>
        <w:fldChar w:fldCharType="separate"/>
      </w:r>
      <w:r>
        <w:rPr>
          <w:noProof/>
        </w:rPr>
        <w:t>152</w:t>
      </w:r>
      <w:r>
        <w:rPr>
          <w:noProof/>
        </w:rPr>
        <w:fldChar w:fldCharType="end"/>
      </w:r>
    </w:p>
    <w:p w14:paraId="0F31B8DC" w14:textId="47B14D11" w:rsidR="00FD00CC" w:rsidRDefault="00FD00C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_Toc38308135 \h </w:instrText>
      </w:r>
      <w:r>
        <w:rPr>
          <w:noProof/>
        </w:rPr>
      </w:r>
      <w:r>
        <w:rPr>
          <w:noProof/>
        </w:rPr>
        <w:fldChar w:fldCharType="separate"/>
      </w:r>
      <w:r>
        <w:rPr>
          <w:noProof/>
        </w:rPr>
        <w:t>153</w:t>
      </w:r>
      <w:r>
        <w:rPr>
          <w:noProof/>
        </w:rPr>
        <w:fldChar w:fldCharType="end"/>
      </w:r>
    </w:p>
    <w:p w14:paraId="018D76D0" w14:textId="0D91C875" w:rsidR="00FD00CC" w:rsidRDefault="00FD00C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_Toc38308136 \h </w:instrText>
      </w:r>
      <w:r>
        <w:rPr>
          <w:noProof/>
        </w:rPr>
      </w:r>
      <w:r>
        <w:rPr>
          <w:noProof/>
        </w:rPr>
        <w:fldChar w:fldCharType="separate"/>
      </w:r>
      <w:r>
        <w:rPr>
          <w:noProof/>
        </w:rPr>
        <w:t>154</w:t>
      </w:r>
      <w:r>
        <w:rPr>
          <w:noProof/>
        </w:rPr>
        <w:fldChar w:fldCharType="end"/>
      </w:r>
    </w:p>
    <w:p w14:paraId="2B13C774" w14:textId="7EFBD184" w:rsidR="00FD00CC" w:rsidRDefault="00FD00C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_Toc38308137 \h </w:instrText>
      </w:r>
      <w:r>
        <w:rPr>
          <w:noProof/>
        </w:rPr>
      </w:r>
      <w:r>
        <w:rPr>
          <w:noProof/>
        </w:rPr>
        <w:fldChar w:fldCharType="separate"/>
      </w:r>
      <w:r>
        <w:rPr>
          <w:noProof/>
        </w:rPr>
        <w:t>155</w:t>
      </w:r>
      <w:r>
        <w:rPr>
          <w:noProof/>
        </w:rPr>
        <w:fldChar w:fldCharType="end"/>
      </w:r>
    </w:p>
    <w:p w14:paraId="30D78855" w14:textId="16CB43C7" w:rsidR="00FD00CC" w:rsidRDefault="00FD00C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_Toc38308138 \h </w:instrText>
      </w:r>
      <w:r>
        <w:rPr>
          <w:noProof/>
        </w:rPr>
      </w:r>
      <w:r>
        <w:rPr>
          <w:noProof/>
        </w:rPr>
        <w:fldChar w:fldCharType="separate"/>
      </w:r>
      <w:r>
        <w:rPr>
          <w:noProof/>
        </w:rPr>
        <w:t>157</w:t>
      </w:r>
      <w:r>
        <w:rPr>
          <w:noProof/>
        </w:rPr>
        <w:fldChar w:fldCharType="end"/>
      </w:r>
    </w:p>
    <w:p w14:paraId="5795E607" w14:textId="13549CA7" w:rsidR="00FD00CC" w:rsidRDefault="00FD00CC">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_Toc38308139 \h </w:instrText>
      </w:r>
      <w:r>
        <w:rPr>
          <w:noProof/>
        </w:rPr>
      </w:r>
      <w:r>
        <w:rPr>
          <w:noProof/>
        </w:rPr>
        <w:fldChar w:fldCharType="separate"/>
      </w:r>
      <w:r>
        <w:rPr>
          <w:noProof/>
        </w:rPr>
        <w:t>158</w:t>
      </w:r>
      <w:r>
        <w:rPr>
          <w:noProof/>
        </w:rPr>
        <w:fldChar w:fldCharType="end"/>
      </w:r>
    </w:p>
    <w:p w14:paraId="05B35083" w14:textId="2CA68521"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6D529D">
          <w:headerReference w:type="default" r:id="rId19"/>
          <w:footerReference w:type="even" r:id="rId20"/>
          <w:endnotePr>
            <w:numFmt w:val="decimal"/>
          </w:endnotePr>
          <w:type w:val="continuous"/>
          <w:pgSz w:w="11906" w:h="16838" w:code="9"/>
          <w:pgMar w:top="1701" w:right="1134" w:bottom="1701" w:left="2268" w:header="567" w:footer="567" w:gutter="0"/>
          <w:cols w:space="708"/>
          <w:formProt w:val="0"/>
          <w:docGrid w:linePitch="360"/>
        </w:sectPr>
      </w:pPr>
    </w:p>
    <w:p w14:paraId="052EBC81" w14:textId="77777777" w:rsidR="00C34A7B" w:rsidRDefault="00590129" w:rsidP="00C34A7B">
      <w:pPr>
        <w:pStyle w:val="Kop1"/>
      </w:pPr>
      <w:bookmarkStart w:id="2" w:name="_Ref_70b07588f5bcccc211add9f1c3903d72_1"/>
      <w:bookmarkStart w:id="3" w:name="_Toc38307873"/>
      <w:r>
        <w:lastRenderedPageBreak/>
        <w:t>Uitgangspunten voor de modellering</w:t>
      </w:r>
      <w:bookmarkEnd w:id="2"/>
      <w:bookmarkEnd w:id="3"/>
    </w:p>
    <w:p w14:paraId="6D025D2E" w14:textId="77777777" w:rsidR="00C34A7B" w:rsidRPr="00F62F31" w:rsidRDefault="00590129" w:rsidP="00C34A7B">
      <w:pPr>
        <w:pStyle w:val="Kop2"/>
      </w:pPr>
      <w:bookmarkStart w:id="4" w:name="_Toc38307874"/>
      <w:r w:rsidRPr="00F62F31">
        <w:lastRenderedPageBreak/>
        <w:t>Inleiding</w:t>
      </w:r>
      <w:bookmarkEnd w:id="4"/>
    </w:p>
    <w:p w14:paraId="0EBDA704" w14:textId="77777777" w:rsidR="00C34A7B" w:rsidRPr="00F62F31" w:rsidRDefault="00590129" w:rsidP="00C34A7B">
      <w:pPr>
        <w:pStyle w:val="Kop3"/>
      </w:pPr>
      <w:bookmarkStart w:id="5" w:name="_Toc38307875"/>
      <w:r w:rsidRPr="00F62F31">
        <w:t>Aanleiding</w:t>
      </w:r>
      <w:bookmarkEnd w:id="5"/>
    </w:p>
    <w:p w14:paraId="1CBCEBA5" w14:textId="1B78E52F" w:rsidR="00C34A7B" w:rsidRPr="00F62F31" w:rsidRDefault="00BE3A7E" w:rsidP="00C34A7B">
      <w:r>
        <w:t>[Test]</w:t>
      </w:r>
      <w:r w:rsidR="00590129" w:rsidRPr="00F62F31">
        <w:t xml:space="preserve">Het motto van de Omgevingswet is </w:t>
      </w:r>
      <w:r w:rsidR="00590129">
        <w:t>‘</w:t>
      </w:r>
      <w:r w:rsidR="00590129" w:rsidRPr="00F62F31">
        <w:t>Ruimte voor ontwikkeling, waarborgen voor kwaliteit</w:t>
      </w:r>
      <w:r w:rsidR="00590129">
        <w:t>’</w:t>
      </w:r>
      <w:r w:rsidR="00590129"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C34A7B" w:rsidRPr="00F62F31" w:rsidRDefault="00590129" w:rsidP="00C34A7B">
      <w:pPr>
        <w:pStyle w:val="Kop4"/>
      </w:pPr>
      <w:bookmarkStart w:id="6" w:name="_Ref_7e575d3831e2e3eaf97d8c899c06ab74_1"/>
      <w:bookmarkStart w:id="7" w:name="_Toc38307876"/>
      <w:r w:rsidRPr="00F62F31">
        <w:t>Nieuw stelsel omgevingsrecht</w:t>
      </w:r>
      <w:bookmarkEnd w:id="6"/>
      <w:bookmarkEnd w:id="7"/>
    </w:p>
    <w:p w14:paraId="6BD6A1FE" w14:textId="77777777" w:rsidR="00C34A7B" w:rsidRPr="00F62F31" w:rsidRDefault="00590129" w:rsidP="00C34A7B">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C34A7B" w:rsidRPr="00F62F31" w:rsidRDefault="00590129" w:rsidP="00C34A7B">
      <w:pPr>
        <w:pStyle w:val="Opsommingtekens1"/>
      </w:pPr>
      <w:r w:rsidRPr="00F62F31">
        <w:t>Het omgevingsrecht is inzichtelijk, voorspelbaar en gemakkelijk in het gebruik.</w:t>
      </w:r>
    </w:p>
    <w:p w14:paraId="4EA167C2" w14:textId="77777777" w:rsidR="00C34A7B" w:rsidRPr="00F62F31" w:rsidRDefault="00590129" w:rsidP="00C34A7B">
      <w:pPr>
        <w:pStyle w:val="Opsommingtekens1"/>
      </w:pPr>
      <w:r w:rsidRPr="00F62F31">
        <w:t>De leefomgeving staat op een samenhangende manier centraal in beleid, besluitvorming en regelgeving.</w:t>
      </w:r>
    </w:p>
    <w:p w14:paraId="21166508" w14:textId="77777777" w:rsidR="00C34A7B" w:rsidRPr="00F62F31" w:rsidRDefault="00590129" w:rsidP="00C34A7B">
      <w:pPr>
        <w:pStyle w:val="Opsommingtekens1"/>
      </w:pPr>
      <w:r w:rsidRPr="00F62F31">
        <w:t>Een actieve en flexibele aanpak biedt overheden meer afwegingsruimte om doelen voor de leefomgeving te bereiken.</w:t>
      </w:r>
    </w:p>
    <w:p w14:paraId="732E986E" w14:textId="77777777" w:rsidR="00C34A7B" w:rsidRPr="00F62F31" w:rsidRDefault="00590129" w:rsidP="00C34A7B">
      <w:pPr>
        <w:pStyle w:val="Opsommingtekens1"/>
      </w:pPr>
      <w:r w:rsidRPr="00F62F31">
        <w:t>Besluitvorming over projecten in de leefomgeving gaat sneller en beter.</w:t>
      </w:r>
    </w:p>
    <w:p w14:paraId="5D9A9A76" w14:textId="77777777" w:rsidR="00C34A7B" w:rsidRPr="00F62F31" w:rsidRDefault="00C34A7B" w:rsidP="00C34A7B"/>
    <w:p w14:paraId="0F248D4B" w14:textId="42432E5A" w:rsidR="00C34A7B" w:rsidRPr="00F62F31" w:rsidRDefault="00590129" w:rsidP="00C34A7B">
      <w:r w:rsidRPr="00F62F31">
        <w:t xml:space="preserve">Voor de realisatie van deze doelen biedt de wetgever diverse juridische instrumenten, waaronder de </w:t>
      </w:r>
      <w:r>
        <w:t>omgevingsdocumenten</w:t>
      </w:r>
      <w:r w:rsidRPr="00F62F31">
        <w:t xml:space="preserve"> die verschillende bevoegde gezagen in staat stellen besluiten te nemen die ingrijpen in de leefomgeving. De belangrijkste</w:t>
      </w:r>
      <w:r>
        <w:t xml:space="preserve"> omgevingsdocumenten</w:t>
      </w:r>
      <w:r w:rsidRPr="00F62F31">
        <w:t xml:space="preserve"> zijn:</w:t>
      </w:r>
    </w:p>
    <w:p w14:paraId="084D235B" w14:textId="77777777" w:rsidR="00C34A7B" w:rsidRPr="00F62F31" w:rsidRDefault="00590129" w:rsidP="00C34A7B">
      <w:pPr>
        <w:pStyle w:val="Opsommingtekens1"/>
      </w:pPr>
      <w:r w:rsidRPr="00F62F31">
        <w:t>Algemene Maatregel van Bestuur (Rijk)</w:t>
      </w:r>
    </w:p>
    <w:p w14:paraId="12521AE0" w14:textId="77777777" w:rsidR="00C34A7B" w:rsidRPr="00F62F31" w:rsidRDefault="00590129" w:rsidP="00C34A7B">
      <w:pPr>
        <w:pStyle w:val="Opsommingtekens1"/>
      </w:pPr>
      <w:r w:rsidRPr="00F62F31">
        <w:t>Ministeriële Regeling (Rijk)</w:t>
      </w:r>
    </w:p>
    <w:p w14:paraId="72DDBB6B" w14:textId="77777777" w:rsidR="00C34A7B" w:rsidRPr="00F62F31" w:rsidRDefault="00590129" w:rsidP="00C34A7B">
      <w:pPr>
        <w:pStyle w:val="Opsommingtekens1"/>
      </w:pPr>
      <w:r w:rsidRPr="00F62F31">
        <w:t>Omgevingsvisie (Rijk, provincies en gemeenten)</w:t>
      </w:r>
    </w:p>
    <w:p w14:paraId="3F6BF2FB" w14:textId="77777777" w:rsidR="00C34A7B" w:rsidRPr="00F62F31" w:rsidRDefault="00590129" w:rsidP="00C34A7B">
      <w:pPr>
        <w:pStyle w:val="Opsommingtekens1"/>
      </w:pPr>
      <w:r w:rsidRPr="00F62F31">
        <w:t>Omgevingsverordening (Provincies)</w:t>
      </w:r>
    </w:p>
    <w:p w14:paraId="2B554B72" w14:textId="77777777" w:rsidR="00C34A7B" w:rsidRPr="00F62F31" w:rsidRDefault="00590129" w:rsidP="00C34A7B">
      <w:pPr>
        <w:pStyle w:val="Opsommingtekens1"/>
      </w:pPr>
      <w:r w:rsidRPr="00F62F31">
        <w:t>Waterschapsverordening (Waterschappen)</w:t>
      </w:r>
    </w:p>
    <w:p w14:paraId="023C1A1A" w14:textId="77777777" w:rsidR="00C34A7B" w:rsidRPr="00F62F31" w:rsidRDefault="00590129" w:rsidP="00C34A7B">
      <w:pPr>
        <w:pStyle w:val="Opsommingtekens1"/>
      </w:pPr>
      <w:r w:rsidRPr="00F62F31">
        <w:t>Omgevingsplan (Gemeenten)</w:t>
      </w:r>
    </w:p>
    <w:p w14:paraId="56C20813" w14:textId="77777777" w:rsidR="00C34A7B" w:rsidRPr="00F62F31" w:rsidRDefault="00590129" w:rsidP="00C34A7B">
      <w:pPr>
        <w:pStyle w:val="Opsommingtekens1"/>
      </w:pPr>
      <w:r w:rsidRPr="00F62F31">
        <w:t>Projectbesluit (Rijk, provincies en waterschappen)</w:t>
      </w:r>
    </w:p>
    <w:p w14:paraId="6CBC9652" w14:textId="7C17310C" w:rsidR="00C34A7B" w:rsidRPr="00F62F31" w:rsidRDefault="00590129" w:rsidP="00C34A7B">
      <w:pPr>
        <w:pStyle w:val="Opsommingtekens1"/>
      </w:pPr>
      <w:r w:rsidRPr="00F62F31">
        <w:t>Programma (Rijk, provincies</w:t>
      </w:r>
      <w:r>
        <w:t>,</w:t>
      </w:r>
      <w:r w:rsidRPr="00F62F31">
        <w:t xml:space="preserve"> gemeenten</w:t>
      </w:r>
      <w:r>
        <w:t xml:space="preserve"> en waterschappen</w:t>
      </w:r>
      <w:r w:rsidRPr="00F62F31">
        <w:t>)</w:t>
      </w:r>
    </w:p>
    <w:p w14:paraId="372262F4" w14:textId="5143E2F2" w:rsidR="00C34A7B" w:rsidRPr="00F62F31" w:rsidRDefault="00590129" w:rsidP="00C34A7B">
      <w:pPr>
        <w:pStyle w:val="Kop4"/>
      </w:pPr>
      <w:bookmarkStart w:id="8" w:name="_Toc38307877"/>
      <w:r>
        <w:t>LVBB, overheid.nl en DSO-LV</w:t>
      </w:r>
      <w:bookmarkEnd w:id="8"/>
    </w:p>
    <w:p w14:paraId="4D93B84F" w14:textId="1CB7EBB1" w:rsidR="00C34A7B" w:rsidRDefault="00590129" w:rsidP="00C34A7B">
      <w:r>
        <w:t xml:space="preserve">Omgevingsdocumenten moeten om werking te kunnen hebben, worden bekendgemaakt respectievelijk gepubliceerd. Daartoe moeten ze worden aangeleverd aan de Landelijke Voorziening Bekendmaken en Beschikbaarstellen (verder: LVBB). De LVBB verzorgt vervolgens de bekendmaking van de besluiten en de </w:t>
      </w:r>
      <w:r w:rsidRPr="00123F6B">
        <w:t xml:space="preserve">consolidatie van wijzigingsbesluiten in de </w:t>
      </w:r>
      <w:r>
        <w:t>(geconsolideerde) R</w:t>
      </w:r>
      <w:r w:rsidRPr="00123F6B">
        <w:t>egeling</w:t>
      </w:r>
      <w:r>
        <w:t xml:space="preserve">. Beide worden geplaatst op het internetportaal overheid.nl: de bekendmaking van de besluiten komt </w:t>
      </w:r>
      <w:r w:rsidRPr="008D66AA">
        <w:t>op offici</w:t>
      </w:r>
      <w:r>
        <w:t>e</w:t>
      </w:r>
      <w:r w:rsidRPr="008D66AA">
        <w:t xml:space="preserve">lebekendmakingen.nl </w:t>
      </w:r>
      <w:r w:rsidRPr="00074A84">
        <w:t xml:space="preserve">in het digitale publicatieblad van het bevoegde gezag </w:t>
      </w:r>
      <w:r>
        <w:t>en de geconsolideerde Regeling in de nationale respectievelijk lokale regelingenbank. De</w:t>
      </w:r>
      <w:r w:rsidDel="00AA0894">
        <w:t xml:space="preserve"> </w:t>
      </w:r>
      <w:r w:rsidDel="008B7535">
        <w:t xml:space="preserve">geconsolideerde </w:t>
      </w:r>
      <w:r>
        <w:t xml:space="preserve">Regeling (in STOP-termen: de Toestand) wordt doorgeleverd aan de hierna te bespreken DSO-LV. Deze processen en de resultaten daarvan zijn nader beschreven in paragraaf </w:t>
      </w:r>
      <w:r>
        <w:fldChar w:fldCharType="begin"/>
      </w:r>
      <w:r>
        <w:instrText xml:space="preserve"> REF _Ref_ad9ae15e60cd868fda00aae4b9e99100_1 </w:instrText>
      </w:r>
      <w:r w:rsidR="002137A7">
        <w:instrText>\n \h</w:instrText>
      </w:r>
      <w:r>
        <w:instrText xml:space="preserve"> </w:instrText>
      </w:r>
      <w:r>
        <w:fldChar w:fldCharType="separate"/>
      </w:r>
      <w:r w:rsidR="00FD00CC">
        <w:t>3.8</w:t>
      </w:r>
      <w:r>
        <w:fldChar w:fldCharType="end"/>
      </w:r>
      <w:r>
        <w:t>.</w:t>
      </w:r>
    </w:p>
    <w:p w14:paraId="64EB4623" w14:textId="77777777" w:rsidR="00C34A7B" w:rsidRDefault="00C34A7B" w:rsidP="00C34A7B"/>
    <w:p w14:paraId="3D3AF186" w14:textId="741D4398" w:rsidR="00C34A7B" w:rsidRPr="00F62F31" w:rsidRDefault="00590129" w:rsidP="00C34A7B">
      <w:r w:rsidRPr="00F62F31">
        <w:t>Digitalisering is een ander belangrijk instrument voor het behalen van de</w:t>
      </w:r>
      <w:r>
        <w:t xml:space="preserve"> in paragraaf </w:t>
      </w:r>
      <w:r>
        <w:fldChar w:fldCharType="begin"/>
      </w:r>
      <w:r>
        <w:instrText xml:space="preserve"> REF _Ref_7e575d3831e2e3eaf97d8c899c06ab74_1 </w:instrText>
      </w:r>
      <w:r w:rsidR="002137A7">
        <w:instrText>\n \h</w:instrText>
      </w:r>
      <w:r>
        <w:instrText xml:space="preserve"> </w:instrText>
      </w:r>
      <w:r>
        <w:fldChar w:fldCharType="separate"/>
      </w:r>
      <w:r w:rsidR="00FD00CC">
        <w:t>1.1.1</w:t>
      </w:r>
      <w:r>
        <w:fldChar w:fldCharType="end"/>
      </w:r>
      <w:r>
        <w:t xml:space="preserve"> genoemde </w:t>
      </w:r>
      <w:r w:rsidRPr="00F62F31">
        <w:t xml:space="preserve">verbeterdoelen. De Omgevingswet bevat de grondslagen voor </w:t>
      </w:r>
      <w:r>
        <w:t xml:space="preserve">de Landelijke </w:t>
      </w:r>
      <w:r>
        <w:lastRenderedPageBreak/>
        <w:t>Voorziening</w:t>
      </w:r>
      <w:r w:rsidRPr="00F62F31">
        <w:t xml:space="preserve"> </w:t>
      </w:r>
      <w:r>
        <w:t>D</w:t>
      </w:r>
      <w:r w:rsidRPr="007B66FB">
        <w:t xml:space="preserve">igitaal </w:t>
      </w:r>
      <w:r>
        <w:t>S</w:t>
      </w:r>
      <w:r w:rsidRPr="007B66FB">
        <w:t>telsel</w:t>
      </w:r>
      <w:r>
        <w:t xml:space="preserve"> </w:t>
      </w:r>
      <w:r w:rsidRPr="007B66FB">
        <w:t>Omgevingswet</w:t>
      </w:r>
      <w:r>
        <w:t xml:space="preserve"> (verder: DSO-LV)</w:t>
      </w:r>
      <w:r w:rsidRPr="007B66FB">
        <w:t>.</w:t>
      </w:r>
      <w:r w:rsidRPr="00F62F31">
        <w:t xml:space="preserve"> Daarmee is de juridische basis gelegd voor de ontwikkeling van DSO</w:t>
      </w:r>
      <w:r>
        <w:t>-LV</w:t>
      </w:r>
      <w:r w:rsidRPr="00F62F31">
        <w:t xml:space="preserve"> en kunnen er regels worden gesteld over onder andere gemeenschappelijke definities in de standaarden en voorzieningen die onderdeel zijn van het stelsel.</w:t>
      </w:r>
    </w:p>
    <w:p w14:paraId="3EA83A1C" w14:textId="59B55008" w:rsidR="00C34A7B" w:rsidRPr="00F62F31" w:rsidRDefault="00590129" w:rsidP="00C34A7B">
      <w:r w:rsidRPr="00F62F31">
        <w:t>DSO</w:t>
      </w:r>
      <w:r>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C34A7B" w:rsidRPr="00F62F31" w:rsidRDefault="00590129" w:rsidP="00C34A7B">
      <w:r w:rsidRPr="00F62F31">
        <w:t>DSO</w:t>
      </w:r>
      <w:r>
        <w:t>-LV</w:t>
      </w:r>
      <w:r w:rsidRPr="00F62F31">
        <w:t xml:space="preserve"> biedt het digitale loket waar initiatiefnemers, overheden en belanghebbenden snel kunnen zien wat kan en mag in de fysieke leefomgeving</w:t>
      </w:r>
      <w:r>
        <w:t>: het Omgevingsloket</w:t>
      </w:r>
      <w:r w:rsidRPr="00F62F31">
        <w:t xml:space="preserve">. Via het </w:t>
      </w:r>
      <w:r>
        <w:t xml:space="preserve">Omgevingsloket </w:t>
      </w:r>
      <w:r w:rsidRPr="00F62F31">
        <w:t>kunnen zij:</w:t>
      </w:r>
    </w:p>
    <w:p w14:paraId="1DD34F8C" w14:textId="77777777" w:rsidR="00C34A7B" w:rsidRPr="00F62F31" w:rsidRDefault="00590129" w:rsidP="00C34A7B">
      <w:pPr>
        <w:pStyle w:val="Opsommingtekens1"/>
      </w:pPr>
      <w:r w:rsidRPr="00F62F31">
        <w:t>vergunningen aanvragen en meldingen doen;</w:t>
      </w:r>
    </w:p>
    <w:p w14:paraId="443985CC" w14:textId="35CEF730" w:rsidR="00C34A7B" w:rsidRDefault="00590129" w:rsidP="00C34A7B">
      <w:pPr>
        <w:pStyle w:val="Opsommingtekens1"/>
      </w:pPr>
      <w:r w:rsidRPr="00F62F31">
        <w:t>zien welke regels en beleid van toepassing zijn op een locatie. De basis hiervoor zijn de</w:t>
      </w:r>
      <w:r>
        <w:t xml:space="preserve"> omgevingsdocumenten</w:t>
      </w:r>
      <w:r w:rsidRPr="00F62F31">
        <w:t>, waaronder omgevingsvisies, omgevingsverordeningen en omgevingsplannen, projectbesluiten</w:t>
      </w:r>
      <w:r>
        <w:t>, AMvB’s, MR</w:t>
      </w:r>
      <w:r w:rsidRPr="00F62F31">
        <w:t xml:space="preserve"> en </w:t>
      </w:r>
      <w:r>
        <w:t xml:space="preserve">op termijn ook </w:t>
      </w:r>
      <w:r w:rsidRPr="00F62F31">
        <w:t>programma</w:t>
      </w:r>
      <w:r>
        <w:t>’</w:t>
      </w:r>
      <w:r w:rsidRPr="00F62F31">
        <w:t>s</w:t>
      </w:r>
      <w:r>
        <w:t>;</w:t>
      </w:r>
      <w:r w:rsidRPr="007B6431">
        <w:t xml:space="preserve"> </w:t>
      </w:r>
    </w:p>
    <w:p w14:paraId="4E9F812E" w14:textId="024C4D2E" w:rsidR="00C34A7B" w:rsidRPr="00F62F31" w:rsidRDefault="00590129" w:rsidP="00C34A7B">
      <w:pPr>
        <w:pStyle w:val="Opsommingtekens1"/>
      </w:pPr>
      <w:r w:rsidRPr="007B6431">
        <w:t>(op termijn) informatie raadplegen over de kwaliteit van de fysieke leefomgeving, zoals gegevens over water- of luchtkwaliteit en geluidbelasting.</w:t>
      </w:r>
    </w:p>
    <w:p w14:paraId="582B9AF3" w14:textId="77777777" w:rsidR="00C34A7B" w:rsidRPr="00F62F31" w:rsidRDefault="00C34A7B" w:rsidP="00C34A7B"/>
    <w:p w14:paraId="479A6B4A" w14:textId="7DA14D0C" w:rsidR="00C34A7B" w:rsidRPr="00F62F31" w:rsidRDefault="00590129" w:rsidP="00C34A7B">
      <w:r w:rsidRPr="00F62F31">
        <w:t>Om aan deze doelstellingen van DSO</w:t>
      </w:r>
      <w:r>
        <w:t>-LV</w:t>
      </w:r>
      <w:r w:rsidRPr="00F62F31">
        <w:t xml:space="preserve"> te kunnen voldoen</w:t>
      </w:r>
      <w:r>
        <w:t>,</w:t>
      </w:r>
      <w:r w:rsidRPr="00F62F31">
        <w:t xml:space="preserve"> is het nodig om de</w:t>
      </w:r>
      <w:r>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t xml:space="preserve"> omgevingsdocumenten</w:t>
      </w:r>
      <w:r w:rsidRPr="00F62F31">
        <w:t xml:space="preserve"> vanuit informatiekundig en technisch oogpunt moeten worden gestructureerd en gestandaardiseerd.</w:t>
      </w:r>
    </w:p>
    <w:p w14:paraId="0A12C7C8" w14:textId="25F6F7C8" w:rsidR="00C34A7B" w:rsidRPr="00F62F31" w:rsidRDefault="00590129" w:rsidP="00C34A7B">
      <w:r w:rsidRPr="00F62F31">
        <w:t>De Omgevingswet biedt daartoe de mogelijkheid door het stellen van regels over de inrichting en vormgeving van de</w:t>
      </w:r>
      <w:r>
        <w:t xml:space="preserve"> omgevingsdocumenten</w:t>
      </w:r>
      <w:r w:rsidRPr="00F62F31">
        <w:t xml:space="preserve">, </w:t>
      </w:r>
      <w:r>
        <w:t>die</w:t>
      </w:r>
      <w:r w:rsidRPr="00F62F31">
        <w:t xml:space="preserve"> worden vastgelegd in de Standaard Officiële Publicaties (STOP) en het onderhavige document.</w:t>
      </w:r>
      <w:r>
        <w:t xml:space="preserve"> </w:t>
      </w:r>
      <w:r w:rsidRPr="00C847EE">
        <w:t>Bij ministeriële regeling zullen regels worden opgenomen rond het gebruik van deze standaard voor officiële overheidspublicaties.</w:t>
      </w:r>
    </w:p>
    <w:p w14:paraId="0D870B97" w14:textId="77777777" w:rsidR="00C34A7B" w:rsidRPr="00F62F31" w:rsidRDefault="00C34A7B" w:rsidP="00C34A7B"/>
    <w:p w14:paraId="10D461B8" w14:textId="25165736" w:rsidR="00C34A7B" w:rsidRPr="00F62F31" w:rsidRDefault="00590129" w:rsidP="00C34A7B">
      <w:r w:rsidRPr="00F62F31">
        <w:t xml:space="preserve">De </w:t>
      </w:r>
      <w:r>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C34A7B" w:rsidRPr="00F62F31" w:rsidRDefault="00590129" w:rsidP="00C34A7B">
      <w:pPr>
        <w:pStyle w:val="Kop3"/>
      </w:pPr>
      <w:bookmarkStart w:id="9" w:name="_Toc38307878"/>
      <w:r>
        <w:t>STOP, IMOW</w:t>
      </w:r>
      <w:r w:rsidRPr="009C0AC0">
        <w:t xml:space="preserve"> </w:t>
      </w:r>
      <w:r>
        <w:t>en TPOD</w:t>
      </w:r>
      <w:bookmarkEnd w:id="9"/>
    </w:p>
    <w:p w14:paraId="4DA60494" w14:textId="53F20FE7" w:rsidR="00C34A7B" w:rsidRDefault="00590129" w:rsidP="00C34A7B">
      <w:r w:rsidRPr="00A62533">
        <w:t>De Standaard voor Officiële Publicaties (</w:t>
      </w:r>
      <w:r>
        <w:t xml:space="preserve">verder: </w:t>
      </w:r>
      <w:r w:rsidRPr="00A62533">
        <w:t xml:space="preserve">STOP) omvat de beschrijving van de manier waarop digitale </w:t>
      </w:r>
      <w:r>
        <w:t>o</w:t>
      </w:r>
      <w:r w:rsidRPr="00A62533">
        <w:t xml:space="preserve">fficiële bekendmakingen worden opgesteld, uitgewisseld en gepresenteerd. </w:t>
      </w:r>
      <w:r>
        <w:t xml:space="preserve">STOP </w:t>
      </w:r>
      <w:r w:rsidRPr="00A62533">
        <w:t xml:space="preserve">ondersteunt het beschikbaar stellen van alle </w:t>
      </w:r>
      <w:r>
        <w:t>o</w:t>
      </w:r>
      <w:r w:rsidRPr="00A62533">
        <w:t>fficiële bekendmakingen. Het algemene doel is interoperabiliteit in dat proces van uitwisselen en beschikbaar stellen. STOP gaat daarbij niet over de inhoud van officiële bekendmakingen</w:t>
      </w:r>
      <w:r>
        <w:t>,</w:t>
      </w:r>
      <w:r w:rsidRPr="00A62533">
        <w:t xml:space="preserve"> maar beschrijft wel de mechanismen en bouwstenen om die inhoud digitaal vast te leggen.</w:t>
      </w:r>
    </w:p>
    <w:p w14:paraId="5453EF9D" w14:textId="61CDDEF6" w:rsidR="00C34A7B" w:rsidRPr="00F62F31" w:rsidRDefault="00C34A7B" w:rsidP="00C34A7B"/>
    <w:p w14:paraId="2C7EAA1D" w14:textId="4CDB7AB8" w:rsidR="00C34A7B" w:rsidRDefault="00590129" w:rsidP="00C34A7B">
      <w:r w:rsidRPr="002E1601">
        <w:t xml:space="preserve">Per domein kan een specificatie van </w:t>
      </w:r>
      <w:r>
        <w:t>ST</w:t>
      </w:r>
      <w:r w:rsidRPr="002E1601">
        <w:t xml:space="preserve">OP gemaakt worden. Voor de Omgevingswet is die specificatie gegeven in het Conceptueel InformatieModel Omgevingswet </w:t>
      </w:r>
      <w:r>
        <w:t xml:space="preserve">(verder: CIMOW) </w:t>
      </w:r>
      <w:r w:rsidRPr="002E1601">
        <w:t xml:space="preserve">en het InformatieModel Omgevingswet (verder: IMOW). </w:t>
      </w:r>
      <w:r>
        <w:t xml:space="preserve">CIMOW </w:t>
      </w:r>
      <w:r w:rsidRPr="00B366BD">
        <w:t>is het conceptuele model waarop informatiemodellen in de keten gebaseerd worden.</w:t>
      </w:r>
      <w:r>
        <w:t xml:space="preserve"> </w:t>
      </w:r>
      <w:r w:rsidRPr="002E1601">
        <w:t xml:space="preserve">IMOW </w:t>
      </w:r>
      <w:r>
        <w:t xml:space="preserve">is afgeleid van CIMOW en is het logische model dat is toegespitst op de keten ‘Van plan tot publicatie’. IMOW richt zich met name </w:t>
      </w:r>
      <w:r w:rsidRPr="002E1601">
        <w:t>op</w:t>
      </w:r>
      <w:r>
        <w:t xml:space="preserve"> omgevingsdocumenten</w:t>
      </w:r>
      <w:r w:rsidRPr="002E1601">
        <w:t xml:space="preserve"> in DSO-LV</w:t>
      </w:r>
      <w:r>
        <w:t>. IMOW</w:t>
      </w:r>
      <w:r w:rsidRPr="002E1601">
        <w:t xml:space="preserve"> omvat </w:t>
      </w:r>
      <w:r w:rsidRPr="00F028AD">
        <w:t xml:space="preserve">implementatierichtlijnen en </w:t>
      </w:r>
      <w:r>
        <w:lastRenderedPageBreak/>
        <w:t>implementatie</w:t>
      </w:r>
      <w:r w:rsidRPr="00F028AD">
        <w:t xml:space="preserve">-afspraken </w:t>
      </w:r>
      <w:r>
        <w:t xml:space="preserve">voor de omgevingsdocumenten. Daarnaast omvat het per type omgevingsdocument </w:t>
      </w:r>
      <w:r w:rsidRPr="002E1601">
        <w:t>een UML</w:t>
      </w:r>
      <w:r>
        <w:t>-klassediagram</w:t>
      </w:r>
      <w:r w:rsidRPr="002E1601">
        <w:t xml:space="preserve"> voor het </w:t>
      </w:r>
      <w:r>
        <w:t>annoteren</w:t>
      </w:r>
      <w:r w:rsidRPr="002E1601">
        <w:t xml:space="preserve"> van </w:t>
      </w:r>
      <w:r>
        <w:t>dat omgevingsdocument.</w:t>
      </w:r>
    </w:p>
    <w:p w14:paraId="31754D6C" w14:textId="54800383" w:rsidR="00C34A7B" w:rsidRPr="00F62F31" w:rsidRDefault="00C34A7B" w:rsidP="00C34A7B"/>
    <w:p w14:paraId="687195E4" w14:textId="478D4A40" w:rsidR="00C34A7B" w:rsidRDefault="00590129" w:rsidP="00C34A7B">
      <w:r>
        <w:t>Op welke wijze STOP en IMOW moeten worden toegepast is per omgevingsdocument beschreven in een Toepassingsprofiel</w:t>
      </w:r>
      <w:r w:rsidRPr="00025C3E">
        <w:t>.</w:t>
      </w:r>
      <w:r>
        <w:t xml:space="preserve"> Een Toepassingsprofiel</w:t>
      </w:r>
      <w:r w:rsidRPr="000C6FF8">
        <w:t xml:space="preserve"> is een nadere invulling c.q. beperking van de </w:t>
      </w:r>
      <w:r>
        <w:t>(</w:t>
      </w:r>
      <w:r w:rsidRPr="000C6FF8">
        <w:t>algemene</w:t>
      </w:r>
      <w:r>
        <w:t>)</w:t>
      </w:r>
      <w:r w:rsidRPr="000C6FF8">
        <w:t xml:space="preserve"> STOP en bevat domeinspecifieke afspraken. De </w:t>
      </w:r>
      <w:r>
        <w:t>toepassingsprofielen</w:t>
      </w:r>
      <w:r w:rsidRPr="000C6FF8">
        <w:t xml:space="preserve"> geven voor het specifieke domein aan welke specifieke regels er gelden voor inhoud en metadata (eigenschappen en waardelijsten).</w:t>
      </w:r>
    </w:p>
    <w:p w14:paraId="72CDE8E0" w14:textId="26D791AF" w:rsidR="00C34A7B" w:rsidRPr="00F62F31" w:rsidRDefault="00590129" w:rsidP="00C34A7B">
      <w:r w:rsidRPr="000C6FF8">
        <w:t xml:space="preserve">Voor de Omgevingswet is het </w:t>
      </w:r>
      <w:r>
        <w:t xml:space="preserve">gebruik van </w:t>
      </w:r>
      <w:r w:rsidRPr="00E40073">
        <w:t>ToepassingsProfielen voor OmgevingsDocumenten</w:t>
      </w:r>
      <w:r w:rsidRPr="000C6FF8">
        <w:t xml:space="preserve"> (TPOD) </w:t>
      </w:r>
      <w:r>
        <w:t>vereist</w:t>
      </w:r>
      <w:r w:rsidRPr="000C6FF8">
        <w:t xml:space="preserve"> en is er voor elk soort</w:t>
      </w:r>
      <w:r>
        <w:t xml:space="preserve"> omgevingsdocument </w:t>
      </w:r>
      <w:r w:rsidRPr="000C6FF8">
        <w:t xml:space="preserve">een apart toepassingsprofiel. </w:t>
      </w:r>
      <w:r w:rsidRPr="00F62F31">
        <w:t xml:space="preserve">Een TPOD beschrijft de informatiekundige specificaties conform </w:t>
      </w:r>
      <w:r>
        <w:t>ST</w:t>
      </w:r>
      <w:r w:rsidRPr="00F62F31">
        <w:t xml:space="preserve">OP </w:t>
      </w:r>
      <w:r>
        <w:t xml:space="preserve">en IMOW </w:t>
      </w:r>
      <w:r w:rsidRPr="00F62F31">
        <w:t>voor de (inhoudelijke) onderwerpen, de regels en richtlijnen die gelden voor het betreffende</w:t>
      </w:r>
      <w:r>
        <w:t xml:space="preserve"> omgevingsdocument</w:t>
      </w:r>
      <w:r w:rsidRPr="00F62F31">
        <w:t>. Het is in feite de schakel tussen de juridisch(-inhoudelijke) bepalingen in de Omgevingswet en de technische specificaties voor het ontwikkelen van software ten behoeve van het opstellen van de afzonderlijke</w:t>
      </w:r>
      <w:r>
        <w:t xml:space="preserve"> omgevingsdocumenten en de data die daarin wordt vastgelegd</w:t>
      </w:r>
      <w:r w:rsidRPr="00F62F31">
        <w:t>. Het TPOD is primair bedoeld voor informatie-specialisten</w:t>
      </w:r>
      <w:r>
        <w:t xml:space="preserve">, </w:t>
      </w:r>
      <w:r w:rsidRPr="00F62F31">
        <w:t xml:space="preserve">beleidsmedewerkers </w:t>
      </w:r>
      <w:r>
        <w:t xml:space="preserve">en juristen </w:t>
      </w:r>
      <w:r w:rsidRPr="00F62F31">
        <w:t>van de bevoegde gezagen, die de</w:t>
      </w:r>
      <w:r>
        <w:t xml:space="preserve"> omgevingsdocumenten</w:t>
      </w:r>
      <w:r w:rsidRPr="00F62F31">
        <w:t xml:space="preserve"> volgens de standaard inhoud en vorm zullen geven.</w:t>
      </w:r>
      <w:r>
        <w:t xml:space="preserve"> De </w:t>
      </w:r>
      <w:r w:rsidR="00800B78">
        <w:t>Wegwijzer</w:t>
      </w:r>
      <w:r>
        <w:t xml:space="preserve"> voor het betreffende omgevingsdocument vult dit aan met aanwijzingen en voorbeelden voor de </w:t>
      </w:r>
      <w:r>
        <w:rPr>
          <w:szCs w:val="18"/>
        </w:rPr>
        <w:t>concrete toepassing van de standaard.</w:t>
      </w:r>
    </w:p>
    <w:p w14:paraId="24AC32C2" w14:textId="77777777" w:rsidR="00C34A7B" w:rsidRPr="00F62F31" w:rsidRDefault="00C34A7B" w:rsidP="00C34A7B"/>
    <w:p w14:paraId="7D2406A7" w14:textId="053733AD" w:rsidR="00C34A7B" w:rsidRPr="00F62F31" w:rsidRDefault="00590129" w:rsidP="00C34A7B">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behoort bij een set van documenten die, als </w:t>
      </w:r>
      <w:r>
        <w:t xml:space="preserve">toepassing </w:t>
      </w:r>
      <w:r w:rsidRPr="00F62F31">
        <w:t>van STOP, ontwikkeld zijn voor het domein van de Omgevingswet:</w:t>
      </w:r>
    </w:p>
    <w:p w14:paraId="6A202E20" w14:textId="59A6A260" w:rsidR="00C34A7B" w:rsidRDefault="00590129" w:rsidP="00C34A7B">
      <w:pPr>
        <w:pStyle w:val="Opsommingtekens1"/>
      </w:pPr>
      <w:r w:rsidRPr="00F62F31">
        <w:t>Het Conceptueel Informatiemodel voor de Omgevingswet (CIMOW);</w:t>
      </w:r>
    </w:p>
    <w:p w14:paraId="1CCE26B2" w14:textId="7438032F" w:rsidR="00C34A7B" w:rsidRPr="00F62F31" w:rsidRDefault="00590129" w:rsidP="00C34A7B">
      <w:pPr>
        <w:pStyle w:val="Opsommingtekens1"/>
      </w:pPr>
      <w:r>
        <w:t>Het Informatiemodel Omgevingswet (IMOW);</w:t>
      </w:r>
    </w:p>
    <w:p w14:paraId="23DF086E" w14:textId="370C1319" w:rsidR="00C34A7B" w:rsidRDefault="00590129" w:rsidP="00C34A7B">
      <w:pPr>
        <w:pStyle w:val="Opsommingtekens1"/>
      </w:pPr>
      <w:r>
        <w:t>XSD’s; schema’s voor implementatie van IMOW in XML-formaat;</w:t>
      </w:r>
    </w:p>
    <w:p w14:paraId="3B5DB600" w14:textId="77777777" w:rsidR="00C34A7B" w:rsidRDefault="00590129" w:rsidP="00C34A7B">
      <w:pPr>
        <w:pStyle w:val="Opsommingtekens1"/>
      </w:pPr>
      <w:r>
        <w:t>Presentatiemodel;</w:t>
      </w:r>
    </w:p>
    <w:p w14:paraId="78C958AC" w14:textId="37436728" w:rsidR="00C34A7B" w:rsidRPr="00F62F31" w:rsidRDefault="00590129" w:rsidP="00C34A7B">
      <w:pPr>
        <w:pStyle w:val="Opsommingtekens1"/>
      </w:pPr>
      <w:r w:rsidRPr="00F62F31">
        <w:t>Toepassingsprofielen (TPOD</w:t>
      </w:r>
      <w:r>
        <w:t>’</w:t>
      </w:r>
      <w:r w:rsidRPr="00F62F31">
        <w:t xml:space="preserve">s) </w:t>
      </w:r>
      <w:r>
        <w:t>voor de omgevingsdocumenten</w:t>
      </w:r>
      <w:r w:rsidRPr="00F62F31">
        <w:t>;</w:t>
      </w:r>
    </w:p>
    <w:p w14:paraId="5C05CAD3" w14:textId="3AEC5CDA" w:rsidR="00C34A7B" w:rsidRPr="00F62F31" w:rsidRDefault="00590129" w:rsidP="00C34A7B">
      <w:pPr>
        <w:pStyle w:val="Opsommingtekens1"/>
      </w:pPr>
      <w:r w:rsidRPr="00F62F31">
        <w:t>Waardelijsten behorende bij de TPOD</w:t>
      </w:r>
      <w:r>
        <w:t>’</w:t>
      </w:r>
      <w:r w:rsidRPr="00F62F31">
        <w:t>s;</w:t>
      </w:r>
    </w:p>
    <w:p w14:paraId="32F4EF80" w14:textId="2EB4FFA3" w:rsidR="00C34A7B" w:rsidRPr="00F62F31" w:rsidRDefault="00590129" w:rsidP="00C34A7B">
      <w:pPr>
        <w:pStyle w:val="Opsommingtekens1"/>
      </w:pPr>
      <w:r>
        <w:t>Validatie- en conformiteitsregels;</w:t>
      </w:r>
    </w:p>
    <w:p w14:paraId="6542DD1D" w14:textId="70BFDE36" w:rsidR="00C34A7B" w:rsidRPr="00F62F31" w:rsidRDefault="00590129" w:rsidP="00C34A7B">
      <w:pPr>
        <w:pStyle w:val="Opsommingtekens1"/>
      </w:pPr>
      <w:r>
        <w:t xml:space="preserve">Wegwijzer </w:t>
      </w:r>
      <w:r w:rsidRPr="00F62F31">
        <w:t>op basis van de TPOD</w:t>
      </w:r>
      <w:r>
        <w:t>’</w:t>
      </w:r>
      <w:r w:rsidRPr="00F62F31">
        <w:t>s</w:t>
      </w:r>
      <w:r>
        <w:t>.</w:t>
      </w:r>
    </w:p>
    <w:p w14:paraId="788ED37A" w14:textId="77777777" w:rsidR="00C34A7B" w:rsidRPr="00F62F31" w:rsidRDefault="00590129" w:rsidP="00C34A7B">
      <w:pPr>
        <w:pStyle w:val="Kop3"/>
      </w:pPr>
      <w:bookmarkStart w:id="10" w:name="_Toc38307879"/>
      <w:r w:rsidRPr="00F62F31">
        <w:t>Leeswijzer</w:t>
      </w:r>
      <w:bookmarkEnd w:id="10"/>
    </w:p>
    <w:p w14:paraId="008079E6" w14:textId="5C92CD65" w:rsidR="00C34A7B" w:rsidRDefault="00590129" w:rsidP="00C34A7B">
      <w:r>
        <w:t xml:space="preserve">Dit document is in drie delen verdeeld. Deel </w:t>
      </w:r>
      <w:r>
        <w:fldChar w:fldCharType="begin"/>
      </w:r>
      <w:r>
        <w:instrText xml:space="preserve"> REF _Ref_70b07588f5bcccc211add9f1c3903d72_1 </w:instrText>
      </w:r>
      <w:r w:rsidR="002137A7">
        <w:instrText>\n \h</w:instrText>
      </w:r>
      <w:r>
        <w:instrText xml:space="preserve"> </w:instrText>
      </w:r>
      <w:r>
        <w:fldChar w:fldCharType="separate"/>
      </w:r>
      <w:r w:rsidR="00FD00CC">
        <w:t>A</w:t>
      </w:r>
      <w:r>
        <w:fldChar w:fldCharType="end"/>
      </w:r>
      <w:r>
        <w:t xml:space="preserve"> beschrijft de uitgangspunten voor de modellering. In dit eerste hoofdstuk zijn de </w:t>
      </w:r>
      <w:r w:rsidRPr="00F62F31">
        <w:t xml:space="preserve">doelstellingen van de Omgevingswet en </w:t>
      </w:r>
      <w:r>
        <w:t xml:space="preserve">DSO-LV en de werking van LVBB en overheid.nl </w:t>
      </w:r>
      <w:r w:rsidRPr="00F62F31">
        <w:t xml:space="preserve">op hoofdlijnen toegelicht. Daarmee is het bredere kader en het doel van het TPOD geschetst. </w:t>
      </w:r>
      <w:r>
        <w:t xml:space="preserve">Hoofdstuk </w:t>
      </w:r>
      <w:r>
        <w:fldChar w:fldCharType="begin"/>
      </w:r>
      <w:r>
        <w:instrText xml:space="preserve"> REF _Ref_c7db6ef4c788582d87110ec3ae6de25e_1 </w:instrText>
      </w:r>
      <w:r w:rsidR="002137A7">
        <w:instrText>\n \h</w:instrText>
      </w:r>
      <w:r>
        <w:instrText xml:space="preserve"> </w:instrText>
      </w:r>
      <w:r>
        <w:fldChar w:fldCharType="separate"/>
      </w:r>
      <w:r w:rsidR="00FD00CC">
        <w:t>2</w:t>
      </w:r>
      <w:r>
        <w:fldChar w:fldCharType="end"/>
      </w:r>
      <w:r>
        <w:t xml:space="preserve"> beschrijft de juridische, inhoudelijke en procedurele aspecten van </w:t>
      </w:r>
      <w:r>
        <w:fldChar w:fldCharType="begin"/>
      </w:r>
      <w:r>
        <w:instrText>DOCVARIABLE ID01+</w:instrText>
      </w:r>
      <w:r>
        <w:fldChar w:fldCharType="separate"/>
      </w:r>
      <w:r w:rsidR="00FD00CC">
        <w:t>de omgevingsverordening</w:t>
      </w:r>
      <w:r>
        <w:fldChar w:fldCharType="end"/>
      </w:r>
      <w:r>
        <w:t xml:space="preserve"> en -waar relevant- andere instrumenten die op </w:t>
      </w:r>
      <w:r>
        <w:fldChar w:fldCharType="begin"/>
      </w:r>
      <w:r>
        <w:instrText>DOCVARIABLE ID01+</w:instrText>
      </w:r>
      <w:r>
        <w:fldChar w:fldCharType="separate"/>
      </w:r>
      <w:r w:rsidR="00FD00CC">
        <w:t>de omgevingsverordening</w:t>
      </w:r>
      <w:r>
        <w:fldChar w:fldCharType="end"/>
      </w:r>
      <w:r>
        <w:t xml:space="preserve"> inwerken. Ook het </w:t>
      </w:r>
      <w:r w:rsidRPr="00232240">
        <w:t xml:space="preserve">overgangsrecht en </w:t>
      </w:r>
      <w:r>
        <w:t xml:space="preserve">de eventuele overgangsfase na inwerkingtreden van de Omgevingswet komt aan de orde. Hoofdstuk </w:t>
      </w:r>
      <w:r w:rsidR="00B3741C">
        <w:fldChar w:fldCharType="begin"/>
      </w:r>
      <w:r w:rsidR="00B3741C">
        <w:instrText xml:space="preserve"> REF _Ref_d399a933c55c032922782966baf1fd4f_1 \n \h </w:instrText>
      </w:r>
      <w:r w:rsidR="00B3741C">
        <w:fldChar w:fldCharType="separate"/>
      </w:r>
      <w:r w:rsidR="00FD00CC">
        <w:t>3</w:t>
      </w:r>
      <w:r w:rsidR="00B3741C">
        <w:fldChar w:fldCharType="end"/>
      </w:r>
      <w:r>
        <w:t xml:space="preserve"> gaat in op de belangrijkste uitgangspunten voor de toepassingsprofielen. Ingegaan wordt op het proces van totstandkoming en bekendmaking, het verschil tussen omgevingsdocumenten met en omgevingsdocumenten zonder regels, het verschil tussen een initieel besluit, een wijzigingsbesluit en de </w:t>
      </w:r>
      <w:r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daarna worden de hoofdlijnen van annoteren, waardelijsten en Presentatiemodel toegelicht. Vervolgens wordt het onderwerp metadata kort benoemd. Tot slot wordt ingegaan op het proces van plan tot publicatie.</w:t>
      </w:r>
    </w:p>
    <w:p w14:paraId="2EDC3BB7" w14:textId="77777777" w:rsidR="00C34A7B" w:rsidRDefault="00C34A7B" w:rsidP="00C34A7B"/>
    <w:p w14:paraId="5AFEC3CB" w14:textId="6A22CCFC" w:rsidR="00C34A7B" w:rsidRDefault="00590129" w:rsidP="00C34A7B">
      <w:r>
        <w:lastRenderedPageBreak/>
        <w:t xml:space="preserve">Deel </w:t>
      </w:r>
      <w:r>
        <w:fldChar w:fldCharType="begin"/>
      </w:r>
      <w:r>
        <w:instrText xml:space="preserve"> REF _Ref_53ef16cffc0adfd11091c400830fe47e_1 </w:instrText>
      </w:r>
      <w:r w:rsidR="002137A7">
        <w:instrText>\n \h</w:instrText>
      </w:r>
      <w:r>
        <w:instrText xml:space="preserve"> </w:instrText>
      </w:r>
      <w:r>
        <w:fldChar w:fldCharType="separate"/>
      </w:r>
      <w:r w:rsidR="00FD00CC">
        <w:t>B</w:t>
      </w:r>
      <w:r>
        <w:fldChar w:fldCharType="end"/>
      </w:r>
      <w:r>
        <w:t xml:space="preserve"> is volledig gewijd aan de modellering van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_Ref_6de55eb848e97a2be6b773edef1c907b_2 \n \h </w:instrText>
      </w:r>
      <w:r>
        <w:fldChar w:fldCharType="separate"/>
      </w:r>
      <w:r w:rsidR="00FD00CC">
        <w:t>4</w:t>
      </w:r>
      <w:r>
        <w:fldChar w:fldCharType="end"/>
      </w:r>
      <w:r>
        <w:t xml:space="preserve"> beschrijft de besluitonderdelen waaruit een besluit tot vaststelling of wijziging van </w:t>
      </w:r>
      <w:r>
        <w:fldChar w:fldCharType="begin"/>
      </w:r>
      <w:r>
        <w:instrText>DOCVARIABLE ID01+</w:instrText>
      </w:r>
      <w:r>
        <w:fldChar w:fldCharType="separate"/>
      </w:r>
      <w:r w:rsidR="00FD00CC">
        <w:t>de omgevingsverordening</w:t>
      </w:r>
      <w:r>
        <w:fldChar w:fldCharType="end"/>
      </w:r>
      <w:r>
        <w:t xml:space="preserve"> bestaat en het verschil tussen de actuele geldende versie van </w:t>
      </w:r>
      <w:r>
        <w:fldChar w:fldCharType="begin"/>
      </w:r>
      <w:r>
        <w:instrText>DOCVARIABLE ID01+</w:instrText>
      </w:r>
      <w:r>
        <w:fldChar w:fldCharType="separate"/>
      </w:r>
      <w:r w:rsidR="00FD00CC">
        <w:t>de omgevingsverordening</w:t>
      </w:r>
      <w:r>
        <w:fldChar w:fldCharType="end"/>
      </w:r>
      <w:r>
        <w:t xml:space="preserve"> en de </w:t>
      </w:r>
      <w:r w:rsidDel="008B7535">
        <w:t xml:space="preserve">geconsolideerde </w:t>
      </w:r>
      <w:r>
        <w:t xml:space="preserve">Regeling daarvan. In hoofdstuk </w:t>
      </w:r>
      <w:r>
        <w:fldChar w:fldCharType="begin"/>
      </w:r>
      <w:r>
        <w:instrText xml:space="preserve"> REF _Ref_d19d7a6d12cd82925ed6c3436ff7e491_2 \n \h </w:instrText>
      </w:r>
      <w:r>
        <w:fldChar w:fldCharType="separate"/>
      </w:r>
      <w:r w:rsidR="00FD00CC">
        <w:t>5</w:t>
      </w:r>
      <w:r>
        <w:fldChar w:fldCharType="end"/>
      </w:r>
      <w:r>
        <w:t xml:space="preserve"> wordt het STOP-tekstmodel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\n \h </w:instrText>
      </w:r>
      <w:r>
        <w:fldChar w:fldCharType="separate"/>
      </w:r>
      <w:r w:rsidR="00FD00CC">
        <w:t>6</w:t>
      </w:r>
      <w:r>
        <w:fldChar w:fldCharType="end"/>
      </w:r>
      <w:r>
        <w:t xml:space="preserve"> bevat een beschrijving van het IMOW. Hierin worden de drie </w:t>
      </w:r>
      <w:r w:rsidRPr="009856B3">
        <w:t>hoofdcomponenten van IMOW beschreven</w:t>
      </w:r>
      <w:r>
        <w:t xml:space="preserve">, staat </w:t>
      </w:r>
      <w:r w:rsidRPr="009856B3">
        <w:t>het IMOW-UML-klassediagram voor</w:t>
      </w:r>
      <w:r>
        <w:t xml:space="preserve"> </w:t>
      </w:r>
      <w:r>
        <w:fldChar w:fldCharType="begin"/>
      </w:r>
      <w:r>
        <w:instrText>DOCVARIABLE ID01+</w:instrText>
      </w:r>
      <w:r>
        <w:fldChar w:fldCharType="separate"/>
      </w:r>
      <w:r w:rsidR="00FD00CC">
        <w:t>de omgevingsverordening</w:t>
      </w:r>
      <w:r>
        <w:fldChar w:fldCharType="end"/>
      </w:r>
      <w:r>
        <w:t xml:space="preserve"> en wordt het annoteren van </w:t>
      </w:r>
      <w:r>
        <w:fldChar w:fldCharType="begin"/>
      </w:r>
      <w:r>
        <w:instrText>DOCVARIABLE ID01+</w:instrText>
      </w:r>
      <w:r>
        <w:fldChar w:fldCharType="separate"/>
      </w:r>
      <w:r w:rsidR="00FD00CC">
        <w:t>de omgevingsverordening</w:t>
      </w:r>
      <w:r>
        <w:fldChar w:fldCharType="end"/>
      </w:r>
      <w:r>
        <w:t xml:space="preserve"> met IMOW-objecten </w:t>
      </w:r>
      <w:r w:rsidRPr="009E0236">
        <w:t>gedetailleerd toegelicht</w:t>
      </w:r>
      <w:r>
        <w:t>. Tot slot worden de verplichte en onverplichte onderdelen van de standaard en hun juridische status beschreven.</w:t>
      </w:r>
    </w:p>
    <w:p w14:paraId="5B1F61AF" w14:textId="77777777" w:rsidR="00C34A7B" w:rsidRDefault="00C34A7B" w:rsidP="00C34A7B"/>
    <w:p w14:paraId="5EDBB094" w14:textId="3F2A1E0B" w:rsidR="00C34A7B" w:rsidRDefault="00590129" w:rsidP="00C34A7B">
      <w:r>
        <w:t xml:space="preserve">In deel </w:t>
      </w:r>
      <w:r w:rsidR="00B3741C">
        <w:fldChar w:fldCharType="begin"/>
      </w:r>
      <w:r w:rsidR="00B3741C">
        <w:instrText xml:space="preserve"> REF _Ref37766527 \n \h </w:instrText>
      </w:r>
      <w:r w:rsidR="00B3741C">
        <w:fldChar w:fldCharType="separate"/>
      </w:r>
      <w:r w:rsidR="00FD00CC">
        <w:t>C</w:t>
      </w:r>
      <w:r w:rsidR="00B3741C">
        <w:fldChar w:fldCharType="end"/>
      </w:r>
      <w:r>
        <w:t xml:space="preserve"> komt een aantal aanleveringsaspecten aan de orde: de identificatie van omgevingsdocumenten met 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1902C7C8" w14:textId="77777777" w:rsidR="00C34A7B" w:rsidRPr="00F62F31" w:rsidRDefault="00C34A7B" w:rsidP="00C34A7B"/>
    <w:p w14:paraId="7200C3CC" w14:textId="468A7522" w:rsidR="00C34A7B" w:rsidRDefault="00590129" w:rsidP="00C34A7B">
      <w:r w:rsidRPr="00F62F31">
        <w:t xml:space="preserve">Dit toepassingsprofiel stelt een aantal (overwegend technische en structurerende) normen voor het opstellen van </w:t>
      </w:r>
      <w:r>
        <w:fldChar w:fldCharType="begin"/>
      </w:r>
      <w:r>
        <w:instrText>DOCVARIABLE ID01+</w:instrText>
      </w:r>
      <w:r>
        <w:fldChar w:fldCharType="separate"/>
      </w:r>
      <w:r w:rsidR="00FD00CC">
        <w:t>de omgevingsverordening</w:t>
      </w:r>
      <w:r>
        <w:fldChar w:fldCharType="end"/>
      </w:r>
      <w:r w:rsidRPr="00F62F31">
        <w:t xml:space="preserve">. Voorbeelden daarvan zijn het aantal besluitonderdelen waaruit een besluit tot wijziging van </w:t>
      </w:r>
      <w:r>
        <w:fldChar w:fldCharType="begin"/>
      </w:r>
      <w:r>
        <w:instrText>DOCVARIABLE ID01+</w:instrText>
      </w:r>
      <w:r>
        <w:fldChar w:fldCharType="separate"/>
      </w:r>
      <w:r w:rsidR="00FD00CC">
        <w:t>de omgevingsverordening</w:t>
      </w:r>
      <w:r>
        <w:fldChar w:fldCharType="end"/>
      </w:r>
      <w:r w:rsidRPr="00F62F31">
        <w:t xml:space="preserve"> moet bestaan, de </w:t>
      </w:r>
      <w:r>
        <w:t>attributen</w:t>
      </w:r>
      <w:r w:rsidRPr="00F62F31">
        <w:t xml:space="preserve"> die nodig zijn om een bepaalde annotatie vast te leggen en de manier waarop de relatie tussen tekst en werkingsgebied wordt vormgegeven. Uiteraard bevat het toepassingsprofiel ook een toelichting op die normen. Om volstrekt helder te maken wat tot de norm behoort</w:t>
      </w:r>
      <w:r>
        <w:t>,</w:t>
      </w:r>
      <w:r w:rsidRPr="00F62F31">
        <w:t xml:space="preserve"> wordt in de tekst een duidelijk onderscheid gemaakt tussen beide teksttypen. De toelichtende teksten staan steeds in de subparagraaf Toelichting, de normen staan in de subparagraaf Norm.</w:t>
      </w:r>
      <w:r>
        <w:t xml:space="preserve"> Het gaat hier om de functionele normen uit de standaard, niet om juridische normen die regels stellen. De subparagraaf Norm beschrijft hoe bij het opstellen van </w:t>
      </w:r>
      <w:r>
        <w:fldChar w:fldCharType="begin"/>
      </w:r>
      <w:r>
        <w:instrText>DOCVARIABLE ID01+</w:instrText>
      </w:r>
      <w:r>
        <w:fldChar w:fldCharType="separate"/>
      </w:r>
      <w:r w:rsidR="00FD00CC">
        <w:t>de omgevingsverordening</w:t>
      </w:r>
      <w:r>
        <w:fldChar w:fldCharType="end"/>
      </w:r>
      <w:r>
        <w:t xml:space="preserve"> voldaan moet worden aan </w:t>
      </w:r>
      <w:r w:rsidRPr="00094BAC">
        <w:t>de TPOD-standaard</w:t>
      </w:r>
      <w:r>
        <w:t xml:space="preserve">. </w:t>
      </w:r>
      <w:r w:rsidRPr="006B4274">
        <w:t>Doelstelling hiervan is dat</w:t>
      </w:r>
      <w:r>
        <w:t xml:space="preserve"> de </w:t>
      </w:r>
      <w:r w:rsidRPr="006B4274">
        <w:t>omgevingsdocumenten van verschillende bevoegde gezagen op eenzelfde manier geraadpleegd en bevraagd kunnen worden</w:t>
      </w:r>
      <w:r>
        <w:t xml:space="preserve"> en het combineren van informatie uit verschillende omgevingsdocumenten over eenzelfde onderwerp vereenvoudigd wordt</w:t>
      </w:r>
      <w:r w:rsidRPr="006B4274">
        <w:t>. Hiermee hebben deze normen een functionele invalshoek.</w:t>
      </w:r>
      <w:r>
        <w:t xml:space="preserve"> </w:t>
      </w:r>
      <w:r w:rsidRPr="004E0629">
        <w:t>Validatieregels</w:t>
      </w:r>
      <w:r>
        <w:t xml:space="preserve"> die bepalen of een </w:t>
      </w:r>
      <w:r>
        <w:fldChar w:fldCharType="begin"/>
      </w:r>
      <w:r>
        <w:instrText>DOCVARIABLE ID01</w:instrText>
      </w:r>
      <w:r>
        <w:fldChar w:fldCharType="separate"/>
      </w:r>
      <w:r w:rsidR="00FD00CC">
        <w:t>omgevingsverordening</w:t>
      </w:r>
      <w:r>
        <w:fldChar w:fldCharType="end"/>
      </w:r>
      <w:r>
        <w:t xml:space="preserve"> kan worden bekendgemaakt en/of in DSO-LV getoond kan worden, </w:t>
      </w:r>
      <w:r w:rsidRPr="00164F8E">
        <w:t>kennen een technische invalshoek</w:t>
      </w:r>
      <w:r>
        <w:t>:</w:t>
      </w:r>
      <w:r w:rsidRPr="00164F8E">
        <w:t xml:space="preserve"> kan het geautomatiseerde systeem het document verwerken?</w:t>
      </w:r>
    </w:p>
    <w:p w14:paraId="7C8B54DE" w14:textId="2313F302" w:rsidR="00C34A7B" w:rsidRPr="00F62F31" w:rsidRDefault="00590129" w:rsidP="00C34A7B">
      <w:pPr>
        <w:pStyle w:val="Kop2"/>
      </w:pPr>
      <w:bookmarkStart w:id="11" w:name="_Toc38307880"/>
      <w:bookmarkStart w:id="12" w:name="_Ref_c7db6ef4c788582d87110ec3ae6de25e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D00CC">
        <w:t>de omgevingsverordening</w:t>
      </w:r>
      <w:bookmarkEnd w:id="11"/>
      <w:r w:rsidRPr="00F62F31">
        <w:fldChar w:fldCharType="end"/>
      </w:r>
      <w:bookmarkEnd w:id="12"/>
    </w:p>
    <w:p w14:paraId="02423A73" w14:textId="1931FF3C" w:rsidR="00C34A7B" w:rsidRPr="00F62F31" w:rsidRDefault="00590129" w:rsidP="00C34A7B">
      <w:r w:rsidRPr="00F62F31">
        <w:t xml:space="preserve">Dit hoofdstuk beschrijft </w:t>
      </w:r>
      <w:r>
        <w:t xml:space="preserve">het instrument </w:t>
      </w:r>
      <w:r w:rsidR="008D54DC">
        <w:fldChar w:fldCharType="begin"/>
      </w:r>
      <w:r w:rsidR="008D54DC">
        <w:instrText xml:space="preserve"> DOCVARIABLE ID01 </w:instrText>
      </w:r>
      <w:r w:rsidR="008D54DC">
        <w:fldChar w:fldCharType="separate"/>
      </w:r>
      <w:r w:rsidR="00FD00CC">
        <w:t>omgevingsverordening</w:t>
      </w:r>
      <w:r w:rsidR="008D54DC">
        <w:fldChar w:fldCharType="end"/>
      </w:r>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1F96AD6A" w:rsidR="00C34A7B" w:rsidRPr="00F62F31" w:rsidRDefault="00590129" w:rsidP="00C34A7B">
      <w:r w:rsidRPr="00F62F31">
        <w:t xml:space="preserve">Paragraaf </w:t>
      </w:r>
      <w:r w:rsidR="00B3741C">
        <w:fldChar w:fldCharType="begin"/>
      </w:r>
      <w:r w:rsidR="00B3741C">
        <w:instrText xml:space="preserve"> REF _Ref_85c622ee600676ba8143236f651656a1_1 \n \h </w:instrText>
      </w:r>
      <w:r w:rsidR="00B3741C">
        <w:fldChar w:fldCharType="separate"/>
      </w:r>
      <w:r w:rsidR="00FD00CC">
        <w:t>2.1</w:t>
      </w:r>
      <w:r w:rsidR="00B3741C">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Deze schets bevat informatie op hoofdlijnen, die van belang is voor de functionele elementen in het toepassingsprofiel.</w:t>
      </w:r>
    </w:p>
    <w:p w14:paraId="73011C43" w14:textId="7C7E170E" w:rsidR="00C34A7B" w:rsidRPr="00F62F31" w:rsidRDefault="00590129" w:rsidP="00C34A7B">
      <w:r w:rsidRPr="00F62F31">
        <w:t xml:space="preserve">In paragraaf </w:t>
      </w:r>
      <w:r w:rsidR="00B3741C">
        <w:fldChar w:fldCharType="begin"/>
      </w:r>
      <w:r w:rsidR="00B3741C">
        <w:instrText xml:space="preserve"> REF _Ref_1024a4f602e5c908081e2bd0fa58ab85_1 \n \h </w:instrText>
      </w:r>
      <w:r w:rsidR="00B3741C">
        <w:fldChar w:fldCharType="separate"/>
      </w:r>
      <w:r w:rsidR="00FD00CC">
        <w:t>2.2</w:t>
      </w:r>
      <w:r w:rsidR="00B3741C">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maar beschrijven geen domeinspecifieke zaken.</w:t>
      </w:r>
    </w:p>
    <w:p w14:paraId="2E73452C" w14:textId="3D66548F" w:rsidR="00C34A7B" w:rsidRDefault="00590129" w:rsidP="00C34A7B">
      <w:r w:rsidRPr="00F62F31">
        <w:t xml:space="preserve">Paragraaf </w:t>
      </w:r>
      <w:r w:rsidR="00B3741C">
        <w:fldChar w:fldCharType="begin"/>
      </w:r>
      <w:r w:rsidR="00B3741C">
        <w:instrText xml:space="preserve"> REF _Ref38030671 \n \h </w:instrText>
      </w:r>
      <w:r w:rsidR="00B3741C">
        <w:fldChar w:fldCharType="separate"/>
      </w:r>
      <w:r w:rsidR="00FD00CC">
        <w:t>2.3</w:t>
      </w:r>
      <w:r w:rsidR="00B3741C">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zich verhoudt tot zaken in breder verband, bijvoorbeeld ten opzichte van andere instrumenten.</w:t>
      </w:r>
    </w:p>
    <w:p w14:paraId="53D94BCB" w14:textId="32711EC8" w:rsidR="00944C27" w:rsidRPr="005D0FAA" w:rsidRDefault="00944C27" w:rsidP="00944C27">
      <w:pPr>
        <w:pStyle w:val="Kop3"/>
      </w:pPr>
      <w:bookmarkStart w:id="13" w:name="_Ref_85c622ee600676ba8143236f651656a1_1"/>
      <w:bookmarkStart w:id="14" w:name="_Toc38307881"/>
      <w:r w:rsidRPr="005D0FAA">
        <w:t>Kenschets rechtsfiguur</w:t>
      </w:r>
      <w:bookmarkEnd w:id="13"/>
      <w:bookmarkEnd w:id="14"/>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12A1EF29"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6F7331B5"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0C8E940F"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0DEE989" w:rsidR="00944C27" w:rsidRPr="005D0FAA" w:rsidRDefault="00944C27" w:rsidP="00944C27">
      <w:pPr>
        <w:pStyle w:val="Kop3"/>
      </w:pPr>
      <w:bookmarkStart w:id="15" w:name="_Toc38307882"/>
      <w:bookmarkStart w:id="16" w:name="_Ref_1024a4f602e5c908081e2bd0fa58ab85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FD00CC">
        <w:t>omgevingsverordening</w:t>
      </w:r>
      <w:bookmarkEnd w:id="15"/>
      <w:r w:rsidRPr="005D0FAA">
        <w:rPr>
          <w:shd w:val="clear" w:color="auto" w:fill="E6E6E6"/>
        </w:rPr>
        <w:fldChar w:fldCharType="end"/>
      </w:r>
      <w:bookmarkEnd w:id="16"/>
    </w:p>
    <w:p w14:paraId="4A34C68A" w14:textId="6B201183" w:rsidR="00944C27" w:rsidRPr="005D0FAA" w:rsidRDefault="00944C27" w:rsidP="00944C27">
      <w:r w:rsidRPr="005D0FAA">
        <w:t xml:space="preserve">In </w:t>
      </w:r>
      <w:r w:rsidRPr="005D0FAA">
        <w:rPr>
          <w:shd w:val="clear" w:color="auto" w:fill="E6E6E6"/>
        </w:rPr>
        <w:fldChar w:fldCharType="begin"/>
      </w:r>
      <w:r w:rsidRPr="005D0FAA">
        <w:instrText xml:space="preserve"> REF _Ref_1024a4f602e5c908081e2bd0fa58ab85_2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1</w:t>
      </w:r>
      <w:r w:rsidRPr="005D0FAA">
        <w:rPr>
          <w:shd w:val="clear" w:color="auto" w:fill="E6E6E6"/>
        </w:rPr>
        <w:fldChar w:fldCharType="end"/>
      </w:r>
      <w:r w:rsidRPr="005D0FAA">
        <w:t xml:space="preserve"> tot en met </w:t>
      </w:r>
      <w:r w:rsidRPr="005D0FAA">
        <w:rPr>
          <w:shd w:val="clear" w:color="auto" w:fill="E6E6E6"/>
        </w:rPr>
        <w:fldChar w:fldCharType="begin"/>
      </w:r>
      <w:r w:rsidRPr="005D0FAA">
        <w:instrText xml:space="preserve"> REF _Ref_1024a4f602e5c908081e2bd0fa58ab85_3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3</w:t>
      </w:r>
      <w:r w:rsidRPr="005D0FAA">
        <w:rPr>
          <w:shd w:val="clear" w:color="auto" w:fill="E6E6E6"/>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p>
    <w:p w14:paraId="65B168B5" w14:textId="77777777" w:rsidR="00944C27" w:rsidRPr="005D0FAA" w:rsidRDefault="00944C27" w:rsidP="00944C27">
      <w:pPr>
        <w:pStyle w:val="Tabeltitel"/>
      </w:pPr>
      <w:bookmarkStart w:id="17" w:name="_Ref_1024a4f602e5c908081e2bd0fa58ab85_2"/>
      <w:r w:rsidRPr="005D0FAA">
        <w:t>Juridische kenmerken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77777777" w:rsidR="00944C27" w:rsidRPr="005D0FAA" w:rsidRDefault="00944C27" w:rsidP="00944C27">
            <w:pPr>
              <w:rPr>
                <w:szCs w:val="18"/>
              </w:rPr>
            </w:pPr>
            <w:r w:rsidRPr="005D0FAA">
              <w:rPr>
                <w:szCs w:val="18"/>
              </w:rPr>
              <w:t>Artikel 2.6 Omgevingswet</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418CE2C6"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944C27" w:rsidRPr="005D0FAA" w14:paraId="19272B95" w14:textId="77777777" w:rsidTr="00944C27">
        <w:tc>
          <w:tcPr>
            <w:tcW w:w="2500" w:type="pct"/>
          </w:tcPr>
          <w:p w14:paraId="5E3E8AA1" w14:textId="77777777" w:rsidR="00944C27" w:rsidRPr="005D0FAA" w:rsidRDefault="00944C27" w:rsidP="00944C27">
            <w:pPr>
              <w:rPr>
                <w:szCs w:val="18"/>
              </w:rPr>
            </w:pPr>
            <w:r w:rsidRPr="005D0FAA">
              <w:rPr>
                <w:szCs w:val="18"/>
              </w:rPr>
              <w:t>Inwerkingtreding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77777777" w:rsidR="00944C27" w:rsidRPr="005D0FAA" w:rsidRDefault="00944C27" w:rsidP="00944C27">
            <w:pPr>
              <w:rPr>
                <w:rFonts w:eastAsia="Verdana" w:cs="Verdana"/>
                <w:szCs w:val="18"/>
              </w:rPr>
            </w:pPr>
            <w:r w:rsidRPr="005D0FAA">
              <w:rPr>
                <w:szCs w:val="18"/>
              </w:rPr>
              <w:t>Rechtsfiguur roept meldingsplicht of vergunningplicht in het leven en/of bevat bepalingen waaraan aanvragen omgevingsvergunning rechtstreeks getoetst moeten worden</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lastRenderedPageBreak/>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r w:rsidR="00944C27" w:rsidRPr="005D0FAA" w14:paraId="5C0EF93D" w14:textId="77777777" w:rsidTr="003D3CEF">
        <w:tc>
          <w:tcPr>
            <w:tcW w:w="2500" w:type="pct"/>
          </w:tcPr>
          <w:p w14:paraId="1A6FD48F" w14:textId="77777777" w:rsidR="00944C27" w:rsidRPr="005D0FAA" w:rsidRDefault="00944C27" w:rsidP="00944C27">
            <w:pPr>
              <w:rPr>
                <w:szCs w:val="18"/>
              </w:rPr>
            </w:pPr>
            <w:r w:rsidRPr="005D0FAA">
              <w:rPr>
                <w:szCs w:val="18"/>
              </w:rPr>
              <w:t>Onderdelen</w:t>
            </w:r>
          </w:p>
        </w:tc>
        <w:tc>
          <w:tcPr>
            <w:tcW w:w="2500" w:type="pct"/>
          </w:tcPr>
          <w:p w14:paraId="4F3A2FB1" w14:textId="77777777" w:rsidR="00944C27" w:rsidRPr="005D0FAA" w:rsidRDefault="00944C27" w:rsidP="00944C27">
            <w:pPr>
              <w:rPr>
                <w:szCs w:val="18"/>
              </w:rPr>
            </w:pPr>
            <w:r w:rsidRPr="005D0FAA">
              <w:rPr>
                <w:szCs w:val="18"/>
              </w:rPr>
              <w:t>Besluitonderdelen:</w:t>
            </w:r>
          </w:p>
          <w:p w14:paraId="0644668E" w14:textId="77777777" w:rsidR="00944C27" w:rsidRPr="005D0FAA" w:rsidRDefault="00944C27" w:rsidP="00944C27">
            <w:pPr>
              <w:pStyle w:val="Opsommingtekens1"/>
              <w:rPr>
                <w:rFonts w:eastAsia="Verdana"/>
              </w:rPr>
            </w:pPr>
            <w:r w:rsidRPr="005D0FAA">
              <w:rPr>
                <w:rFonts w:eastAsia="Verdana"/>
              </w:rPr>
              <w:t>Deel 1: Vaststellingsdocumenten en motivering</w:t>
            </w:r>
          </w:p>
          <w:p w14:paraId="091F137B" w14:textId="77777777" w:rsidR="00944C27" w:rsidRPr="005D0FAA" w:rsidRDefault="00944C27" w:rsidP="00944C27">
            <w:pPr>
              <w:pStyle w:val="Opsommingtekens1"/>
              <w:rPr>
                <w:rFonts w:eastAsia="Verdana"/>
              </w:rPr>
            </w:pPr>
            <w:r w:rsidRPr="005D0FAA">
              <w:rPr>
                <w:rFonts w:eastAsia="Verdana"/>
              </w:rPr>
              <w:t>Deel 2: Regels</w:t>
            </w:r>
          </w:p>
          <w:p w14:paraId="083B0A83" w14:textId="77777777" w:rsidR="00944C27" w:rsidRPr="005D0FAA" w:rsidRDefault="00944C27" w:rsidP="00944C27">
            <w:pPr>
              <w:pStyle w:val="Opsommingtekens1"/>
            </w:pPr>
            <w:r w:rsidRPr="005D0FAA">
              <w:rPr>
                <w:rFonts w:eastAsia="Verdana"/>
              </w:rPr>
              <w:t>Deel 3: Algemene en artikelsgewijze toelichting</w:t>
            </w:r>
          </w:p>
        </w:tc>
      </w:tr>
      <w:tr w:rsidR="00944C27" w:rsidRPr="005D0FAA" w14:paraId="10CC4048" w14:textId="77777777" w:rsidTr="003D3CEF">
        <w:tc>
          <w:tcPr>
            <w:tcW w:w="2500" w:type="pct"/>
          </w:tcPr>
          <w:p w14:paraId="457C7519" w14:textId="77777777" w:rsidR="00944C27" w:rsidRPr="005D0FAA" w:rsidRDefault="00944C27" w:rsidP="00944C27">
            <w:pPr>
              <w:rPr>
                <w:szCs w:val="18"/>
              </w:rPr>
            </w:pPr>
            <w:r w:rsidRPr="005D0FAA">
              <w:rPr>
                <w:rFonts w:eastAsia="Verdana" w:cs="Verdana"/>
                <w:szCs w:val="18"/>
              </w:rPr>
              <w:t>Tekststructuur besluitonderdelen</w:t>
            </w:r>
          </w:p>
        </w:tc>
        <w:tc>
          <w:tcPr>
            <w:tcW w:w="2500" w:type="pct"/>
          </w:tcPr>
          <w:p w14:paraId="52A5150D" w14:textId="77777777" w:rsidR="00944C27" w:rsidRPr="005D0FAA" w:rsidRDefault="00944C27" w:rsidP="00944C27">
            <w:pPr>
              <w:rPr>
                <w:szCs w:val="18"/>
              </w:rPr>
            </w:pPr>
            <w:r w:rsidRPr="005D0FAA">
              <w:rPr>
                <w:szCs w:val="18"/>
              </w:rPr>
              <w:t>Deel 1 en 3: VrijeTekstStructuur</w:t>
            </w:r>
          </w:p>
          <w:p w14:paraId="22256CD1" w14:textId="77777777" w:rsidR="00944C27" w:rsidRPr="005D0FAA" w:rsidRDefault="00944C27" w:rsidP="00944C27">
            <w:pPr>
              <w:rPr>
                <w:rFonts w:eastAsia="Verdana" w:cs="Verdana"/>
                <w:szCs w:val="18"/>
              </w:rPr>
            </w:pPr>
            <w:r w:rsidRPr="005D0FAA">
              <w:rPr>
                <w:szCs w:val="18"/>
              </w:rPr>
              <w:t xml:space="preserve">Deel 2: RegelingStructuur (waarbij gestructureerd gebruik wordt gemaakt van de </w:t>
            </w:r>
            <w:r w:rsidRPr="005D0FAA">
              <w:rPr>
                <w:rFonts w:eastAsia="Verdana" w:cs="Verdana"/>
                <w:szCs w:val="18"/>
              </w:rPr>
              <w:t>Aanwijzingen voor de Regelgeving).</w:t>
            </w:r>
          </w:p>
        </w:tc>
      </w:tr>
      <w:tr w:rsidR="00944C27" w:rsidRPr="005D0FAA" w14:paraId="3414F6B3" w14:textId="77777777" w:rsidTr="003D3CEF">
        <w:tc>
          <w:tcPr>
            <w:tcW w:w="2500" w:type="pct"/>
          </w:tcPr>
          <w:p w14:paraId="162B1E35" w14:textId="20C2C4D4" w:rsidR="00944C27" w:rsidRPr="005D0FAA" w:rsidRDefault="00944C27" w:rsidP="00944C27">
            <w:pPr>
              <w:rPr>
                <w:szCs w:val="18"/>
              </w:rPr>
            </w:pPr>
            <w:r w:rsidRPr="005D0FAA">
              <w:rPr>
                <w:rFonts w:eastAsia="Verdana" w:cs="Verdana"/>
                <w:szCs w:val="18"/>
              </w:rPr>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xml:space="preserve"> (het tweede deel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en de geconsolideerde versie daarvan moet kunnen worden geraadpleegd</w:t>
            </w:r>
          </w:p>
        </w:tc>
        <w:tc>
          <w:tcPr>
            <w:tcW w:w="2500" w:type="pct"/>
          </w:tcPr>
          <w:p w14:paraId="0F329A3E" w14:textId="77777777" w:rsidR="00944C27" w:rsidRPr="005D0FAA" w:rsidRDefault="00944C27" w:rsidP="00944C27">
            <w:pPr>
              <w:pStyle w:val="Opsommingtekens1"/>
            </w:pPr>
            <w:r w:rsidRPr="005D0FAA">
              <w:t>Delegatiebesluit</w:t>
            </w:r>
          </w:p>
          <w:p w14:paraId="2353FED6" w14:textId="555DBC6F" w:rsidR="00944C27" w:rsidRPr="005D0FAA" w:rsidRDefault="00944C27" w:rsidP="00944C27">
            <w:pPr>
              <w:pStyle w:val="Opsommingtekens1"/>
            </w:pPr>
            <w:r w:rsidRPr="005D0FAA">
              <w:t xml:space="preserve">Alle onderdelen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w:t>
            </w:r>
          </w:p>
          <w:p w14:paraId="68642810" w14:textId="77777777" w:rsidR="00944C27" w:rsidRPr="005D0FAA" w:rsidRDefault="00944C27" w:rsidP="00944C27">
            <w:pPr>
              <w:pStyle w:val="Opsommingtekens2"/>
            </w:pPr>
            <w:r w:rsidRPr="005D0FAA">
              <w:t>deel 1: motivering besluit</w:t>
            </w:r>
          </w:p>
          <w:p w14:paraId="6561E339" w14:textId="54BAF7BD" w:rsidR="00944C27" w:rsidRPr="005D0FAA" w:rsidRDefault="00944C27" w:rsidP="00944C27">
            <w:pPr>
              <w:pStyle w:val="Opsommingtekens2"/>
            </w:pPr>
            <w:r w:rsidRPr="005D0FAA">
              <w:t xml:space="preserve">deel 2: instrument/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zelf (dit geldt alleen vanuit geconsolideerde versie)</w:t>
            </w:r>
          </w:p>
          <w:p w14:paraId="7756F3BF" w14:textId="77777777" w:rsidR="00944C27" w:rsidRPr="005D0FAA" w:rsidRDefault="00944C27" w:rsidP="00944C27">
            <w:pPr>
              <w:pStyle w:val="Opsommingtekens2"/>
            </w:pPr>
            <w:r w:rsidRPr="005D0FAA">
              <w:t>deel 3: artikelsgewijze en algemene toelichting</w:t>
            </w:r>
          </w:p>
          <w:p w14:paraId="5DD1D1C2" w14:textId="6DF1E91A" w:rsidR="00944C27" w:rsidRPr="005D0FAA" w:rsidRDefault="00944C27" w:rsidP="00944C27">
            <w:pPr>
              <w:pStyle w:val="Opsommingtekens1"/>
            </w:pPr>
            <w:r w:rsidRPr="005D0FAA">
              <w:t xml:space="preserve">Beleidsregels over de uitleg en toepassing van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p w14:paraId="5568E48E" w14:textId="111D4068" w:rsidR="00944C27" w:rsidRPr="005D0FAA" w:rsidRDefault="00944C27" w:rsidP="00944C27">
            <w:pPr>
              <w:pStyle w:val="Opsommingtekens1"/>
            </w:pPr>
            <w:r w:rsidRPr="005D0FAA">
              <w:t xml:space="preserve">Uitspraak rechter over </w:t>
            </w:r>
            <w:r w:rsidR="00D4307A">
              <w:t>omgevingsdocument</w:t>
            </w:r>
          </w:p>
        </w:tc>
      </w:tr>
    </w:tbl>
    <w:p w14:paraId="23490613" w14:textId="77777777" w:rsidR="00944C27" w:rsidRPr="005D0FAA" w:rsidRDefault="00944C27" w:rsidP="00944C27">
      <w:pPr>
        <w:pStyle w:val="Tabeltitel"/>
      </w:pPr>
      <w:bookmarkStart w:id="18" w:name="_Ref_1024a4f602e5c908081e2bd0fa58ab85_3"/>
      <w:r w:rsidRPr="005D0FAA">
        <w:t>Vergelijking met huidige rechtsfiguren en RO Standaarden</w:t>
      </w:r>
      <w:bookmarkEnd w:id="18"/>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bookmarkStart w:id="19" w:name="_Ref_acd224112ed7fc465c962d26bbc8ca6f_1"/>
    <w:p w14:paraId="4463B156" w14:textId="3108C46C" w:rsidR="00944C27" w:rsidRPr="005D0FAA" w:rsidRDefault="00C44889" w:rsidP="00944C27">
      <w:pPr>
        <w:pStyle w:val="Kop3"/>
      </w:pPr>
      <w:r>
        <w:lastRenderedPageBreak/>
        <w:fldChar w:fldCharType="begin"/>
      </w:r>
      <w:r>
        <w:instrText xml:space="preserve"> DOCVARIABLE ID01+_CAPS </w:instrText>
      </w:r>
      <w:r>
        <w:fldChar w:fldCharType="separate"/>
      </w:r>
      <w:bookmarkStart w:id="20" w:name="_Ref38030671"/>
      <w:bookmarkStart w:id="21" w:name="_Toc38307883"/>
      <w:r w:rsidR="00FD00CC">
        <w:t>De omgevingsverordening</w:t>
      </w:r>
      <w:bookmarkEnd w:id="20"/>
      <w:bookmarkEnd w:id="21"/>
      <w:r>
        <w:fldChar w:fldCharType="end"/>
      </w:r>
      <w:bookmarkEnd w:id="19"/>
      <w:r w:rsidRPr="00947C77">
        <w:t xml:space="preserve"> </w:t>
      </w:r>
    </w:p>
    <w:p w14:paraId="3F970FB4" w14:textId="15AF4805" w:rsidR="00944C27" w:rsidRPr="005D0FAA" w:rsidRDefault="00944C27" w:rsidP="00944C27">
      <w:r w:rsidRPr="005D0FAA">
        <w:t>In deze paragraaf wordt de inhoud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beschreven, met in subparagraaf </w:t>
      </w:r>
      <w:r w:rsidR="002A4DB7">
        <w:fldChar w:fldCharType="begin"/>
      </w:r>
      <w:r w:rsidR="002A4DB7">
        <w:instrText xml:space="preserve"> REF _Ref_055f7012deb9592b2eb1190b6b665281_1 \n \h </w:instrText>
      </w:r>
      <w:r w:rsidR="002A4DB7">
        <w:fldChar w:fldCharType="separate"/>
      </w:r>
      <w:r w:rsidR="00FD00CC">
        <w:t>2.3.1</w:t>
      </w:r>
      <w:r w:rsidR="002A4DB7">
        <w:fldChar w:fldCharType="end"/>
      </w:r>
      <w:r w:rsidRPr="005D0FAA">
        <w:t xml:space="preserve"> een overzicht van de belangrijkste onderwerpen waarover in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moeten of kunnen worden gesteld.</w:t>
      </w:r>
    </w:p>
    <w:p w14:paraId="21422F9A" w14:textId="446733F9" w:rsidR="00944C27" w:rsidRPr="005D0FAA" w:rsidRDefault="00944C27" w:rsidP="00944C27">
      <w:r w:rsidRPr="005D0FAA">
        <w:t xml:space="preserve">Subparagraaf </w:t>
      </w:r>
      <w:r w:rsidR="00CA6889">
        <w:fldChar w:fldCharType="begin"/>
      </w:r>
      <w:r w:rsidR="00CA6889">
        <w:instrText xml:space="preserve"> REF _Ref_ddfb735f41ab815bd6604c36ce955238_1 \n \h </w:instrText>
      </w:r>
      <w:r w:rsidR="00CA6889">
        <w:fldChar w:fldCharType="separate"/>
      </w:r>
      <w:r w:rsidR="00FD00CC">
        <w:t>2.3.2</w:t>
      </w:r>
      <w:r w:rsidR="00CA6889">
        <w:fldChar w:fldCharType="end"/>
      </w:r>
      <w:r w:rsidR="00CA6889">
        <w:t xml:space="preserve"> </w:t>
      </w:r>
      <w:r w:rsidRPr="005D0FAA">
        <w:t xml:space="preserve">beschrijft in hoofdzaak regels en besluiten van bestuursorganen die leiden tot wijziging van het omgevingsplan en in mindere mate ook de omgevingsverordening. Tenslotte wordt in subparagraaf </w:t>
      </w:r>
      <w:r w:rsidRPr="005D0FAA">
        <w:rPr>
          <w:shd w:val="clear" w:color="auto" w:fill="E6E6E6"/>
        </w:rPr>
        <w:fldChar w:fldCharType="begin"/>
      </w:r>
      <w:r w:rsidRPr="005D0FAA">
        <w:instrText xml:space="preserve"> REF _Ref_839374884ecafba7e12191555c1eb190_1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2.3.3</w:t>
      </w:r>
      <w:r w:rsidRPr="005D0FAA">
        <w:rPr>
          <w:shd w:val="clear" w:color="auto" w:fill="E6E6E6"/>
        </w:rPr>
        <w:fldChar w:fldCharType="end"/>
      </w:r>
      <w:r w:rsidRPr="005D0FAA">
        <w:t xml:space="preserve"> ingegaan op de overgang van de bestaande wet- en regelgeving naar de Omgevingswet.</w:t>
      </w:r>
    </w:p>
    <w:p w14:paraId="0FA1ECE0" w14:textId="2CF1A153" w:rsidR="002462B9" w:rsidRPr="00F62F31" w:rsidRDefault="00566B85" w:rsidP="002462B9">
      <w:pPr>
        <w:pStyle w:val="Kop4"/>
      </w:pPr>
      <w:bookmarkStart w:id="22" w:name="_Toc38307884"/>
      <w:bookmarkStart w:id="23" w:name="_Ref_055f7012deb9592b2eb1190b6b665281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FD00CC">
        <w:t>omgevingsverordening</w:t>
      </w:r>
      <w:bookmarkEnd w:id="22"/>
      <w:r w:rsidR="00DB6F69" w:rsidRPr="00F62F31">
        <w:fldChar w:fldCharType="end"/>
      </w:r>
      <w:bookmarkEnd w:id="23"/>
    </w:p>
    <w:p w14:paraId="5208FAB5" w14:textId="63F8E2B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7580AD88"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3FFAFDF4"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29C2283D" w14:textId="1C8054AE"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6BD5BD81"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2"/>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1170E568" w:rsidR="002462B9" w:rsidRPr="00F62F31" w:rsidRDefault="00DB6F69" w:rsidP="002462B9">
      <w:r w:rsidRPr="00F62F31">
        <w:fldChar w:fldCharType="begin"/>
      </w:r>
      <w:r w:rsidRPr="00F62F31">
        <w:instrText xml:space="preserve"> REF _Ref_055f7012deb9592b2eb1190b6b665281_2 \n \h </w:instrText>
      </w:r>
      <w:r w:rsidRPr="00F62F31">
        <w:fldChar w:fldCharType="separate"/>
      </w:r>
      <w:r w:rsidR="00FD00CC">
        <w:t>Tabel 4</w:t>
      </w:r>
      <w:r w:rsidRPr="00F62F31">
        <w:fldChar w:fldCharType="end"/>
      </w:r>
      <w:r w:rsidRPr="00F62F31">
        <w:t xml:space="preserve"> biedt een overzicht van de belangrijkste regels en onderwerpen die </w:t>
      </w:r>
      <w:r>
        <w:fldChar w:fldCharType="begin"/>
      </w:r>
      <w:r>
        <w:instrText>DOCVARIABLE ID01+</w:instrText>
      </w:r>
      <w:r>
        <w:fldChar w:fldCharType="separate"/>
      </w:r>
      <w:r w:rsidR="00FD00CC">
        <w:t>de omgevingsverordening</w:t>
      </w:r>
      <w:r>
        <w:fldChar w:fldCharType="end"/>
      </w:r>
      <w:r w:rsidRPr="00F62F31">
        <w:t xml:space="preserve"> op grond van de Omgevingswet moet, respectievelijk kan, bevatten.</w:t>
      </w:r>
    </w:p>
    <w:p w14:paraId="604835F3" w14:textId="5C017933" w:rsidR="002462B9" w:rsidRPr="00F62F31" w:rsidRDefault="00DB6F69" w:rsidP="002462B9">
      <w:r w:rsidRPr="00F62F31">
        <w:t xml:space="preserve">Voor de samenstelling van deze tabel is gebruik gemaakt van de Omgevingswet met de voorgenomen wijzigingen die </w:t>
      </w:r>
      <w:r w:rsidRPr="003A1556">
        <w:t xml:space="preserve">in de Omgevingswet worden aangebracht </w:t>
      </w:r>
      <w:r w:rsidRPr="00F62F31">
        <w:t xml:space="preserve">door het wetsontwerp Invoeringswet Omgevingswet </w:t>
      </w:r>
      <w:r>
        <w:t>dat in maart 2019 is ingediend bij de Eerste Kamer</w:t>
      </w:r>
      <w:r w:rsidRPr="00F62F31">
        <w:t>.</w:t>
      </w:r>
    </w:p>
    <w:p w14:paraId="40854EB0" w14:textId="3A04F3A3" w:rsidR="002462B9" w:rsidRDefault="00DB6F69" w:rsidP="002462B9">
      <w:pPr>
        <w:pStyle w:val="Tabeltitel"/>
      </w:pPr>
      <w:bookmarkStart w:id="24" w:name="_Ref_055f7012deb9592b2eb1190b6b665281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bookmarkEnd w:id="24"/>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0CF91FB9" w14:textId="77777777" w:rsidR="00341386" w:rsidRPr="00341386" w:rsidRDefault="00341386" w:rsidP="00341386">
            <w:r w:rsidRPr="00341386">
              <w:t xml:space="preserve">Karakterisering/ </w:t>
            </w:r>
          </w:p>
          <w:p w14:paraId="4C42C496" w14:textId="77777777"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77777777" w:rsidR="00341386" w:rsidRPr="00341386" w:rsidRDefault="00341386" w:rsidP="00341386">
            <w:r w:rsidRPr="00341386">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341386" w:rsidRPr="00341386" w14:paraId="5E4EDDC3" w14:textId="77777777" w:rsidTr="00997885">
        <w:tc>
          <w:tcPr>
            <w:tcW w:w="1216" w:type="pct"/>
          </w:tcPr>
          <w:p w14:paraId="2A9CCB6E" w14:textId="77777777" w:rsidR="00341386" w:rsidRPr="00341386" w:rsidRDefault="00341386" w:rsidP="00341386">
            <w:r w:rsidRPr="00341386">
              <w:t>Natuurnetwerk, inclusief Natura 2000</w:t>
            </w:r>
          </w:p>
        </w:tc>
        <w:tc>
          <w:tcPr>
            <w:tcW w:w="500" w:type="pct"/>
          </w:tcPr>
          <w:p w14:paraId="5C350D4E" w14:textId="77777777" w:rsidR="00341386" w:rsidRPr="00341386" w:rsidRDefault="00341386" w:rsidP="00341386">
            <w:r w:rsidRPr="00341386">
              <w:t>BKL</w:t>
            </w:r>
          </w:p>
        </w:tc>
        <w:tc>
          <w:tcPr>
            <w:tcW w:w="3284" w:type="pct"/>
          </w:tcPr>
          <w:p w14:paraId="7A4C5B13" w14:textId="77777777" w:rsidR="00341386" w:rsidRPr="00341386" w:rsidRDefault="00341386" w:rsidP="00341386">
            <w:r w:rsidRPr="00341386">
              <w:t>Verplicht uitwerken van instructieregels voor de bescherming van het natuurnetwerk en de daarbinnen aangewezen Natura2000-gebieden</w:t>
            </w:r>
          </w:p>
        </w:tc>
      </w:tr>
      <w:tr w:rsidR="00341386" w:rsidRPr="00341386" w14:paraId="679AE105" w14:textId="77777777" w:rsidTr="00997885">
        <w:tc>
          <w:tcPr>
            <w:tcW w:w="1216" w:type="pct"/>
          </w:tcPr>
          <w:p w14:paraId="129E7768" w14:textId="77777777" w:rsidR="00341386" w:rsidRPr="00341386" w:rsidRDefault="00341386" w:rsidP="00341386">
            <w:r w:rsidRPr="00341386">
              <w:lastRenderedPageBreak/>
              <w:t>Lokaal spoor</w:t>
            </w:r>
          </w:p>
        </w:tc>
        <w:tc>
          <w:tcPr>
            <w:tcW w:w="500" w:type="pct"/>
          </w:tcPr>
          <w:p w14:paraId="64578408" w14:textId="77777777" w:rsidR="00341386" w:rsidRPr="00341386" w:rsidRDefault="00341386" w:rsidP="00341386">
            <w:r w:rsidRPr="00341386">
              <w:t>BKL</w:t>
            </w:r>
          </w:p>
        </w:tc>
        <w:tc>
          <w:tcPr>
            <w:tcW w:w="3284" w:type="pct"/>
          </w:tcPr>
          <w:p w14:paraId="0C710A0A" w14:textId="77777777" w:rsidR="00341386" w:rsidRPr="00341386" w:rsidRDefault="00341386" w:rsidP="00341386">
            <w:r w:rsidRPr="00341386">
              <w:t>Verplicht uitwerken van instructieregels voor de beperkingengebieden lokaal spoor</w:t>
            </w:r>
          </w:p>
        </w:tc>
      </w:tr>
      <w:tr w:rsidR="00341386" w:rsidRPr="00341386" w14:paraId="70E0523A" w14:textId="77777777" w:rsidTr="00997885">
        <w:tc>
          <w:tcPr>
            <w:tcW w:w="1216" w:type="pct"/>
          </w:tcPr>
          <w:p w14:paraId="3BB77048" w14:textId="77777777" w:rsidR="00341386" w:rsidRPr="00341386" w:rsidRDefault="00341386" w:rsidP="00341386">
            <w:r w:rsidRPr="00341386">
              <w:t>Luchthavens</w:t>
            </w:r>
          </w:p>
        </w:tc>
        <w:tc>
          <w:tcPr>
            <w:tcW w:w="500" w:type="pct"/>
          </w:tcPr>
          <w:p w14:paraId="075B507A" w14:textId="77777777" w:rsidR="00341386" w:rsidRPr="00341386" w:rsidRDefault="00341386" w:rsidP="00341386">
            <w:r w:rsidRPr="00341386">
              <w:t>BKL</w:t>
            </w:r>
          </w:p>
        </w:tc>
        <w:tc>
          <w:tcPr>
            <w:tcW w:w="3284" w:type="pct"/>
          </w:tcPr>
          <w:p w14:paraId="552B1563" w14:textId="77777777" w:rsidR="00341386" w:rsidRPr="00341386" w:rsidRDefault="00341386" w:rsidP="00341386">
            <w:r w:rsidRPr="00341386">
              <w:t>Verplicht uitwerken van instructieregels voor de beperkingengebieden van luchthavens</w:t>
            </w:r>
          </w:p>
        </w:tc>
      </w:tr>
      <w:tr w:rsidR="00341386" w:rsidRPr="00341386" w14:paraId="44EF8EC7" w14:textId="77777777" w:rsidTr="00997885">
        <w:tc>
          <w:tcPr>
            <w:tcW w:w="1216" w:type="pct"/>
          </w:tcPr>
          <w:p w14:paraId="68BF5E0C" w14:textId="77777777" w:rsidR="00341386" w:rsidRPr="00341386" w:rsidRDefault="00341386" w:rsidP="00341386">
            <w:r w:rsidRPr="00341386">
              <w:t>Stiltegebieden</w:t>
            </w:r>
          </w:p>
        </w:tc>
        <w:tc>
          <w:tcPr>
            <w:tcW w:w="500" w:type="pct"/>
          </w:tcPr>
          <w:p w14:paraId="1087F09E" w14:textId="77777777" w:rsidR="00341386" w:rsidRPr="00341386" w:rsidRDefault="00341386" w:rsidP="00341386">
            <w:r w:rsidRPr="00341386">
              <w:t>BKL</w:t>
            </w:r>
          </w:p>
        </w:tc>
        <w:tc>
          <w:tcPr>
            <w:tcW w:w="3284" w:type="pct"/>
          </w:tcPr>
          <w:p w14:paraId="4A269359" w14:textId="77777777" w:rsidR="00341386" w:rsidRPr="00341386" w:rsidRDefault="00341386" w:rsidP="00341386">
            <w:r w:rsidRPr="00341386">
              <w:t>Verplicht uitwerken van instructieregels voor stiltegebieden</w:t>
            </w:r>
          </w:p>
        </w:tc>
      </w:tr>
      <w:tr w:rsidR="00341386" w:rsidRPr="00341386" w14:paraId="02E3344C" w14:textId="77777777" w:rsidTr="00997885">
        <w:tc>
          <w:tcPr>
            <w:tcW w:w="1216" w:type="pct"/>
          </w:tcPr>
          <w:p w14:paraId="35455324" w14:textId="77777777" w:rsidR="00341386" w:rsidRPr="00341386" w:rsidRDefault="00341386" w:rsidP="00341386">
            <w:r w:rsidRPr="00341386">
              <w:t>Grondwater</w:t>
            </w:r>
          </w:p>
        </w:tc>
        <w:tc>
          <w:tcPr>
            <w:tcW w:w="500" w:type="pct"/>
          </w:tcPr>
          <w:p w14:paraId="3F9366AB" w14:textId="77777777" w:rsidR="00341386" w:rsidRPr="00341386" w:rsidRDefault="00341386" w:rsidP="00341386">
            <w:r w:rsidRPr="00341386">
              <w:t>BKL</w:t>
            </w:r>
          </w:p>
        </w:tc>
        <w:tc>
          <w:tcPr>
            <w:tcW w:w="3284" w:type="pct"/>
          </w:tcPr>
          <w:p w14:paraId="14D678C1" w14:textId="77777777" w:rsidR="00341386" w:rsidRPr="00341386" w:rsidRDefault="00341386" w:rsidP="00341386">
            <w:r w:rsidRPr="00341386">
              <w:t>Verplicht uitwerken van instructieregels voor grondwaterbeschermingsgebieden</w:t>
            </w:r>
          </w:p>
        </w:tc>
      </w:tr>
      <w:tr w:rsidR="00341386" w:rsidRPr="00341386" w14:paraId="2D5FE60A" w14:textId="77777777" w:rsidTr="00997885">
        <w:tc>
          <w:tcPr>
            <w:tcW w:w="1216" w:type="pct"/>
          </w:tcPr>
          <w:p w14:paraId="6159F337" w14:textId="77777777" w:rsidR="00341386" w:rsidRPr="00341386" w:rsidRDefault="00341386" w:rsidP="00341386">
            <w:r w:rsidRPr="00341386">
              <w:t>Regionale waterkeringen</w:t>
            </w:r>
          </w:p>
        </w:tc>
        <w:tc>
          <w:tcPr>
            <w:tcW w:w="500" w:type="pct"/>
          </w:tcPr>
          <w:p w14:paraId="52D47A3F" w14:textId="77777777" w:rsidR="00341386" w:rsidRPr="00341386" w:rsidRDefault="00341386" w:rsidP="00341386">
            <w:r w:rsidRPr="00341386">
              <w:t>BKL</w:t>
            </w:r>
          </w:p>
        </w:tc>
        <w:tc>
          <w:tcPr>
            <w:tcW w:w="3284" w:type="pct"/>
          </w:tcPr>
          <w:p w14:paraId="3C6297A2" w14:textId="77777777" w:rsidR="00341386" w:rsidRPr="00341386" w:rsidRDefault="00341386" w:rsidP="00341386">
            <w:r w:rsidRPr="00341386">
              <w:t>Verplicht uitwerken van instructieregels met betrekking tot omgevingswaarden voor de veiligheid van regionale waterkeringen</w:t>
            </w:r>
          </w:p>
        </w:tc>
      </w:tr>
      <w:tr w:rsidR="00341386" w:rsidRPr="00341386" w14:paraId="3501DF90" w14:textId="77777777" w:rsidTr="00997885">
        <w:tc>
          <w:tcPr>
            <w:tcW w:w="1216" w:type="pct"/>
          </w:tcPr>
          <w:p w14:paraId="5308CC59" w14:textId="77777777" w:rsidR="00341386" w:rsidRPr="00341386" w:rsidRDefault="00341386" w:rsidP="00341386">
            <w:r w:rsidRPr="00341386">
              <w:t>Overstromingen</w:t>
            </w:r>
          </w:p>
        </w:tc>
        <w:tc>
          <w:tcPr>
            <w:tcW w:w="500" w:type="pct"/>
          </w:tcPr>
          <w:p w14:paraId="13944D73" w14:textId="77777777" w:rsidR="00341386" w:rsidRPr="00341386" w:rsidRDefault="00341386" w:rsidP="00341386">
            <w:r w:rsidRPr="00341386">
              <w:t>BKL</w:t>
            </w:r>
          </w:p>
        </w:tc>
        <w:tc>
          <w:tcPr>
            <w:tcW w:w="3284" w:type="pct"/>
          </w:tcPr>
          <w:p w14:paraId="3B6BE375" w14:textId="77777777" w:rsidR="00341386" w:rsidRPr="00341386" w:rsidRDefault="00341386" w:rsidP="00341386">
            <w:r w:rsidRPr="00341386">
              <w:t>Verplicht uitwerken van instructieregels met betrekking tot omgevingswaarden voor de gemiddelde kans op overstroming van bij verordening aangewezen gebieden</w:t>
            </w:r>
          </w:p>
        </w:tc>
      </w:tr>
      <w:tr w:rsidR="00341386" w:rsidRPr="00341386" w14:paraId="626EFB3E" w14:textId="77777777" w:rsidTr="00997885">
        <w:tc>
          <w:tcPr>
            <w:tcW w:w="1216" w:type="pct"/>
          </w:tcPr>
          <w:p w14:paraId="23EA6BE9" w14:textId="77777777" w:rsidR="00341386" w:rsidRPr="00341386" w:rsidRDefault="00341386" w:rsidP="00341386">
            <w:r w:rsidRPr="00341386">
              <w:t>Luchtkwaliteit</w:t>
            </w:r>
          </w:p>
        </w:tc>
        <w:tc>
          <w:tcPr>
            <w:tcW w:w="500" w:type="pct"/>
          </w:tcPr>
          <w:p w14:paraId="733A7FE4" w14:textId="77777777" w:rsidR="00341386" w:rsidRPr="00341386" w:rsidRDefault="00341386" w:rsidP="00341386">
            <w:r w:rsidRPr="00341386">
              <w:t>BKL</w:t>
            </w:r>
          </w:p>
        </w:tc>
        <w:tc>
          <w:tcPr>
            <w:tcW w:w="3284" w:type="pct"/>
          </w:tcPr>
          <w:p w14:paraId="26493B27" w14:textId="77777777" w:rsidR="00341386" w:rsidRPr="00341386" w:rsidRDefault="00341386" w:rsidP="00341386">
            <w:r w:rsidRPr="00341386">
              <w:t>De mogelijkheid om strengere regels of aanvullende omgevingswaarden met betrekking tot luchtkwaliteit op te nemen</w:t>
            </w:r>
          </w:p>
        </w:tc>
      </w:tr>
      <w:tr w:rsidR="00341386" w:rsidRPr="00341386" w14:paraId="77EE0D5B" w14:textId="77777777" w:rsidTr="00997885">
        <w:tc>
          <w:tcPr>
            <w:tcW w:w="1216" w:type="pct"/>
          </w:tcPr>
          <w:p w14:paraId="56A95C94" w14:textId="77777777" w:rsidR="00341386" w:rsidRPr="00341386" w:rsidRDefault="00341386" w:rsidP="00341386">
            <w:r w:rsidRPr="00341386">
              <w:t>Ammoniak</w:t>
            </w:r>
          </w:p>
        </w:tc>
        <w:tc>
          <w:tcPr>
            <w:tcW w:w="500" w:type="pct"/>
          </w:tcPr>
          <w:p w14:paraId="3A51788D" w14:textId="75C6704E" w:rsidR="00341386" w:rsidRPr="00341386" w:rsidRDefault="00DC238E" w:rsidP="00341386">
            <w:r>
              <w:t>BKL</w:t>
            </w:r>
          </w:p>
        </w:tc>
        <w:tc>
          <w:tcPr>
            <w:tcW w:w="3284" w:type="pct"/>
          </w:tcPr>
          <w:p w14:paraId="628A8A71" w14:textId="77777777" w:rsidR="00341386" w:rsidRPr="00341386" w:rsidRDefault="00341386" w:rsidP="00341386">
            <w:r w:rsidRPr="00341386">
              <w:t>Het opnemen van regels voor ammoniak 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lastRenderedPageBreak/>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77777777" w:rsidR="00341386" w:rsidRPr="00341386" w:rsidRDefault="00341386" w:rsidP="00341386">
            <w:r w:rsidRPr="00341386">
              <w:t>Opstellen van regels voor onderwerpen met een provinciaal belang (gemeenteoverstijgend,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8B70A33" w14:textId="77777777" w:rsidR="00341386" w:rsidRPr="00341386" w:rsidRDefault="00341386" w:rsidP="00341386"/>
    <w:p w14:paraId="2793A48D" w14:textId="16B74832" w:rsidR="00944C27" w:rsidRPr="005D0FAA" w:rsidRDefault="00944C27" w:rsidP="00944C27">
      <w:pPr>
        <w:pStyle w:val="Kop4"/>
      </w:pPr>
      <w:bookmarkStart w:id="25" w:name="_Toc38307885"/>
      <w:bookmarkStart w:id="26" w:name="_Ref_ddfb735f41ab815bd6604c36ce955238_1"/>
      <w:r w:rsidRPr="005D0FAA">
        <w:t xml:space="preserve">Regels en besluiten die leiden tot wijziging </w:t>
      </w:r>
      <w:r w:rsidR="008D54DC">
        <w:fldChar w:fldCharType="begin"/>
      </w:r>
      <w:r w:rsidR="008D54DC">
        <w:instrText xml:space="preserve"> DOCVARIABLE ID01 </w:instrText>
      </w:r>
      <w:r w:rsidR="008D54DC">
        <w:fldChar w:fldCharType="separate"/>
      </w:r>
      <w:r w:rsidR="00FD00CC">
        <w:t>omgevingsverordening</w:t>
      </w:r>
      <w:bookmarkEnd w:id="25"/>
      <w:r w:rsidR="008D54DC">
        <w:fldChar w:fldCharType="end"/>
      </w:r>
      <w:bookmarkEnd w:id="26"/>
    </w:p>
    <w:p w14:paraId="661C761C" w14:textId="6EEEE035" w:rsidR="00944C27" w:rsidRPr="005D0FAA" w:rsidRDefault="00944C27" w:rsidP="00944C27">
      <w:r w:rsidRPr="005D0FAA">
        <w:t xml:space="preserve">Een bestuursorgaan is verantwoordelijk voor het opstellen, vaststellen en wijzigen van het </w:t>
      </w:r>
      <w:r w:rsidR="00D4307A">
        <w:t>omgevingsdocument</w:t>
      </w:r>
      <w:r w:rsidRPr="005D0FAA">
        <w:t xml:space="preserve"> waarvoor het op grond van de Omgevingswet is aangewezen als bevoegd gezag. In specifieke gevallen hebben regels en besluiten van andere bestuursorganen invloed op dat </w:t>
      </w:r>
      <w:r w:rsidR="00D4307A">
        <w:t>omgevingsdocument</w:t>
      </w:r>
      <w:r w:rsidRPr="005D0FAA">
        <w:t>. Zo kunnen Rijk, provincie en waterschap met een projectbesluit de regels van het omgevingsplan wijzigen.</w:t>
      </w:r>
    </w:p>
    <w:p w14:paraId="6CEBF58C" w14:textId="77777777" w:rsidR="00944C27" w:rsidRPr="005D0FAA" w:rsidRDefault="00944C27" w:rsidP="00944C27"/>
    <w:p w14:paraId="3337F2D9" w14:textId="3B5F9DF3" w:rsidR="00944C27" w:rsidRPr="005D0FAA" w:rsidRDefault="00944C27" w:rsidP="00944C27">
      <w:r w:rsidRPr="005D0FAA">
        <w:t xml:space="preserve">In deze subparagraaf wordt vooral aandacht besteed aan de regels en besluiten die invloed hebben op het omgevingsplan. De complexiteit die hiermee samenhangt en de impact die de regels in het omgevingsplan hebben op initiatiefnemers, burgers, bedrijven en instellingen rechtvaardigen een nadere uitwerking. Derhalve </w:t>
      </w:r>
      <w:r w:rsidR="00485AE1">
        <w:t>is</w:t>
      </w:r>
      <w:r w:rsidRPr="005D0FAA">
        <w:t xml:space="preserve"> subparagr</w:t>
      </w:r>
      <w:r w:rsidR="00485AE1">
        <w:t>a</w:t>
      </w:r>
      <w:r w:rsidRPr="005D0FAA">
        <w:t xml:space="preserve">af </w:t>
      </w:r>
      <w:r w:rsidRPr="005D0FAA">
        <w:rPr>
          <w:shd w:val="clear" w:color="auto" w:fill="E6E6E6"/>
        </w:rPr>
        <w:fldChar w:fldCharType="begin"/>
      </w:r>
      <w:r w:rsidRPr="005D0FAA">
        <w:instrText xml:space="preserve"> REF _Ref_f94761f193e4e7d269b730c26cf03fe3_1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2.3.2.1</w:t>
      </w:r>
      <w:r w:rsidRPr="005D0FAA">
        <w:rPr>
          <w:shd w:val="clear" w:color="auto" w:fill="E6E6E6"/>
        </w:rPr>
        <w:fldChar w:fldCharType="end"/>
      </w:r>
      <w:r w:rsidRPr="005D0FAA">
        <w:t xml:space="preserve">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046C3365" w14:textId="0720A5E9" w:rsidR="00944C27" w:rsidRPr="005D0FAA" w:rsidRDefault="00944C27" w:rsidP="00944C27">
      <w:r w:rsidRPr="005D0FAA">
        <w:t>Voor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overigens wel de bepalingen met betrekking tot het voorbereidingsbesluit en de voorbeschermingsregels van belang, welke in paragraaf </w:t>
      </w:r>
      <w:r w:rsidRPr="005D0FAA">
        <w:rPr>
          <w:shd w:val="clear" w:color="auto" w:fill="E6E6E6"/>
        </w:rPr>
        <w:fldChar w:fldCharType="begin"/>
      </w:r>
      <w:r w:rsidRPr="005D0FAA">
        <w:instrText xml:space="preserve"> REF _Ref_8955caccfea628254c79ce099cb63abb_1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2.3.2.2</w:t>
      </w:r>
      <w:r w:rsidRPr="005D0FAA">
        <w:rPr>
          <w:shd w:val="clear" w:color="auto" w:fill="E6E6E6"/>
        </w:rPr>
        <w:fldChar w:fldCharType="end"/>
      </w:r>
      <w:r w:rsidRPr="005D0FAA">
        <w:t xml:space="preserve"> worden toegelicht.</w:t>
      </w:r>
    </w:p>
    <w:p w14:paraId="45FC64E2" w14:textId="687EF29B" w:rsidR="00944C27" w:rsidRPr="005D0FAA" w:rsidRDefault="00944C27" w:rsidP="00944C27">
      <w:pPr>
        <w:pStyle w:val="Kop5"/>
      </w:pPr>
      <w:bookmarkStart w:id="27" w:name="_Ref_f94761f193e4e7d269b730c26cf03fe3_1"/>
      <w:bookmarkStart w:id="28" w:name="_Toc38307886"/>
      <w:r w:rsidRPr="005D0FAA">
        <w:t>Meervoudig bronhouderschap</w:t>
      </w:r>
      <w:bookmarkEnd w:id="27"/>
      <w:bookmarkEnd w:id="28"/>
    </w:p>
    <w:p w14:paraId="7EB71EF8" w14:textId="58759EC1" w:rsidR="00944C27" w:rsidRPr="005D0FAA" w:rsidRDefault="00944C27" w:rsidP="00944C27">
      <w:r w:rsidRPr="005D0FAA">
        <w:t>Deze subparagraaf is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522C0D60" w14:textId="25957CCE" w:rsidR="00944C27" w:rsidRPr="005D0FAA" w:rsidRDefault="00944C27" w:rsidP="00944C27">
      <w:pPr>
        <w:pStyle w:val="Kop5"/>
      </w:pPr>
      <w:bookmarkStart w:id="29" w:name="_Ref_8955caccfea628254c79ce099cb63abb_1"/>
      <w:bookmarkStart w:id="30" w:name="_Toc38307887"/>
      <w:r w:rsidRPr="005D0FAA">
        <w:t>Voorbereidingsbesluit en voorbeschermingsregels</w:t>
      </w:r>
      <w:bookmarkEnd w:id="29"/>
      <w:bookmarkEnd w:id="30"/>
    </w:p>
    <w:p w14:paraId="7F09EA52" w14:textId="5A3BCE8F" w:rsidR="00944C27" w:rsidRPr="005D0FAA" w:rsidRDefault="00944C27" w:rsidP="00944C27">
      <w:r w:rsidRPr="005D0FAA">
        <w:t>Op grond van artikelen 4.15 Ow kunnen provinciale staten en gedeputeerde staten (in delegatie) een voorbereidingsbesluit nemen dat</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wijzigt met voorbeschermingsregels. Deze kunnen alleen inhouden:</w:t>
      </w:r>
    </w:p>
    <w:p w14:paraId="3A6F52CF" w14:textId="419224C4" w:rsidR="00944C27" w:rsidRPr="005D0FAA" w:rsidRDefault="00944C27" w:rsidP="0020086C">
      <w:pPr>
        <w:pStyle w:val="Opsommingnummers1"/>
        <w:numPr>
          <w:ilvl w:val="0"/>
          <w:numId w:val="6"/>
        </w:numPr>
      </w:pPr>
      <w:r w:rsidRPr="005D0FAA">
        <w:t>het verbod om bepaalde activiteiten te verrichten die op grond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toegestaan maar nog niet plaatsvinden, waarbij melding of vergunning kan worden vereist om de activiteit te verrichten;</w:t>
      </w:r>
    </w:p>
    <w:p w14:paraId="5BC8B553" w14:textId="77777777" w:rsidR="00944C27" w:rsidRPr="005D0FAA" w:rsidRDefault="00944C27" w:rsidP="00944C27">
      <w:pPr>
        <w:pStyle w:val="Opsommingnummers1"/>
      </w:pPr>
      <w:r w:rsidRPr="005D0FAA">
        <w:t>de aanwijzing van onderwerpen waarvoor maatwerkvoorschriften gesteld kunnen worden of voorschriften aan vergunning kunnen worden verbonden;</w:t>
      </w:r>
    </w:p>
    <w:p w14:paraId="3DE12118" w14:textId="7C07BB53" w:rsidR="00944C27" w:rsidRPr="005D0FAA" w:rsidRDefault="00944C27" w:rsidP="00944C27">
      <w:pPr>
        <w:pStyle w:val="Opsommingnummers1"/>
      </w:pPr>
      <w:r w:rsidRPr="005D0FAA">
        <w:t>het buiten toepassing verklaren van regels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die in strijd zijn met voorbeschermingsregels als genoemd onder </w:t>
      </w:r>
      <w:r w:rsidR="0084327B">
        <w:t>1</w:t>
      </w:r>
      <w:r w:rsidRPr="005D0FAA">
        <w:t xml:space="preserve"> of </w:t>
      </w:r>
      <w:r w:rsidR="0084327B">
        <w:t>2</w:t>
      </w:r>
      <w:r w:rsidRPr="005D0FAA">
        <w:t>.</w:t>
      </w:r>
    </w:p>
    <w:p w14:paraId="00BF7DCC" w14:textId="77777777" w:rsidR="00944C27" w:rsidRPr="005D0FAA" w:rsidRDefault="00944C27" w:rsidP="00944C27"/>
    <w:p w14:paraId="4D49BA0C" w14:textId="77777777" w:rsidR="00944C27" w:rsidRPr="005D0FAA" w:rsidRDefault="00944C27" w:rsidP="00944C27">
      <w:r w:rsidRPr="005D0FAA">
        <w:t>Deze voorbeschermingsregels vervallen op de volgende manieren:</w:t>
      </w:r>
    </w:p>
    <w:p w14:paraId="20734E61" w14:textId="356B84E0" w:rsidR="00944C27" w:rsidRPr="005D0FAA" w:rsidRDefault="0084327B" w:rsidP="0084327B">
      <w:pPr>
        <w:pStyle w:val="Opsommingnummers1"/>
        <w:numPr>
          <w:ilvl w:val="0"/>
          <w:numId w:val="0"/>
        </w:numPr>
      </w:pPr>
      <w:r>
        <w:t>A</w:t>
      </w:r>
      <w:r>
        <w:tab/>
      </w:r>
      <w:r w:rsidR="00944C27" w:rsidRPr="005D0FAA">
        <w:t>na een jaar en zes maanden, dus van rechtswege, of</w:t>
      </w:r>
    </w:p>
    <w:p w14:paraId="0292B363" w14:textId="579D066C" w:rsidR="00944C27" w:rsidRPr="005D0FAA" w:rsidRDefault="0084327B" w:rsidP="0084327B">
      <w:pPr>
        <w:pStyle w:val="Opsommingnummers1"/>
        <w:numPr>
          <w:ilvl w:val="0"/>
          <w:numId w:val="0"/>
        </w:numPr>
        <w:ind w:left="227" w:hanging="227"/>
      </w:pPr>
      <w:r>
        <w:lastRenderedPageBreak/>
        <w:t>B</w:t>
      </w:r>
      <w:r>
        <w:tab/>
      </w:r>
      <w:r w:rsidR="00944C27" w:rsidRPr="005D0FAA">
        <w:t>als binnen een jaar en zes maanden het besluit tot vaststelling of wijziging van</w:t>
      </w:r>
      <w:r w:rsidR="00944C27" w:rsidRPr="008A1E38">
        <w:t xml:space="preserve"> </w:t>
      </w:r>
      <w:r w:rsidR="00944C27" w:rsidRPr="008A1E38">
        <w:rPr>
          <w:shd w:val="clear" w:color="auto" w:fill="E6E6E6"/>
        </w:rPr>
        <w:fldChar w:fldCharType="begin"/>
      </w:r>
      <w:r w:rsidR="00944C27" w:rsidRPr="008A1E38">
        <w:rPr>
          <w:noProof/>
        </w:rPr>
        <w:instrText xml:space="preserve"> DOCVARIABLE ID01+ </w:instrText>
      </w:r>
      <w:r w:rsidR="00944C27" w:rsidRPr="008A1E38">
        <w:rPr>
          <w:noProof/>
          <w:shd w:val="clear" w:color="auto" w:fill="E6E6E6"/>
        </w:rPr>
        <w:fldChar w:fldCharType="separate"/>
      </w:r>
      <w:r w:rsidR="00FD00CC">
        <w:rPr>
          <w:noProof/>
        </w:rPr>
        <w:t>de omgevingsverordening</w:t>
      </w:r>
      <w:r w:rsidR="00944C27" w:rsidRPr="008A1E38">
        <w:rPr>
          <w:shd w:val="clear" w:color="auto" w:fill="E6E6E6"/>
        </w:rPr>
        <w:fldChar w:fldCharType="end"/>
      </w:r>
      <w:r w:rsidR="00944C27" w:rsidRPr="005D0FAA">
        <w:t xml:space="preserve"> waarvan de voorbeschermingsregels deel uitmaken is bekendgemaakt: op het tijdstip waarop dat besluit in werking treedt of is vernietigd.</w:t>
      </w:r>
    </w:p>
    <w:p w14:paraId="50F88FC4" w14:textId="77777777" w:rsidR="00944C27" w:rsidRPr="005D0FAA" w:rsidRDefault="00944C27" w:rsidP="00944C27"/>
    <w:p w14:paraId="6AB031E3" w14:textId="74CC4F88" w:rsidR="00944C27" w:rsidRPr="005D0FAA" w:rsidRDefault="00944C27" w:rsidP="00944C27">
      <w:r w:rsidRPr="005D0FAA">
        <w:t>Onderzocht wordt nog of het mogelijk is dat in sommige gevallen het vervallen van voorbeschermingsregels na afloop van de periode van een jaar en zes maanden automatisch in de geconsolideerde versie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verwerkt. In andere gevallen zal daarvoor een bericht van het bevoegd gezag nodig zijn. Ook wordt nog onderzocht of voorbeschermingsregels als zodanig gemarkeerd moeten worden, bijvoorbeeld met een daarop gerichte annotatie.</w:t>
      </w:r>
    </w:p>
    <w:p w14:paraId="0476C096" w14:textId="77777777" w:rsidR="00944C27" w:rsidRPr="005D0FAA" w:rsidRDefault="00944C27" w:rsidP="00944C27">
      <w:r w:rsidRPr="005D0FAA">
        <w:t>Opgemerkt wordt dat voor het voorbereidingsbesluit een afzonderlijk toepassingsprofiel wordt opgesteld.</w:t>
      </w:r>
    </w:p>
    <w:p w14:paraId="337C0DA5" w14:textId="17C25323" w:rsidR="00944C27" w:rsidRPr="005D0FAA" w:rsidRDefault="00944C27" w:rsidP="00FE1F04">
      <w:pPr>
        <w:pStyle w:val="Kop4"/>
      </w:pPr>
      <w:bookmarkStart w:id="31" w:name="_Ref_839374884ecafba7e12191555c1eb190_1"/>
      <w:bookmarkStart w:id="32" w:name="_Toc38307888"/>
      <w:r w:rsidRPr="005D0FAA">
        <w:t>Overgangsfase</w:t>
      </w:r>
      <w:bookmarkEnd w:id="31"/>
      <w:bookmarkEnd w:id="32"/>
    </w:p>
    <w:p w14:paraId="39244EBB" w14:textId="6226075B"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3BA53D15" w:rsidR="002462B9" w:rsidRPr="00F62F31" w:rsidRDefault="00DB6F69" w:rsidP="002462B9">
      <w:pPr>
        <w:pStyle w:val="Kop2"/>
      </w:pPr>
      <w:bookmarkStart w:id="33" w:name="_Ref_d399a933c55c032922782966baf1fd4f_1"/>
      <w:bookmarkStart w:id="34" w:name="_Toc38307889"/>
      <w:r w:rsidRPr="00F62F31">
        <w:lastRenderedPageBreak/>
        <w:t>Uitgangspunten voor de toepassingsprofielen voor</w:t>
      </w:r>
      <w:r>
        <w:t xml:space="preserve"> omgevingsdocumenten</w:t>
      </w:r>
      <w:bookmarkEnd w:id="33"/>
      <w:bookmarkEnd w:id="34"/>
    </w:p>
    <w:p w14:paraId="024B425F" w14:textId="30117EA7" w:rsidR="002462B9" w:rsidRPr="00F62F31" w:rsidRDefault="00DB6F69" w:rsidP="002462B9">
      <w:pPr>
        <w:rPr>
          <w:rFonts w:eastAsia="Verdana" w:cs="Verdana"/>
        </w:rPr>
      </w:pPr>
      <w:r w:rsidRPr="00F62F31">
        <w:rPr>
          <w:rFonts w:eastAsia="Verdana" w:cs="Verdana"/>
        </w:rPr>
        <w:t>In dit hoofdstuk worden de uitgangspunten voor de toepassingsprofielen voor</w:t>
      </w:r>
      <w:r>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Pr>
          <w:rFonts w:eastAsia="Verdana" w:cs="Verdana"/>
        </w:rPr>
        <w:t>’</w:t>
      </w:r>
      <w:r w:rsidRPr="00F62F31">
        <w:rPr>
          <w:rFonts w:eastAsia="Verdana" w:cs="Verdana"/>
        </w:rPr>
        <w:t xml:space="preserve">s. Deze informatie is met name beschrijvend van aard en dient het doel achtergrond te bieden voor </w:t>
      </w:r>
      <w:r>
        <w:rPr>
          <w:rFonts w:eastAsia="Verdana" w:cs="Verdana"/>
        </w:rPr>
        <w:t xml:space="preserve">deel </w:t>
      </w:r>
      <w:r w:rsidR="001E667D">
        <w:rPr>
          <w:rFonts w:eastAsia="Verdana" w:cs="Verdana"/>
        </w:rPr>
        <w:fldChar w:fldCharType="begin"/>
      </w:r>
      <w:r w:rsidR="001E667D">
        <w:rPr>
          <w:rFonts w:eastAsia="Verdana" w:cs="Verdana"/>
        </w:rPr>
        <w:instrText xml:space="preserve"> REF _Ref_53ef16cffc0adfd11091c400830fe47e_1 \n \h </w:instrText>
      </w:r>
      <w:r w:rsidR="001E667D">
        <w:rPr>
          <w:rFonts w:eastAsia="Verdana" w:cs="Verdana"/>
        </w:rPr>
      </w:r>
      <w:r w:rsidR="001E667D">
        <w:rPr>
          <w:rFonts w:eastAsia="Verdana" w:cs="Verdana"/>
        </w:rPr>
        <w:fldChar w:fldCharType="separate"/>
      </w:r>
      <w:r w:rsidR="00FD00CC">
        <w:rPr>
          <w:rFonts w:eastAsia="Verdana" w:cs="Verdana"/>
        </w:rPr>
        <w:t>B</w:t>
      </w:r>
      <w:r w:rsidR="001E667D">
        <w:rPr>
          <w:rFonts w:eastAsia="Verdana" w:cs="Verdana"/>
        </w:rPr>
        <w:fldChar w:fldCharType="end"/>
      </w:r>
      <w:r w:rsidRPr="00F62F31">
        <w:rPr>
          <w:rFonts w:eastAsia="Verdana" w:cs="Verdana"/>
        </w:rPr>
        <w:t xml:space="preserve">, </w:t>
      </w:r>
      <w:r>
        <w:rPr>
          <w:rFonts w:eastAsia="Verdana" w:cs="Verdana"/>
        </w:rPr>
        <w:t xml:space="preserve">dat de modellering van </w:t>
      </w:r>
      <w:r>
        <w:rPr>
          <w:rFonts w:eastAsia="Verdana" w:cs="Verdana"/>
        </w:rPr>
        <w:fldChar w:fldCharType="begin"/>
      </w:r>
      <w:r>
        <w:rPr>
          <w:rFonts w:eastAsia="Verdana" w:cs="Verdana"/>
        </w:rPr>
        <w:instrText xml:space="preserve"> DOCVARIABLE ID01+ </w:instrText>
      </w:r>
      <w:r>
        <w:rPr>
          <w:rFonts w:eastAsia="Verdana" w:cs="Verdana"/>
        </w:rPr>
        <w:fldChar w:fldCharType="separate"/>
      </w:r>
      <w:r w:rsidR="00FD00CC">
        <w:rPr>
          <w:rFonts w:eastAsia="Verdana" w:cs="Verdana"/>
        </w:rPr>
        <w:t>de omgevingsverordening</w:t>
      </w:r>
      <w:r>
        <w:rPr>
          <w:rFonts w:eastAsia="Verdana" w:cs="Verdana"/>
        </w:rPr>
        <w:fldChar w:fldCharType="end"/>
      </w:r>
      <w:r>
        <w:rPr>
          <w:rFonts w:eastAsia="Verdana" w:cs="Verdana"/>
        </w:rPr>
        <w:t xml:space="preserve"> beschrijft en </w:t>
      </w:r>
      <w:r w:rsidRPr="00F62F31">
        <w:rPr>
          <w:rFonts w:eastAsia="Verdana" w:cs="Verdana"/>
        </w:rPr>
        <w:t>voortbordu</w:t>
      </w:r>
      <w:r>
        <w:rPr>
          <w:rFonts w:eastAsia="Verdana" w:cs="Verdana"/>
        </w:rPr>
        <w:t>u</w:t>
      </w:r>
      <w:r w:rsidRPr="00F62F31">
        <w:rPr>
          <w:rFonts w:eastAsia="Verdana" w:cs="Verdana"/>
        </w:rPr>
        <w:t>r</w:t>
      </w:r>
      <w:r>
        <w:rPr>
          <w:rFonts w:eastAsia="Verdana" w:cs="Verdana"/>
        </w:rPr>
        <w:t>t</w:t>
      </w:r>
      <w:r w:rsidRPr="00F62F31">
        <w:rPr>
          <w:rFonts w:eastAsia="Verdana" w:cs="Verdana"/>
        </w:rPr>
        <w:t xml:space="preserve"> op de uitgangspunten beschreven in dit hoofdstuk</w:t>
      </w:r>
      <w:r w:rsidRPr="00F62F31">
        <w:rPr>
          <w:rFonts w:eastAsia="Verdana"/>
        </w:rPr>
        <w:t>.</w:t>
      </w:r>
      <w:r w:rsidR="00AB0EAF">
        <w:rPr>
          <w:rFonts w:eastAsia="Verdana"/>
        </w:rPr>
        <w:t xml:space="preserve"> </w:t>
      </w:r>
      <w:r w:rsidR="00AB0EAF" w:rsidRPr="00AB0EAF">
        <w:rPr>
          <w:rFonts w:eastAsia="Verdana"/>
        </w:rPr>
        <w:t xml:space="preserve">De paragrafen </w:t>
      </w:r>
      <w:r w:rsidR="00045C7F">
        <w:rPr>
          <w:rFonts w:eastAsia="Verdana"/>
        </w:rPr>
        <w:fldChar w:fldCharType="begin"/>
      </w:r>
      <w:r w:rsidR="00045C7F">
        <w:rPr>
          <w:rFonts w:eastAsia="Verdana"/>
        </w:rPr>
        <w:instrText xml:space="preserve"> REF _Ref_3b293c76a1303322f8e8e1b87bd6b6ef_1 \n \h </w:instrText>
      </w:r>
      <w:r w:rsidR="00045C7F">
        <w:rPr>
          <w:rFonts w:eastAsia="Verdana"/>
        </w:rPr>
      </w:r>
      <w:r w:rsidR="00045C7F">
        <w:rPr>
          <w:rFonts w:eastAsia="Verdana"/>
        </w:rPr>
        <w:fldChar w:fldCharType="separate"/>
      </w:r>
      <w:r w:rsidR="00FD00CC">
        <w:rPr>
          <w:rFonts w:eastAsia="Verdana"/>
        </w:rPr>
        <w:t>3.2</w:t>
      </w:r>
      <w:r w:rsidR="00045C7F">
        <w:rPr>
          <w:rFonts w:eastAsia="Verdana"/>
        </w:rPr>
        <w:fldChar w:fldCharType="end"/>
      </w:r>
      <w:r w:rsidR="00045C7F">
        <w:rPr>
          <w:rFonts w:eastAsia="Verdana"/>
        </w:rPr>
        <w:t xml:space="preserve"> </w:t>
      </w:r>
      <w:r w:rsidR="00AB0EAF" w:rsidRPr="00AB0EAF">
        <w:rPr>
          <w:rFonts w:eastAsia="Verdana"/>
        </w:rPr>
        <w:t xml:space="preserve">tot en met </w:t>
      </w:r>
      <w:r w:rsidR="00045C7F">
        <w:rPr>
          <w:rFonts w:eastAsia="Verdana"/>
        </w:rPr>
        <w:fldChar w:fldCharType="begin"/>
      </w:r>
      <w:r w:rsidR="00045C7F">
        <w:rPr>
          <w:rFonts w:eastAsia="Verdana"/>
        </w:rPr>
        <w:instrText xml:space="preserve"> REF _Ref_ad9ae15e60cd868fda00aae4b9e99100_1 \n \h </w:instrText>
      </w:r>
      <w:r w:rsidR="00045C7F">
        <w:rPr>
          <w:rFonts w:eastAsia="Verdana"/>
        </w:rPr>
      </w:r>
      <w:r w:rsidR="00045C7F">
        <w:rPr>
          <w:rFonts w:eastAsia="Verdana"/>
        </w:rPr>
        <w:fldChar w:fldCharType="separate"/>
      </w:r>
      <w:r w:rsidR="00FD00CC">
        <w:rPr>
          <w:rFonts w:eastAsia="Verdana"/>
        </w:rPr>
        <w:t>3.8</w:t>
      </w:r>
      <w:r w:rsidR="00045C7F">
        <w:rPr>
          <w:rFonts w:eastAsia="Verdana"/>
        </w:rPr>
        <w:fldChar w:fldCharType="end"/>
      </w:r>
      <w:r w:rsidR="00045C7F">
        <w:rPr>
          <w:rFonts w:eastAsia="Verdana"/>
        </w:rPr>
        <w:t xml:space="preserve"> </w:t>
      </w:r>
      <w:r w:rsidR="00AB0EAF" w:rsidRPr="00AB0EAF">
        <w:rPr>
          <w:rFonts w:eastAsia="Verdana"/>
        </w:rPr>
        <w:t>beschrijven generiek de toegepaste principes in algemene bewoording. Het is mogelijk dat onderdelen van die teksten voor</w:t>
      </w:r>
      <w:r w:rsidR="00800A07">
        <w:rPr>
          <w:rFonts w:eastAsia="Verdana"/>
        </w:rPr>
        <w:t xml:space="preserve"> </w:t>
      </w:r>
      <w:r w:rsidR="00800A07">
        <w:rPr>
          <w:rFonts w:eastAsia="Verdana"/>
        </w:rPr>
        <w:fldChar w:fldCharType="begin"/>
      </w:r>
      <w:r w:rsidR="00800A07">
        <w:rPr>
          <w:rFonts w:eastAsia="Verdana"/>
        </w:rPr>
        <w:instrText xml:space="preserve"> DOCVARIABLE ID01+ </w:instrText>
      </w:r>
      <w:r w:rsidR="00800A07">
        <w:rPr>
          <w:rFonts w:eastAsia="Verdana"/>
        </w:rPr>
        <w:fldChar w:fldCharType="separate"/>
      </w:r>
      <w:r w:rsidR="00FD00CC">
        <w:rPr>
          <w:rFonts w:eastAsia="Verdana"/>
        </w:rPr>
        <w:t>de omgevingsverordening</w:t>
      </w:r>
      <w:r w:rsidR="00800A07">
        <w:rPr>
          <w:rFonts w:eastAsia="Verdana"/>
        </w:rPr>
        <w:fldChar w:fldCharType="end"/>
      </w:r>
      <w:r w:rsidR="00AB0EAF" w:rsidRPr="00AB0EAF">
        <w:rPr>
          <w:rFonts w:eastAsia="Verdana"/>
        </w:rPr>
        <w:t xml:space="preserve"> niet van toepassing zijn.</w:t>
      </w:r>
    </w:p>
    <w:p w14:paraId="1C3DE8F1" w14:textId="5CC100FE" w:rsidR="00C34A7B" w:rsidRPr="00F62F31" w:rsidRDefault="00590129" w:rsidP="00C34A7B">
      <w:pPr>
        <w:pStyle w:val="Kop3"/>
        <w:rPr>
          <w:noProof/>
        </w:rPr>
      </w:pPr>
      <w:bookmarkStart w:id="35" w:name="_Toc38307890"/>
      <w:r w:rsidRPr="00F62F31">
        <w:t>Proces van totstandkoming en bekendmaking c.q. publicatie van</w:t>
      </w:r>
      <w:r>
        <w:t xml:space="preserve"> omgevingsdocumenten</w:t>
      </w:r>
      <w:bookmarkEnd w:id="35"/>
    </w:p>
    <w:p w14:paraId="0ACD6BD6" w14:textId="502C3F7D" w:rsidR="00C34A7B" w:rsidRPr="006A159E" w:rsidRDefault="00590129" w:rsidP="00C34A7B">
      <w:pPr>
        <w:rPr>
          <w:rFonts w:eastAsia="Verdana" w:cs="Verdana"/>
        </w:rPr>
      </w:pPr>
      <w:r w:rsidRPr="00F62F31">
        <w:rPr>
          <w:rFonts w:eastAsia="Verdana" w:cs="Verdana"/>
        </w:rPr>
        <w:t xml:space="preserve">Het proces </w:t>
      </w:r>
      <w:r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 xml:space="preserve">intern bij het bevoegd gezag. </w:t>
      </w:r>
      <w:r w:rsidRPr="00D006F3">
        <w:rPr>
          <w:rFonts w:eastAsia="Verdana" w:cs="Verdana"/>
        </w:rPr>
        <w:t>Waar</w:t>
      </w:r>
      <w:r>
        <w:rPr>
          <w:rFonts w:eastAsia="Verdana" w:cs="Verdana"/>
        </w:rPr>
        <w:t xml:space="preserve"> dat </w:t>
      </w:r>
      <w:r w:rsidRPr="00D006F3">
        <w:rPr>
          <w:rFonts w:eastAsia="Verdana" w:cs="Verdana"/>
        </w:rPr>
        <w:t xml:space="preserve">relevant is </w:t>
      </w:r>
      <w:r>
        <w:rPr>
          <w:rFonts w:eastAsia="Verdana" w:cs="Verdana"/>
        </w:rPr>
        <w:t xml:space="preserve">voor het </w:t>
      </w:r>
      <w:r w:rsidRPr="00D006F3">
        <w:rPr>
          <w:rFonts w:eastAsia="Verdana" w:cs="Verdana"/>
        </w:rPr>
        <w:t xml:space="preserve">instrument kan </w:t>
      </w:r>
      <w:r w:rsidRPr="00F62F31">
        <w:rPr>
          <w:rFonts w:eastAsia="Verdana" w:cs="Verdana"/>
        </w:rPr>
        <w:t xml:space="preserve">een informeel deel </w:t>
      </w:r>
      <w:r>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Pr>
          <w:rFonts w:eastAsia="Verdana" w:cs="Verdana"/>
        </w:rPr>
        <w:t>/</w:t>
      </w:r>
      <w:r w:rsidRPr="00F62F31">
        <w:rPr>
          <w:rFonts w:eastAsia="Verdana" w:cs="Verdana"/>
        </w:rPr>
        <w:t>TPOD-</w:t>
      </w:r>
      <w:r>
        <w:rPr>
          <w:rFonts w:eastAsia="Verdana" w:cs="Verdana"/>
        </w:rPr>
        <w:t>S</w:t>
      </w:r>
      <w:r w:rsidRPr="00F62F31">
        <w:rPr>
          <w:rFonts w:eastAsia="Verdana" w:cs="Verdana"/>
        </w:rPr>
        <w:t xml:space="preserve">tandaarden </w:t>
      </w:r>
      <w:r>
        <w:rPr>
          <w:rFonts w:eastAsia="Verdana" w:cs="Verdana"/>
        </w:rPr>
        <w:t xml:space="preserve">voldoet, maar dat is niet verplicht. Met de standaarden kan </w:t>
      </w:r>
      <w:r w:rsidRPr="00F62F31">
        <w:rPr>
          <w:rFonts w:eastAsia="Verdana" w:cs="Verdana"/>
        </w:rPr>
        <w:t>een conceptversie van</w:t>
      </w:r>
      <w:r>
        <w:rPr>
          <w:rFonts w:eastAsia="Verdana" w:cs="Verdana"/>
        </w:rPr>
        <w:t xml:space="preserve"> omgevingsdocumenten</w:t>
      </w:r>
      <w:r w:rsidRPr="00F62F31">
        <w:rPr>
          <w:rFonts w:eastAsia="Verdana" w:cs="Verdana"/>
        </w:rPr>
        <w:t xml:space="preserve"> </w:t>
      </w:r>
      <w:r>
        <w:rPr>
          <w:rFonts w:eastAsia="Verdana" w:cs="Verdana"/>
        </w:rPr>
        <w:t>gemaakt worden</w:t>
      </w:r>
      <w:r w:rsidRPr="00F62F31">
        <w:rPr>
          <w:rFonts w:eastAsia="Verdana" w:cs="Verdana"/>
        </w:rPr>
        <w:t>.</w:t>
      </w:r>
    </w:p>
    <w:p w14:paraId="3B439E18" w14:textId="51D10859" w:rsidR="00C34A7B" w:rsidRPr="00F62F31" w:rsidRDefault="00590129" w:rsidP="00C34A7B">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w:t>
      </w:r>
      <w:r>
        <w:rPr>
          <w:rFonts w:eastAsia="Verdana" w:cs="Verdana"/>
        </w:rPr>
        <w:t xml:space="preserve">voor die instrumenten waarvoor </w:t>
      </w:r>
      <w:r w:rsidR="00376827">
        <w:rPr>
          <w:rFonts w:eastAsia="Verdana" w:cs="Verdana"/>
        </w:rPr>
        <w:t>d</w:t>
      </w:r>
      <w:r>
        <w:rPr>
          <w:rFonts w:eastAsia="Verdana" w:cs="Verdana"/>
        </w:rPr>
        <w:t xml:space="preserve">at van toepassing is </w:t>
      </w:r>
      <w:r w:rsidRPr="00F62F31">
        <w:rPr>
          <w:rFonts w:eastAsia="Verdana" w:cs="Verdana"/>
        </w:rPr>
        <w:t xml:space="preserve">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EFD8B00" w14:textId="7A281B16" w:rsidR="00C34A7B" w:rsidRPr="00F62F31" w:rsidRDefault="00590129" w:rsidP="00C34A7B">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C34A7B" w:rsidRPr="00F62F31" w:rsidRDefault="00590129" w:rsidP="00C34A7B">
      <w:pPr>
        <w:pStyle w:val="Kop3"/>
      </w:pPr>
      <w:bookmarkStart w:id="36" w:name="_Ref_3b293c76a1303322f8e8e1b87bd6b6ef_1"/>
      <w:bookmarkStart w:id="37" w:name="_Toc38307891"/>
      <w:r>
        <w:t>Omgevingsdocumenten</w:t>
      </w:r>
      <w:r w:rsidRPr="00F62F31">
        <w:t xml:space="preserve"> met en zonder regels</w:t>
      </w:r>
      <w:bookmarkEnd w:id="36"/>
      <w:bookmarkEnd w:id="37"/>
    </w:p>
    <w:p w14:paraId="347B37B2" w14:textId="276B3F7E" w:rsidR="00C34A7B" w:rsidRPr="00F62F31" w:rsidRDefault="00590129" w:rsidP="00C34A7B">
      <w:pPr>
        <w:rPr>
          <w:rFonts w:eastAsia="Verdana" w:cs="Verdana"/>
        </w:rPr>
      </w:pPr>
      <w:r w:rsidRPr="00F62F31">
        <w:rPr>
          <w:rFonts w:eastAsia="Verdana" w:cs="Verdana"/>
        </w:rPr>
        <w:t>Er is onderscheid tussen</w:t>
      </w:r>
      <w:r>
        <w:rPr>
          <w:rFonts w:eastAsia="Verdana" w:cs="Verdana"/>
        </w:rPr>
        <w:t xml:space="preserve"> omgevingsdocumenten</w:t>
      </w:r>
      <w:r w:rsidRPr="00F62F31">
        <w:rPr>
          <w:rFonts w:eastAsia="Verdana" w:cs="Verdana"/>
        </w:rPr>
        <w:t xml:space="preserve"> die regels bevatten, zoals het omgevingsplan, en</w:t>
      </w:r>
      <w:r>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C34A7B" w:rsidRPr="00F62F31" w:rsidRDefault="00590129" w:rsidP="00C34A7B">
      <w:pPr>
        <w:rPr>
          <w:rFonts w:eastAsia="Verdana" w:cs="Verdana"/>
        </w:rPr>
      </w:pPr>
      <w:r>
        <w:rPr>
          <w:rFonts w:eastAsia="Verdana"/>
        </w:rPr>
        <w:t>Omgevingsdocumenten</w:t>
      </w:r>
      <w:r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Pr="00F62F31">
        <w:rPr>
          <w:rFonts w:eastAsia="Verdana" w:cs="Verdana"/>
        </w:rPr>
        <w:t xml:space="preserve"> extra eisen gesteld ten behoeve van de bekendmaking en zijn er extra mogelijkheden aan toegevoegd voor bevraging en raadpleging. Om deze reden besteden de standaarden </w:t>
      </w:r>
      <w:r>
        <w:rPr>
          <w:rFonts w:eastAsia="Verdana" w:cs="Verdana"/>
        </w:rPr>
        <w:t>bijzondere</w:t>
      </w:r>
      <w:r w:rsidRPr="00F62F31">
        <w:rPr>
          <w:rFonts w:eastAsia="Verdana" w:cs="Verdana"/>
        </w:rPr>
        <w:t xml:space="preserve"> aandacht aan deze categorie als het gaat om </w:t>
      </w:r>
      <w:r>
        <w:rPr>
          <w:rFonts w:eastAsia="Verdana" w:cs="Verdana"/>
        </w:rPr>
        <w:t>tekst</w:t>
      </w:r>
      <w:r w:rsidRPr="00F62F31">
        <w:rPr>
          <w:rFonts w:eastAsia="Verdana" w:cs="Verdana"/>
        </w:rPr>
        <w:t xml:space="preserve">structuur, </w:t>
      </w:r>
      <w:r>
        <w:rPr>
          <w:rFonts w:eastAsia="Verdana" w:cs="Verdana"/>
        </w:rPr>
        <w:t>annotaties</w:t>
      </w:r>
      <w:r w:rsidRPr="00F62F31">
        <w:rPr>
          <w:rFonts w:eastAsia="Verdana" w:cs="Verdana"/>
        </w:rPr>
        <w:t xml:space="preserve"> en weergave.</w:t>
      </w:r>
    </w:p>
    <w:p w14:paraId="212030EA" w14:textId="3D9643AB" w:rsidR="00C34A7B" w:rsidRPr="00F62F31" w:rsidRDefault="00590129" w:rsidP="00C34A7B">
      <w:pPr>
        <w:rPr>
          <w:rFonts w:eastAsia="Verdana" w:cs="Verdana"/>
        </w:rPr>
      </w:pPr>
      <w:r w:rsidRPr="00F62F31">
        <w:rPr>
          <w:rFonts w:eastAsia="Verdana"/>
        </w:rPr>
        <w:t>De</w:t>
      </w:r>
      <w:r>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Pr>
          <w:rFonts w:eastAsia="Verdana" w:cs="Verdana"/>
        </w:rPr>
        <w:t xml:space="preserve"> omgevingsdocumenten</w:t>
      </w:r>
      <w:r w:rsidRPr="00F62F31">
        <w:rPr>
          <w:rFonts w:eastAsia="Verdana" w:cs="Verdana"/>
        </w:rPr>
        <w:t xml:space="preserve"> met regels gelden, zoals vaste tekststructuren.</w:t>
      </w:r>
    </w:p>
    <w:p w14:paraId="2CFA4E27" w14:textId="419F727E" w:rsidR="00C34A7B" w:rsidRPr="00F62F31" w:rsidRDefault="00590129" w:rsidP="00C34A7B">
      <w:pPr>
        <w:rPr>
          <w:rFonts w:eastAsia="Verdana" w:cs="Verdana"/>
        </w:rPr>
      </w:pPr>
      <w:r w:rsidRPr="002B32C6">
        <w:rPr>
          <w:rFonts w:eastAsia="Verdana" w:cs="Verdana"/>
        </w:rPr>
        <w:t xml:space="preserve">De specificaties voor de tekststructuur zijn opgenomen in </w:t>
      </w:r>
      <w:r>
        <w:rPr>
          <w:rFonts w:eastAsia="Verdana" w:cs="Verdana"/>
        </w:rPr>
        <w:t xml:space="preserve">hoofdstuk </w:t>
      </w:r>
      <w:r>
        <w:rPr>
          <w:rFonts w:eastAsia="Verdana" w:cs="Verdana"/>
        </w:rPr>
        <w:fldChar w:fldCharType="begin"/>
      </w:r>
      <w:r>
        <w:rPr>
          <w:rFonts w:eastAsia="Verdana" w:cs="Verdana"/>
        </w:rPr>
        <w:instrText xml:space="preserve"> REF _Ref_d19d7a6d12cd82925ed6c3436ff7e491_3 \n \h </w:instrText>
      </w:r>
      <w:r>
        <w:rPr>
          <w:rFonts w:eastAsia="Verdana" w:cs="Verdana"/>
        </w:rPr>
      </w:r>
      <w:r>
        <w:rPr>
          <w:rFonts w:eastAsia="Verdana" w:cs="Verdana"/>
        </w:rPr>
        <w:fldChar w:fldCharType="separate"/>
      </w:r>
      <w:r w:rsidR="00FD00CC">
        <w:rPr>
          <w:rFonts w:eastAsia="Verdana" w:cs="Verdana"/>
        </w:rPr>
        <w:t>5</w:t>
      </w:r>
      <w:r>
        <w:rPr>
          <w:rFonts w:eastAsia="Verdana" w:cs="Verdana"/>
        </w:rPr>
        <w:fldChar w:fldCharType="end"/>
      </w:r>
      <w:r>
        <w:rPr>
          <w:rFonts w:eastAsia="Verdana" w:cs="Verdana"/>
        </w:rPr>
        <w:t>.</w:t>
      </w:r>
    </w:p>
    <w:p w14:paraId="19950354" w14:textId="35656840" w:rsidR="002462B9" w:rsidRPr="00F62F31" w:rsidRDefault="00DB6F69" w:rsidP="002462B9">
      <w:pPr>
        <w:pStyle w:val="Kop3"/>
      </w:pPr>
      <w:bookmarkStart w:id="38" w:name="_Toc38307892"/>
      <w:r w:rsidRPr="00F62F31">
        <w:lastRenderedPageBreak/>
        <w:t xml:space="preserve">Initieel besluit, wijzigingsbesluit en </w:t>
      </w:r>
      <w:r w:rsidRPr="00F62F31" w:rsidDel="008B7535">
        <w:t xml:space="preserve">geconsolideerde </w:t>
      </w:r>
      <w:r>
        <w:t>Regeling</w:t>
      </w:r>
      <w:bookmarkEnd w:id="38"/>
    </w:p>
    <w:p w14:paraId="04AD5E7C" w14:textId="76D06951" w:rsidR="002462B9" w:rsidRPr="00F62F31" w:rsidRDefault="00DB6F69" w:rsidP="002462B9">
      <w:r>
        <w:t>Omgevingsdocumenten</w:t>
      </w:r>
      <w:r w:rsidRPr="00F62F31">
        <w:t xml:space="preserve"> komen </w:t>
      </w:r>
      <w:r w:rsidR="00255DC0" w:rsidRPr="00255DC0">
        <w:t xml:space="preserve">in principe </w:t>
      </w:r>
      <w:r w:rsidRPr="00F62F31">
        <w:t xml:space="preserve">tot stand door het nemen van een initieel besluit (het eerste besluit waarbij een volledig </w:t>
      </w:r>
      <w:r>
        <w:t xml:space="preserve">omgevingsdocument </w:t>
      </w:r>
      <w:r w:rsidRPr="00F62F31">
        <w:t>wordt vastgesteld</w:t>
      </w:r>
      <w:r w:rsidR="00255DC0" w:rsidRPr="00255DC0">
        <w:t xml:space="preserve">). Bij </w:t>
      </w:r>
      <w:r>
        <w:t>het omgevingsplan</w:t>
      </w:r>
      <w:r w:rsidR="00255DC0" w:rsidRPr="00255DC0">
        <w:t xml:space="preserve"> en de waterschapsverordening bestaat het initiële besluit uit een overgangsrechtelijke situatie en/of een regeling van rijkswege</w:t>
      </w:r>
      <w:r w:rsidRPr="00F62F31">
        <w:t xml:space="preserve">. </w:t>
      </w:r>
      <w:r w:rsidR="00210D3D" w:rsidRPr="00210D3D">
        <w:t>Daarna</w:t>
      </w:r>
      <w:r w:rsidRPr="00F62F31">
        <w:t xml:space="preserve"> kunnen de</w:t>
      </w:r>
      <w:r>
        <w:t xml:space="preserve"> omgevingsdocumenten</w:t>
      </w:r>
      <w:r w:rsidRPr="00F62F31">
        <w:t xml:space="preserve"> door wijzigingsbesluiten gewijzigd worden. </w:t>
      </w:r>
      <w:r w:rsidR="007A7968" w:rsidRPr="007A7968">
        <w:t>Voor omgevingsplannen</w:t>
      </w:r>
      <w:r w:rsidRPr="00F62F31">
        <w:t>, omgevingsverordeningen, waterschapsverordeningen</w:t>
      </w:r>
      <w:r>
        <w:t>, AMvB’s, MR</w:t>
      </w:r>
      <w:r w:rsidRPr="00F62F31">
        <w:t xml:space="preserve"> en omgevingsvisies </w:t>
      </w:r>
      <w:r w:rsidR="007A7968" w:rsidRPr="007A7968">
        <w:t>geldt de verplichting ze</w:t>
      </w:r>
      <w:r w:rsidRPr="00F62F31">
        <w:t xml:space="preserve"> in geconsolideerde vorm beschikbaar </w:t>
      </w:r>
      <w:r w:rsidR="007A7968" w:rsidRPr="007A7968">
        <w:t>te stellen.</w:t>
      </w:r>
      <w:r w:rsidRPr="00F62F31">
        <w:t xml:space="preserve"> </w:t>
      </w:r>
      <w:r w:rsidR="00851921" w:rsidRPr="00851921">
        <w:t>De LVBB zorgt er voor dat</w:t>
      </w:r>
      <w:r w:rsidRPr="00F62F31">
        <w:t xml:space="preserve"> alle achtereenvolgens genomen wijzigingsbesluiten verwerkt tot een doorlopende </w:t>
      </w:r>
      <w:r w:rsidRPr="00143CEE">
        <w:t xml:space="preserve">versie van het </w:t>
      </w:r>
      <w:r>
        <w:t>omgevingsdocument</w:t>
      </w:r>
      <w:r w:rsidR="00851921" w:rsidRPr="00851921">
        <w:t>: de geconsolideerde Regeling.</w:t>
      </w:r>
      <w:r w:rsidRPr="00143CEE">
        <w:t xml:space="preserve"> </w:t>
      </w:r>
      <w:r>
        <w:t xml:space="preserve">In hoofdstuk </w:t>
      </w:r>
      <w:r>
        <w:fldChar w:fldCharType="begin"/>
      </w:r>
      <w:r>
        <w:instrText xml:space="preserve"> REF _Ref_6de55eb848e97a2be6b773edef1c907b_2 \n \h </w:instrText>
      </w:r>
      <w:r>
        <w:fldChar w:fldCharType="separate"/>
      </w:r>
      <w:r w:rsidR="00FD00CC">
        <w:t>4</w:t>
      </w:r>
      <w:r>
        <w:fldChar w:fldCharType="end"/>
      </w:r>
      <w:r>
        <w:t xml:space="preserve"> wordt dit nader beschreven.</w:t>
      </w:r>
    </w:p>
    <w:p w14:paraId="67DC5EF7" w14:textId="2AB49047" w:rsidR="002462B9" w:rsidRPr="00F62F31" w:rsidRDefault="00DB6F69" w:rsidP="002462B9">
      <w:r>
        <w:t xml:space="preserve">Zie voor het muteren door middel van wijzigingsbesluiten en het consolideren van die besluiten tot een (Toestand van) de Regeling ook paragraaf </w:t>
      </w:r>
      <w:r w:rsidR="00C84118">
        <w:fldChar w:fldCharType="begin"/>
      </w:r>
      <w:r w:rsidR="00C84118">
        <w:instrText xml:space="preserve"> REF _Ref38030672 \n \h </w:instrText>
      </w:r>
      <w:r w:rsidR="00C84118">
        <w:fldChar w:fldCharType="separate"/>
      </w:r>
      <w:r w:rsidR="00FD00CC">
        <w:t>7.4</w:t>
      </w:r>
      <w:r w:rsidR="00C84118">
        <w:fldChar w:fldCharType="end"/>
      </w:r>
      <w:r w:rsidR="00722DFA">
        <w:t>.</w:t>
      </w:r>
    </w:p>
    <w:p w14:paraId="0C3411C6" w14:textId="77777777" w:rsidR="00C34A7B" w:rsidRPr="00F62F31" w:rsidRDefault="00590129" w:rsidP="00C34A7B">
      <w:pPr>
        <w:pStyle w:val="Kop3"/>
      </w:pPr>
      <w:bookmarkStart w:id="39" w:name="_Ref_e8afc4ac84c5bfc8b38a74868d3bd01b_1"/>
      <w:bookmarkStart w:id="40" w:name="_Toc38307893"/>
      <w:r>
        <w:t>Annoteren</w:t>
      </w:r>
      <w:bookmarkEnd w:id="39"/>
      <w:bookmarkEnd w:id="40"/>
    </w:p>
    <w:p w14:paraId="732BE829" w14:textId="319EDC13" w:rsidR="00C34A7B" w:rsidRDefault="00590129" w:rsidP="00C34A7B">
      <w:r w:rsidRPr="00F62F31">
        <w:t>Onder annoteren verstaan we het toevoegen</w:t>
      </w:r>
      <w:r>
        <w:t xml:space="preserve"> </w:t>
      </w:r>
      <w:r w:rsidRPr="00F62F31">
        <w:t>van gegevens aan (onderdelen van) besluiten en regelingen</w:t>
      </w:r>
      <w:r>
        <w:t xml:space="preserve">, </w:t>
      </w:r>
      <w:r w:rsidRPr="00280908">
        <w:t xml:space="preserve">gegevens die </w:t>
      </w:r>
      <w:r>
        <w:t>de</w:t>
      </w:r>
      <w:r w:rsidRPr="00280908">
        <w:t xml:space="preserve"> besluiten en regelingen machineleesbaar maken</w:t>
      </w:r>
      <w:r>
        <w:t>. Dit zorgt ervoor dat het besluit of de regeling gestructureerd bevraagbaar is</w:t>
      </w:r>
      <w:r w:rsidRPr="00F62F31">
        <w:t xml:space="preserve"> en dat </w:t>
      </w:r>
      <w:r w:rsidR="00721418" w:rsidRPr="00721418">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721418" w:rsidRPr="00721418">
        <w:t>locaties</w:t>
      </w:r>
      <w:r>
        <w:t xml:space="preserve">. </w:t>
      </w:r>
      <w:r w:rsidRPr="00F62F31">
        <w:t xml:space="preserve">De </w:t>
      </w:r>
      <w:r>
        <w:t>gegevens die</w:t>
      </w:r>
      <w:r w:rsidRPr="00F62F31">
        <w:t xml:space="preserve"> </w:t>
      </w:r>
      <w:r>
        <w:t>bij het annoteren worden toegevoegd</w:t>
      </w:r>
      <w:r w:rsidRPr="00F62F31">
        <w:t xml:space="preserve"> worden niet in de voor de mens leesbare tekst weergegeven. </w:t>
      </w:r>
      <w:r>
        <w:t xml:space="preserve">Voor degene die dat wil zijn ze wel terug te vinden. Het annoteren van omgevingsdocumenten met IMOW-objecten is beschreven in hoofdstuk </w:t>
      </w:r>
      <w:r>
        <w:fldChar w:fldCharType="begin"/>
      </w:r>
      <w:r>
        <w:instrText xml:space="preserve"> REF _Ref_ede6bc72a6c0637c494c31cf296af632_1 \n \h </w:instrText>
      </w:r>
      <w:r>
        <w:fldChar w:fldCharType="separate"/>
      </w:r>
      <w:r w:rsidR="00FD00CC">
        <w:t>6</w:t>
      </w:r>
      <w:r>
        <w:fldChar w:fldCharType="end"/>
      </w:r>
      <w:r>
        <w:t>. Daar wordt ook van ieder IMOW-object aangegeven wat het doel is van die annotatie, met andere woorden: wat levert de extra inspanning van het annoteren op aan meerwaarde voor gebruiker en opsteller?</w:t>
      </w:r>
    </w:p>
    <w:p w14:paraId="76616D9F" w14:textId="54333938" w:rsidR="00C34A7B" w:rsidRPr="00F62F31" w:rsidRDefault="00590129" w:rsidP="00C34A7B">
      <w:pPr>
        <w:pStyle w:val="Kop3"/>
      </w:pPr>
      <w:bookmarkStart w:id="41" w:name="_Toc38307894"/>
      <w:r>
        <w:t>W</w:t>
      </w:r>
      <w:r w:rsidRPr="00F62F31">
        <w:t>aardelijst</w:t>
      </w:r>
      <w:r>
        <w:t>en</w:t>
      </w:r>
      <w:bookmarkEnd w:id="41"/>
    </w:p>
    <w:p w14:paraId="1FF36777" w14:textId="10372AB1" w:rsidR="00C34A7B" w:rsidRPr="00F62F31" w:rsidRDefault="00590129" w:rsidP="00C34A7B">
      <w:r w:rsidRPr="00A60BDB">
        <w:t xml:space="preserve">Een waardelijst is een collectie van waarden die gebruikt kunnen worden bij het annoteren. </w:t>
      </w:r>
      <w:r w:rsidRPr="00F62F31">
        <w:t xml:space="preserve">Bij </w:t>
      </w:r>
      <w:r>
        <w:t>diverse</w:t>
      </w:r>
      <w:r w:rsidRPr="00F62F31">
        <w:t xml:space="preserve"> </w:t>
      </w:r>
      <w:r>
        <w:t xml:space="preserve">attributen van </w:t>
      </w:r>
      <w:r w:rsidRPr="00F62F31">
        <w:t xml:space="preserve">annotaties hoort een </w:t>
      </w:r>
      <w:r>
        <w:t>waarde</w:t>
      </w:r>
      <w:r w:rsidRPr="00F62F31">
        <w:t xml:space="preserve">lijst </w:t>
      </w:r>
      <w:r>
        <w:t xml:space="preserve">met </w:t>
      </w:r>
      <w:r w:rsidRPr="00F62F31">
        <w:t>vooraf gedefinieerde waarden.</w:t>
      </w:r>
      <w:r>
        <w:t xml:space="preserve"> </w:t>
      </w:r>
      <w:r w:rsidRPr="00F62F31">
        <w:t xml:space="preserve">Waardelijsten zijn er in twee vormen: </w:t>
      </w:r>
      <w:r>
        <w:t>limitatieve</w:t>
      </w:r>
      <w:r w:rsidRPr="00BB505C">
        <w:t xml:space="preserve"> waardelijsten en </w:t>
      </w:r>
      <w:r>
        <w:t xml:space="preserve">uitbreidbare </w:t>
      </w:r>
      <w:r w:rsidRPr="00BB505C">
        <w:t>waardelijsten</w:t>
      </w:r>
      <w:r w:rsidRPr="00F62F31">
        <w:t>. In de toepassingsprofielen voor de</w:t>
      </w:r>
      <w:r>
        <w:t xml:space="preserve"> omgevingsdocumenten</w:t>
      </w:r>
      <w:r w:rsidRPr="00F62F31">
        <w:t xml:space="preserve"> bedoelen we daar het volgende mee</w:t>
      </w:r>
      <w:r>
        <w:t>:</w:t>
      </w:r>
    </w:p>
    <w:p w14:paraId="1F1036CA" w14:textId="6A0F8B21" w:rsidR="00C34A7B" w:rsidRPr="00F62F31" w:rsidRDefault="00590129" w:rsidP="00C34A7B">
      <w:pPr>
        <w:pStyle w:val="Opsommingtekens1"/>
      </w:pPr>
      <w:r>
        <w:t>limitatieve waardelijst</w:t>
      </w:r>
      <w:r w:rsidRPr="00F62F31">
        <w:t xml:space="preserve">: </w:t>
      </w:r>
      <w:r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t>-LV</w:t>
      </w:r>
      <w:r w:rsidRPr="001D4F3D">
        <w:t xml:space="preserve"> en LVBB</w:t>
      </w:r>
      <w:r>
        <w:t>;</w:t>
      </w:r>
    </w:p>
    <w:p w14:paraId="33061DBB" w14:textId="6826A0E1" w:rsidR="00C34A7B" w:rsidRDefault="00590129" w:rsidP="00C34A7B">
      <w:pPr>
        <w:pStyle w:val="Opsommingtekens1"/>
      </w:pPr>
      <w:r>
        <w:t>uitbreidbare waardelijst</w:t>
      </w:r>
      <w:r w:rsidRPr="00F62F31">
        <w:t xml:space="preserve">: een lijst met vooraf gedefinieerde waarden. Wanneer de gewenste waarde op de waardelijst voorkomt, wordt die gebruikt. Als de gewenste waarde niet op de waardelijst voorkomt, </w:t>
      </w:r>
      <w:r>
        <w:t xml:space="preserve">definieert </w:t>
      </w:r>
      <w:r w:rsidRPr="00FB5499">
        <w:t>het bevoegd gezag een eigen waarde.</w:t>
      </w:r>
    </w:p>
    <w:p w14:paraId="06B50E52" w14:textId="77777777" w:rsidR="00C34A7B" w:rsidRDefault="00C34A7B" w:rsidP="00C34A7B"/>
    <w:p w14:paraId="3DAA7C41" w14:textId="22989CED" w:rsidR="00C34A7B" w:rsidRPr="00F62F31" w:rsidRDefault="00590129" w:rsidP="00C34A7B">
      <w:r w:rsidRPr="006357DE">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t>
      </w:r>
      <w:r w:rsidR="00800336">
        <w:t xml:space="preserve">is </w:t>
      </w:r>
      <w:r>
        <w:t xml:space="preserve">per objecttype </w:t>
      </w:r>
      <w:r w:rsidRPr="006357DE">
        <w:t xml:space="preserve">is aangegeven voor welke </w:t>
      </w:r>
      <w:r>
        <w:t>attributen</w:t>
      </w:r>
      <w:r w:rsidRPr="006357DE">
        <w:t xml:space="preserve"> een waardelijst geldt</w:t>
      </w:r>
      <w:r w:rsidRPr="00F62F31">
        <w:t xml:space="preserve"> en of deze </w:t>
      </w:r>
      <w:r w:rsidR="006C0A52" w:rsidRPr="006C0A52">
        <w:t>limitatief</w:t>
      </w:r>
      <w:r w:rsidRPr="00F62F31">
        <w:t xml:space="preserve"> of </w:t>
      </w:r>
      <w:r w:rsidR="006C0A52" w:rsidRPr="006C0A52">
        <w:t>uitbreidbaar</w:t>
      </w:r>
      <w:r w:rsidRPr="00F62F31">
        <w:t xml:space="preserve"> is.</w:t>
      </w:r>
    </w:p>
    <w:p w14:paraId="630F0859" w14:textId="3F9E7991" w:rsidR="00C34A7B" w:rsidRDefault="00590129" w:rsidP="00C34A7B">
      <w:pPr>
        <w:pStyle w:val="Kop3"/>
      </w:pPr>
      <w:bookmarkStart w:id="42" w:name="_Ref_7acb12e1b9363019edebb5a290865f15_1"/>
      <w:bookmarkStart w:id="43" w:name="_Toc38307895"/>
      <w:r w:rsidRPr="00F62F31">
        <w:lastRenderedPageBreak/>
        <w:t>Presentatiemodel</w:t>
      </w:r>
      <w:bookmarkEnd w:id="42"/>
      <w:bookmarkEnd w:id="43"/>
    </w:p>
    <w:p w14:paraId="532DC726" w14:textId="537B262A" w:rsidR="00C34A7B" w:rsidRPr="008648A6" w:rsidRDefault="00590129" w:rsidP="00C34A7B">
      <w:r w:rsidRPr="008648A6">
        <w:t xml:space="preserve">De inhoud van een </w:t>
      </w:r>
      <w:r>
        <w:t xml:space="preserve">omgevingsdocument </w:t>
      </w:r>
      <w:r w:rsidRPr="008648A6">
        <w:t xml:space="preserve">dient kenbaar te zijn. Daarom moet een </w:t>
      </w:r>
      <w:r>
        <w:t xml:space="preserve">omgevingsdocument </w:t>
      </w:r>
      <w:r w:rsidRPr="008648A6">
        <w:t xml:space="preserve">niet alleen machineleesbaar worden aangeboden, maar is ook een voor de mens te interpreteren </w:t>
      </w:r>
      <w:r>
        <w:t>presentatie</w:t>
      </w:r>
      <w:r w:rsidRPr="008648A6">
        <w:t xml:space="preserve"> noodzakelijk. Uitgangspunt is dat de tekst, de bijbehorende </w:t>
      </w:r>
      <w:r>
        <w:t>L</w:t>
      </w:r>
      <w:r w:rsidRPr="008648A6">
        <w:t xml:space="preserve">ocaties en de waarden die normen op de verschillende </w:t>
      </w:r>
      <w:r>
        <w:t>L</w:t>
      </w:r>
      <w:r w:rsidRPr="008648A6">
        <w:t>ocaties hebben zo overzichtelijk worden gepresenteerd dat de raadpleger ze kan interpreteren.</w:t>
      </w:r>
    </w:p>
    <w:p w14:paraId="0CFBBE3A" w14:textId="76505CBB" w:rsidR="00C34A7B" w:rsidRPr="008648A6" w:rsidRDefault="00590129" w:rsidP="00C34A7B">
      <w:r w:rsidRPr="008648A6">
        <w:t xml:space="preserve">Het </w:t>
      </w:r>
      <w:r>
        <w:t>Presentatiemodel</w:t>
      </w:r>
      <w:r w:rsidRPr="008648A6">
        <w:t xml:space="preserve"> richt zich op de mensleesbare vorm van het presenteren. Onder presenteren verstaan we het weergeven en visualiseren van de inhoud van een besluit of regeling in een voorgedefinieerde vorm (gebruik van symbolen, kleur, lijndikte, arcering, karakterset) conform een afgesproken standaard. Het </w:t>
      </w:r>
      <w:r>
        <w:t>Presentatiemodel</w:t>
      </w:r>
      <w:r w:rsidRPr="008648A6">
        <w:t xml:space="preserve"> beschrijft daarbij de wijze van presenteren van tekst, locaties en waarden en het presenteren van wijzigingen in een wijzigingsbesluit.</w:t>
      </w:r>
    </w:p>
    <w:p w14:paraId="5B1728C0" w14:textId="2BF210E7" w:rsidR="00C34A7B" w:rsidRDefault="00590129" w:rsidP="00C34A7B">
      <w:r w:rsidRPr="008648A6">
        <w:t xml:space="preserve">De mensleesbare presentatie van tekst toont de hiërarchie van de structuurelementen van die tekst. De mensleesbare presentatie van </w:t>
      </w:r>
      <w:r>
        <w:t>L</w:t>
      </w:r>
      <w:r w:rsidRPr="008648A6">
        <w:t xml:space="preserve">ocaties maakt gebruik van de annotaties met IMOW-objecten, waardelijsten en symbolisatietabellen. Een symbolisatietabel </w:t>
      </w:r>
      <w:r>
        <w:t>bepaalt hoe L</w:t>
      </w:r>
      <w:r w:rsidRPr="008648A6">
        <w:t>ocatie</w:t>
      </w:r>
      <w:r>
        <w:t>s</w:t>
      </w:r>
      <w:r w:rsidRPr="008648A6">
        <w:t xml:space="preserve"> en waarden op een kaartbeeld</w:t>
      </w:r>
      <w:r>
        <w:t xml:space="preserve"> worden weergegeven. De tabel geeft de symbolisatie</w:t>
      </w:r>
      <w:r w:rsidRPr="008648A6">
        <w:t xml:space="preserve"> waarmee een </w:t>
      </w:r>
      <w:r>
        <w:t>annotatie</w:t>
      </w:r>
      <w:r w:rsidRPr="008648A6">
        <w:t xml:space="preserve"> wordt gepresenteerd. </w:t>
      </w:r>
      <w:r>
        <w:t>Hierbij wordt een</w:t>
      </w:r>
      <w:r w:rsidRPr="008648A6">
        <w:t xml:space="preserve"> waarde uit een </w:t>
      </w:r>
      <w:r>
        <w:t>limitatieve waardelijst</w:t>
      </w:r>
      <w:r w:rsidRPr="008648A6">
        <w:t xml:space="preserve"> aan de bijbehorende, afgesproken, symboolcode</w:t>
      </w:r>
      <w:r>
        <w:t xml:space="preserve"> gekoppeld</w:t>
      </w:r>
      <w:r w:rsidRPr="008648A6">
        <w:t xml:space="preserve">. </w:t>
      </w:r>
      <w:r>
        <w:t xml:space="preserve">Gebruik van de </w:t>
      </w:r>
      <w:r w:rsidRPr="008648A6">
        <w:t xml:space="preserve">symbolisatietabel </w:t>
      </w:r>
      <w:r>
        <w:t>leidt tot</w:t>
      </w:r>
      <w:r w:rsidRPr="008648A6">
        <w:t xml:space="preserve"> </w:t>
      </w:r>
      <w:r>
        <w:t>een standaardweergave, ook wel geharmoniseerde weergave genoemd</w:t>
      </w:r>
      <w:r w:rsidRPr="008648A6">
        <w:t xml:space="preserve">. </w:t>
      </w:r>
      <w:r>
        <w:fldChar w:fldCharType="begin"/>
      </w:r>
      <w:r>
        <w:instrText xml:space="preserve"> REF _Ref_7acb12e1b9363019edebb5a290865f15_2 \n \h </w:instrText>
      </w:r>
      <w:r>
        <w:fldChar w:fldCharType="separate"/>
      </w:r>
      <w:r w:rsidR="00FD00CC">
        <w:t>Figuur 1</w:t>
      </w:r>
      <w:r>
        <w:fldChar w:fldCharType="end"/>
      </w:r>
      <w:r>
        <w:t xml:space="preserve"> en </w:t>
      </w:r>
      <w:r>
        <w:fldChar w:fldCharType="begin"/>
      </w:r>
      <w:r>
        <w:instrText xml:space="preserve"> REF _Ref_7acb12e1b9363019edebb5a290865f15_3 \n \h </w:instrText>
      </w:r>
      <w:r>
        <w:fldChar w:fldCharType="separate"/>
      </w:r>
      <w:r w:rsidR="00FD00CC">
        <w:t>Figuur 2</w:t>
      </w:r>
      <w:r>
        <w:fldChar w:fldCharType="end"/>
      </w:r>
      <w:r>
        <w:t xml:space="preserve"> laten de werking van de standaardweergave zien voor een annotatie met Activiteit en een annotatie met een Gebiedsaanwijzing. </w:t>
      </w:r>
    </w:p>
    <w:p w14:paraId="1F8AC5B5" w14:textId="78EA7414" w:rsidR="00C34A7B" w:rsidRDefault="00C34A7B" w:rsidP="00C34A7B"/>
    <w:p w14:paraId="017EC08B" w14:textId="674C546D" w:rsidR="00C34A7B" w:rsidRPr="00A539B8" w:rsidRDefault="00590129" w:rsidP="00C34A7B">
      <w:pPr>
        <w:pStyle w:val="Figuur"/>
      </w:pPr>
      <w:r>
        <w:rPr>
          <w:noProof/>
        </w:rPr>
        <w:lastRenderedPageBreak/>
        <w:drawing>
          <wp:inline distT="0" distB="0" distL="0" distR="0" wp14:anchorId="6866D6C4" wp14:editId="54DB663C">
            <wp:extent cx="4651201" cy="5340352"/>
            <wp:effectExtent l="0" t="0" r="0" b="0"/>
            <wp:docPr id="244869912" name="Afbeelding 3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21">
                      <a:extLst>
                        <a:ext uri="{28A0092B-C50C-407E-A947-70E740481C1C}">
                          <a14:useLocalDpi xmlns:a14="http://schemas.microsoft.com/office/drawing/2010/main" val="0"/>
                        </a:ext>
                      </a:extLst>
                    </a:blip>
                    <a:stretch>
                      <a:fillRect/>
                    </a:stretch>
                  </pic:blipFill>
                  <pic:spPr>
                    <a:xfrm>
                      <a:off x="0" y="0"/>
                      <a:ext cx="4651201" cy="5340352"/>
                    </a:xfrm>
                    <a:prstGeom prst="rect">
                      <a:avLst/>
                    </a:prstGeom>
                  </pic:spPr>
                </pic:pic>
              </a:graphicData>
            </a:graphic>
          </wp:inline>
        </w:drawing>
      </w:r>
    </w:p>
    <w:p w14:paraId="2EBBF11C" w14:textId="12D84026" w:rsidR="00C34A7B" w:rsidRDefault="00590129" w:rsidP="00C34A7B">
      <w:pPr>
        <w:pStyle w:val="Figuurbijschrift"/>
      </w:pPr>
      <w:bookmarkStart w:id="44" w:name="_Ref_7acb12e1b9363019edebb5a290865f15_2"/>
      <w:r w:rsidRPr="004D4F71">
        <w:t xml:space="preserve">Presentatiemodel: annoteren met object en groep, in combinatie met symbolisatietabel, </w:t>
      </w:r>
      <w:r>
        <w:t>toepassing</w:t>
      </w:r>
      <w:r w:rsidRPr="004D4F71">
        <w:t xml:space="preserve"> </w:t>
      </w:r>
      <w:r>
        <w:t>standaard</w:t>
      </w:r>
      <w:r w:rsidRPr="004D4F71">
        <w:t>weergave</w:t>
      </w:r>
      <w:bookmarkEnd w:id="44"/>
    </w:p>
    <w:p w14:paraId="298C6558" w14:textId="69160469" w:rsidR="00C34A7B" w:rsidRDefault="00590129" w:rsidP="00C34A7B">
      <w:pPr>
        <w:pStyle w:val="Figuur"/>
      </w:pPr>
      <w:r>
        <w:rPr>
          <w:noProof/>
        </w:rPr>
        <w:lastRenderedPageBreak/>
        <w:drawing>
          <wp:inline distT="0" distB="0" distL="0" distR="0" wp14:anchorId="4EBE479B" wp14:editId="275B6D75">
            <wp:extent cx="4699015" cy="5733969"/>
            <wp:effectExtent l="0" t="0" r="6350" b="635"/>
            <wp:docPr id="1303275417"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C34A7B" w:rsidRDefault="00590129" w:rsidP="00C34A7B">
      <w:pPr>
        <w:pStyle w:val="Figuurbijschrift"/>
      </w:pPr>
      <w:bookmarkStart w:id="45" w:name="_Ref_7acb12e1b9363019edebb5a290865f15_3"/>
      <w:r w:rsidRPr="00D131A0">
        <w:t>Presentatiemodel: annoteren met object</w:t>
      </w:r>
      <w:r>
        <w:t>, type</w:t>
      </w:r>
      <w:r w:rsidRPr="00D131A0">
        <w:t xml:space="preserve"> en groep, in combinatie met symbolisatietabel, toepassing standaardweergave</w:t>
      </w:r>
      <w:bookmarkEnd w:id="45"/>
    </w:p>
    <w:p w14:paraId="23374D8F" w14:textId="2AF9D14B" w:rsidR="00C34A7B" w:rsidRPr="00B63808" w:rsidRDefault="00590129" w:rsidP="00C34A7B">
      <w:r w:rsidRPr="00B63808">
        <w:t xml:space="preserve">Het bevoegd gezag heeft twee </w:t>
      </w:r>
      <w:r>
        <w:t>methoden</w:t>
      </w:r>
      <w:r w:rsidRPr="00B63808">
        <w:t xml:space="preserve"> om zelf invloed uit te oefenen op de weergave</w:t>
      </w:r>
      <w:r>
        <w:t xml:space="preserve"> van objecten, Locaties en waarden op een kaart</w:t>
      </w:r>
      <w:r w:rsidRPr="00B63808">
        <w:t xml:space="preserve">. De eerste </w:t>
      </w:r>
      <w:r>
        <w:t>methode</w:t>
      </w:r>
      <w:r w:rsidRPr="00B63808">
        <w:t xml:space="preserve"> is </w:t>
      </w:r>
      <w:r>
        <w:t xml:space="preserve">door te </w:t>
      </w:r>
      <w:r w:rsidRPr="00B63808">
        <w:t xml:space="preserve">kiezen </w:t>
      </w:r>
      <w:r>
        <w:t xml:space="preserve">voor </w:t>
      </w:r>
      <w:r w:rsidRPr="00B63808">
        <w:t>een eigen</w:t>
      </w:r>
      <w:r>
        <w:t>, specifieke</w:t>
      </w:r>
      <w:r w:rsidRPr="00B63808">
        <w:t xml:space="preserve"> symbolisatie in plaats van de standaardweergave. </w:t>
      </w:r>
      <w:r w:rsidRPr="003E76C5">
        <w:t>Dit maakt het bijvoorbeeld mogelijk om de activiteit</w:t>
      </w:r>
      <w:r>
        <w:t>en</w:t>
      </w:r>
      <w:r w:rsidRPr="003E76C5">
        <w:t xml:space="preserve"> </w:t>
      </w:r>
      <w:r>
        <w:t>‘</w:t>
      </w:r>
      <w:r w:rsidRPr="003E76C5">
        <w:t>het exploiteren van een discotheek</w:t>
      </w:r>
      <w:r>
        <w:t>’</w:t>
      </w:r>
      <w:r w:rsidRPr="003E76C5">
        <w:t xml:space="preserve"> en </w:t>
      </w:r>
      <w:r>
        <w:t>‘</w:t>
      </w:r>
      <w:r w:rsidRPr="003E76C5">
        <w:t>het exploiteren van daghoreca</w:t>
      </w:r>
      <w:r>
        <w:t>’</w:t>
      </w:r>
      <w:r w:rsidRPr="003E76C5">
        <w:t xml:space="preserve"> ieder op een eigen manier weer te geven in plaats van </w:t>
      </w:r>
      <w:r>
        <w:t xml:space="preserve">met </w:t>
      </w:r>
      <w:r w:rsidRPr="003E76C5">
        <w:t xml:space="preserve">de standaardweergave die hoort bij de Activiteitengroep </w:t>
      </w:r>
      <w:r>
        <w:t>‘</w:t>
      </w:r>
      <w:r w:rsidRPr="003E76C5">
        <w:t>exploitatieactiviteit horeca</w:t>
      </w:r>
      <w:r>
        <w:t>’</w:t>
      </w:r>
      <w:r w:rsidRPr="003E76C5">
        <w:t>.</w:t>
      </w:r>
      <w:r>
        <w:t xml:space="preserve"> </w:t>
      </w:r>
      <w:r>
        <w:fldChar w:fldCharType="begin"/>
      </w:r>
      <w:r>
        <w:instrText xml:space="preserve"> REF _Ref_7acb12e1b9363019edebb5a290865f15_4 \n \h </w:instrText>
      </w:r>
      <w:r>
        <w:fldChar w:fldCharType="separate"/>
      </w:r>
      <w:r w:rsidR="00FD00CC">
        <w:t>Figuur 3</w:t>
      </w:r>
      <w: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 </w:t>
      </w:r>
    </w:p>
    <w:p w14:paraId="66E592DA" w14:textId="25D2F421" w:rsidR="00C34A7B" w:rsidRDefault="00590129" w:rsidP="00C34A7B">
      <w:pPr>
        <w:pStyle w:val="Figuur"/>
      </w:pPr>
      <w:r>
        <w:rPr>
          <w:noProof/>
        </w:rPr>
        <w:lastRenderedPageBreak/>
        <w:drawing>
          <wp:inline distT="0" distB="0" distL="0" distR="0" wp14:anchorId="28EC6231" wp14:editId="2A577418">
            <wp:extent cx="4512602" cy="7029450"/>
            <wp:effectExtent l="0" t="0" r="2540" b="0"/>
            <wp:docPr id="58672797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3">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C34A7B" w:rsidRDefault="00590129" w:rsidP="00C34A7B">
      <w:pPr>
        <w:pStyle w:val="Figuurbijschrift"/>
      </w:pPr>
      <w:bookmarkStart w:id="46" w:name="_Ref_7acb12e1b9363019edebb5a290865f15_4"/>
      <w:r w:rsidRPr="00514BA8">
        <w:t>Presentatiemodel: annoteren met object en groep, in combinatie met symbolisatietabel, toepassing</w:t>
      </w:r>
      <w:r>
        <w:t xml:space="preserve"> standaardweergave (links) en eigen weergave (rechts)</w:t>
      </w:r>
      <w:bookmarkEnd w:id="46"/>
    </w:p>
    <w:p w14:paraId="5F4173E3" w14:textId="4981EA96" w:rsidR="00C34A7B" w:rsidRDefault="00590129" w:rsidP="00C34A7B">
      <w:r>
        <w:t xml:space="preserve">De tweede </w:t>
      </w:r>
      <w:r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fldChar w:fldCharType="begin"/>
      </w:r>
      <w:r>
        <w:instrText xml:space="preserve"> REF _Ref_92009a6e842053c38bfdbf11b5d9a80e_1 </w:instrText>
      </w:r>
      <w:r w:rsidR="002137A7">
        <w:instrText>\n \h</w:instrText>
      </w:r>
      <w:r>
        <w:instrText xml:space="preserve"> </w:instrText>
      </w:r>
      <w:r>
        <w:fldChar w:fldCharType="separate"/>
      </w:r>
      <w:r w:rsidR="00FD00CC">
        <w:t>6.4.29</w:t>
      </w:r>
      <w:r>
        <w:fldChar w:fldCharType="end"/>
      </w:r>
      <w:r>
        <w:t xml:space="preserve"> en </w:t>
      </w:r>
      <w:r>
        <w:fldChar w:fldCharType="begin"/>
      </w:r>
      <w:r>
        <w:instrText xml:space="preserve"> REF _Ref_aed587908657563df89a0aa82a98a36f_1 </w:instrText>
      </w:r>
      <w:r w:rsidR="002137A7">
        <w:instrText>\n \h</w:instrText>
      </w:r>
      <w:r>
        <w:instrText xml:space="preserve"> </w:instrText>
      </w:r>
      <w:r>
        <w:fldChar w:fldCharType="separate"/>
      </w:r>
      <w:r w:rsidR="00FD00CC">
        <w:t>6.4.30</w:t>
      </w:r>
      <w:r>
        <w:fldChar w:fldCharType="end"/>
      </w:r>
      <w:r>
        <w:t xml:space="preserve"> zijn beschreven.</w:t>
      </w:r>
    </w:p>
    <w:p w14:paraId="51021ADA" w14:textId="5CE7DDB3" w:rsidR="00C34A7B" w:rsidRPr="0013095F" w:rsidRDefault="00590129" w:rsidP="00C34A7B">
      <w:r w:rsidRPr="0013095F">
        <w:lastRenderedPageBreak/>
        <w:t xml:space="preserve">Naast de presentatie van tekst, Locaties en waarden legt het </w:t>
      </w:r>
      <w:r>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C34A7B" w:rsidRDefault="00590129" w:rsidP="00C34A7B">
      <w:pPr>
        <w:pStyle w:val="Kop3"/>
      </w:pPr>
      <w:bookmarkStart w:id="47" w:name="_Toc38307896"/>
      <w:r>
        <w:t>Metadata</w:t>
      </w:r>
      <w:bookmarkEnd w:id="47"/>
    </w:p>
    <w:p w14:paraId="456E04FA" w14:textId="0467CFD9" w:rsidR="00C34A7B" w:rsidRPr="00B452A9" w:rsidRDefault="00590129" w:rsidP="00C34A7B">
      <w:r>
        <w:t>Informatie en specificaties voor de metadata die moeten worden meegeleverd bij de aanlevering voor de bekendmaking c.q. publicatie van omgevingsdocumenten zijn te vinden in de STOP-documentatie.</w:t>
      </w:r>
    </w:p>
    <w:p w14:paraId="2A5CE0B7" w14:textId="77777777" w:rsidR="00C34A7B" w:rsidRDefault="00590129" w:rsidP="00C34A7B">
      <w:pPr>
        <w:pStyle w:val="Kop3"/>
      </w:pPr>
      <w:bookmarkStart w:id="48" w:name="_Ref_ad9ae15e60cd868fda00aae4b9e99100_1"/>
      <w:bookmarkStart w:id="49" w:name="_Toc38307897"/>
      <w:r>
        <w:t>Van plan tot publicatie</w:t>
      </w:r>
      <w:bookmarkEnd w:id="48"/>
      <w:bookmarkEnd w:id="49"/>
    </w:p>
    <w:p w14:paraId="482586D9" w14:textId="77777777" w:rsidR="00C34A7B" w:rsidRDefault="00590129" w:rsidP="00C34A7B">
      <w:pPr>
        <w:pStyle w:val="Kop4"/>
      </w:pPr>
      <w:bookmarkStart w:id="50" w:name="_Toc38307898"/>
      <w:r>
        <w:t>Het aanleverproces</w:t>
      </w:r>
      <w:bookmarkEnd w:id="50"/>
    </w:p>
    <w:p w14:paraId="62B31FC7" w14:textId="77C8ED40" w:rsidR="00C34A7B" w:rsidRDefault="00590129">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C34A7B" w:rsidRDefault="00590129">
      <w:pPr>
        <w:pStyle w:val="Figuur"/>
      </w:pPr>
      <w:r>
        <w:rPr>
          <w:noProof/>
        </w:rPr>
        <w:drawing>
          <wp:inline distT="0" distB="0" distL="0" distR="0" wp14:anchorId="3268AA23" wp14:editId="5B782C2B">
            <wp:extent cx="5721350" cy="2076450"/>
            <wp:effectExtent l="0" t="0" r="0" b="0"/>
            <wp:docPr id="58791046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4">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C34A7B" w:rsidRDefault="00590129">
      <w:pPr>
        <w:pStyle w:val="Figuurbijschrift"/>
      </w:pPr>
      <w:r>
        <w:t>Aanleverproces</w:t>
      </w:r>
    </w:p>
    <w:p w14:paraId="705ABEAA" w14:textId="77777777" w:rsidR="00C34A7B" w:rsidRDefault="00590129" w:rsidP="00C34A7B">
      <w:pPr>
        <w:pStyle w:val="Kop4"/>
      </w:pPr>
      <w:bookmarkStart w:id="51" w:name="_Toc38307899"/>
      <w:r>
        <w:t>Raadplegen</w:t>
      </w:r>
      <w:bookmarkEnd w:id="51"/>
    </w:p>
    <w:p w14:paraId="64516236" w14:textId="77777777" w:rsidR="00C34A7B" w:rsidRDefault="00590129" w:rsidP="00C34A7B">
      <w:pPr>
        <w:pStyle w:val="Kop5"/>
      </w:pPr>
      <w:bookmarkStart w:id="52" w:name="_Toc38307900"/>
      <w:r>
        <w:t>Raadplegen in het officiële publicatieblad</w:t>
      </w:r>
      <w:bookmarkEnd w:id="52"/>
    </w:p>
    <w:p w14:paraId="2131A589" w14:textId="1F4CF997" w:rsidR="00C34A7B" w:rsidRDefault="00590129">
      <w:r>
        <w:t xml:space="preserve">Op officielebekendmakingen.nl wordt het besluit formeel bekend gemaakt </w:t>
      </w:r>
      <w:r w:rsidRPr="00AB264A">
        <w:t>in het digitale publicatieblad van het bevoegde gezag</w:t>
      </w:r>
      <w:r>
        <w:t>. De authentieke tekst van het besluit wordt in PDF-formaat weergegeven en er is een zogeheten landingspagina voor de informatieobjecten. Tevens is er een web-versie van het besluit.</w:t>
      </w:r>
    </w:p>
    <w:p w14:paraId="08A82C2D" w14:textId="77777777" w:rsidR="00C34A7B" w:rsidRDefault="00590129">
      <w:r>
        <w:t xml:space="preserve">Daarnaast worden de consolidatie-instructies verwerkt in de geldende regeling van dat moment. Dit resulteert in een documentgerichte weergave van de regeling van waaruit de </w:t>
      </w:r>
      <w:r>
        <w:lastRenderedPageBreak/>
        <w:t>informatieobjecten kunnen worden benaderd. De informatieobjecten worden afzonderlijk getoond in een interactieve viewer en kunnen vanuit daar ook worden gedownload.</w:t>
      </w:r>
    </w:p>
    <w:p w14:paraId="36B35EB0" w14:textId="489C7783" w:rsidR="00C34A7B" w:rsidRDefault="00590129">
      <w:r>
        <w:t>Raadplegen is alleen mogelijk per omgevingsdocument of regeling en dus ook alleen van één bevoegd gezag. Er is geen integraal overzicht van alle regels voor de leefomgeving.</w:t>
      </w:r>
    </w:p>
    <w:p w14:paraId="1A446373" w14:textId="77777777" w:rsidR="00C34A7B" w:rsidRDefault="00590129" w:rsidP="00C34A7B">
      <w:pPr>
        <w:pStyle w:val="Kop5"/>
      </w:pPr>
      <w:bookmarkStart w:id="53" w:name="_Toc38307901"/>
      <w:r>
        <w:t>Raadplegen in DSO-LV</w:t>
      </w:r>
      <w:bookmarkEnd w:id="53"/>
    </w:p>
    <w:p w14:paraId="4CA800A1" w14:textId="03EF6461" w:rsidR="00C34A7B" w:rsidRDefault="00590129" w:rsidP="00C34A7B">
      <w:r>
        <w:t xml:space="preserve">DSO-LV ontvangt de geconsolideerde regeling met de IMOW-objecten.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w:t>
      </w:r>
      <w:r w:rsidRPr="00CE096B">
        <w:t>locaties</w:t>
      </w:r>
      <w:r>
        <w:t>. De getoonde tekst komt uit de geconsolideerde Regelingen vanuit de officiële publicatiebladen.</w:t>
      </w:r>
    </w:p>
    <w:p w14:paraId="642CEFC3" w14:textId="77777777" w:rsidR="00C34A7B" w:rsidRDefault="00590129" w:rsidP="00C34A7B">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227D2F7B" w:rsidR="00C34A7B" w:rsidRPr="00F62F31" w:rsidRDefault="00590129" w:rsidP="00C34A7B">
      <w:pPr>
        <w:pStyle w:val="Kop1"/>
      </w:pPr>
      <w:bookmarkStart w:id="54" w:name="_Toc38307902"/>
      <w:bookmarkStart w:id="55" w:name="_Ref_53ef16cffc0adfd11091c400830fe47e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bookmarkEnd w:id="54"/>
      <w:r w:rsidRPr="00F62F31">
        <w:fldChar w:fldCharType="end"/>
      </w:r>
      <w:bookmarkEnd w:id="55"/>
    </w:p>
    <w:p w14:paraId="5F94C70E" w14:textId="68F63CEE" w:rsidR="00C34A7B" w:rsidRPr="00247246" w:rsidRDefault="00590129" w:rsidP="00C34A7B">
      <w:r w:rsidRPr="00F62F31">
        <w:t>Dit</w:t>
      </w:r>
      <w:r w:rsidRPr="00F62F31" w:rsidDel="008441FC">
        <w:t xml:space="preserve"> </w:t>
      </w:r>
      <w:r>
        <w:t>deel</w:t>
      </w:r>
      <w:r w:rsidRPr="00F62F31">
        <w:t xml:space="preserve"> 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voorziet in de vertaling van (een deel van) de kenmerken van </w:t>
      </w:r>
      <w:r w:rsidRPr="002F5C37">
        <w:t>de tabellen</w:t>
      </w:r>
      <w:r w:rsidRPr="00F62F31">
        <w:t xml:space="preserve"> uit </w:t>
      </w:r>
      <w:r w:rsidRPr="006357DE">
        <w:t>hoofdstuk</w:t>
      </w:r>
      <w:r w:rsidRPr="00F62F31">
        <w:t xml:space="preserve"> </w:t>
      </w:r>
      <w:r>
        <w:fldChar w:fldCharType="begin"/>
      </w:r>
      <w:r>
        <w:instrText xml:space="preserve"> REF _Ref_c7db6ef4c788582d87110ec3ae6de25e_1 \n \h </w:instrText>
      </w:r>
      <w:r>
        <w:fldChar w:fldCharType="separate"/>
      </w:r>
      <w:r w:rsidR="00FD00C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zodanig gestructureerd wordt, dat het machineleesbaar en op een gestandaardiseerde manier uitwisselbaar wordt.</w:t>
      </w:r>
    </w:p>
    <w:p w14:paraId="54A04DC6" w14:textId="2D4F15A3" w:rsidR="00C34A7B" w:rsidRDefault="00590129" w:rsidP="00C34A7B">
      <w:r>
        <w:t xml:space="preserve">Hoofdstuk </w:t>
      </w:r>
      <w:r>
        <w:fldChar w:fldCharType="begin"/>
      </w:r>
      <w:r>
        <w:instrText xml:space="preserve"> REF _Ref_6de55eb848e97a2be6b773edef1c907b_1 </w:instrText>
      </w:r>
      <w:r w:rsidR="002137A7">
        <w:instrText>\n \h</w:instrText>
      </w:r>
      <w:r>
        <w:instrText xml:space="preserve"> </w:instrText>
      </w:r>
      <w:r>
        <w:fldChar w:fldCharType="separate"/>
      </w:r>
      <w:r w:rsidR="00FD00CC">
        <w:t>4</w:t>
      </w:r>
      <w:r>
        <w:fldChar w:fldCharType="end"/>
      </w:r>
      <w:r>
        <w:t xml:space="preserve"> beschrijft </w:t>
      </w:r>
      <w:r w:rsidRPr="004D15AF">
        <w:t xml:space="preserve">besluit, besluitonderdelen en geldende en </w:t>
      </w:r>
      <w:r w:rsidRPr="004D15AF"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xml:space="preserve">. In hoofdstuk </w:t>
      </w:r>
      <w:r>
        <w:fldChar w:fldCharType="begin"/>
      </w:r>
      <w:r>
        <w:instrText xml:space="preserve"> REF _Ref_d19d7a6d12cd82925ed6c3436ff7e491_1 </w:instrText>
      </w:r>
      <w:r w:rsidR="002137A7">
        <w:instrText>\n \h</w:instrText>
      </w:r>
      <w:r>
        <w:instrText xml:space="preserve"> </w:instrText>
      </w:r>
      <w:r>
        <w:fldChar w:fldCharType="separate"/>
      </w:r>
      <w:r w:rsidR="00FD00CC">
        <w:t>5</w:t>
      </w:r>
      <w:r>
        <w:fldChar w:fldCharType="end"/>
      </w:r>
      <w:r>
        <w:t xml:space="preserve"> wordt het 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beschrijft het </w:t>
      </w:r>
      <w:r w:rsidRPr="00C1512D">
        <w:t>Informatie</w:t>
      </w:r>
      <w:r>
        <w:t>m</w:t>
      </w:r>
      <w:r w:rsidRPr="00C1512D">
        <w:t>odel Omgevingswet</w:t>
      </w:r>
      <w:r w:rsidRPr="008C7705">
        <w:t xml:space="preserve"> (IMOW)</w:t>
      </w:r>
      <w:r>
        <w:t xml:space="preserve">. </w:t>
      </w:r>
    </w:p>
    <w:p w14:paraId="7CCCBA6A" w14:textId="37787321" w:rsidR="00C34A7B" w:rsidRPr="00F62F31" w:rsidRDefault="00590129" w:rsidP="00C34A7B">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16C8F2CE" w:rsidR="00C34A7B" w:rsidRPr="00F62F31" w:rsidRDefault="00590129" w:rsidP="00C34A7B">
      <w:pPr>
        <w:pStyle w:val="Kop2"/>
        <w:rPr>
          <w:noProof/>
        </w:rPr>
      </w:pPr>
      <w:bookmarkStart w:id="56" w:name="_Ref_6de55eb848e97a2be6b773edef1c907b_1"/>
      <w:bookmarkStart w:id="57" w:name="_Toc38307903"/>
      <w:bookmarkStart w:id="58"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56"/>
      <w:r>
        <w:rPr>
          <w:noProof/>
        </w:rPr>
        <w:fldChar w:fldCharType="begin"/>
      </w:r>
      <w:r>
        <w:rPr>
          <w:noProof/>
        </w:rPr>
        <w:instrText xml:space="preserve"> DOCVARIABLE ID01 </w:instrText>
      </w:r>
      <w:r>
        <w:rPr>
          <w:noProof/>
        </w:rPr>
        <w:fldChar w:fldCharType="separate"/>
      </w:r>
      <w:r w:rsidR="00FD00CC">
        <w:rPr>
          <w:noProof/>
        </w:rPr>
        <w:t>omgevingsverordening</w:t>
      </w:r>
      <w:bookmarkEnd w:id="57"/>
      <w:r>
        <w:rPr>
          <w:noProof/>
        </w:rPr>
        <w:fldChar w:fldCharType="end"/>
      </w:r>
      <w:bookmarkEnd w:id="58"/>
    </w:p>
    <w:p w14:paraId="04135120" w14:textId="1D525A13" w:rsidR="00C34A7B" w:rsidRPr="00F62F31" w:rsidRDefault="00590129" w:rsidP="00C34A7B">
      <w:r w:rsidRPr="00F62F31">
        <w:t xml:space="preserve">Deze paragraaf geeft een beschrijving van de onderdelen waaruit het besluit waarbij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of een wijziging daarvan wordt vastgesteld, bestaat.</w:t>
      </w:r>
    </w:p>
    <w:p w14:paraId="741BE56E" w14:textId="77777777" w:rsidR="00C34A7B" w:rsidRPr="00F62F31" w:rsidRDefault="00590129" w:rsidP="00C34A7B">
      <w:pPr>
        <w:pStyle w:val="Kop3"/>
      </w:pPr>
      <w:bookmarkStart w:id="59" w:name="_Toc38307904"/>
      <w:r>
        <w:t>Besluit en besluitonderdelen</w:t>
      </w:r>
      <w:bookmarkEnd w:id="59"/>
    </w:p>
    <w:p w14:paraId="747EDAE7" w14:textId="6046411E" w:rsidR="0011097D" w:rsidRPr="005D0FAA" w:rsidRDefault="049A10CD" w:rsidP="00E47F6A">
      <w:pPr>
        <w:pStyle w:val="Kop4"/>
      </w:pPr>
      <w:bookmarkStart w:id="60" w:name="_Toc38307905"/>
      <w:r w:rsidRPr="005D0FAA">
        <w:t>Toelichting</w:t>
      </w:r>
      <w:bookmarkEnd w:id="60"/>
    </w:p>
    <w:p w14:paraId="41A0D105" w14:textId="3A58763C" w:rsidR="00F2311E" w:rsidRPr="005D0FAA" w:rsidRDefault="002D091E" w:rsidP="00F2311E">
      <w:r w:rsidRPr="005D0FAA">
        <w:t xml:space="preserve">Het besluit waarbij een </w:t>
      </w:r>
      <w:r w:rsidR="00364060" w:rsidRPr="005D0FAA">
        <w:rPr>
          <w:shd w:val="clear" w:color="auto" w:fill="E6E6E6"/>
        </w:rPr>
        <w:fldChar w:fldCharType="begin"/>
      </w:r>
      <w:r w:rsidR="009A2B98">
        <w:rPr>
          <w:noProof/>
        </w:rPr>
        <w:instrText xml:space="preserve"> DOCVARIABLE ID01 </w:instrText>
      </w:r>
      <w:r w:rsidR="00364060" w:rsidRPr="005D0FAA">
        <w:rPr>
          <w:noProof/>
          <w:shd w:val="clear" w:color="auto" w:fill="E6E6E6"/>
        </w:rPr>
        <w:fldChar w:fldCharType="separate"/>
      </w:r>
      <w:r w:rsidR="00FD00CC">
        <w:rPr>
          <w:noProof/>
        </w:rPr>
        <w:t>omgevingsverordening</w:t>
      </w:r>
      <w:r w:rsidR="00364060" w:rsidRPr="005D0FAA">
        <w:rPr>
          <w:shd w:val="clear" w:color="auto" w:fill="E6E6E6"/>
        </w:rPr>
        <w:fldChar w:fldCharType="end"/>
      </w:r>
      <w:r w:rsidRPr="005D0FAA">
        <w:t xml:space="preserve"> of een wijziging daarvan wordt vastgesteld, bestaat uit twee onderdelen. Facultatief kan daar een derde deel aan worden toegevoegd.</w:t>
      </w:r>
    </w:p>
    <w:p w14:paraId="517F8575" w14:textId="73E812C2" w:rsidR="00E47F6A" w:rsidRPr="005D0FAA" w:rsidRDefault="049A10CD" w:rsidP="00F60FED">
      <w:pPr>
        <w:pStyle w:val="Kop6"/>
      </w:pPr>
      <w:r w:rsidRPr="005D0FAA">
        <w:t>Deel één: motivering</w:t>
      </w:r>
    </w:p>
    <w:p w14:paraId="2F6E5C33" w14:textId="55EA9E68" w:rsidR="00F95C89" w:rsidRDefault="003D5A10" w:rsidP="00917764">
      <w:r>
        <w:t xml:space="preserve">Deel één van het besluit bestaat uit de motivering van het besluit tot vaststelling c.q. wijziging van </w:t>
      </w:r>
      <w:r w:rsidR="008D54DC">
        <w:fldChar w:fldCharType="begin"/>
      </w:r>
      <w:r w:rsidR="008D54DC">
        <w:instrText xml:space="preserve"> DOCVARIABLE ID01+ </w:instrText>
      </w:r>
      <w:r w:rsidR="008D54DC">
        <w:fldChar w:fldCharType="separate"/>
      </w:r>
      <w:r w:rsidR="00FD00CC">
        <w:t>de omgevingsverordening</w:t>
      </w:r>
      <w:r w:rsidR="008D54DC">
        <w:fldChar w:fldCharType="end"/>
      </w:r>
      <w:r>
        <w:t>. Dit deel is een combinatie van het statenbesluit, het statenvoorstel en de toelichting met bijlagen</w:t>
      </w:r>
      <w:r w:rsidR="00F83974">
        <w:t xml:space="preserve"> </w:t>
      </w:r>
      <w:r w:rsidR="00603217">
        <w:t xml:space="preserve">bij </w:t>
      </w:r>
      <w:r w:rsidR="00F83974">
        <w:t xml:space="preserve">de provinciale verordening op </w:t>
      </w:r>
      <w:r w:rsidR="00334EF3">
        <w:t>basis</w:t>
      </w:r>
      <w:r w:rsidR="00F83974">
        <w:t xml:space="preserve"> van de Wet ruimtelijke ordening</w:t>
      </w:r>
      <w:r>
        <w:t xml:space="preserve">. </w:t>
      </w:r>
    </w:p>
    <w:p w14:paraId="1403F973" w14:textId="6DF92797" w:rsidR="006F679A" w:rsidRDefault="007C6378" w:rsidP="00917764">
      <w:r w:rsidRPr="00F95C89">
        <w:t>Dit deel begint met de vaststellingsdocumenten: de overwegingen van het bestuur die leiden tot het nemen van het besluit, waaronder de wijze waarop met de ingekomen zienswijzen is omgegaan en het voorstel tot het nemen van dit besluit.</w:t>
      </w:r>
      <w:r w:rsidR="00F95C89">
        <w:t xml:space="preserve"> </w:t>
      </w:r>
      <w:r w:rsidR="003D5A10">
        <w:t>Vervolgens wordt een inhoudelijke motivering</w:t>
      </w:r>
      <w:r w:rsidR="00334EF3">
        <w:t xml:space="preserve"> </w:t>
      </w:r>
      <w:r w:rsidR="003D5A10">
        <w:t>van het besluit gegeven. Hierin wordt bijvoorbeeld aangegeven op welke onderdelen de</w:t>
      </w:r>
      <w:r w:rsidR="00334EF3">
        <w:t xml:space="preserve"> </w:t>
      </w:r>
      <w:r w:rsidR="003D5A10">
        <w:t>omgevingsverordening wordt aangepast en waarom, en wordt verwezen naar voor die wijzigingen relevant beleid uit de omgevingsvisie van het Rijk of de provincie zelf. Er wordt toegelicht op welke wijze gevolg is gegeven aan de van toepassing zijnde instructieregels en instructies van het Rijk.</w:t>
      </w:r>
      <w:r w:rsidR="00917764">
        <w:t xml:space="preserve"> </w:t>
      </w:r>
    </w:p>
    <w:p w14:paraId="28FD568B" w14:textId="3929CF56" w:rsidR="00917764" w:rsidRDefault="003D5A10" w:rsidP="00917764">
      <w:r>
        <w:t xml:space="preserve">Ter ondersteuning van de motivering kunnen bijlagen met onderzoeksgegevens en bescheiden bij dit eerste deel van het vaststellingsbesluit gevoegd zijn. </w:t>
      </w:r>
    </w:p>
    <w:p w14:paraId="5450B087" w14:textId="11B006B0" w:rsidR="00E47F6A" w:rsidRPr="005D0FAA" w:rsidRDefault="00917764" w:rsidP="00917764">
      <w:pPr>
        <w:pStyle w:val="Kop6"/>
      </w:pPr>
      <w:r>
        <w:t>De</w:t>
      </w:r>
      <w:r w:rsidR="049A10CD" w:rsidRPr="00917764">
        <w:t>el twee: regels</w:t>
      </w:r>
    </w:p>
    <w:p w14:paraId="1B7F71B8" w14:textId="3CC8EFAC" w:rsidR="00281AE6" w:rsidRPr="005D0FAA" w:rsidRDefault="00D64A05" w:rsidP="00281AE6">
      <w:r w:rsidRPr="00D64A05">
        <w:t xml:space="preserve">Dit deel van het besluit bestaat uit de regels van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w:t>
      </w:r>
      <w:r w:rsidR="004128F9">
        <w:t xml:space="preserve"> </w:t>
      </w:r>
      <w:r w:rsidR="00A22B6D" w:rsidRPr="00A22B6D">
        <w:t xml:space="preserve">Het bestaat in ieder geval uit de Regeltekst(en) en de daarbij behorende </w:t>
      </w:r>
      <w:r w:rsidR="00BC22D6" w:rsidRPr="00BC22D6">
        <w:t>geografische informatieobjecten die de Locaties vastleggen</w:t>
      </w:r>
      <w:r w:rsidR="00916DBF">
        <w:rPr>
          <w:rStyle w:val="Eindnootmarkering"/>
        </w:rPr>
        <w:endnoteReference w:id="2"/>
      </w:r>
      <w:r w:rsidR="000427D3" w:rsidRPr="005D0FAA">
        <w:t xml:space="preserve">. </w:t>
      </w:r>
      <w:r w:rsidR="00B57F8D" w:rsidRPr="00B57F8D">
        <w:t>Bij dit tweede deel kunnen bijlagen worden gevoegd (vergelijkbaar met de bijlagen bij de regels van het bestemmingsplan).</w:t>
      </w:r>
    </w:p>
    <w:p w14:paraId="6450DE52" w14:textId="1790C365" w:rsidR="005B2920" w:rsidRPr="005D0FAA" w:rsidRDefault="005548B6" w:rsidP="005B2920">
      <w:r w:rsidRPr="005D0FAA">
        <w:t>In het geval van een</w:t>
      </w:r>
      <w:r w:rsidR="000427D3" w:rsidRPr="005D0FAA">
        <w:t xml:space="preserve"> wijzigingsbesluit wordt in dit tweede deel concreet aangegeven op welke wijze</w:t>
      </w:r>
      <w:r w:rsidR="008A1E38" w:rsidRPr="008A1E38">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 xml:space="preserve"> wordt aangepast. Aangegeven wordt welke </w:t>
      </w:r>
      <w:r w:rsidR="00364E75">
        <w:t xml:space="preserve">regels worden toegevoegd, </w:t>
      </w:r>
      <w:r w:rsidR="005E7AD2" w:rsidRPr="005E7AD2">
        <w:t xml:space="preserve">geschrapt, gewijzigd of vervangen door </w:t>
      </w:r>
      <w:r w:rsidR="002806CC">
        <w:t>andere</w:t>
      </w:r>
      <w:r w:rsidR="00364E75">
        <w:t xml:space="preserve"> regels</w:t>
      </w:r>
      <w:r w:rsidR="00585CC9" w:rsidRPr="005D0FAA">
        <w:rPr>
          <w:rStyle w:val="Eindnootmarkering"/>
        </w:rPr>
        <w:endnoteReference w:id="3"/>
      </w:r>
      <w:r w:rsidR="000427D3" w:rsidRPr="005D0FAA">
        <w:t xml:space="preserve">. </w:t>
      </w:r>
      <w:r w:rsidR="007F5E26" w:rsidRPr="007F5E26">
        <w:t xml:space="preserve">Dit deel van het wijzigingsbesluit is vergelijkbaar met de wijziging van een wet of een verordening. </w:t>
      </w:r>
    </w:p>
    <w:p w14:paraId="77915FF2" w14:textId="0D33AC7E" w:rsidR="00A14FE4" w:rsidRPr="005D0FAA" w:rsidRDefault="049A10CD" w:rsidP="00F60FED">
      <w:pPr>
        <w:pStyle w:val="Kop6"/>
      </w:pPr>
      <w:r w:rsidRPr="005D0FAA">
        <w:t>Deel drie: artikel</w:t>
      </w:r>
      <w:r w:rsidR="00802101" w:rsidRPr="005D0FAA">
        <w:t>s</w:t>
      </w:r>
      <w:r w:rsidRPr="005D0FAA">
        <w:t>gewijze</w:t>
      </w:r>
      <w:r w:rsidR="00F13BAB" w:rsidRPr="005D0FAA">
        <w:t xml:space="preserve"> en algemene</w:t>
      </w:r>
      <w:r w:rsidRPr="005D0FAA">
        <w:t xml:space="preserve"> toelichting</w:t>
      </w:r>
    </w:p>
    <w:p w14:paraId="3BBDF5C8" w14:textId="0DF408E1" w:rsidR="00D64512" w:rsidRDefault="00805649" w:rsidP="008E1F47">
      <w:r>
        <w:t xml:space="preserve">Dit deel </w:t>
      </w:r>
      <w:r w:rsidRPr="00805649">
        <w:t xml:space="preserve">kan aan het besluit worden toegevoegd als de </w:t>
      </w:r>
      <w:r w:rsidR="008D46F0">
        <w:t xml:space="preserve">provinciale staten </w:t>
      </w:r>
      <w:r w:rsidRPr="00805649">
        <w:t>er voor kiest om bij</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C16B27" w:rsidRPr="005D0FAA">
        <w:t xml:space="preserve"> </w:t>
      </w:r>
      <w:r w:rsidRPr="00805649">
        <w:t>een artikelsgewijze toelichting te geven</w:t>
      </w:r>
      <w:r>
        <w:t xml:space="preserve">. </w:t>
      </w:r>
      <w:r w:rsidR="00150C16" w:rsidRPr="00150C16">
        <w:t>De artikelsgewijze toelichting is facultatief, niet verplicht. Als er voor een artikelsgewijze toelichting is gekozen bestaat dit deel van het besluit uit de volledige artikelsgewijze toelichting (bij de eerste vaststelling van</w:t>
      </w:r>
      <w:r w:rsidR="00C944F3">
        <w:t xml:space="preserve"> </w:t>
      </w:r>
      <w:r w:rsidR="00252D34">
        <w:t>een</w:t>
      </w:r>
      <w:r w:rsidR="00F47430" w:rsidRPr="005D0FAA">
        <w:t xml:space="preserve"> </w:t>
      </w:r>
      <w:r w:rsidR="00D55C63" w:rsidRPr="005D0FAA">
        <w:rPr>
          <w:shd w:val="clear" w:color="auto" w:fill="E6E6E6"/>
        </w:rPr>
        <w:fldChar w:fldCharType="begin"/>
      </w:r>
      <w:r w:rsidR="009A2B98">
        <w:rPr>
          <w:noProof/>
        </w:rPr>
        <w:instrText xml:space="preserve"> DOCVARIABLE ID01 </w:instrText>
      </w:r>
      <w:r w:rsidR="00D55C63" w:rsidRPr="005D0FAA">
        <w:rPr>
          <w:noProof/>
          <w:shd w:val="clear" w:color="auto" w:fill="E6E6E6"/>
        </w:rPr>
        <w:fldChar w:fldCharType="separate"/>
      </w:r>
      <w:r w:rsidR="00FD00CC">
        <w:rPr>
          <w:noProof/>
        </w:rPr>
        <w:t>omgevingsverordening</w:t>
      </w:r>
      <w:r w:rsidR="00D55C63" w:rsidRPr="005D0FAA">
        <w:rPr>
          <w:shd w:val="clear" w:color="auto" w:fill="E6E6E6"/>
        </w:rPr>
        <w:fldChar w:fldCharType="end"/>
      </w:r>
      <w:r w:rsidR="00252D34">
        <w:t xml:space="preserve">) </w:t>
      </w:r>
      <w:r w:rsidR="001704AF" w:rsidRPr="001704AF">
        <w:t>dan wel uit de wijzigingen die worden aangebracht in de geconsolideerde artikelsgewijze toelichting (bij een besluit tot wijziging van</w:t>
      </w:r>
      <w:r w:rsidR="001704AF">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585CC9" w:rsidRPr="005D0FAA">
        <w:rPr>
          <w:rStyle w:val="Eindnootmarkering"/>
        </w:rPr>
        <w:endnoteReference w:id="4"/>
      </w:r>
      <w:r w:rsidR="00F145BD">
        <w:t>).</w:t>
      </w:r>
      <w:r w:rsidR="008E1F47" w:rsidRPr="005D0FAA">
        <w:t xml:space="preserve"> </w:t>
      </w:r>
      <w:r w:rsidR="00D64512" w:rsidRPr="00D64512">
        <w:t>Dit deel zal dus overeenkomen met de artikelsgewijze toelichting zoals die bij wetten en verordeningen gebruikelijk is.</w:t>
      </w:r>
    </w:p>
    <w:p w14:paraId="38FAE15A" w14:textId="75F44F89" w:rsidR="00D766D1" w:rsidRDefault="00693780" w:rsidP="00D766D1">
      <w:r w:rsidRPr="00693780">
        <w:t xml:space="preserve">Aan deze artikelsgewijze toelichting kan ook een algemene toelichting worden toegevoegd met </w:t>
      </w:r>
      <w:r w:rsidR="005B1125" w:rsidRPr="005B1125">
        <w:t xml:space="preserve">bijvoorbeeld gegevens over de provincie en een beschouwing over de visie van de provincie op de omgevingsverordening (globaal of gedetailleerd, de wijze waarop invulling is </w:t>
      </w:r>
      <w:r w:rsidR="005B1125" w:rsidRPr="005B1125">
        <w:lastRenderedPageBreak/>
        <w:t>gegeven aan de provinciale beleidsvrijheid, etc.).</w:t>
      </w:r>
      <w:r w:rsidR="005B1125">
        <w:t xml:space="preserve"> </w:t>
      </w:r>
      <w:r w:rsidRPr="00693780">
        <w:t>Wanneer dat nodig is, kan bij een wijziging van de regels van</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D766D1" w:rsidRPr="00D766D1">
        <w:t xml:space="preserve"> </w:t>
      </w:r>
      <w:r w:rsidR="00D766D1">
        <w:t>ook de algemene toelichting worden geactualiseerd.</w:t>
      </w:r>
    </w:p>
    <w:p w14:paraId="2460EAA9" w14:textId="0BA3FFD5" w:rsidR="008E1F47" w:rsidRPr="005D0FAA" w:rsidRDefault="00D766D1" w:rsidP="00D766D1">
      <w:r>
        <w:t>Als dat gewenst is kunnen ook aan dit deel bijlagen worden toegevoegd.</w:t>
      </w:r>
    </w:p>
    <w:p w14:paraId="6A6F209D" w14:textId="77777777" w:rsidR="008E1F47" w:rsidRPr="005D0FAA" w:rsidRDefault="008E1F47" w:rsidP="008E1F47"/>
    <w:p w14:paraId="1F1AD009" w14:textId="5D050ED3" w:rsidR="00302FC0" w:rsidRPr="005D0FAA" w:rsidRDefault="003A2F79" w:rsidP="00302FC0">
      <w:r w:rsidRPr="005D0FAA">
        <w:t xml:space="preserve">De besluitonderdelen zijn schematisch weergegeven in </w:t>
      </w:r>
      <w:r w:rsidR="00CE0298" w:rsidRPr="005D0FAA">
        <w:rPr>
          <w:shd w:val="clear" w:color="auto" w:fill="E6E6E6"/>
        </w:rPr>
        <w:fldChar w:fldCharType="begin"/>
      </w:r>
      <w:r w:rsidR="00CE0298" w:rsidRPr="005D0FAA">
        <w:instrText xml:space="preserve"> REF _Ref_b8a7741f8fbb764eafa3f213e7ee52b9_1 \n \h </w:instrText>
      </w:r>
      <w:r w:rsidR="005D0FAA">
        <w:rPr>
          <w:shd w:val="clear" w:color="auto" w:fill="E6E6E6"/>
        </w:rPr>
        <w:instrText xml:space="preserve"> \* MERGEFORMAT </w:instrText>
      </w:r>
      <w:r w:rsidR="00CE0298" w:rsidRPr="005D0FAA">
        <w:rPr>
          <w:shd w:val="clear" w:color="auto" w:fill="E6E6E6"/>
        </w:rPr>
      </w:r>
      <w:r w:rsidR="00CE0298" w:rsidRPr="005D0FAA">
        <w:rPr>
          <w:shd w:val="clear" w:color="auto" w:fill="E6E6E6"/>
        </w:rPr>
        <w:fldChar w:fldCharType="separate"/>
      </w:r>
      <w:r w:rsidR="00FD00CC">
        <w:t>Figuur 5</w:t>
      </w:r>
      <w:r w:rsidR="00CE0298" w:rsidRPr="005D0FAA">
        <w:rPr>
          <w:shd w:val="clear" w:color="auto" w:fill="E6E6E6"/>
        </w:rPr>
        <w:fldChar w:fldCharType="end"/>
      </w:r>
      <w:r w:rsidR="0009694C" w:rsidRPr="005D0FAA">
        <w:t>.</w:t>
      </w:r>
    </w:p>
    <w:p w14:paraId="148BB8F4" w14:textId="216FC5F0" w:rsidR="003C068B" w:rsidRPr="005D0FAA" w:rsidRDefault="008309D0" w:rsidP="003C068B">
      <w:pPr>
        <w:pStyle w:val="Figuur"/>
        <w:rPr>
          <w:color w:val="auto"/>
        </w:rPr>
      </w:pPr>
      <w:r>
        <w:rPr>
          <w:noProof/>
        </w:rPr>
        <w:drawing>
          <wp:inline distT="0" distB="0" distL="0" distR="0" wp14:anchorId="6107124E" wp14:editId="31FDEBD2">
            <wp:extent cx="3225165" cy="1999615"/>
            <wp:effectExtent l="0" t="0" r="0" b="635"/>
            <wp:docPr id="18366315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5">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17B84A2" w14:textId="323DFB53" w:rsidR="00BC29EA" w:rsidRPr="005D0FAA" w:rsidRDefault="00966B8C" w:rsidP="005F187B">
      <w:pPr>
        <w:pStyle w:val="Figuurbijschrift"/>
      </w:pPr>
      <w:bookmarkStart w:id="61" w:name="_Ref_b8a7741f8fbb764eafa3f213e7ee52b9_1"/>
      <w:r w:rsidRPr="005D0FAA">
        <w:t>Schematische weergave besluitonderdelen</w:t>
      </w:r>
      <w:bookmarkEnd w:id="61"/>
    </w:p>
    <w:p w14:paraId="0EDF6F2E" w14:textId="4DC0C2C7" w:rsidR="00EA6BA0" w:rsidRPr="00EA6BA0" w:rsidRDefault="00FF3D12" w:rsidP="00EA6BA0">
      <w:r w:rsidRPr="00FF3D12">
        <w:t xml:space="preserve">In paragraaf </w:t>
      </w:r>
      <w:r w:rsidR="00916F96">
        <w:fldChar w:fldCharType="begin"/>
      </w:r>
      <w:r w:rsidR="00916F96">
        <w:instrText xml:space="preserve"> REF _Ref37950724 \n \h </w:instrText>
      </w:r>
      <w:r w:rsidR="00916F96">
        <w:fldChar w:fldCharType="separate"/>
      </w:r>
      <w:r w:rsidR="00FD00CC">
        <w:t>7.2</w:t>
      </w:r>
      <w:r w:rsidR="00916F96">
        <w:fldChar w:fldCharType="end"/>
      </w:r>
      <w:r w:rsidRPr="00FF3D12">
        <w:t xml:space="preserve"> wordt de toepassing voor omgevingsdocumenten van de tekstmodellen van STOP voor Regeling en Besluit beschreven.</w:t>
      </w:r>
    </w:p>
    <w:p w14:paraId="639E21BC" w14:textId="77777777" w:rsidR="00C34A7B" w:rsidRPr="00F62F31" w:rsidRDefault="00590129" w:rsidP="00C34A7B">
      <w:pPr>
        <w:pStyle w:val="Kop4"/>
      </w:pPr>
      <w:bookmarkStart w:id="62" w:name="_Toc38307906"/>
      <w:r>
        <w:t>No</w:t>
      </w:r>
      <w:r w:rsidRPr="00F62F31">
        <w:t>rm</w:t>
      </w:r>
      <w:bookmarkEnd w:id="62"/>
    </w:p>
    <w:p w14:paraId="448122FB" w14:textId="67EC20B0" w:rsidR="00C34A7B" w:rsidRPr="00F62F31" w:rsidRDefault="00590129" w:rsidP="00C34A7B">
      <w:r w:rsidRPr="00F62F31">
        <w:t xml:space="preserve">Het besluit tot vaststelling of wijziging van </w:t>
      </w:r>
      <w:r>
        <w:fldChar w:fldCharType="begin"/>
      </w:r>
      <w:r>
        <w:instrText>DOCVARIABLE ID01+</w:instrText>
      </w:r>
      <w:r>
        <w:fldChar w:fldCharType="separate"/>
      </w:r>
      <w:r w:rsidR="00FD00CC">
        <w:t>de omgevingsverordening</w:t>
      </w:r>
      <w:r>
        <w:fldChar w:fldCharType="end"/>
      </w:r>
      <w:r w:rsidRPr="00F62F31">
        <w:t xml:space="preserve"> bestaat uit ten minste twee en ten hoogste drie onderdelen, met de volgende inhoud:</w:t>
      </w:r>
    </w:p>
    <w:p w14:paraId="2927D06D" w14:textId="2CB3CD75" w:rsidR="00C34A7B" w:rsidRPr="00F62F31" w:rsidRDefault="00590129" w:rsidP="00C34A7B">
      <w:pPr>
        <w:pStyle w:val="Opsommingtekens1"/>
      </w:pPr>
      <w:r w:rsidRPr="00F62F31">
        <w:t>Deel een: vaststellingsdocumenten en motivering, verplicht onderdeel</w:t>
      </w:r>
      <w:r>
        <w:rPr>
          <w:rStyle w:val="Eindnootmarkering"/>
        </w:rPr>
        <w:endnoteReference w:id="5"/>
      </w:r>
    </w:p>
    <w:p w14:paraId="7773A5E2" w14:textId="17F96C8D" w:rsidR="00C34A7B" w:rsidRPr="00F62F31" w:rsidRDefault="00590129" w:rsidP="00C34A7B">
      <w:pPr>
        <w:pStyle w:val="Opsommingtekens1"/>
      </w:pPr>
      <w:r w:rsidRPr="00F62F31">
        <w:t xml:space="preserve">Deel twee: </w:t>
      </w:r>
      <w:r>
        <w:fldChar w:fldCharType="begin"/>
      </w:r>
      <w:r>
        <w:instrText>DOCVARIABLE ID01</w:instrText>
      </w:r>
      <w:r>
        <w:fldChar w:fldCharType="separate"/>
      </w:r>
      <w:r w:rsidR="00FD00CC">
        <w:t>omgevingsverordening</w:t>
      </w:r>
      <w:r>
        <w:fldChar w:fldCharType="end"/>
      </w:r>
      <w:r w:rsidRPr="00F62F31">
        <w:t>, verplicht onderdeel</w:t>
      </w:r>
      <w:r>
        <w:rPr>
          <w:rStyle w:val="Eindnootmarkering"/>
        </w:rPr>
        <w:endnoteReference w:id="6"/>
      </w:r>
    </w:p>
    <w:p w14:paraId="2AAFC976" w14:textId="560769AD" w:rsidR="00C34A7B" w:rsidRDefault="00590129" w:rsidP="00C34A7B">
      <w:pPr>
        <w:pStyle w:val="Opsommingtekens1"/>
      </w:pPr>
      <w:r w:rsidRPr="00F62F31">
        <w:t>Deel drie: artikelsgewijze toelichting met optioneel algemene toelichting</w:t>
      </w:r>
      <w:r>
        <w:rPr>
          <w:rStyle w:val="Eindnootmarkering"/>
        </w:rPr>
        <w:endnoteReference w:id="7"/>
      </w:r>
      <w:r w:rsidRPr="00F62F31">
        <w:t>, onverplicht onderdeel.</w:t>
      </w:r>
    </w:p>
    <w:p w14:paraId="765D74B5" w14:textId="77777777" w:rsidR="00C34A7B" w:rsidRDefault="00C34A7B" w:rsidP="00C34A7B"/>
    <w:p w14:paraId="34D07F2C" w14:textId="05610730" w:rsidR="00C34A7B" w:rsidRPr="00F62F31" w:rsidRDefault="00590129" w:rsidP="00C34A7B">
      <w:r>
        <w:t>Aan ieder van deze drie onderdelen kunnen bijlagen worden toegevoegd.</w:t>
      </w:r>
    </w:p>
    <w:p w14:paraId="3DAB8384" w14:textId="0B5E07F5" w:rsidR="00C34A7B" w:rsidRPr="00F62F31" w:rsidRDefault="00590129" w:rsidP="00C34A7B">
      <w:pPr>
        <w:pStyle w:val="Kop3"/>
      </w:pPr>
      <w:bookmarkStart w:id="63" w:name="_Toc38307907"/>
      <w:r w:rsidRPr="00F62F31">
        <w:t xml:space="preserve">De actuele geldende versie van </w:t>
      </w:r>
      <w:r>
        <w:fldChar w:fldCharType="begin"/>
      </w:r>
      <w:r>
        <w:instrText>DOCVARIABLE ID01+</w:instrText>
      </w:r>
      <w:r>
        <w:fldChar w:fldCharType="separate"/>
      </w:r>
      <w:r w:rsidR="00FD00CC">
        <w:t>de omgevingsverordening</w:t>
      </w:r>
      <w:bookmarkEnd w:id="63"/>
      <w:r>
        <w:fldChar w:fldCharType="end"/>
      </w:r>
    </w:p>
    <w:p w14:paraId="2818E63A" w14:textId="0F06807D" w:rsidR="00C34A7B" w:rsidRPr="00F62F31" w:rsidRDefault="00590129" w:rsidP="00C34A7B">
      <w:r w:rsidRPr="00F62F31">
        <w:t xml:space="preserve">De </w:t>
      </w:r>
      <w:r>
        <w:fldChar w:fldCharType="begin"/>
      </w:r>
      <w:r>
        <w:instrText>DOCVARIABLE ID01</w:instrText>
      </w:r>
      <w:r>
        <w:fldChar w:fldCharType="separate"/>
      </w:r>
      <w:r w:rsidR="00FD00CC">
        <w:t>omgevingsverordening</w:t>
      </w:r>
      <w:r>
        <w:fldChar w:fldCharType="end"/>
      </w:r>
      <w:r>
        <w:t>-</w:t>
      </w:r>
      <w:r w:rsidRPr="00F62F31">
        <w:t xml:space="preserve">delen van alle opeenvolgende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vormen samen </w:t>
      </w:r>
      <w:r>
        <w:t xml:space="preserve">de actuele geldende versie van </w:t>
      </w:r>
      <w:r>
        <w:fldChar w:fldCharType="begin"/>
      </w:r>
      <w:r>
        <w:instrText>DOCVARIABLE ID01+</w:instrText>
      </w:r>
      <w:r>
        <w:fldChar w:fldCharType="separate"/>
      </w:r>
      <w:r w:rsidR="00FD00CC">
        <w:t>de omgevingsverordening</w:t>
      </w:r>
      <w:r>
        <w:fldChar w:fldCharType="end"/>
      </w:r>
      <w:r>
        <w:t xml:space="preserve"> </w:t>
      </w:r>
      <w:r w:rsidRPr="00F62F31">
        <w:t>waaraan rechten en plichten kunnen worden ontleend.</w:t>
      </w:r>
    </w:p>
    <w:p w14:paraId="154FA0CD" w14:textId="4E39BDFF" w:rsidR="00C34A7B" w:rsidRPr="00F62F31" w:rsidRDefault="00590129" w:rsidP="00C34A7B">
      <w:r>
        <w:t>Het</w:t>
      </w:r>
      <w:r w:rsidRPr="00F62F31">
        <w:t xml:space="preserve"> motivering</w:t>
      </w:r>
      <w:r>
        <w:t>sdeel</w:t>
      </w:r>
      <w:r w:rsidRPr="00F62F31">
        <w:t xml:space="preserve"> en de daarbij behorende gegevens en bescheiden over bijvoorbeeld onderzoek en zienswijzen maken geen deel uit van </w:t>
      </w:r>
      <w:r>
        <w:fldChar w:fldCharType="begin"/>
      </w:r>
      <w:r>
        <w:instrText>DOCVARIABLE ID01+</w:instrText>
      </w:r>
      <w:r>
        <w:fldChar w:fldCharType="separate"/>
      </w:r>
      <w:r w:rsidR="00FD00CC">
        <w:t>de omgevingsverordening</w:t>
      </w:r>
      <w:r>
        <w:fldChar w:fldCharType="end"/>
      </w:r>
      <w:r w:rsidRPr="00F62F31">
        <w:t xml:space="preserve">. Dat geldt ook voor de </w:t>
      </w:r>
      <w:r>
        <w:t>eventuele</w:t>
      </w:r>
      <w:r w:rsidRPr="00F62F31">
        <w:t xml:space="preserve"> artikelsgewijze en algemene toelichting. Deze onderdelen van het besluit zijn niet juridisch bindend. Wel kunnen deze delen uiteraard een rol spelen bij de interpretatie van de regels van </w:t>
      </w:r>
      <w:r>
        <w:fldChar w:fldCharType="begin"/>
      </w:r>
      <w:r>
        <w:instrText>DOCVARIABLE ID01+</w:instrText>
      </w:r>
      <w:r>
        <w:fldChar w:fldCharType="separate"/>
      </w:r>
      <w:r w:rsidR="00FD00CC">
        <w:t>de omgevingsverordening</w:t>
      </w:r>
      <w:r>
        <w:fldChar w:fldCharType="end"/>
      </w:r>
      <w:r w:rsidRPr="00F62F31">
        <w:t>.</w:t>
      </w:r>
    </w:p>
    <w:p w14:paraId="2AD89D09" w14:textId="20B385F1" w:rsidR="00C34A7B" w:rsidRPr="00F62F31" w:rsidRDefault="00590129" w:rsidP="00C34A7B">
      <w:pPr>
        <w:pStyle w:val="Kop3"/>
      </w:pPr>
      <w:bookmarkStart w:id="64" w:name="_Toc38307908"/>
      <w:r w:rsidRPr="00F62F31">
        <w:lastRenderedPageBreak/>
        <w:t xml:space="preserve">De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bookmarkEnd w:id="64"/>
      <w:r>
        <w:fldChar w:fldCharType="end"/>
      </w:r>
    </w:p>
    <w:p w14:paraId="530D1D76" w14:textId="2E266CAD" w:rsidR="00C34A7B" w:rsidRPr="00F62F31" w:rsidRDefault="00590129" w:rsidP="00C34A7B">
      <w:r w:rsidRPr="00F62F31">
        <w:t xml:space="preserve">Naast de verzameling van </w:t>
      </w:r>
      <w:r w:rsidR="008D54DC">
        <w:fldChar w:fldCharType="begin"/>
      </w:r>
      <w:r w:rsidR="008D54DC">
        <w:instrText xml:space="preserve"> DOCVARIABLE ID01 </w:instrText>
      </w:r>
      <w:r w:rsidR="008D54DC">
        <w:fldChar w:fldCharType="separate"/>
      </w:r>
      <w:r w:rsidR="00FD00CC">
        <w:t>omgevingsverordening</w:t>
      </w:r>
      <w:r w:rsidR="008D54DC">
        <w:fldChar w:fldCharType="end"/>
      </w:r>
      <w:r>
        <w:t>-</w:t>
      </w:r>
      <w:r w:rsidRPr="00F62F31">
        <w:t xml:space="preserve">delen van alle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die samen </w:t>
      </w:r>
      <w:r>
        <w:t xml:space="preserve">de juridisch geldende versie van </w:t>
      </w:r>
      <w:r>
        <w:fldChar w:fldCharType="begin"/>
      </w:r>
      <w:r>
        <w:instrText>DOCVARIABLE ID01+</w:instrText>
      </w:r>
      <w:r>
        <w:fldChar w:fldCharType="separate"/>
      </w:r>
      <w:r w:rsidR="00FD00CC">
        <w:t>de omgevingsverordening</w:t>
      </w:r>
      <w:r>
        <w:fldChar w:fldCharType="end"/>
      </w:r>
      <w:r>
        <w:t xml:space="preserve"> </w:t>
      </w:r>
      <w:r w:rsidRPr="00F62F31">
        <w:t>vormen</w:t>
      </w:r>
      <w:r>
        <w:t>,</w:t>
      </w:r>
      <w:r w:rsidRPr="00F62F31">
        <w:t xml:space="preserve"> is er ook een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r>
        <w:fldChar w:fldCharType="end"/>
      </w:r>
      <w:r w:rsidRPr="00F62F31">
        <w:t xml:space="preserve">. </w:t>
      </w:r>
      <w:r w:rsidRPr="00D670A1">
        <w:t xml:space="preserve">Een </w:t>
      </w:r>
      <w:r>
        <w:t>(Toestand van een)</w:t>
      </w:r>
      <w:r w:rsidRPr="00D670A1">
        <w:t xml:space="preserve"> </w:t>
      </w:r>
      <w:r w:rsidRPr="00D670A1" w:rsidDel="008B7535">
        <w:t xml:space="preserve">geconsolideerde </w:t>
      </w:r>
      <w:r>
        <w:t>Regeling</w:t>
      </w:r>
      <w:r w:rsidRPr="00D670A1">
        <w:t xml:space="preserve"> bevat de inhoud van een regeling zoals die geldt op een bepaald moment. De </w:t>
      </w:r>
      <w:r w:rsidRPr="00D670A1" w:rsidDel="008B7535">
        <w:t>geconsolideerde</w:t>
      </w:r>
      <w:r>
        <w:t xml:space="preserve"> Regeling</w:t>
      </w:r>
      <w:r w:rsidRPr="00D670A1">
        <w:t xml:space="preserve"> wordt afgeleid uit het initiële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FD00CC">
        <w:t>de omgevingsverordening</w:t>
      </w:r>
      <w:r>
        <w:fldChar w:fldCharType="end"/>
      </w:r>
      <w:r w:rsidRPr="00F62F31">
        <w:t>.</w:t>
      </w:r>
    </w:p>
    <w:p w14:paraId="393024BD" w14:textId="2E661857" w:rsidR="00C34A7B" w:rsidRDefault="00590129" w:rsidP="00C34A7B">
      <w:r w:rsidRPr="00F62F31">
        <w:t xml:space="preserve">De </w:t>
      </w:r>
      <w:r w:rsidRPr="00F62F31" w:rsidDel="008B7535">
        <w:t xml:space="preserve">geconsolideerde </w:t>
      </w:r>
      <w:r>
        <w:t>Regeling</w:t>
      </w:r>
      <w:r w:rsidRPr="00F62F31">
        <w:t xml:space="preserve"> vormt de basis voor de weergave van de regeling </w:t>
      </w:r>
      <w:r>
        <w:t xml:space="preserve">op overheid.nl </w:t>
      </w:r>
      <w:r w:rsidRPr="00F62F31">
        <w:t xml:space="preserve">en van </w:t>
      </w:r>
      <w:r>
        <w:t xml:space="preserve">de versie van </w:t>
      </w:r>
      <w:r>
        <w:fldChar w:fldCharType="begin"/>
      </w:r>
      <w:r>
        <w:instrText>DOCVARIABLE ID01+</w:instrText>
      </w:r>
      <w:r>
        <w:fldChar w:fldCharType="separate"/>
      </w:r>
      <w:r w:rsidR="00FD00CC">
        <w:t>de omgevingsverordening</w:t>
      </w:r>
      <w:r>
        <w:fldChar w:fldCharType="end"/>
      </w:r>
      <w:r>
        <w:t xml:space="preserve"> die </w:t>
      </w:r>
      <w:r w:rsidRPr="00F62F31">
        <w:t>in DSO</w:t>
      </w:r>
      <w:r>
        <w:t>-LV</w:t>
      </w:r>
      <w:r w:rsidRPr="00F62F31">
        <w:t xml:space="preserve"> te raadplegen is. Wanneer bijlagen </w:t>
      </w:r>
      <w:r w:rsidRPr="00580062">
        <w:t xml:space="preserve">in de Regeling van </w:t>
      </w:r>
      <w:r>
        <w:fldChar w:fldCharType="begin"/>
      </w:r>
      <w:r>
        <w:instrText>DOCVARIABLE ID01+</w:instrText>
      </w:r>
      <w:r>
        <w:fldChar w:fldCharType="separate"/>
      </w:r>
      <w:r w:rsidR="00FD00CC">
        <w:t>de omgevingsverordening</w:t>
      </w:r>
      <w:r>
        <w:fldChar w:fldCharType="end"/>
      </w:r>
      <w:r>
        <w:t xml:space="preserve"> </w:t>
      </w:r>
      <w:r w:rsidRPr="00F62F31">
        <w:t xml:space="preserve">zijn bijgevoegd worden die in de </w:t>
      </w:r>
      <w:r w:rsidRPr="00F62F31" w:rsidDel="008B7535">
        <w:t xml:space="preserve">geconsolideerde </w:t>
      </w:r>
      <w:r>
        <w:t>Regeling</w:t>
      </w:r>
      <w:r w:rsidRPr="00F62F31">
        <w:t xml:space="preserve"> opgenomen; wijzigingen die door het besluit in bestaande bijlagen worden aangebracht (aanpassingen in bestaande bijlagen of het geheel </w:t>
      </w:r>
      <w:r>
        <w:t xml:space="preserve">vervangen of </w:t>
      </w:r>
      <w:r w:rsidRPr="00F62F31">
        <w:t xml:space="preserve">verwijderen van één of meer bijlagen) worden in de </w:t>
      </w:r>
      <w:r w:rsidRPr="00F62F31" w:rsidDel="008B7535">
        <w:t xml:space="preserve">geconsolideerde </w:t>
      </w:r>
      <w:r>
        <w:t>Regeling</w:t>
      </w:r>
      <w:r w:rsidRPr="00F62F31">
        <w:t xml:space="preserve"> verwerkt.</w:t>
      </w:r>
    </w:p>
    <w:p w14:paraId="3763292E" w14:textId="64F27EED" w:rsidR="00C34A7B" w:rsidRPr="00F62F31" w:rsidRDefault="00590129" w:rsidP="00C34A7B">
      <w:r w:rsidRPr="0050761A">
        <w:t xml:space="preserve">In dit toepassingsprofiel zijn vooral de specificaties voor de geconsolideerde Regeling van </w:t>
      </w:r>
      <w:r>
        <w:fldChar w:fldCharType="begin"/>
      </w:r>
      <w:r>
        <w:instrText>DOCVARIABLE ID01+</w:instrText>
      </w:r>
      <w:r>
        <w:fldChar w:fldCharType="separate"/>
      </w:r>
      <w:r w:rsidR="00FD00CC">
        <w:t>de omgevingsverordening</w:t>
      </w:r>
      <w:r>
        <w:fldChar w:fldCharType="end"/>
      </w:r>
      <w:r w:rsidRPr="0050761A">
        <w:t xml:space="preserve"> beschreven. Hoe wijzigingsbesluiten er voor de bekendmaking en consolidatie uit moeten zien en hoe ze moeten worden aangeleverd, is beschreven in de STOP-documentatie. </w:t>
      </w:r>
      <w:r w:rsidR="003842D8" w:rsidRPr="003842D8">
        <w:t xml:space="preserve">De mutatie van IMOW-objecten is beschreven in paragraaf </w:t>
      </w:r>
      <w:r w:rsidR="003842D8">
        <w:fldChar w:fldCharType="begin"/>
      </w:r>
      <w:r w:rsidR="003842D8">
        <w:instrText xml:space="preserve"> REF _Ref38202743 </w:instrText>
      </w:r>
      <w:r w:rsidR="002137A7">
        <w:instrText>\n \h</w:instrText>
      </w:r>
      <w:r w:rsidR="003842D8">
        <w:instrText xml:space="preserve"> </w:instrText>
      </w:r>
      <w:r w:rsidR="003842D8">
        <w:fldChar w:fldCharType="separate"/>
      </w:r>
      <w:r w:rsidR="00FD00CC">
        <w:t>7.4</w:t>
      </w:r>
      <w:r w:rsidR="003842D8">
        <w:fldChar w:fldCharType="end"/>
      </w:r>
      <w:r w:rsidR="003842D8" w:rsidRPr="003842D8">
        <w:t>.</w:t>
      </w:r>
    </w:p>
    <w:p w14:paraId="06FE3D95" w14:textId="77777777" w:rsidR="00C34A7B" w:rsidRPr="00F62F31" w:rsidRDefault="00C34A7B" w:rsidP="00C34A7B"/>
    <w:p w14:paraId="560FBCD5" w14:textId="793A0EF9" w:rsidR="00C34A7B" w:rsidRPr="00F62F31" w:rsidRDefault="00590129" w:rsidP="00C34A7B">
      <w:r w:rsidRPr="00F62F31">
        <w:t xml:space="preserve">De wijzigingen in de </w:t>
      </w:r>
      <w:r>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FD00CC">
        <w:t>de omgevingsverordening</w:t>
      </w:r>
      <w:r>
        <w:fldChar w:fldCharType="end"/>
      </w:r>
      <w:r>
        <w:t xml:space="preserve"> </w:t>
      </w:r>
      <w:r w:rsidRPr="00F62F31">
        <w:t>die ook via DSO</w:t>
      </w:r>
      <w:r>
        <w:t>-LV</w:t>
      </w:r>
      <w:r w:rsidRPr="00F62F31">
        <w:t xml:space="preserve"> te raadplegen is.</w:t>
      </w:r>
    </w:p>
    <w:p w14:paraId="5BD98FA3" w14:textId="3AD03691" w:rsidR="00C34A7B" w:rsidRPr="00F62F31" w:rsidRDefault="00590129" w:rsidP="00C34A7B">
      <w:pPr>
        <w:pStyle w:val="Kop2"/>
      </w:pPr>
      <w:bookmarkStart w:id="65" w:name="_Ref_d19d7a6d12cd82925ed6c3436ff7e491_1"/>
      <w:bookmarkStart w:id="66" w:name="_Ref_d19d7a6d12cd82925ed6c3436ff7e491_2"/>
      <w:bookmarkStart w:id="67" w:name="_Ref_d19d7a6d12cd82925ed6c3436ff7e491_3"/>
      <w:bookmarkStart w:id="68" w:name="_Toc38307909"/>
      <w:r>
        <w:lastRenderedPageBreak/>
        <w:t>Toepassing van het STOP-tekstmodel</w:t>
      </w:r>
      <w:bookmarkEnd w:id="65"/>
      <w:r>
        <w:t xml:space="preserve"> op omgevingsdocumenten</w:t>
      </w:r>
      <w:bookmarkEnd w:id="66"/>
      <w:bookmarkEnd w:id="67"/>
      <w:bookmarkEnd w:id="68"/>
    </w:p>
    <w:p w14:paraId="5576DD0C" w14:textId="409A194A" w:rsidR="00C34A7B" w:rsidRPr="00F62F31" w:rsidRDefault="00590129" w:rsidP="00C34A7B">
      <w:r w:rsidRPr="00F62F31">
        <w:t xml:space="preserve">In </w:t>
      </w:r>
      <w:r>
        <w:t>STOP</w:t>
      </w:r>
      <w:r w:rsidRPr="00F62F31">
        <w:t xml:space="preserve"> is een volledige beschrijving van </w:t>
      </w:r>
      <w:r>
        <w:t>de STOP</w:t>
      </w:r>
      <w:r w:rsidRPr="00F62F31">
        <w:t>-tekstmodel</w:t>
      </w:r>
      <w:r>
        <w:t>len</w:t>
      </w:r>
      <w:r w:rsidRPr="00F62F31">
        <w:t xml:space="preserve"> opgenomen. </w:t>
      </w:r>
      <w:r>
        <w:t>De STOP</w:t>
      </w:r>
      <w:r w:rsidRPr="00F62F31">
        <w:t>-tekstmodel</w:t>
      </w:r>
      <w:r>
        <w:t>len</w:t>
      </w:r>
      <w:r w:rsidRPr="00F62F31">
        <w:t xml:space="preserve"> </w:t>
      </w:r>
      <w:r>
        <w:t xml:space="preserve">benoemen </w:t>
      </w:r>
      <w:r w:rsidRPr="00F62F31">
        <w:t xml:space="preserve">tekstobjecten en </w:t>
      </w:r>
      <w:r>
        <w:t>beschrijven</w:t>
      </w:r>
      <w:r w:rsidRPr="00F62F31">
        <w:t xml:space="preserve"> de structuur waarin die tekstobjecten toegepast kunnen worden. </w:t>
      </w:r>
      <w:r>
        <w:t xml:space="preserve">De </w:t>
      </w:r>
      <w:r w:rsidRPr="00F62F31">
        <w:t>tekstmodel</w:t>
      </w:r>
      <w:r>
        <w:t>len</w:t>
      </w:r>
      <w:r w:rsidRPr="00F62F31">
        <w:t xml:space="preserve"> </w:t>
      </w:r>
      <w:r>
        <w:t xml:space="preserve">gelden </w:t>
      </w:r>
      <w:r w:rsidRPr="00F62F31">
        <w:t xml:space="preserve">voor alle officiële overheidspublicaties. Specifieke typen publicaties hebben een specifiek profiel op het </w:t>
      </w:r>
      <w:r>
        <w:t>STOP-</w:t>
      </w:r>
      <w:r w:rsidRPr="00F62F31">
        <w:t>tekstmodel.</w:t>
      </w:r>
    </w:p>
    <w:p w14:paraId="6F59A7CE" w14:textId="02F393B9" w:rsidR="00C34A7B" w:rsidRPr="00F62F31" w:rsidRDefault="00C34A7B" w:rsidP="00C34A7B"/>
    <w:p w14:paraId="5D877A27" w14:textId="6DABDC01" w:rsidR="00C34A7B" w:rsidRPr="00F62F31" w:rsidRDefault="00590129" w:rsidP="00C34A7B">
      <w:r w:rsidRPr="00F62F31">
        <w:t xml:space="preserve">In dit </w:t>
      </w:r>
      <w:r>
        <w:t>hoofdstuk</w:t>
      </w:r>
      <w:r w:rsidRPr="00F62F31">
        <w:t xml:space="preserve"> wordt beschreven hoe </w:t>
      </w:r>
      <w:r>
        <w:t>de STOP</w:t>
      </w:r>
      <w:r w:rsidRPr="00F62F31">
        <w:t>-tekstmodel</w:t>
      </w:r>
      <w:r>
        <w:t>len</w:t>
      </w:r>
      <w:r w:rsidRPr="00F62F31">
        <w:t xml:space="preserve"> </w:t>
      </w:r>
      <w:r w:rsidRPr="00803375">
        <w:t xml:space="preserve">in zijn algemeenheid </w:t>
      </w:r>
      <w:r>
        <w:t xml:space="preserve">op omgevingsdocumenten en vervolgens specifiek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w:t>
      </w:r>
      <w:r>
        <w:t>en</w:t>
      </w:r>
      <w:r w:rsidRPr="00F62F31">
        <w:t xml:space="preserve"> worden toegepast.</w:t>
      </w:r>
    </w:p>
    <w:p w14:paraId="5C864D8E" w14:textId="77777777" w:rsidR="00C34A7B" w:rsidRPr="00F62F31" w:rsidRDefault="00590129" w:rsidP="00C34A7B">
      <w:pPr>
        <w:pStyle w:val="Kop3"/>
      </w:pPr>
      <w:bookmarkStart w:id="69" w:name="_Ref_673d1be12835fc0afd428fa292ea8fc1_1"/>
      <w:bookmarkStart w:id="70" w:name="_Toc38307910"/>
      <w:r>
        <w:rPr>
          <w:noProof/>
        </w:rPr>
        <w:t>Soorten tekststructuur</w:t>
      </w:r>
      <w:bookmarkEnd w:id="69"/>
      <w:bookmarkEnd w:id="70"/>
    </w:p>
    <w:p w14:paraId="275A200C" w14:textId="75F1423E" w:rsidR="00C34A7B" w:rsidRPr="00F62F31" w:rsidRDefault="00590129" w:rsidP="00C34A7B">
      <w:r>
        <w:t>STOP</w:t>
      </w:r>
      <w:r w:rsidRPr="00F62F31">
        <w:t xml:space="preserve"> onderscheidt </w:t>
      </w:r>
      <w:r>
        <w:t xml:space="preserve">voor inhoudelijke tekst </w:t>
      </w:r>
      <w:r w:rsidRPr="00F62F31">
        <w:t xml:space="preserve">twee soorten </w:t>
      </w:r>
      <w:r>
        <w:t>t</w:t>
      </w:r>
      <w:r w:rsidRPr="00F62F31">
        <w:t>ekststructuren:</w:t>
      </w:r>
    </w:p>
    <w:p w14:paraId="478C2F92" w14:textId="43872E53" w:rsidR="00C34A7B" w:rsidRPr="00D5226C" w:rsidRDefault="00590129" w:rsidP="00C34A7B">
      <w:pPr>
        <w:pStyle w:val="Opsommingtekens1"/>
      </w:pPr>
      <w:r w:rsidRPr="00D5226C">
        <w:t xml:space="preserve">Artikelstructuur: </w:t>
      </w:r>
      <w:r w:rsidRPr="00BF12E9">
        <w:t xml:space="preserve">de tekststructuur </w:t>
      </w:r>
      <w:r>
        <w:t xml:space="preserve">van </w:t>
      </w:r>
      <w:r w:rsidRPr="00BF12E9">
        <w:t>het lichaam</w:t>
      </w:r>
      <w:r w:rsidRPr="00F62F31">
        <w:rPr>
          <w:rStyle w:val="Voetnootmarkering"/>
        </w:rPr>
        <w:footnoteReference w:id="3"/>
      </w:r>
      <w:r w:rsidRPr="00BF12E9">
        <w:t xml:space="preserve"> van een (formele) regeling </w:t>
      </w:r>
      <w:r>
        <w:t xml:space="preserve">die </w:t>
      </w:r>
      <w:r w:rsidRPr="00BF12E9">
        <w:t>is opgebouwd uit één of meer artikelen</w:t>
      </w:r>
      <w:r w:rsidRPr="00D5226C">
        <w:t>;</w:t>
      </w:r>
    </w:p>
    <w:p w14:paraId="6DE8B948" w14:textId="54CEB538" w:rsidR="00C34A7B" w:rsidRDefault="00590129" w:rsidP="00C34A7B">
      <w:pPr>
        <w:pStyle w:val="Opsommingtekens1"/>
      </w:pPr>
      <w:r w:rsidRPr="00D5226C">
        <w:t xml:space="preserve">Vrijetekststructuur: </w:t>
      </w:r>
      <w:r>
        <w:t xml:space="preserve">de tekststructuur die wordt gebruikt voor die onderdelen van </w:t>
      </w:r>
      <w:r w:rsidRPr="00835852">
        <w:t>(formele) regeling</w:t>
      </w:r>
      <w:r>
        <w:t>en die geen artikelen bevatten.</w:t>
      </w:r>
      <w:r w:rsidRPr="00773C68">
        <w:t xml:space="preserve"> </w:t>
      </w:r>
    </w:p>
    <w:p w14:paraId="328C73DE" w14:textId="77777777" w:rsidR="00C34A7B" w:rsidRDefault="00C34A7B" w:rsidP="00C34A7B"/>
    <w:p w14:paraId="5E920292" w14:textId="26F2B677" w:rsidR="00C34A7B" w:rsidRDefault="00590129" w:rsidP="00C34A7B">
      <w:r>
        <w:t>Er zijn omgevingsdocumenten waarvan het lichaam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w:t>
      </w:r>
      <w:r w:rsidRPr="004369BB">
        <w:t xml:space="preserve">omgevingsdocumenten </w:t>
      </w:r>
      <w:r>
        <w:t xml:space="preserve">met Artikelstructuur’ genoemd en worden </w:t>
      </w:r>
      <w:r w:rsidRPr="004369BB">
        <w:t>omgevingsdocumenten</w:t>
      </w:r>
      <w:r>
        <w:t xml:space="preserve"> </w:t>
      </w:r>
      <w:r w:rsidRPr="004369BB">
        <w:t xml:space="preserve">waarvan het lichaam </w:t>
      </w:r>
      <w:r>
        <w:t xml:space="preserve">de Vrijetekststructuur heeft (oftewel </w:t>
      </w:r>
      <w:r w:rsidRPr="004369BB">
        <w:t>geen artikelen bevat</w:t>
      </w:r>
      <w:r>
        <w:t xml:space="preserve">) </w:t>
      </w:r>
      <w:r w:rsidRPr="004369BB">
        <w:t xml:space="preserve">‘omgevingsdocumenten met </w:t>
      </w:r>
      <w:r>
        <w:t>Vrijetekst</w:t>
      </w:r>
      <w:r w:rsidRPr="004369BB">
        <w:t>structuur’ genoemd</w:t>
      </w:r>
      <w:r>
        <w:t>.</w:t>
      </w:r>
    </w:p>
    <w:p w14:paraId="6809CB41" w14:textId="1C245CE3" w:rsidR="00C34A7B" w:rsidRDefault="00590129" w:rsidP="00C34A7B">
      <w:r w:rsidRPr="00773C68">
        <w:t xml:space="preserve">In omgevingsdocumenten komt </w:t>
      </w:r>
      <w:r w:rsidRPr="006E202A">
        <w:t xml:space="preserve">Vrijetekststructuur </w:t>
      </w:r>
      <w:r>
        <w:t xml:space="preserve">(zoals bedoeld in STOP) </w:t>
      </w:r>
      <w:r w:rsidRPr="00773C68">
        <w:t xml:space="preserve">voor in alle onderdelen die geen Artikelstructuur kennen: alle delen van een besluit tot vaststelling of wijziging van een omgevingsdocument met Vrijetekststructuur </w:t>
      </w:r>
      <w:r w:rsidRPr="009D4BD3">
        <w:t>en die delen van een besluit tot vaststelling of wijziging van een omgevingsdocument met Artikelstructuur die geen artikelen bevatten. Dit geldt ook voor bijlagen bij al</w:t>
      </w:r>
      <w:r>
        <w:t>le</w:t>
      </w:r>
      <w:r w:rsidRPr="009D4BD3">
        <w:t xml:space="preserve"> onderdelen, dus ook voor bijlagen bij het onderdeel dat de Artikelstructuur heeft.</w:t>
      </w:r>
    </w:p>
    <w:p w14:paraId="66C70E32" w14:textId="1D744BD8" w:rsidR="00C34A7B" w:rsidRPr="00D5226C" w:rsidRDefault="00590129" w:rsidP="00C34A7B">
      <w:r>
        <w:t xml:space="preserve">De specificatie van de STOP-Artikelstructuur is alleen van toepassing op </w:t>
      </w:r>
      <w:r w:rsidRPr="005149AF">
        <w:t>omgevingsdocument</w:t>
      </w:r>
      <w:r>
        <w:t>en</w:t>
      </w:r>
      <w:r w:rsidRPr="005149AF">
        <w:t xml:space="preserve"> met Artikelstructuur</w:t>
      </w:r>
      <w:r>
        <w:t>, en dan alleen op die onderdelen die de regels oftewel de artikelen bevatten. De specificatie van de STOP-</w:t>
      </w:r>
      <w:r w:rsidRPr="007E7935">
        <w:t xml:space="preserve">Vrijetekststructuur </w:t>
      </w:r>
      <w:r>
        <w:t xml:space="preserve">is van toepassing op alle </w:t>
      </w:r>
      <w:r w:rsidRPr="007E7935">
        <w:t>omgevingsdocument</w:t>
      </w:r>
      <w:r>
        <w:t>en, te weten op al die onderdelen die geen regels oftewel artikelen bevatten.</w:t>
      </w:r>
    </w:p>
    <w:p w14:paraId="0B583BBD" w14:textId="0518CD6C" w:rsidR="00C34A7B" w:rsidRDefault="00590129" w:rsidP="00C34A7B">
      <w:pPr>
        <w:pStyle w:val="Kop3"/>
      </w:pPr>
      <w:bookmarkStart w:id="71" w:name="_Ref_b2c07689eb2bc15ac6961c9eacc0d91f_1"/>
      <w:bookmarkStart w:id="72" w:name="_Toc38307911"/>
      <w:r>
        <w:t>Specificatie van de Artikelstructuur</w:t>
      </w:r>
      <w:bookmarkEnd w:id="71"/>
      <w:bookmarkEnd w:id="72"/>
    </w:p>
    <w:p w14:paraId="46E4B02C" w14:textId="070C100D" w:rsidR="00C34A7B" w:rsidRDefault="00590129" w:rsidP="00C34A7B">
      <w:r w:rsidRPr="00167605">
        <w:t xml:space="preserve">Zoals in paragraaf </w:t>
      </w:r>
      <w:r>
        <w:fldChar w:fldCharType="begin"/>
      </w:r>
      <w:r>
        <w:instrText xml:space="preserve"> REF _Ref_673d1be12835fc0afd428fa292ea8fc1_1 </w:instrText>
      </w:r>
      <w:r w:rsidR="002137A7">
        <w:instrText>\n \h</w:instrText>
      </w:r>
      <w:r>
        <w:instrText xml:space="preserve"> </w:instrText>
      </w:r>
      <w:r>
        <w:fldChar w:fldCharType="separate"/>
      </w:r>
      <w:r w:rsidR="00FD00CC">
        <w:t>5.1</w:t>
      </w:r>
      <w:r>
        <w:fldChar w:fldCharType="end"/>
      </w:r>
      <w:r w:rsidRPr="00167605">
        <w:t xml:space="preserve"> is beschreven is de </w:t>
      </w:r>
      <w:r w:rsidRPr="007A30CB">
        <w:t xml:space="preserve">Artikelstructuur de tekststructuur voor </w:t>
      </w:r>
      <w:r>
        <w:t xml:space="preserve">dat deel van </w:t>
      </w:r>
      <w:r w:rsidRPr="007A30CB">
        <w:t xml:space="preserve">juridisch authentieke </w:t>
      </w:r>
      <w:r>
        <w:t>omgevings</w:t>
      </w:r>
      <w:r w:rsidRPr="007A30CB">
        <w:t xml:space="preserve">documenten </w:t>
      </w:r>
      <w:r>
        <w:t xml:space="preserve">met Artikelstructuur, </w:t>
      </w:r>
      <w:r w:rsidRPr="009E235F">
        <w:t>zoals de omgevingsverordening, de waterschapsverordening en het omgevingsplan</w:t>
      </w:r>
      <w:r>
        <w:t>, dat de</w:t>
      </w:r>
      <w:r w:rsidRPr="007A30CB">
        <w:t xml:space="preserve"> artikelen</w:t>
      </w:r>
      <w:r>
        <w:t xml:space="preserve"> bevat</w:t>
      </w:r>
      <w:r w:rsidRPr="00167605">
        <w:t xml:space="preserve">. De </w:t>
      </w:r>
      <w:r>
        <w:t xml:space="preserve">specificaties voor de Artikelstructuur en de toepassing van die specificaties voor </w:t>
      </w:r>
      <w:r>
        <w:fldChar w:fldCharType="begin"/>
      </w:r>
      <w:r>
        <w:instrText>DOCVARIABLE ID01+</w:instrText>
      </w:r>
      <w:r>
        <w:fldChar w:fldCharType="separate"/>
      </w:r>
      <w:r w:rsidR="00FD00CC">
        <w:t>de omgevingsverordening</w:t>
      </w:r>
      <w:r>
        <w:fldChar w:fldCharType="end"/>
      </w:r>
      <w:r>
        <w:t xml:space="preserve"> worden</w:t>
      </w:r>
      <w:r w:rsidRPr="00167605">
        <w:t xml:space="preserve"> in de navolgende paragrafen beschreven.</w:t>
      </w:r>
    </w:p>
    <w:p w14:paraId="44957995" w14:textId="7D110BA9" w:rsidR="00C34A7B" w:rsidRPr="00F62F31" w:rsidRDefault="00590129" w:rsidP="00C34A7B">
      <w:pPr>
        <w:pStyle w:val="Kop4"/>
        <w:rPr>
          <w:noProof/>
        </w:rPr>
      </w:pPr>
      <w:bookmarkStart w:id="73" w:name="_Toc38307912"/>
      <w:r>
        <w:rPr>
          <w:noProof/>
        </w:rPr>
        <w:lastRenderedPageBreak/>
        <w:t>De t</w:t>
      </w:r>
      <w:r w:rsidRPr="00F62F31">
        <w:rPr>
          <w:noProof/>
        </w:rPr>
        <w:t>ekstelementen</w:t>
      </w:r>
      <w:r>
        <w:rPr>
          <w:noProof/>
        </w:rPr>
        <w:t xml:space="preserve"> in het Artikelstructuurdeel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3"/>
      <w:r>
        <w:rPr>
          <w:noProof/>
        </w:rPr>
        <w:fldChar w:fldCharType="end"/>
      </w:r>
    </w:p>
    <w:p w14:paraId="2C7A7D32" w14:textId="77777777" w:rsidR="00C34A7B" w:rsidRPr="000905B9" w:rsidRDefault="00590129" w:rsidP="00C34A7B">
      <w:pPr>
        <w:pStyle w:val="Kop5"/>
      </w:pPr>
      <w:bookmarkStart w:id="74" w:name="_Toc38307913"/>
      <w:r w:rsidRPr="000905B9">
        <w:t>Toelichting</w:t>
      </w:r>
      <w:bookmarkEnd w:id="74"/>
    </w:p>
    <w:p w14:paraId="2E626F89" w14:textId="41D06970" w:rsidR="00C34A7B" w:rsidRDefault="00590129" w:rsidP="00C34A7B">
      <w:r>
        <w:t>De tekststructuren van STOP kennen structuurelementen, elementen met inhoud, de inhoud zelf en een overkoepelend element. Structuurelementen zijn die elementen die de tekst structureren maar geen inhoud bevatten; voorbeelden zijn Hoofdstuk en Paragraaf. Elementen met inhoud zijn, zoals de term al zegt, die elementen die inhoud bevatten: Artikel en Lid. Voorbeelden van de inhoud zelf zijn Alinea, Tabel en Figuur. Het overkoepelende element van het Lichaam is Regeling. In de navolgende tekst gebruiken we ‘tekstelement’ als term voor de vier element</w:t>
      </w:r>
      <w:r w:rsidRPr="005D23C6">
        <w:t>soorten</w:t>
      </w:r>
      <w:r>
        <w:t xml:space="preserve"> tezamen.</w:t>
      </w:r>
    </w:p>
    <w:p w14:paraId="7221B0D1" w14:textId="244D100E" w:rsidR="00C34A7B" w:rsidRPr="00F62F31" w:rsidRDefault="00590129" w:rsidP="00C34A7B">
      <w:r w:rsidRPr="00F62F31">
        <w:t xml:space="preserve">De </w:t>
      </w:r>
      <w:r>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t xml:space="preserve"> zelf, oftewel het onderdeel</w:t>
      </w:r>
      <w:r w:rsidRPr="00F62F31">
        <w:t xml:space="preserve"> </w:t>
      </w:r>
      <w:r>
        <w:t xml:space="preserve">dat de artikelen bevat, </w:t>
      </w:r>
      <w:r w:rsidRPr="00F62F31">
        <w:t xml:space="preserve">zijn </w:t>
      </w:r>
      <w:r>
        <w:t>Regeling</w:t>
      </w:r>
      <w:r w:rsidRPr="00F62F31">
        <w:t>, 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C34A7B" w:rsidRPr="00F62F31" w:rsidRDefault="00C34A7B" w:rsidP="00C34A7B"/>
    <w:p w14:paraId="57287B6D" w14:textId="77777777" w:rsidR="00C34A7B" w:rsidRPr="00F62F31" w:rsidRDefault="00590129" w:rsidP="00C34A7B">
      <w:r w:rsidRPr="00F62F31">
        <w:t>De indeling werkt als volgt:</w:t>
      </w:r>
    </w:p>
    <w:p w14:paraId="4713DC90" w14:textId="7B747FEF" w:rsidR="00C34A7B" w:rsidRPr="00F62F31" w:rsidRDefault="00590129" w:rsidP="00C34A7B">
      <w:pPr>
        <w:pStyle w:val="Opsommingnummers1"/>
        <w:numPr>
          <w:ilvl w:val="0"/>
          <w:numId w:val="31"/>
        </w:numPr>
      </w:pPr>
      <w:r>
        <w:t>Regeling</w:t>
      </w:r>
      <w:r w:rsidRPr="00F62F31">
        <w:t xml:space="preserve"> is het overkoepelende element, de kapstok waar alle regels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onder hangen.</w:t>
      </w:r>
    </w:p>
    <w:p w14:paraId="60016397" w14:textId="4FFAD868" w:rsidR="00C34A7B" w:rsidRPr="00F62F31" w:rsidRDefault="00590129" w:rsidP="00C34A7B">
      <w:pPr>
        <w:pStyle w:val="Opsommingnummers1"/>
      </w:pPr>
      <w:r w:rsidRPr="00F62F31">
        <w:t>Hoofdstuk en Artikel komen altijd voor</w:t>
      </w:r>
      <w:r>
        <w:rPr>
          <w:rStyle w:val="Eindnootmarkering"/>
        </w:rPr>
        <w:endnoteReference w:id="8"/>
      </w:r>
      <w:r w:rsidRPr="00F62F31">
        <w:t>.</w:t>
      </w:r>
    </w:p>
    <w:p w14:paraId="30568B8C" w14:textId="77777777" w:rsidR="00C34A7B" w:rsidRPr="00F62F31" w:rsidRDefault="00590129" w:rsidP="00C34A7B">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C34A7B" w:rsidRPr="00F62F31" w:rsidRDefault="00590129" w:rsidP="00C34A7B">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C34A7B" w:rsidRPr="00F62F31" w:rsidRDefault="00590129" w:rsidP="00C34A7B">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77F7FC03" w14:textId="77777777" w:rsidR="00C34A7B" w:rsidRDefault="00590129" w:rsidP="00C34A7B">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r>
        <w:t xml:space="preserve"> </w:t>
      </w:r>
    </w:p>
    <w:p w14:paraId="503E9A08" w14:textId="424F518A" w:rsidR="00C34A7B" w:rsidRPr="00F62F31" w:rsidRDefault="00590129" w:rsidP="00C34A7B">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C34A7B" w:rsidRPr="00F62F31" w:rsidRDefault="00590129" w:rsidP="00C34A7B">
      <w:pPr>
        <w:pStyle w:val="Opsommingnummers1"/>
      </w:pPr>
      <w:r w:rsidRPr="00F62F31">
        <w:t>Artikelen kunnen worden onderverdeeld in Leden.</w:t>
      </w:r>
    </w:p>
    <w:p w14:paraId="272035CD" w14:textId="77777777" w:rsidR="00C34A7B" w:rsidRPr="00F62F31" w:rsidRDefault="00590129" w:rsidP="00C34A7B">
      <w:pPr>
        <w:pStyle w:val="Opsommingnummers1"/>
      </w:pPr>
      <w:r w:rsidRPr="00F62F31">
        <w:t>Leden kunnen niet worden onderverdeeld in Subleden, in het model komt Sublid namelijk niet voor.</w:t>
      </w:r>
    </w:p>
    <w:p w14:paraId="19BCD32A" w14:textId="68AF08E2" w:rsidR="00C34A7B" w:rsidRPr="00F62F31" w:rsidRDefault="00590129" w:rsidP="00C34A7B">
      <w:pPr>
        <w:pStyle w:val="Opsommingnummers1"/>
      </w:pPr>
      <w:r w:rsidRPr="00F62F31">
        <w:t>Concrete tekst kan alleen voorkomen onder Artikel en Lid</w:t>
      </w:r>
      <w:r>
        <w:t>: de I</w:t>
      </w:r>
      <w:r w:rsidRPr="00F62F31">
        <w:t>nhou</w:t>
      </w:r>
      <w:r>
        <w:t>d</w:t>
      </w:r>
      <w:r w:rsidRPr="00F62F31">
        <w:t>.</w:t>
      </w:r>
      <w:r>
        <w:t xml:space="preserve"> Wanneer een Artikel is onderverdeeld in Leden bevatten alleen de Leden Inhoud; het Artikel zelf brengt in dat geval structuur aan en kent zelf geen tekst oftewel Inhoud. Zie </w:t>
      </w:r>
      <w:r>
        <w:fldChar w:fldCharType="begin"/>
      </w:r>
      <w:r>
        <w:instrText xml:space="preserve"> REF _Ref_120f7d4b120e22f362455c5c62b44207_1 \n \h </w:instrText>
      </w:r>
      <w:r>
        <w:fldChar w:fldCharType="separate"/>
      </w:r>
      <w:r w:rsidR="00FD00CC">
        <w:t>Figuur 6</w:t>
      </w:r>
      <w:r>
        <w:fldChar w:fldCharType="end"/>
      </w:r>
      <w:r>
        <w:t xml:space="preserve"> voor een voorbeeld.</w:t>
      </w:r>
    </w:p>
    <w:p w14:paraId="7BFDB5FD" w14:textId="74B5A2DA" w:rsidR="00C34A7B" w:rsidRPr="00F62F31" w:rsidRDefault="00590129" w:rsidP="00C34A7B">
      <w:pPr>
        <w:pStyle w:val="Opsommingnummers1"/>
      </w:pPr>
      <w:r>
        <w:t xml:space="preserve">Inhoud bestaat uit 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t xml:space="preserve"> Een compleet overzicht van alle inhoud-elementen is te vinden in het IMOP-tekstschema met de bijbehorende documentatie.</w:t>
      </w:r>
    </w:p>
    <w:p w14:paraId="4F3BB2E8" w14:textId="77777777" w:rsidR="00C34A7B" w:rsidRPr="00F62F31" w:rsidRDefault="00590129" w:rsidP="00C34A7B">
      <w:pPr>
        <w:pStyle w:val="Opsommingnummers1"/>
      </w:pPr>
      <w:r w:rsidRPr="00F62F31">
        <w:t>Lijsten kunnen in meerdere niveaus gebruikt worden, zogenaamde geneste lijsten.</w:t>
      </w:r>
    </w:p>
    <w:p w14:paraId="231760F9" w14:textId="27677418" w:rsidR="00C34A7B" w:rsidRPr="00F62F31" w:rsidRDefault="00590129" w:rsidP="00C34A7B">
      <w:pPr>
        <w:pStyle w:val="Opsommingnummers1"/>
      </w:pPr>
      <w:r w:rsidRPr="00F62F31">
        <w:t>Voet- en eindnoten zijn niet toegestaan.</w:t>
      </w:r>
    </w:p>
    <w:p w14:paraId="30CFE0AC" w14:textId="5A587C9E" w:rsidR="00C34A7B" w:rsidRDefault="00590129" w:rsidP="00C34A7B">
      <w:pPr>
        <w:pStyle w:val="Figuur"/>
      </w:pPr>
      <w:r>
        <w:rPr>
          <w:noProof/>
        </w:rPr>
        <w:lastRenderedPageBreak/>
        <w:drawing>
          <wp:inline distT="0" distB="0" distL="0" distR="0" wp14:anchorId="30C5592C" wp14:editId="417F963B">
            <wp:extent cx="5295898" cy="2235200"/>
            <wp:effectExtent l="0" t="0" r="0" b="0"/>
            <wp:docPr id="113526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C34A7B" w:rsidRPr="00BF7A27" w:rsidRDefault="00590129" w:rsidP="00C34A7B">
      <w:pPr>
        <w:pStyle w:val="Figuurbijschrift"/>
      </w:pPr>
      <w:bookmarkStart w:id="75" w:name="_Ref_120f7d4b120e22f362455c5c62b44207_1"/>
      <w:r>
        <w:t xml:space="preserve">Voorbeeld van een Artikel dat is onderverdeeld in Leden, het Artikel </w:t>
      </w:r>
      <w:r w:rsidRPr="00C26026">
        <w:t xml:space="preserve">zelf </w:t>
      </w:r>
      <w:r>
        <w:t>heeft geen Inhoud</w:t>
      </w:r>
      <w:bookmarkEnd w:id="75"/>
    </w:p>
    <w:p w14:paraId="6C05A7F0" w14:textId="2A5C6C93" w:rsidR="00C34A7B" w:rsidRPr="00742254" w:rsidRDefault="00590129" w:rsidP="00C34A7B">
      <w:r w:rsidRPr="00742254">
        <w:t xml:space="preserve">Onder ieder structuurelement kan </w:t>
      </w:r>
      <w:r w:rsidR="00F27725" w:rsidRPr="00F27725">
        <w:t xml:space="preserve">een element met </w:t>
      </w:r>
      <w:r w:rsidRPr="00742254">
        <w:t>de tekst ‘Gereserveerd’ worden geplaatst. Dat maakt het mogelijk om alvast een structuur neer te zetten die is voorbereid voor toekomstige aanvullingen. Met latere wijzigingsbesluiten kan de tekst ‘Gereserveerd’ worden vervangen door daadwerkelijke inhoud.</w:t>
      </w:r>
    </w:p>
    <w:p w14:paraId="21433425" w14:textId="7E48AAA3" w:rsidR="00C34A7B" w:rsidRPr="00F62F31" w:rsidRDefault="00590129" w:rsidP="00C34A7B">
      <w:pPr>
        <w:pStyle w:val="Kop5"/>
      </w:pPr>
      <w:bookmarkStart w:id="76" w:name="_Toc38307914"/>
      <w:r w:rsidRPr="00F62F31">
        <w:t>Norm</w:t>
      </w:r>
      <w:bookmarkEnd w:id="76"/>
    </w:p>
    <w:p w14:paraId="2A343A26" w14:textId="4D46CB1C" w:rsidR="00C34A7B" w:rsidRPr="00F62F31" w:rsidRDefault="00590129" w:rsidP="00C34A7B">
      <w:r w:rsidRPr="00F62F31">
        <w:t xml:space="preserve">Voor tekstelementen gelden de regels uit </w:t>
      </w:r>
      <w:r w:rsidRPr="00F62F31">
        <w:fldChar w:fldCharType="begin"/>
      </w:r>
      <w:r w:rsidRPr="00F62F31">
        <w:instrText xml:space="preserve"> REF _Ref_045a16613761706f1bed8b4153f0406f_1 </w:instrText>
      </w:r>
      <w:r w:rsidR="002137A7">
        <w:instrText>\n \h</w:instrText>
      </w:r>
      <w:r w:rsidRPr="00F62F31">
        <w:instrText xml:space="preserve"> </w:instrText>
      </w:r>
      <w:r w:rsidRPr="00F62F31">
        <w:fldChar w:fldCharType="separate"/>
      </w:r>
      <w:r w:rsidR="00FD00CC">
        <w:t>Tabel 5</w:t>
      </w:r>
      <w:r w:rsidRPr="00F62F31">
        <w:fldChar w:fldCharType="end"/>
      </w:r>
      <w:r w:rsidRPr="00F62F31">
        <w:t>.</w:t>
      </w:r>
    </w:p>
    <w:p w14:paraId="30A77AF4" w14:textId="0C03CBD4" w:rsidR="00C34A7B" w:rsidRPr="00F62F31" w:rsidRDefault="00590129" w:rsidP="00C34A7B">
      <w:pPr>
        <w:pStyle w:val="Tabeltitel"/>
        <w:spacing w:line="259" w:lineRule="auto"/>
      </w:pPr>
      <w:bookmarkStart w:id="77" w:name="_Ref_045a16613761706f1bed8b4153f0406f_1"/>
      <w:r w:rsidRPr="00F62F31">
        <w:t>Regels voor tekstelementen</w:t>
      </w:r>
      <w:bookmarkEnd w:id="77"/>
      <w:r>
        <w:t xml:space="preserve"> en hun invulling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C34A7B" w:rsidRPr="00F62F31" w14:paraId="0F7C478C" w14:textId="77777777" w:rsidTr="00C34A7B">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C34A7B" w:rsidRPr="00F62F31" w:rsidRDefault="00590129" w:rsidP="00C34A7B">
            <w:r w:rsidRPr="00F62F31">
              <w:t>Type tekstelement</w:t>
            </w:r>
          </w:p>
        </w:tc>
        <w:tc>
          <w:tcPr>
            <w:tcW w:w="474" w:type="pct"/>
          </w:tcPr>
          <w:p w14:paraId="2E93A10D" w14:textId="77777777" w:rsidR="00C34A7B" w:rsidRPr="00F62F31" w:rsidRDefault="00590129" w:rsidP="00C34A7B">
            <w:r w:rsidRPr="00F62F31">
              <w:t>Aantal</w:t>
            </w:r>
          </w:p>
        </w:tc>
        <w:tc>
          <w:tcPr>
            <w:tcW w:w="1175" w:type="pct"/>
          </w:tcPr>
          <w:p w14:paraId="4BD3E18F" w14:textId="26FC385B" w:rsidR="00C34A7B" w:rsidRPr="00F62F31" w:rsidRDefault="00590129" w:rsidP="00C34A7B">
            <w:r w:rsidRPr="00F62F31">
              <w:t>Mag voorkomen onder</w:t>
            </w:r>
          </w:p>
        </w:tc>
        <w:tc>
          <w:tcPr>
            <w:tcW w:w="1176" w:type="pct"/>
          </w:tcPr>
          <w:p w14:paraId="1A811114" w14:textId="77777777" w:rsidR="00C34A7B" w:rsidRPr="00F62F31" w:rsidRDefault="00590129" w:rsidP="00C34A7B">
            <w:r w:rsidRPr="00F62F31">
              <w:t>Mag bevatten</w:t>
            </w:r>
          </w:p>
        </w:tc>
        <w:tc>
          <w:tcPr>
            <w:tcW w:w="1176" w:type="pct"/>
          </w:tcPr>
          <w:p w14:paraId="6478F5D8" w14:textId="77777777" w:rsidR="00C34A7B" w:rsidRPr="00F62F31" w:rsidRDefault="00590129" w:rsidP="00C34A7B">
            <w:r w:rsidRPr="00F62F31">
              <w:t>Mag niet bevatten</w:t>
            </w:r>
          </w:p>
        </w:tc>
      </w:tr>
      <w:tr w:rsidR="00C34A7B" w:rsidRPr="00F62F31" w14:paraId="30F66E4F" w14:textId="77777777" w:rsidTr="00C34A7B">
        <w:trPr>
          <w:trHeight w:val="255"/>
        </w:trPr>
        <w:tc>
          <w:tcPr>
            <w:tcW w:w="998" w:type="pct"/>
          </w:tcPr>
          <w:p w14:paraId="2DD184CD" w14:textId="729BF8E3" w:rsidR="00C34A7B" w:rsidRPr="00F62F31" w:rsidRDefault="00590129" w:rsidP="00C34A7B">
            <w:r>
              <w:t>Regeling</w:t>
            </w:r>
          </w:p>
        </w:tc>
        <w:tc>
          <w:tcPr>
            <w:tcW w:w="474" w:type="pct"/>
          </w:tcPr>
          <w:p w14:paraId="59E07620" w14:textId="77777777" w:rsidR="00C34A7B" w:rsidRPr="00F62F31" w:rsidRDefault="00590129" w:rsidP="00C34A7B">
            <w:r w:rsidRPr="00F62F31">
              <w:t>1</w:t>
            </w:r>
          </w:p>
        </w:tc>
        <w:tc>
          <w:tcPr>
            <w:tcW w:w="1175" w:type="pct"/>
          </w:tcPr>
          <w:p w14:paraId="132098AC" w14:textId="77777777" w:rsidR="00C34A7B" w:rsidRPr="00F62F31" w:rsidRDefault="00590129" w:rsidP="00C34A7B">
            <w:r w:rsidRPr="00F62F31">
              <w:t>n.v.t.</w:t>
            </w:r>
          </w:p>
        </w:tc>
        <w:tc>
          <w:tcPr>
            <w:tcW w:w="1176" w:type="pct"/>
          </w:tcPr>
          <w:p w14:paraId="648DB94D" w14:textId="77777777" w:rsidR="00C34A7B" w:rsidRPr="00F62F31" w:rsidRDefault="00C34A7B" w:rsidP="00C34A7B"/>
        </w:tc>
        <w:tc>
          <w:tcPr>
            <w:tcW w:w="1176" w:type="pct"/>
          </w:tcPr>
          <w:p w14:paraId="2C0AAF5E" w14:textId="77777777" w:rsidR="00C34A7B" w:rsidRPr="00F62F31" w:rsidRDefault="00C34A7B" w:rsidP="00C34A7B"/>
        </w:tc>
      </w:tr>
      <w:tr w:rsidR="00C34A7B" w:rsidRPr="00F62F31" w14:paraId="38B18887" w14:textId="77777777" w:rsidTr="00C34A7B">
        <w:trPr>
          <w:trHeight w:val="255"/>
        </w:trPr>
        <w:tc>
          <w:tcPr>
            <w:tcW w:w="998" w:type="pct"/>
          </w:tcPr>
          <w:p w14:paraId="78F29946" w14:textId="77777777" w:rsidR="00C34A7B" w:rsidRPr="00F62F31" w:rsidRDefault="00590129" w:rsidP="00C34A7B">
            <w:r w:rsidRPr="00F62F31">
              <w:t>Boek</w:t>
            </w:r>
          </w:p>
        </w:tc>
        <w:tc>
          <w:tcPr>
            <w:tcW w:w="474" w:type="pct"/>
          </w:tcPr>
          <w:p w14:paraId="0DEF04B3" w14:textId="77777777" w:rsidR="00C34A7B" w:rsidRPr="00F62F31" w:rsidRDefault="00590129" w:rsidP="00C34A7B">
            <w:r w:rsidRPr="00F62F31">
              <w:t>0</w:t>
            </w:r>
          </w:p>
        </w:tc>
        <w:tc>
          <w:tcPr>
            <w:tcW w:w="1175" w:type="pct"/>
          </w:tcPr>
          <w:p w14:paraId="2593FAA8" w14:textId="77777777" w:rsidR="00C34A7B" w:rsidRPr="00F62F31" w:rsidRDefault="00590129" w:rsidP="00C34A7B">
            <w:r w:rsidRPr="00F62F31">
              <w:t>-</w:t>
            </w:r>
          </w:p>
        </w:tc>
        <w:tc>
          <w:tcPr>
            <w:tcW w:w="1176" w:type="pct"/>
          </w:tcPr>
          <w:p w14:paraId="3903B847" w14:textId="77777777" w:rsidR="00C34A7B" w:rsidRPr="00F62F31" w:rsidRDefault="00590129" w:rsidP="00C34A7B">
            <w:r w:rsidRPr="00F62F31">
              <w:t>-</w:t>
            </w:r>
          </w:p>
        </w:tc>
        <w:tc>
          <w:tcPr>
            <w:tcW w:w="1176" w:type="pct"/>
          </w:tcPr>
          <w:p w14:paraId="5EC14CF0" w14:textId="77777777" w:rsidR="00C34A7B" w:rsidRPr="00F62F31" w:rsidRDefault="00C34A7B" w:rsidP="00C34A7B"/>
        </w:tc>
      </w:tr>
      <w:tr w:rsidR="00C34A7B" w:rsidRPr="00F62F31" w14:paraId="0924965C" w14:textId="77777777" w:rsidTr="00C34A7B">
        <w:trPr>
          <w:trHeight w:val="255"/>
        </w:trPr>
        <w:tc>
          <w:tcPr>
            <w:tcW w:w="998" w:type="pct"/>
          </w:tcPr>
          <w:p w14:paraId="0DCF67C1" w14:textId="77777777" w:rsidR="00C34A7B" w:rsidRPr="00F62F31" w:rsidRDefault="00590129" w:rsidP="00C34A7B">
            <w:r w:rsidRPr="00F62F31">
              <w:t>Deel</w:t>
            </w:r>
          </w:p>
        </w:tc>
        <w:tc>
          <w:tcPr>
            <w:tcW w:w="474" w:type="pct"/>
          </w:tcPr>
          <w:p w14:paraId="68CC203E" w14:textId="77777777" w:rsidR="00C34A7B" w:rsidRPr="00F62F31" w:rsidRDefault="00590129" w:rsidP="00C34A7B">
            <w:r w:rsidRPr="00F62F31">
              <w:t>0</w:t>
            </w:r>
          </w:p>
        </w:tc>
        <w:tc>
          <w:tcPr>
            <w:tcW w:w="1175" w:type="pct"/>
          </w:tcPr>
          <w:p w14:paraId="79FDCF26" w14:textId="77777777" w:rsidR="00C34A7B" w:rsidRPr="00F62F31" w:rsidRDefault="00590129" w:rsidP="00C34A7B">
            <w:r w:rsidRPr="00F62F31">
              <w:t>-</w:t>
            </w:r>
          </w:p>
        </w:tc>
        <w:tc>
          <w:tcPr>
            <w:tcW w:w="1176" w:type="pct"/>
          </w:tcPr>
          <w:p w14:paraId="1900E2D6" w14:textId="77777777" w:rsidR="00C34A7B" w:rsidRPr="00F62F31" w:rsidRDefault="00590129" w:rsidP="00C34A7B">
            <w:r w:rsidRPr="00F62F31">
              <w:t>-</w:t>
            </w:r>
          </w:p>
        </w:tc>
        <w:tc>
          <w:tcPr>
            <w:tcW w:w="1176" w:type="pct"/>
          </w:tcPr>
          <w:p w14:paraId="520AF34C" w14:textId="77777777" w:rsidR="00C34A7B" w:rsidRPr="00F62F31" w:rsidRDefault="00C34A7B" w:rsidP="00C34A7B"/>
        </w:tc>
      </w:tr>
      <w:tr w:rsidR="00C34A7B" w:rsidRPr="00F62F31" w14:paraId="06663649" w14:textId="77777777" w:rsidTr="00C34A7B">
        <w:trPr>
          <w:trHeight w:val="255"/>
        </w:trPr>
        <w:tc>
          <w:tcPr>
            <w:tcW w:w="998" w:type="pct"/>
          </w:tcPr>
          <w:p w14:paraId="5BA9028A" w14:textId="77777777" w:rsidR="00C34A7B" w:rsidRPr="00F62F31" w:rsidRDefault="00590129" w:rsidP="00C34A7B">
            <w:r w:rsidRPr="00F62F31">
              <w:t>Hoofdstuk</w:t>
            </w:r>
          </w:p>
        </w:tc>
        <w:tc>
          <w:tcPr>
            <w:tcW w:w="474" w:type="pct"/>
          </w:tcPr>
          <w:p w14:paraId="7DD34E08" w14:textId="77777777" w:rsidR="00C34A7B" w:rsidRPr="00F62F31" w:rsidRDefault="00590129" w:rsidP="00C34A7B">
            <w:r w:rsidRPr="00F62F31">
              <w:t>1..n</w:t>
            </w:r>
          </w:p>
        </w:tc>
        <w:tc>
          <w:tcPr>
            <w:tcW w:w="1175" w:type="pct"/>
          </w:tcPr>
          <w:p w14:paraId="2E658A4F" w14:textId="691C265A" w:rsidR="00C34A7B" w:rsidRPr="00F62F31" w:rsidRDefault="00590129" w:rsidP="00C34A7B">
            <w:r>
              <w:t>Regeling</w:t>
            </w:r>
          </w:p>
        </w:tc>
        <w:tc>
          <w:tcPr>
            <w:tcW w:w="1176" w:type="pct"/>
          </w:tcPr>
          <w:p w14:paraId="3F8FCC7E" w14:textId="77777777" w:rsidR="00C34A7B" w:rsidRDefault="00590129" w:rsidP="00C34A7B">
            <w:r w:rsidRPr="00F62F31">
              <w:t>Titel, Afdeling, Artikel</w:t>
            </w:r>
          </w:p>
          <w:p w14:paraId="0877C6DA" w14:textId="36886531" w:rsidR="00C34A7B" w:rsidRPr="00F62F31" w:rsidRDefault="00590129" w:rsidP="00C34A7B">
            <w:r w:rsidRPr="001E5440">
              <w:t>tekst ‘Gereserveerd’</w:t>
            </w:r>
          </w:p>
        </w:tc>
        <w:tc>
          <w:tcPr>
            <w:tcW w:w="1176" w:type="pct"/>
          </w:tcPr>
          <w:p w14:paraId="76145DFA" w14:textId="4F120D8F" w:rsidR="00C34A7B" w:rsidRPr="00F62F31" w:rsidRDefault="00590129" w:rsidP="00C34A7B">
            <w:r w:rsidRPr="00F62F31">
              <w:t xml:space="preserve">Boek, Deel, </w:t>
            </w:r>
            <w:r>
              <w:t xml:space="preserve">Hoofdstuk, </w:t>
            </w:r>
            <w:r w:rsidRPr="00F62F31">
              <w:t>Paragraaf, Subparagraaf, Subsubparagraaf</w:t>
            </w:r>
            <w:r>
              <w:t>, Inhoud</w:t>
            </w:r>
          </w:p>
        </w:tc>
      </w:tr>
      <w:tr w:rsidR="00C34A7B" w:rsidRPr="00F62F31" w14:paraId="32CED7A9" w14:textId="77777777" w:rsidTr="00C34A7B">
        <w:trPr>
          <w:trHeight w:val="255"/>
        </w:trPr>
        <w:tc>
          <w:tcPr>
            <w:tcW w:w="998" w:type="pct"/>
          </w:tcPr>
          <w:p w14:paraId="1A3D48BE" w14:textId="77777777" w:rsidR="00C34A7B" w:rsidRPr="00F62F31" w:rsidRDefault="00590129" w:rsidP="00C34A7B">
            <w:r w:rsidRPr="00F62F31">
              <w:t>Titel</w:t>
            </w:r>
          </w:p>
        </w:tc>
        <w:tc>
          <w:tcPr>
            <w:tcW w:w="474" w:type="pct"/>
          </w:tcPr>
          <w:p w14:paraId="3C1C59AB" w14:textId="77777777" w:rsidR="00C34A7B" w:rsidRPr="00F62F31" w:rsidRDefault="00590129" w:rsidP="00C34A7B">
            <w:r w:rsidRPr="00F62F31">
              <w:t>0..n</w:t>
            </w:r>
          </w:p>
        </w:tc>
        <w:tc>
          <w:tcPr>
            <w:tcW w:w="1175" w:type="pct"/>
          </w:tcPr>
          <w:p w14:paraId="26A8DB40" w14:textId="77777777" w:rsidR="00C34A7B" w:rsidRPr="00F62F31" w:rsidRDefault="00590129" w:rsidP="00C34A7B">
            <w:r w:rsidRPr="00F62F31">
              <w:t>Hoofdstuk</w:t>
            </w:r>
          </w:p>
        </w:tc>
        <w:tc>
          <w:tcPr>
            <w:tcW w:w="1176" w:type="pct"/>
          </w:tcPr>
          <w:p w14:paraId="4BBD898A" w14:textId="77777777" w:rsidR="00C34A7B" w:rsidRDefault="00590129" w:rsidP="00C34A7B">
            <w:r w:rsidRPr="00F62F31">
              <w:t>Afdeling</w:t>
            </w:r>
          </w:p>
          <w:p w14:paraId="36EFEFD5" w14:textId="458E2F4C" w:rsidR="00C34A7B" w:rsidRPr="00F62F31" w:rsidRDefault="00590129" w:rsidP="00C34A7B">
            <w:r w:rsidRPr="001E5440">
              <w:t>tekst ‘Gereserveerd’</w:t>
            </w:r>
          </w:p>
        </w:tc>
        <w:tc>
          <w:tcPr>
            <w:tcW w:w="1176" w:type="pct"/>
          </w:tcPr>
          <w:p w14:paraId="2DD08018" w14:textId="4C533C3B" w:rsidR="00C34A7B" w:rsidRPr="00F62F31" w:rsidRDefault="00590129" w:rsidP="00C34A7B">
            <w:pPr>
              <w:rPr>
                <w:rFonts w:eastAsia="Calibri"/>
              </w:rPr>
            </w:pPr>
            <w:r w:rsidRPr="00F62F31">
              <w:t xml:space="preserve">Boek, Deel, </w:t>
            </w:r>
            <w:r>
              <w:t xml:space="preserve">Titel, </w:t>
            </w:r>
            <w:r w:rsidRPr="00F62F31">
              <w:t>Hoofdstuk, Paragraaf, Subparagraaf, Subsubparagraaf</w:t>
            </w:r>
            <w:r>
              <w:t>, Artikel</w:t>
            </w:r>
            <w:r w:rsidRPr="007809DA">
              <w:t>, Inhoud</w:t>
            </w:r>
          </w:p>
        </w:tc>
      </w:tr>
      <w:tr w:rsidR="00C34A7B" w:rsidRPr="00F62F31" w14:paraId="254E7C44" w14:textId="77777777" w:rsidTr="00C34A7B">
        <w:trPr>
          <w:trHeight w:val="255"/>
        </w:trPr>
        <w:tc>
          <w:tcPr>
            <w:tcW w:w="998" w:type="pct"/>
          </w:tcPr>
          <w:p w14:paraId="4434380D" w14:textId="77777777" w:rsidR="00C34A7B" w:rsidRPr="00F62F31" w:rsidRDefault="00590129" w:rsidP="00C34A7B">
            <w:r w:rsidRPr="00F62F31">
              <w:lastRenderedPageBreak/>
              <w:t>Afdeling</w:t>
            </w:r>
          </w:p>
        </w:tc>
        <w:tc>
          <w:tcPr>
            <w:tcW w:w="474" w:type="pct"/>
          </w:tcPr>
          <w:p w14:paraId="22571368" w14:textId="77777777" w:rsidR="00C34A7B" w:rsidRPr="00F62F31" w:rsidRDefault="00590129" w:rsidP="00C34A7B">
            <w:r w:rsidRPr="00F62F31">
              <w:t>0..n</w:t>
            </w:r>
          </w:p>
        </w:tc>
        <w:tc>
          <w:tcPr>
            <w:tcW w:w="1175" w:type="pct"/>
          </w:tcPr>
          <w:p w14:paraId="0190379B" w14:textId="77777777" w:rsidR="00C34A7B" w:rsidRPr="00F62F31" w:rsidRDefault="00590129" w:rsidP="00C34A7B">
            <w:r w:rsidRPr="00F62F31">
              <w:t>Hoofdstuk, Titel</w:t>
            </w:r>
          </w:p>
        </w:tc>
        <w:tc>
          <w:tcPr>
            <w:tcW w:w="1176" w:type="pct"/>
          </w:tcPr>
          <w:p w14:paraId="30D61E6B" w14:textId="77777777" w:rsidR="00C34A7B" w:rsidRDefault="00590129" w:rsidP="00C34A7B">
            <w:r w:rsidRPr="00F62F31">
              <w:t>Paragraaf</w:t>
            </w:r>
            <w:r>
              <w:t>, Artikel</w:t>
            </w:r>
          </w:p>
          <w:p w14:paraId="14B1D8FA" w14:textId="50F9E969" w:rsidR="00C34A7B" w:rsidRPr="00F62F31" w:rsidRDefault="00590129" w:rsidP="00C34A7B">
            <w:r w:rsidRPr="001E5440">
              <w:t>tekst ‘Gereserveerd’</w:t>
            </w:r>
          </w:p>
        </w:tc>
        <w:tc>
          <w:tcPr>
            <w:tcW w:w="1176" w:type="pct"/>
          </w:tcPr>
          <w:p w14:paraId="05DDB3FC" w14:textId="7B6AA44E" w:rsidR="00C34A7B" w:rsidRPr="00F62F31" w:rsidRDefault="00590129" w:rsidP="00C34A7B">
            <w:r w:rsidRPr="00F62F31">
              <w:t xml:space="preserve">Boek, Deel, Hoofdstuk, Titel, </w:t>
            </w:r>
            <w:r>
              <w:t xml:space="preserve">Afdeling, </w:t>
            </w:r>
            <w:r w:rsidRPr="00F62F31">
              <w:t>Subparagraaf, Subsubparagraaf</w:t>
            </w:r>
            <w:r w:rsidRPr="007809DA">
              <w:t>, Inhoud</w:t>
            </w:r>
          </w:p>
        </w:tc>
      </w:tr>
      <w:tr w:rsidR="00C34A7B" w:rsidRPr="00F62F31" w14:paraId="49F54AF9" w14:textId="77777777" w:rsidTr="00C34A7B">
        <w:trPr>
          <w:trHeight w:val="255"/>
        </w:trPr>
        <w:tc>
          <w:tcPr>
            <w:tcW w:w="998" w:type="pct"/>
          </w:tcPr>
          <w:p w14:paraId="4F01F0E4" w14:textId="77777777" w:rsidR="00C34A7B" w:rsidRPr="00F62F31" w:rsidRDefault="00590129" w:rsidP="00C34A7B">
            <w:r w:rsidRPr="00F62F31">
              <w:t>Paragraaf</w:t>
            </w:r>
          </w:p>
        </w:tc>
        <w:tc>
          <w:tcPr>
            <w:tcW w:w="474" w:type="pct"/>
          </w:tcPr>
          <w:p w14:paraId="18833528" w14:textId="77777777" w:rsidR="00C34A7B" w:rsidRPr="00F62F31" w:rsidRDefault="00590129" w:rsidP="00C34A7B">
            <w:r w:rsidRPr="00F62F31">
              <w:t>0..n</w:t>
            </w:r>
          </w:p>
        </w:tc>
        <w:tc>
          <w:tcPr>
            <w:tcW w:w="1175" w:type="pct"/>
          </w:tcPr>
          <w:p w14:paraId="7C9B04E9" w14:textId="77777777" w:rsidR="00C34A7B" w:rsidRPr="00F62F31" w:rsidRDefault="00590129" w:rsidP="00C34A7B">
            <w:r w:rsidRPr="00F62F31">
              <w:t>Afdeling</w:t>
            </w:r>
          </w:p>
        </w:tc>
        <w:tc>
          <w:tcPr>
            <w:tcW w:w="1176" w:type="pct"/>
          </w:tcPr>
          <w:p w14:paraId="22C0FB40" w14:textId="77777777" w:rsidR="00C34A7B" w:rsidRDefault="00590129" w:rsidP="00C34A7B">
            <w:r w:rsidRPr="00F62F31">
              <w:t>Subparagraaf</w:t>
            </w:r>
            <w:r>
              <w:t xml:space="preserve">, </w:t>
            </w:r>
            <w:r w:rsidRPr="00F62F31">
              <w:t>Artikel</w:t>
            </w:r>
          </w:p>
          <w:p w14:paraId="6218667D" w14:textId="558C6A5D" w:rsidR="00C34A7B" w:rsidRPr="00F62F31" w:rsidRDefault="00590129" w:rsidP="00C34A7B">
            <w:r w:rsidRPr="001E5440">
              <w:t>tekst ‘Gereserveerd’</w:t>
            </w:r>
          </w:p>
        </w:tc>
        <w:tc>
          <w:tcPr>
            <w:tcW w:w="1176" w:type="pct"/>
          </w:tcPr>
          <w:p w14:paraId="5D20AF63" w14:textId="6C0B82E0" w:rsidR="00C34A7B" w:rsidRPr="00F62F31" w:rsidRDefault="00590129" w:rsidP="00C34A7B">
            <w:r w:rsidRPr="00F62F31">
              <w:t>Boek, Deel, Hoofdstuk, Titel, Afdeling</w:t>
            </w:r>
            <w:r>
              <w:t>, Paragraaf</w:t>
            </w:r>
            <w:r w:rsidRPr="007809DA">
              <w:t>, Inhoud</w:t>
            </w:r>
          </w:p>
        </w:tc>
      </w:tr>
      <w:tr w:rsidR="00C34A7B" w:rsidRPr="00F62F31" w14:paraId="6FE9BF32" w14:textId="77777777" w:rsidTr="00C34A7B">
        <w:trPr>
          <w:trHeight w:val="255"/>
        </w:trPr>
        <w:tc>
          <w:tcPr>
            <w:tcW w:w="998" w:type="pct"/>
          </w:tcPr>
          <w:p w14:paraId="6249FC69" w14:textId="77777777" w:rsidR="00C34A7B" w:rsidRPr="00F62F31" w:rsidRDefault="00590129" w:rsidP="00C34A7B">
            <w:r w:rsidRPr="00F62F31">
              <w:t>Subparagraaf</w:t>
            </w:r>
          </w:p>
        </w:tc>
        <w:tc>
          <w:tcPr>
            <w:tcW w:w="474" w:type="pct"/>
          </w:tcPr>
          <w:p w14:paraId="4B652CB3" w14:textId="77777777" w:rsidR="00C34A7B" w:rsidRPr="00F62F31" w:rsidRDefault="00590129" w:rsidP="00C34A7B">
            <w:r w:rsidRPr="00F62F31">
              <w:t>0..n</w:t>
            </w:r>
          </w:p>
        </w:tc>
        <w:tc>
          <w:tcPr>
            <w:tcW w:w="1175" w:type="pct"/>
          </w:tcPr>
          <w:p w14:paraId="03709FBB" w14:textId="77777777" w:rsidR="00C34A7B" w:rsidRPr="00F62F31" w:rsidRDefault="00590129" w:rsidP="00C34A7B">
            <w:r w:rsidRPr="00F62F31">
              <w:t>Paragraaf</w:t>
            </w:r>
          </w:p>
        </w:tc>
        <w:tc>
          <w:tcPr>
            <w:tcW w:w="1176" w:type="pct"/>
          </w:tcPr>
          <w:p w14:paraId="5C0E4A13" w14:textId="77777777" w:rsidR="00C34A7B" w:rsidRDefault="00590129" w:rsidP="00C34A7B">
            <w:r w:rsidRPr="00F62F31">
              <w:t>Subsubparagraaf, Artikel</w:t>
            </w:r>
          </w:p>
          <w:p w14:paraId="12AC6E1A" w14:textId="1684A649" w:rsidR="00C34A7B" w:rsidRPr="00F62F31" w:rsidRDefault="00590129" w:rsidP="00C34A7B">
            <w:r w:rsidRPr="001E5440">
              <w:t>tekst ‘Gereserveerd’</w:t>
            </w:r>
          </w:p>
        </w:tc>
        <w:tc>
          <w:tcPr>
            <w:tcW w:w="1176" w:type="pct"/>
          </w:tcPr>
          <w:p w14:paraId="7C089284" w14:textId="34E9054F" w:rsidR="00C34A7B" w:rsidRPr="00F62F31" w:rsidRDefault="00590129" w:rsidP="00C34A7B">
            <w:r w:rsidRPr="00F62F31">
              <w:t>Boek, Deel, Hoofdstuk, Titel, Afdeling, Paragraaf</w:t>
            </w:r>
            <w:r>
              <w:t>, Subparagraaf</w:t>
            </w:r>
            <w:r w:rsidRPr="007809DA">
              <w:t>, Inhoud</w:t>
            </w:r>
          </w:p>
        </w:tc>
      </w:tr>
      <w:tr w:rsidR="00C34A7B" w:rsidRPr="00F62F31" w14:paraId="08AF3E5A" w14:textId="77777777" w:rsidTr="00C34A7B">
        <w:trPr>
          <w:trHeight w:val="255"/>
        </w:trPr>
        <w:tc>
          <w:tcPr>
            <w:tcW w:w="998" w:type="pct"/>
          </w:tcPr>
          <w:p w14:paraId="7558DB12" w14:textId="77777777" w:rsidR="00C34A7B" w:rsidRPr="00F62F31" w:rsidRDefault="00590129" w:rsidP="00C34A7B">
            <w:r w:rsidRPr="00F62F31">
              <w:t>Subsubparagraaf</w:t>
            </w:r>
          </w:p>
        </w:tc>
        <w:tc>
          <w:tcPr>
            <w:tcW w:w="474" w:type="pct"/>
          </w:tcPr>
          <w:p w14:paraId="6CD92FC2" w14:textId="77777777" w:rsidR="00C34A7B" w:rsidRPr="00F62F31" w:rsidRDefault="00590129" w:rsidP="00C34A7B">
            <w:r w:rsidRPr="00F62F31">
              <w:t>0..n</w:t>
            </w:r>
          </w:p>
        </w:tc>
        <w:tc>
          <w:tcPr>
            <w:tcW w:w="1175" w:type="pct"/>
          </w:tcPr>
          <w:p w14:paraId="630A06CE" w14:textId="77777777" w:rsidR="00C34A7B" w:rsidRPr="00F62F31" w:rsidRDefault="00590129" w:rsidP="00C34A7B">
            <w:r w:rsidRPr="00F62F31">
              <w:t>Subparagraaf</w:t>
            </w:r>
          </w:p>
        </w:tc>
        <w:tc>
          <w:tcPr>
            <w:tcW w:w="1176" w:type="pct"/>
          </w:tcPr>
          <w:p w14:paraId="6D6481A6" w14:textId="77777777" w:rsidR="00C34A7B" w:rsidRDefault="00590129" w:rsidP="00C34A7B">
            <w:r w:rsidRPr="00F62F31">
              <w:t>Artikel</w:t>
            </w:r>
          </w:p>
          <w:p w14:paraId="12B40B3E" w14:textId="632F1730" w:rsidR="00C34A7B" w:rsidRPr="00F62F31" w:rsidRDefault="00590129" w:rsidP="00C34A7B">
            <w:r w:rsidRPr="001E5440">
              <w:t>tekst ‘Gereserveerd’</w:t>
            </w:r>
          </w:p>
        </w:tc>
        <w:tc>
          <w:tcPr>
            <w:tcW w:w="1176" w:type="pct"/>
          </w:tcPr>
          <w:p w14:paraId="20200D69" w14:textId="621FEE2E" w:rsidR="00C34A7B" w:rsidRPr="00F62F31" w:rsidRDefault="00590129" w:rsidP="00C34A7B">
            <w:r w:rsidRPr="00F62F31">
              <w:t>Boek, Deel, Hoofdstuk, Titel, Afdeling, Paragraaf</w:t>
            </w:r>
            <w:r>
              <w:t>,</w:t>
            </w:r>
            <w:r w:rsidRPr="00F62F31">
              <w:t xml:space="preserve"> Subparagraaf</w:t>
            </w:r>
            <w:r>
              <w:t>, Subsubparagraaf</w:t>
            </w:r>
            <w:r w:rsidRPr="007809DA">
              <w:t>, Inhoud</w:t>
            </w:r>
          </w:p>
        </w:tc>
      </w:tr>
      <w:tr w:rsidR="00C34A7B" w:rsidRPr="00F62F31" w14:paraId="120BDC92" w14:textId="77777777" w:rsidTr="00C34A7B">
        <w:trPr>
          <w:trHeight w:val="255"/>
        </w:trPr>
        <w:tc>
          <w:tcPr>
            <w:tcW w:w="998" w:type="pct"/>
          </w:tcPr>
          <w:p w14:paraId="45F7C7EE" w14:textId="77777777" w:rsidR="00C34A7B" w:rsidRPr="00F62F31" w:rsidRDefault="00590129" w:rsidP="00C34A7B">
            <w:r w:rsidRPr="00F62F31">
              <w:t>Artikel</w:t>
            </w:r>
          </w:p>
        </w:tc>
        <w:tc>
          <w:tcPr>
            <w:tcW w:w="474" w:type="pct"/>
          </w:tcPr>
          <w:p w14:paraId="4DBDC901" w14:textId="77777777" w:rsidR="00C34A7B" w:rsidRPr="00F62F31" w:rsidRDefault="00590129" w:rsidP="00C34A7B">
            <w:r w:rsidRPr="00F62F31">
              <w:t>1..n</w:t>
            </w:r>
          </w:p>
        </w:tc>
        <w:tc>
          <w:tcPr>
            <w:tcW w:w="1175" w:type="pct"/>
          </w:tcPr>
          <w:p w14:paraId="04D51983" w14:textId="77777777" w:rsidR="00C34A7B" w:rsidRPr="00F62F31" w:rsidRDefault="00590129" w:rsidP="00C34A7B">
            <w:r w:rsidRPr="00F62F31">
              <w:t>Hoofdstuk, Afdeling, Paragraaf, Subparagraaf, Subsubparagraaf</w:t>
            </w:r>
          </w:p>
        </w:tc>
        <w:tc>
          <w:tcPr>
            <w:tcW w:w="1176" w:type="pct"/>
          </w:tcPr>
          <w:p w14:paraId="3987F15C" w14:textId="54C2F925" w:rsidR="00C34A7B" w:rsidRDefault="00590129" w:rsidP="00C34A7B">
            <w:r w:rsidRPr="00F62F31">
              <w:t xml:space="preserve">Lid, </w:t>
            </w:r>
            <w:r>
              <w:t>Inhoud (</w:t>
            </w:r>
            <w:r w:rsidRPr="00F62F31">
              <w:t xml:space="preserve">Alinea, </w:t>
            </w:r>
            <w:r>
              <w:t>Figuur</w:t>
            </w:r>
            <w:r w:rsidRPr="00F62F31">
              <w:t>, Lijst, Tabel</w:t>
            </w:r>
            <w:r>
              <w:t xml:space="preserve"> e.d.)</w:t>
            </w:r>
          </w:p>
          <w:p w14:paraId="7E406A83" w14:textId="33403FFA" w:rsidR="00C34A7B" w:rsidRPr="00F62F31" w:rsidRDefault="00590129" w:rsidP="00C34A7B">
            <w:r w:rsidRPr="001E5440">
              <w:t>tekst ‘Gereserveerd’</w:t>
            </w:r>
          </w:p>
        </w:tc>
        <w:tc>
          <w:tcPr>
            <w:tcW w:w="1176" w:type="pct"/>
          </w:tcPr>
          <w:p w14:paraId="6369C988" w14:textId="77777777" w:rsidR="00C34A7B" w:rsidRDefault="00590129" w:rsidP="00C34A7B">
            <w:r w:rsidRPr="00F62F31">
              <w:t>Boek, Deel, Hoofdstuk, Titel, Afdeling, Paragraaf, Subparagraaf, Subsubparagraaf</w:t>
            </w:r>
            <w:r>
              <w:t>, Artikel</w:t>
            </w:r>
          </w:p>
          <w:p w14:paraId="08431F13" w14:textId="0B1C45CE" w:rsidR="00C34A7B" w:rsidRPr="00F62F31" w:rsidRDefault="00590129" w:rsidP="00C34A7B">
            <w:r>
              <w:t>Inhoud, in het geval het Artikel is onderverdeeld in Leden</w:t>
            </w:r>
          </w:p>
        </w:tc>
      </w:tr>
      <w:tr w:rsidR="00C34A7B" w:rsidRPr="00F62F31" w14:paraId="326E841B" w14:textId="77777777" w:rsidTr="00C34A7B">
        <w:trPr>
          <w:trHeight w:val="255"/>
        </w:trPr>
        <w:tc>
          <w:tcPr>
            <w:tcW w:w="998" w:type="pct"/>
          </w:tcPr>
          <w:p w14:paraId="6C197725" w14:textId="77777777" w:rsidR="00C34A7B" w:rsidRPr="00F62F31" w:rsidRDefault="00590129" w:rsidP="00C34A7B">
            <w:r w:rsidRPr="00F62F31">
              <w:t>Lid</w:t>
            </w:r>
          </w:p>
        </w:tc>
        <w:tc>
          <w:tcPr>
            <w:tcW w:w="474" w:type="pct"/>
          </w:tcPr>
          <w:p w14:paraId="27FCC9CB" w14:textId="77777777" w:rsidR="00C34A7B" w:rsidRPr="00F62F31" w:rsidRDefault="00590129" w:rsidP="00C34A7B">
            <w:r w:rsidRPr="00F62F31">
              <w:t>0..n</w:t>
            </w:r>
          </w:p>
        </w:tc>
        <w:tc>
          <w:tcPr>
            <w:tcW w:w="1175" w:type="pct"/>
          </w:tcPr>
          <w:p w14:paraId="27D63442" w14:textId="77777777" w:rsidR="00C34A7B" w:rsidRPr="00F62F31" w:rsidRDefault="00590129" w:rsidP="00C34A7B">
            <w:r w:rsidRPr="00F62F31">
              <w:t>Artikel</w:t>
            </w:r>
          </w:p>
        </w:tc>
        <w:tc>
          <w:tcPr>
            <w:tcW w:w="1176" w:type="pct"/>
          </w:tcPr>
          <w:p w14:paraId="20A952EC" w14:textId="24BC6C71" w:rsidR="00C34A7B" w:rsidRDefault="00590129" w:rsidP="00C34A7B">
            <w:r>
              <w:t>Inhoud (</w:t>
            </w:r>
            <w:r w:rsidRPr="00F62F31">
              <w:t xml:space="preserve">Alinea, </w:t>
            </w:r>
            <w:r>
              <w:t>Figuur</w:t>
            </w:r>
            <w:r w:rsidRPr="00F62F31">
              <w:t>, Lijst, Tabel</w:t>
            </w:r>
            <w:r>
              <w:t xml:space="preserve"> e.d.)</w:t>
            </w:r>
          </w:p>
          <w:p w14:paraId="5F9F94B4" w14:textId="767E3FBC" w:rsidR="00C34A7B" w:rsidRPr="00F62F31" w:rsidRDefault="00590129" w:rsidP="00C34A7B">
            <w:r w:rsidRPr="001E5440">
              <w:t>tekst ‘Gereserveerd’</w:t>
            </w:r>
          </w:p>
        </w:tc>
        <w:tc>
          <w:tcPr>
            <w:tcW w:w="1176" w:type="pct"/>
          </w:tcPr>
          <w:p w14:paraId="0818973C" w14:textId="77777777" w:rsidR="00C34A7B" w:rsidRPr="00F62F31" w:rsidRDefault="00590129" w:rsidP="00C34A7B">
            <w:r w:rsidRPr="00F62F31">
              <w:t>Boek, Deel, Hoofdstuk, Titel, Afdeling, Paragraaf, Artikel, Subparagraaf, Subsubparagraaf</w:t>
            </w:r>
            <w:r>
              <w:t>, Artikel, Lid</w:t>
            </w:r>
          </w:p>
        </w:tc>
      </w:tr>
      <w:tr w:rsidR="00C34A7B" w:rsidRPr="00F62F31" w14:paraId="2B1FCA3F" w14:textId="77777777" w:rsidTr="00C34A7B">
        <w:trPr>
          <w:trHeight w:val="255"/>
        </w:trPr>
        <w:tc>
          <w:tcPr>
            <w:tcW w:w="998" w:type="pct"/>
          </w:tcPr>
          <w:p w14:paraId="54CED932" w14:textId="77777777" w:rsidR="00C34A7B" w:rsidRPr="00F62F31" w:rsidRDefault="00590129" w:rsidP="00C34A7B">
            <w:r w:rsidRPr="00F62F31">
              <w:t>Alinea</w:t>
            </w:r>
          </w:p>
        </w:tc>
        <w:tc>
          <w:tcPr>
            <w:tcW w:w="474" w:type="pct"/>
          </w:tcPr>
          <w:p w14:paraId="1E6F47C1" w14:textId="77777777" w:rsidR="00C34A7B" w:rsidRPr="00F62F31" w:rsidRDefault="00590129" w:rsidP="00C34A7B">
            <w:r w:rsidRPr="00F62F31">
              <w:t>1..n</w:t>
            </w:r>
          </w:p>
        </w:tc>
        <w:tc>
          <w:tcPr>
            <w:tcW w:w="1175" w:type="pct"/>
          </w:tcPr>
          <w:p w14:paraId="2E2082DE" w14:textId="77777777" w:rsidR="00C34A7B" w:rsidRPr="00F62F31" w:rsidRDefault="00590129" w:rsidP="00C34A7B">
            <w:r w:rsidRPr="00F62F31">
              <w:t>Artikel, Lid</w:t>
            </w:r>
          </w:p>
        </w:tc>
        <w:tc>
          <w:tcPr>
            <w:tcW w:w="1176" w:type="pct"/>
          </w:tcPr>
          <w:p w14:paraId="30494AA1" w14:textId="77777777" w:rsidR="00C34A7B" w:rsidRPr="00F62F31" w:rsidRDefault="00590129" w:rsidP="00C34A7B">
            <w:r w:rsidRPr="00F62F31">
              <w:t>-</w:t>
            </w:r>
          </w:p>
        </w:tc>
        <w:tc>
          <w:tcPr>
            <w:tcW w:w="1176" w:type="pct"/>
          </w:tcPr>
          <w:p w14:paraId="06C0BD03" w14:textId="77777777" w:rsidR="00C34A7B" w:rsidRPr="00F62F31" w:rsidRDefault="00590129" w:rsidP="00C34A7B">
            <w:r w:rsidRPr="00F62F31">
              <w:t>Boek, Deel, Hoofdstuk, Titel, Afdeling, Paragraaf, Artikel, Subparagraaf, Subsubparagraaf</w:t>
            </w:r>
            <w:r>
              <w:t>, Artikel, Lid</w:t>
            </w:r>
          </w:p>
        </w:tc>
      </w:tr>
      <w:tr w:rsidR="00C34A7B" w:rsidRPr="00F62F31" w14:paraId="00C63297" w14:textId="77777777" w:rsidTr="00C34A7B">
        <w:trPr>
          <w:trHeight w:val="255"/>
        </w:trPr>
        <w:tc>
          <w:tcPr>
            <w:tcW w:w="998" w:type="pct"/>
          </w:tcPr>
          <w:p w14:paraId="7D9EA887" w14:textId="6E4FA584" w:rsidR="00C34A7B" w:rsidRPr="00F62F31" w:rsidRDefault="00590129" w:rsidP="00C34A7B">
            <w:r>
              <w:lastRenderedPageBreak/>
              <w:t>Overige inhoud-elementen zoals Figuur, Lijst en Tabel</w:t>
            </w:r>
            <w:r>
              <w:rPr>
                <w:rStyle w:val="Voetnootmarkering"/>
              </w:rPr>
              <w:footnoteReference w:id="4"/>
            </w:r>
          </w:p>
        </w:tc>
        <w:tc>
          <w:tcPr>
            <w:tcW w:w="474" w:type="pct"/>
          </w:tcPr>
          <w:p w14:paraId="4AB4347C" w14:textId="77777777" w:rsidR="00C34A7B" w:rsidRPr="00F62F31" w:rsidRDefault="00590129" w:rsidP="00C34A7B">
            <w:r w:rsidRPr="00F62F31">
              <w:t>0..n</w:t>
            </w:r>
          </w:p>
        </w:tc>
        <w:tc>
          <w:tcPr>
            <w:tcW w:w="1175" w:type="pct"/>
          </w:tcPr>
          <w:p w14:paraId="7E4E532F" w14:textId="77777777" w:rsidR="00C34A7B" w:rsidRPr="00F62F31" w:rsidRDefault="00590129" w:rsidP="00C34A7B">
            <w:r w:rsidRPr="00F62F31">
              <w:t>Artikel, Lid</w:t>
            </w:r>
          </w:p>
        </w:tc>
        <w:tc>
          <w:tcPr>
            <w:tcW w:w="1176" w:type="pct"/>
          </w:tcPr>
          <w:p w14:paraId="1DDA1F9F" w14:textId="77777777" w:rsidR="00C34A7B" w:rsidRPr="00F62F31" w:rsidRDefault="00590129" w:rsidP="00C34A7B">
            <w:r w:rsidRPr="00F62F31">
              <w:t>-</w:t>
            </w:r>
          </w:p>
        </w:tc>
        <w:tc>
          <w:tcPr>
            <w:tcW w:w="1176" w:type="pct"/>
          </w:tcPr>
          <w:p w14:paraId="53FBDFD1" w14:textId="77777777" w:rsidR="00C34A7B" w:rsidRPr="00F62F31" w:rsidRDefault="00590129" w:rsidP="00C34A7B">
            <w:r w:rsidRPr="00F62F31">
              <w:t>Boek, Deel, Hoofdstuk, Titel, Afdeling, Paragraaf, Artikel, Subparagraaf, Subsubparagraaf</w:t>
            </w:r>
            <w:r>
              <w:t>, Artikel, Lid</w:t>
            </w:r>
          </w:p>
        </w:tc>
      </w:tr>
    </w:tbl>
    <w:p w14:paraId="0A27120C" w14:textId="5DF0DE75" w:rsidR="00C34A7B" w:rsidRPr="00F62F31" w:rsidRDefault="00590129" w:rsidP="00C34A7B">
      <w:pPr>
        <w:pStyle w:val="Kop4"/>
        <w:rPr>
          <w:noProof/>
        </w:rPr>
      </w:pPr>
      <w:bookmarkStart w:id="78" w:name="_Toc38307915"/>
      <w:bookmarkStart w:id="79" w:name="_Ref38227551"/>
      <w:r w:rsidRPr="00F62F31">
        <w:rPr>
          <w:noProof/>
        </w:rPr>
        <w:t>Opschrift en nummering tekstelementen</w:t>
      </w:r>
      <w:r>
        <w:rPr>
          <w:noProof/>
        </w:rPr>
        <w:t xml:space="preserve"> Artikelstructuur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8"/>
      <w:r>
        <w:rPr>
          <w:noProof/>
        </w:rPr>
        <w:fldChar w:fldCharType="end"/>
      </w:r>
      <w:bookmarkEnd w:id="79"/>
    </w:p>
    <w:p w14:paraId="17EC0B1D" w14:textId="330F62F9" w:rsidR="00C34A7B" w:rsidRPr="00F62F31" w:rsidRDefault="00590129" w:rsidP="00C34A7B">
      <w:r w:rsidRPr="00F62F31">
        <w:t>Ten behoeve van de leesbaarheid en een goede oriëntatie in de tekst krijg</w:t>
      </w:r>
      <w:r>
        <w:t>t</w:t>
      </w:r>
      <w:r w:rsidRPr="00F62F31">
        <w:t xml:space="preserve"> </w:t>
      </w:r>
      <w:r>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een Kop die bestaat uit een aantal Kopelementen.</w:t>
      </w:r>
    </w:p>
    <w:p w14:paraId="2557D376" w14:textId="789B60DD" w:rsidR="00BF3FFF" w:rsidRPr="00F62F31" w:rsidRDefault="00BF3FFF" w:rsidP="00BF3FFF">
      <w:pPr>
        <w:pStyle w:val="Kop5"/>
      </w:pPr>
      <w:bookmarkStart w:id="80" w:name="_Toc38307916"/>
      <w:r w:rsidRPr="00F62F31">
        <w:t>Toelichting</w:t>
      </w:r>
      <w:bookmarkEnd w:id="80"/>
    </w:p>
    <w:p w14:paraId="65A53973" w14:textId="5F6163BD" w:rsidR="00E82CEA" w:rsidRDefault="00E82CEA" w:rsidP="00E82CEA">
      <w:r>
        <w:t>Kopelementen bestaan uit een Label (de naam van het type tekstelement, zoals Hoofdstuk en Artikel), een Nummer en een Opschrift</w:t>
      </w:r>
      <w:r w:rsidR="00001B8D">
        <w:t xml:space="preserve"> </w:t>
      </w:r>
      <w:r w:rsidR="00001B8D" w:rsidRPr="00001B8D">
        <w:t>(de tekstuele aanduiding van het tekstelement die aangeeft waar het onderdeel over gaat)</w:t>
      </w:r>
      <w:r>
        <w:t xml:space="preserve">. Met uitzondering van Lid is het verplicht alle tekstelementen te voorzien van een Opschrift; over het algemeen kan het bevoegd gezag het Opschrift zelf kiezen. Lijsten kunnen voorkomen in Artikelen en Leden. </w:t>
      </w:r>
      <w:r w:rsidR="00F24BE7" w:rsidRPr="00F24BE7">
        <w:t>Een Lijst wordt altijd voorafgegaan door een inleidende tekst, oftewel de aanhef.</w:t>
      </w:r>
      <w:r w:rsidR="003F13D4">
        <w:t xml:space="preserve"> </w:t>
      </w:r>
      <w:r>
        <w:t>Er gelden regels voor het maximum aantal niveaus in Lijsten en de nummering van Lijsten.</w:t>
      </w:r>
    </w:p>
    <w:p w14:paraId="4B554596" w14:textId="705EDD76" w:rsidR="009B7B1B" w:rsidRDefault="00F7709E" w:rsidP="00E82CEA">
      <w:r w:rsidRPr="00F7709E">
        <w:t>De navolgende figuren tonen het verschil tussen Lid en Lijst, Leden met en zonder Opschrift en de werking van de aanhef bij een Lid met en een Lid zonder Opschrift</w:t>
      </w:r>
      <w:r w:rsidR="00602B1B">
        <w:t>.</w:t>
      </w:r>
    </w:p>
    <w:p w14:paraId="4B849174" w14:textId="667E2DB3" w:rsidR="009B7B1B" w:rsidRDefault="00EB15DC" w:rsidP="00EB15DC">
      <w:pPr>
        <w:pStyle w:val="Figuur"/>
      </w:pPr>
      <w:r>
        <w:rPr>
          <w:noProof/>
        </w:rPr>
        <w:drawing>
          <wp:inline distT="0" distB="0" distL="0" distR="0" wp14:anchorId="19F2A7D1" wp14:editId="7E8282C7">
            <wp:extent cx="5017134" cy="2212975"/>
            <wp:effectExtent l="0" t="0" r="0" b="0"/>
            <wp:docPr id="165707205"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27">
                      <a:extLst>
                        <a:ext uri="{28A0092B-C50C-407E-A947-70E740481C1C}">
                          <a14:useLocalDpi xmlns:a14="http://schemas.microsoft.com/office/drawing/2010/main" val="0"/>
                        </a:ext>
                      </a:extLst>
                    </a:blip>
                    <a:stretch>
                      <a:fillRect/>
                    </a:stretch>
                  </pic:blipFill>
                  <pic:spPr>
                    <a:xfrm>
                      <a:off x="0" y="0"/>
                      <a:ext cx="5017134" cy="2212975"/>
                    </a:xfrm>
                    <a:prstGeom prst="rect">
                      <a:avLst/>
                    </a:prstGeom>
                  </pic:spPr>
                </pic:pic>
              </a:graphicData>
            </a:graphic>
          </wp:inline>
        </w:drawing>
      </w:r>
    </w:p>
    <w:p w14:paraId="3C13C52B" w14:textId="05792737" w:rsidR="00EB15DC" w:rsidRPr="00EB15DC" w:rsidRDefault="00C91BDD" w:rsidP="00C91BDD">
      <w:pPr>
        <w:pStyle w:val="Figuurbijschrift"/>
      </w:pPr>
      <w:bookmarkStart w:id="81" w:name="_Ref38031777"/>
      <w:r w:rsidRPr="00C91BDD">
        <w:t>Artikel, Leden met Opschrift, Lijst en aanhef</w:t>
      </w:r>
      <w:bookmarkEnd w:id="81"/>
    </w:p>
    <w:p w14:paraId="048DEDD7" w14:textId="7E3DB1D0" w:rsidR="00B14E9A" w:rsidRDefault="00467D0E" w:rsidP="00E82CEA">
      <w:r>
        <w:fldChar w:fldCharType="begin"/>
      </w:r>
      <w:r>
        <w:instrText xml:space="preserve"> REF _Ref38031777 \n \h </w:instrText>
      </w:r>
      <w:r>
        <w:fldChar w:fldCharType="separate"/>
      </w:r>
      <w:r w:rsidR="00FD00CC">
        <w:t>Figuur 7</w:t>
      </w:r>
      <w:r>
        <w:fldChar w:fldCharType="end"/>
      </w:r>
      <w:r>
        <w:t xml:space="preserve"> </w:t>
      </w:r>
      <w:r w:rsidR="00B14E9A" w:rsidRPr="00B14E9A">
        <w:t>toont een Artikel met Leden met Opschrift. Lid 2 bevat een Lijst. Duidelijk zichtbaar is dat de Lijst wordt voorafgegaan door een aanhef.</w:t>
      </w:r>
    </w:p>
    <w:p w14:paraId="39E07B63" w14:textId="5516256B" w:rsidR="00B14E9A" w:rsidRDefault="00CB5808" w:rsidP="00CB5808">
      <w:pPr>
        <w:pStyle w:val="Figuur"/>
      </w:pPr>
      <w:r>
        <w:rPr>
          <w:noProof/>
        </w:rPr>
        <w:lastRenderedPageBreak/>
        <w:drawing>
          <wp:inline distT="0" distB="0" distL="0" distR="0" wp14:anchorId="2054F875" wp14:editId="78EF2200">
            <wp:extent cx="5053966" cy="1438910"/>
            <wp:effectExtent l="0" t="0" r="0" b="8890"/>
            <wp:docPr id="69974307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28">
                      <a:extLst>
                        <a:ext uri="{28A0092B-C50C-407E-A947-70E740481C1C}">
                          <a14:useLocalDpi xmlns:a14="http://schemas.microsoft.com/office/drawing/2010/main" val="0"/>
                        </a:ext>
                      </a:extLst>
                    </a:blip>
                    <a:stretch>
                      <a:fillRect/>
                    </a:stretch>
                  </pic:blipFill>
                  <pic:spPr>
                    <a:xfrm>
                      <a:off x="0" y="0"/>
                      <a:ext cx="5053966" cy="1438910"/>
                    </a:xfrm>
                    <a:prstGeom prst="rect">
                      <a:avLst/>
                    </a:prstGeom>
                  </pic:spPr>
                </pic:pic>
              </a:graphicData>
            </a:graphic>
          </wp:inline>
        </w:drawing>
      </w:r>
    </w:p>
    <w:p w14:paraId="03BB96BA" w14:textId="0D3BE955" w:rsidR="00CB5808" w:rsidRPr="00CB5808" w:rsidRDefault="00467D0E" w:rsidP="00467D0E">
      <w:pPr>
        <w:pStyle w:val="Figuurbijschrift"/>
      </w:pPr>
      <w:bookmarkStart w:id="82" w:name="_Ref38031803"/>
      <w:r w:rsidRPr="00467D0E">
        <w:t>Artikel, Leden zonder Opschrift, Lijst en aanhef</w:t>
      </w:r>
      <w:bookmarkEnd w:id="82"/>
    </w:p>
    <w:p w14:paraId="2ED38392" w14:textId="4227C3C7" w:rsidR="00467D0E" w:rsidRDefault="00E43D2D" w:rsidP="00E82CEA">
      <w:r>
        <w:fldChar w:fldCharType="begin"/>
      </w:r>
      <w:r>
        <w:instrText xml:space="preserve"> REF _Ref38031803 \n \h </w:instrText>
      </w:r>
      <w:r>
        <w:fldChar w:fldCharType="separate"/>
      </w:r>
      <w:r w:rsidR="00FD00CC">
        <w:t>Figuur 8</w:t>
      </w:r>
      <w:r>
        <w:fldChar w:fldCharType="end"/>
      </w:r>
      <w:r>
        <w:t xml:space="preserve"> </w:t>
      </w:r>
      <w:r w:rsidRPr="00E43D2D">
        <w:t xml:space="preserve">geeft een voorbeeld van een Artikel met Leden zonder Opschrift. Lid </w:t>
      </w:r>
      <w:r w:rsidR="009A65E6">
        <w:t>1</w:t>
      </w:r>
      <w:r w:rsidRPr="00E43D2D">
        <w:t xml:space="preserve"> bevat een Lijst, voorafgegaan door een aanhef die door het ontbreken van een Opschrift direct achter het nummer van het Lid staat.</w:t>
      </w:r>
    </w:p>
    <w:p w14:paraId="443738AE" w14:textId="77777777" w:rsidR="00467D0E" w:rsidRDefault="00467D0E" w:rsidP="00E82CEA"/>
    <w:p w14:paraId="10448A7B" w14:textId="4E730D56" w:rsidR="00F234C4" w:rsidRPr="00D12B6B" w:rsidRDefault="00E82CEA" w:rsidP="00E82CEA">
      <w:r>
        <w:t xml:space="preserve">Zoals uit de navolgende norm blijkt bestaat de nummering van Hoofdstuk, Titel, Afdeling, Paragraaf, Subparagraaf, Subsubparagraaf, Artikel en Lid uit Arabische cijfers. </w:t>
      </w:r>
      <w:r w:rsidR="00001B8D">
        <w:t xml:space="preserve">Aan die nummering </w:t>
      </w:r>
      <w:r w:rsidR="00AA23FD">
        <w:t xml:space="preserve">mogen </w:t>
      </w:r>
      <w:r w:rsidR="00001B8D">
        <w:t xml:space="preserve">bij Artikel en Lid </w:t>
      </w:r>
      <w:r w:rsidR="00AA23FD">
        <w:t xml:space="preserve">letters worden </w:t>
      </w:r>
      <w:r w:rsidR="00001B8D">
        <w:t>toegevoegd</w:t>
      </w:r>
      <w:r w:rsidR="00AA32E5">
        <w:t xml:space="preserve">. Wanneer met een wijzigingsbesluit bijvoorbeeld een nieuw artikel wordt ingevoegd tussen artikel 2.5 en 2.6, dan </w:t>
      </w:r>
      <w:r w:rsidR="00AA32E5" w:rsidRPr="00AA32E5">
        <w:rPr>
          <w:u w:val="single"/>
        </w:rPr>
        <w:t>mag</w:t>
      </w:r>
      <w:r w:rsidR="00AA32E5">
        <w:t xml:space="preserve"> dit nieuwe artikel het nummer 2.5a krijgen. Op deze wijze blijven inhoudelijke verwijzingen, vanuit andere documenten naar artikelnummers in</w:t>
      </w:r>
      <w:r w:rsidR="00AA32E5" w:rsidRPr="00AA32E5">
        <w:t xml:space="preserve"> de omgevingsverordening</w:t>
      </w:r>
      <w:r w:rsidR="00AA32E5">
        <w:t>,</w:t>
      </w:r>
      <w:r w:rsidR="00AA32E5" w:rsidRPr="00AA32E5">
        <w:t xml:space="preserve"> </w:t>
      </w:r>
      <w:r w:rsidR="00AA32E5">
        <w:t>intact.</w:t>
      </w:r>
    </w:p>
    <w:p w14:paraId="466BBDAE" w14:textId="196E59C8" w:rsidR="00C34A7B" w:rsidRPr="00F62F31" w:rsidRDefault="00590129" w:rsidP="00C34A7B">
      <w:pPr>
        <w:pStyle w:val="Kop5"/>
      </w:pPr>
      <w:bookmarkStart w:id="83" w:name="_Toc38307917"/>
      <w:r w:rsidRPr="00F62F31">
        <w:t>Norm</w:t>
      </w:r>
      <w:bookmarkEnd w:id="83"/>
      <w:r>
        <w:rPr>
          <w:rStyle w:val="Eindnootmarkering"/>
        </w:rPr>
        <w:endnoteReference w:id="9"/>
      </w:r>
    </w:p>
    <w:p w14:paraId="2E58A988" w14:textId="77777777" w:rsidR="00C34A7B" w:rsidRPr="00CF77DE" w:rsidRDefault="00590129" w:rsidP="00C34A7B">
      <w:pPr>
        <w:pStyle w:val="Kop6"/>
        <w:rPr>
          <w:i w:val="0"/>
        </w:rPr>
      </w:pPr>
      <w:r w:rsidRPr="00CF77DE">
        <w:t>Koppen</w:t>
      </w:r>
    </w:p>
    <w:p w14:paraId="1A6CA0C6" w14:textId="77777777" w:rsidR="00C34A7B" w:rsidRPr="00F62F31" w:rsidRDefault="00590129" w:rsidP="00C34A7B">
      <w:r w:rsidRPr="00F62F31">
        <w:t>De verschillende tekstelementen moeten worden voorzien van een Kop. Een Kop bevat de volgende Kop-elementen:</w:t>
      </w:r>
    </w:p>
    <w:p w14:paraId="546081A7" w14:textId="77777777" w:rsidR="00C34A7B" w:rsidRPr="00D5226C" w:rsidRDefault="00590129" w:rsidP="00C34A7B">
      <w:pPr>
        <w:pStyle w:val="Opsommingtekens1"/>
      </w:pPr>
      <w:r w:rsidRPr="00D5226C">
        <w:t>Label: de tekstuele aanduiding van het type van het tekstelement</w:t>
      </w:r>
    </w:p>
    <w:p w14:paraId="155AC694" w14:textId="77777777" w:rsidR="00C34A7B" w:rsidRPr="00D5226C" w:rsidRDefault="00590129" w:rsidP="00C34A7B">
      <w:pPr>
        <w:pStyle w:val="Opsommingtekens1"/>
      </w:pPr>
      <w:r w:rsidRPr="00D5226C">
        <w:t>Nummer: de unieke, numerieke aanduiding van het tekstelement</w:t>
      </w:r>
    </w:p>
    <w:p w14:paraId="5680C640" w14:textId="77777777" w:rsidR="00C34A7B" w:rsidRPr="00D5226C" w:rsidRDefault="00590129" w:rsidP="00C34A7B">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C34A7B" w:rsidRPr="00F62F31" w:rsidRDefault="00C34A7B" w:rsidP="00C34A7B">
      <w:pPr>
        <w:spacing w:line="240" w:lineRule="auto"/>
      </w:pPr>
    </w:p>
    <w:p w14:paraId="7E3867AC" w14:textId="178EA96F" w:rsidR="00C34A7B" w:rsidRPr="00F62F31" w:rsidRDefault="00590129" w:rsidP="00C34A7B">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zijn toegestaan gelden voor de Kop de onderstaande regels, waarbij geldt dat alle onderdelen verplicht zijn, tenzij expliciet anders is vermeld.</w:t>
      </w:r>
      <w:r>
        <w:t xml:space="preserve"> </w:t>
      </w:r>
      <w:r w:rsidRPr="004E7119">
        <w:t>Het ligt voor de hand om in de koppen enige scheiding aan te brengen tussen Nummer en Opschrift</w:t>
      </w:r>
      <w:r>
        <w:t>, bijvoorbeeld met één of meer spaties of een tab</w:t>
      </w:r>
      <w:r w:rsidRPr="004E7119">
        <w:t>. Het toepassingsprofiel schrijft niet voor hoe dat moet gebeuren. De keuze daarvoor wordt aan het bevoegd gezag overgelaten. Aanbevolen wordt om hier een consequente en vooral duidelijke keuze in te maken.</w:t>
      </w:r>
    </w:p>
    <w:p w14:paraId="54EE1F7A" w14:textId="77777777" w:rsidR="00C34A7B" w:rsidRPr="00F62F31" w:rsidRDefault="00C34A7B" w:rsidP="00C34A7B">
      <w:pPr>
        <w:spacing w:line="240" w:lineRule="auto"/>
      </w:pPr>
    </w:p>
    <w:p w14:paraId="4E3A7E09" w14:textId="77777777" w:rsidR="00C34A7B" w:rsidRPr="00D5226C" w:rsidRDefault="00590129" w:rsidP="00C34A7B">
      <w:pPr>
        <w:pStyle w:val="Opsommingtekens1"/>
        <w:keepNext/>
        <w:rPr>
          <w:rFonts w:eastAsia="Verdana"/>
        </w:rPr>
      </w:pPr>
      <w:r w:rsidRPr="00D5226C">
        <w:t>Hoofdstuk:</w:t>
      </w:r>
    </w:p>
    <w:p w14:paraId="3501FCA2" w14:textId="77777777" w:rsidR="00C34A7B" w:rsidRPr="00F62F31" w:rsidRDefault="00590129" w:rsidP="00C34A7B">
      <w:pPr>
        <w:pStyle w:val="Opsommingtekens2"/>
        <w:rPr>
          <w:rFonts w:eastAsia="Verdana" w:cs="Verdana"/>
        </w:rPr>
      </w:pPr>
      <w:r w:rsidRPr="00F62F31">
        <w:t>Label: Hoofdstuk</w:t>
      </w:r>
    </w:p>
    <w:p w14:paraId="284592C4" w14:textId="77777777" w:rsidR="00C34A7B" w:rsidRPr="00F62F31" w:rsidRDefault="00590129" w:rsidP="00C34A7B">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C34A7B" w:rsidRPr="00F62F31" w:rsidRDefault="00590129" w:rsidP="00C34A7B">
      <w:pPr>
        <w:pStyle w:val="Opsommingtekens2"/>
        <w:rPr>
          <w:rFonts w:eastAsia="Verdana" w:cs="Verdana"/>
        </w:rPr>
      </w:pPr>
      <w:r w:rsidRPr="00F62F31">
        <w:rPr>
          <w:rFonts w:eastAsia="Verdana"/>
        </w:rPr>
        <w:t>Opschrift:</w:t>
      </w:r>
    </w:p>
    <w:p w14:paraId="26EBB2AE" w14:textId="4EFC1C1D" w:rsidR="00C34A7B" w:rsidRPr="00F62F31" w:rsidRDefault="00590129" w:rsidP="00C34A7B">
      <w:pPr>
        <w:pStyle w:val="Opsommingtekens3"/>
        <w:rPr>
          <w:rFonts w:eastAsia="Verdana" w:cs="Verdana"/>
        </w:rPr>
      </w:pPr>
      <w:r w:rsidRPr="00F62F31">
        <w:rPr>
          <w:rFonts w:eastAsia="Verdana"/>
        </w:rPr>
        <w:t xml:space="preserve">Hoofdstuk 1 heeft het Opschrift Algemene </w:t>
      </w:r>
      <w:r>
        <w:rPr>
          <w:rFonts w:eastAsia="Verdana"/>
        </w:rPr>
        <w:t>bepalingen</w:t>
      </w:r>
      <w:r>
        <w:rPr>
          <w:rStyle w:val="Eindnootmarkering"/>
          <w:rFonts w:eastAsia="Verdana"/>
        </w:rPr>
        <w:endnoteReference w:id="10"/>
      </w:r>
    </w:p>
    <w:p w14:paraId="3B327CE7" w14:textId="77777777" w:rsidR="00C34A7B" w:rsidRPr="00F62F31" w:rsidRDefault="00590129" w:rsidP="00C34A7B">
      <w:pPr>
        <w:pStyle w:val="Opsommingtekens3"/>
        <w:rPr>
          <w:rFonts w:eastAsia="Verdana" w:cs="Verdana"/>
        </w:rPr>
      </w:pPr>
      <w:r w:rsidRPr="00F62F31">
        <w:rPr>
          <w:rFonts w:eastAsia="Verdana"/>
        </w:rPr>
        <w:lastRenderedPageBreak/>
        <w:t>Het bevoegd gezag is vrij in de keuze van het Opschrift van de overige hoofdstukken.</w:t>
      </w:r>
    </w:p>
    <w:p w14:paraId="1AEE6C88" w14:textId="77777777" w:rsidR="00C34A7B" w:rsidRPr="00F62F31" w:rsidRDefault="00590129" w:rsidP="00C34A7B">
      <w:pPr>
        <w:pStyle w:val="Opsommingtekens1"/>
        <w:keepNext/>
        <w:rPr>
          <w:rFonts w:eastAsia="Verdana" w:cs="Verdana"/>
        </w:rPr>
      </w:pPr>
      <w:r w:rsidRPr="00F62F31">
        <w:rPr>
          <w:rFonts w:eastAsia="Verdana"/>
        </w:rPr>
        <w:t>Titel:</w:t>
      </w:r>
    </w:p>
    <w:p w14:paraId="47C6633D" w14:textId="77777777" w:rsidR="00C34A7B" w:rsidRPr="00D5226C" w:rsidRDefault="00590129" w:rsidP="00C34A7B">
      <w:pPr>
        <w:pStyle w:val="Opsommingtekens2"/>
        <w:rPr>
          <w:rFonts w:eastAsia="Verdana"/>
        </w:rPr>
      </w:pPr>
      <w:r w:rsidRPr="00D5226C">
        <w:t>Label: Titel</w:t>
      </w:r>
    </w:p>
    <w:p w14:paraId="20DA0017" w14:textId="77777777" w:rsidR="00C34A7B" w:rsidRPr="00D5226C" w:rsidRDefault="00590129" w:rsidP="00C34A7B">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C34A7B" w:rsidRPr="00D5226C" w:rsidRDefault="00590129" w:rsidP="00C34A7B">
      <w:pPr>
        <w:pStyle w:val="Opsommingtekens2"/>
        <w:rPr>
          <w:rFonts w:eastAsia="Verdana"/>
        </w:rPr>
      </w:pPr>
      <w:r w:rsidRPr="00D5226C">
        <w:rPr>
          <w:rFonts w:eastAsia="Verdana"/>
        </w:rPr>
        <w:t xml:space="preserve">Opschrift: </w:t>
      </w:r>
      <w:r>
        <w:rPr>
          <w:rFonts w:eastAsia="Verdana"/>
        </w:rPr>
        <w:t xml:space="preserve">Door het </w:t>
      </w:r>
      <w:r w:rsidRPr="00D5226C">
        <w:rPr>
          <w:rFonts w:eastAsia="Verdana"/>
        </w:rPr>
        <w:t>bevoegd gezag</w:t>
      </w:r>
      <w:r>
        <w:rPr>
          <w:rFonts w:eastAsia="Verdana"/>
        </w:rPr>
        <w:t xml:space="preserve"> zelf te kiezen</w:t>
      </w:r>
      <w:r w:rsidRPr="00D5226C">
        <w:rPr>
          <w:rFonts w:eastAsia="Verdana"/>
        </w:rPr>
        <w:t>.</w:t>
      </w:r>
    </w:p>
    <w:p w14:paraId="168C21B2" w14:textId="77777777" w:rsidR="00C34A7B" w:rsidRPr="00F62F31" w:rsidRDefault="00590129" w:rsidP="00C34A7B">
      <w:pPr>
        <w:pStyle w:val="Opsommingtekens1"/>
        <w:keepNext/>
        <w:rPr>
          <w:rFonts w:eastAsia="Verdana" w:cs="Verdana"/>
        </w:rPr>
      </w:pPr>
      <w:r w:rsidRPr="00F62F31">
        <w:t>Afdeling:</w:t>
      </w:r>
    </w:p>
    <w:p w14:paraId="18F5629D" w14:textId="77777777" w:rsidR="00C34A7B" w:rsidRPr="00D5226C" w:rsidRDefault="00590129" w:rsidP="00C34A7B">
      <w:pPr>
        <w:pStyle w:val="Opsommingtekens2"/>
        <w:rPr>
          <w:rFonts w:eastAsia="Verdana"/>
        </w:rPr>
      </w:pPr>
      <w:r w:rsidRPr="00D5226C">
        <w:t>Label: Afdeling</w:t>
      </w:r>
    </w:p>
    <w:p w14:paraId="4492895F" w14:textId="0EEBCFA4" w:rsidR="00C34A7B" w:rsidRPr="00D5226C" w:rsidRDefault="00590129" w:rsidP="00C34A7B">
      <w:pPr>
        <w:pStyle w:val="Opsommingtekens2"/>
        <w:rPr>
          <w:rFonts w:eastAsia="Verdana"/>
        </w:rPr>
      </w:pPr>
      <w:r w:rsidRPr="00D5226C">
        <w:t>Nummer:</w:t>
      </w:r>
    </w:p>
    <w:p w14:paraId="382E7429" w14:textId="2E210A3D" w:rsidR="00C34A7B" w:rsidRPr="00F62F31" w:rsidRDefault="00590129" w:rsidP="00C34A7B">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C34A7B" w:rsidRPr="00F62F31" w:rsidRDefault="00590129" w:rsidP="00C34A7B">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C34A7B" w:rsidRPr="00F62F31" w:rsidRDefault="00590129" w:rsidP="00C34A7B">
      <w:pPr>
        <w:pStyle w:val="Opsommingtekens2"/>
        <w:rPr>
          <w:rFonts w:eastAsia="Verdana" w:cs="Verdana"/>
        </w:rPr>
      </w:pPr>
      <w:r w:rsidRPr="00F62F31">
        <w:rPr>
          <w:rFonts w:eastAsia="Verdana"/>
        </w:rPr>
        <w:t xml:space="preserve">Opschrift: </w:t>
      </w:r>
      <w:r w:rsidRPr="00793091">
        <w:rPr>
          <w:rFonts w:eastAsia="Verdana"/>
        </w:rPr>
        <w:t>Door het bevoegd gezag zelf te kiezen</w:t>
      </w:r>
      <w:r w:rsidRPr="00F62F31">
        <w:rPr>
          <w:rFonts w:eastAsia="Verdana"/>
        </w:rPr>
        <w:t>.</w:t>
      </w:r>
    </w:p>
    <w:p w14:paraId="408AB381" w14:textId="77777777" w:rsidR="00C34A7B" w:rsidRPr="00F62F31" w:rsidRDefault="00590129" w:rsidP="00C34A7B">
      <w:pPr>
        <w:pStyle w:val="Opsommingtekens1"/>
        <w:keepNext/>
        <w:rPr>
          <w:rFonts w:eastAsia="Verdana" w:cs="Verdana"/>
        </w:rPr>
      </w:pPr>
      <w:r w:rsidRPr="00F62F31">
        <w:rPr>
          <w:rFonts w:eastAsia="Verdana"/>
        </w:rPr>
        <w:t>Paragraaf:</w:t>
      </w:r>
    </w:p>
    <w:p w14:paraId="24152C0A" w14:textId="77777777" w:rsidR="00C34A7B" w:rsidRPr="00D5226C" w:rsidRDefault="00590129" w:rsidP="00C34A7B">
      <w:pPr>
        <w:pStyle w:val="Opsommingtekens2"/>
        <w:rPr>
          <w:rFonts w:eastAsia="Verdana"/>
        </w:rPr>
      </w:pPr>
      <w:r w:rsidRPr="00D5226C">
        <w:t>Label: Paragraaf; in plaats daarvan kan het paragraafteken (§) gebruikt worden</w:t>
      </w:r>
    </w:p>
    <w:p w14:paraId="5B473CBF" w14:textId="77777777" w:rsidR="00C34A7B" w:rsidRPr="00D5226C" w:rsidRDefault="00590129" w:rsidP="00C34A7B">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26737DF6" w14:textId="77777777" w:rsidR="00C34A7B" w:rsidRPr="00F62F31" w:rsidRDefault="00590129" w:rsidP="00C34A7B">
      <w:pPr>
        <w:pStyle w:val="Opsommingtekens1"/>
        <w:keepNext/>
        <w:rPr>
          <w:rFonts w:eastAsia="Verdana"/>
        </w:rPr>
      </w:pPr>
      <w:r w:rsidRPr="00F62F31">
        <w:rPr>
          <w:rFonts w:eastAsia="Verdana"/>
        </w:rPr>
        <w:t>Subparagraaf:</w:t>
      </w:r>
    </w:p>
    <w:p w14:paraId="37B40C0D" w14:textId="16A74032" w:rsidR="00C34A7B" w:rsidRPr="00D5226C" w:rsidRDefault="00590129" w:rsidP="00C34A7B">
      <w:pPr>
        <w:pStyle w:val="Opsommingtekens2"/>
        <w:rPr>
          <w:rFonts w:eastAsia="Verdana"/>
        </w:rPr>
      </w:pPr>
      <w:r w:rsidRPr="00D5226C">
        <w:t>Label: Subparagraaf; in plaats daarvan kan het paragraafteken (§) gebruikt worden</w:t>
      </w:r>
    </w:p>
    <w:p w14:paraId="113F25B8" w14:textId="77777777" w:rsidR="00C34A7B" w:rsidRPr="00D5226C" w:rsidRDefault="00590129" w:rsidP="00C34A7B">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659FE18" w14:textId="77777777" w:rsidR="00C34A7B" w:rsidRPr="00F62F31" w:rsidRDefault="00590129" w:rsidP="00C34A7B">
      <w:pPr>
        <w:pStyle w:val="Opsommingtekens1"/>
        <w:keepNext/>
        <w:rPr>
          <w:rFonts w:eastAsia="Verdana"/>
        </w:rPr>
      </w:pPr>
      <w:r w:rsidRPr="00F62F31">
        <w:rPr>
          <w:rFonts w:eastAsia="Verdana"/>
        </w:rPr>
        <w:t>Subsubparagraaf:</w:t>
      </w:r>
    </w:p>
    <w:p w14:paraId="35759EB5" w14:textId="77777777" w:rsidR="00C34A7B" w:rsidRPr="00D5226C" w:rsidRDefault="00590129" w:rsidP="00C34A7B">
      <w:pPr>
        <w:pStyle w:val="Opsommingtekens2"/>
        <w:rPr>
          <w:rFonts w:eastAsia="Verdana"/>
        </w:rPr>
      </w:pPr>
      <w:r w:rsidRPr="00D5226C">
        <w:t>Label: Subsubparagraaf; in plaats daarvan kan het paragraafteken (§) gebruikt worden</w:t>
      </w:r>
    </w:p>
    <w:p w14:paraId="7C56643C" w14:textId="77777777" w:rsidR="00C34A7B" w:rsidRPr="00D5226C" w:rsidRDefault="00590129" w:rsidP="00C34A7B">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9AE7870" w14:textId="77777777" w:rsidR="00C34A7B" w:rsidRPr="00F62F31" w:rsidRDefault="00590129" w:rsidP="00C34A7B">
      <w:pPr>
        <w:pStyle w:val="Opsommingtekens1"/>
        <w:keepNext/>
        <w:rPr>
          <w:rFonts w:eastAsia="Verdana" w:cs="Verdana"/>
        </w:rPr>
      </w:pPr>
      <w:r w:rsidRPr="00F62F31">
        <w:rPr>
          <w:rFonts w:eastAsia="Verdana"/>
        </w:rPr>
        <w:t>Artikel:</w:t>
      </w:r>
    </w:p>
    <w:p w14:paraId="754F4623" w14:textId="77777777" w:rsidR="00C34A7B" w:rsidRPr="00D5226C" w:rsidRDefault="00590129" w:rsidP="00C34A7B">
      <w:pPr>
        <w:pStyle w:val="Opsommingtekens2"/>
        <w:rPr>
          <w:rFonts w:eastAsia="Verdana"/>
        </w:rPr>
      </w:pPr>
      <w:r w:rsidRPr="00D5226C">
        <w:t>Label: Artikel</w:t>
      </w:r>
    </w:p>
    <w:p w14:paraId="7D42AAAA" w14:textId="77777777" w:rsidR="00C34A7B" w:rsidRPr="00D5226C" w:rsidRDefault="00590129" w:rsidP="00C34A7B">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 xml:space="preserve">Achter het laatste cijfer komt geen punt. Tussen </w:t>
      </w:r>
      <w:r w:rsidRPr="00D5226C">
        <w:lastRenderedPageBreak/>
        <w:t>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16EF479D" w14:textId="77777777" w:rsidR="00C34A7B" w:rsidRPr="00F62F31" w:rsidRDefault="00590129" w:rsidP="00C34A7B">
      <w:pPr>
        <w:pStyle w:val="Opsommingtekens1"/>
        <w:keepNext/>
        <w:rPr>
          <w:rFonts w:eastAsia="Verdana" w:cs="Verdana"/>
        </w:rPr>
      </w:pPr>
      <w:r w:rsidRPr="00F62F31">
        <w:rPr>
          <w:rFonts w:eastAsia="Verdana"/>
        </w:rPr>
        <w:t>Lid:</w:t>
      </w:r>
    </w:p>
    <w:p w14:paraId="749B17DE" w14:textId="77777777" w:rsidR="00C34A7B" w:rsidRPr="00D5226C" w:rsidRDefault="00590129" w:rsidP="00C34A7B">
      <w:pPr>
        <w:pStyle w:val="Opsommingtekens2"/>
        <w:rPr>
          <w:rFonts w:eastAsia="Verdana"/>
        </w:rPr>
      </w:pPr>
      <w:r w:rsidRPr="00D5226C">
        <w:t>Label: n.v.t., Lid heeft geen Label</w:t>
      </w:r>
    </w:p>
    <w:p w14:paraId="7CEF9013" w14:textId="77777777" w:rsidR="00C34A7B" w:rsidRPr="00D5226C" w:rsidRDefault="00590129" w:rsidP="00C34A7B">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C34A7B" w:rsidRPr="00D5226C" w:rsidRDefault="00590129" w:rsidP="00C34A7B">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Pr>
          <w:rFonts w:eastAsia="Verdana"/>
        </w:rPr>
        <w:t xml:space="preserve">dat door </w:t>
      </w:r>
      <w:r w:rsidRPr="00D5226C">
        <w:rPr>
          <w:rFonts w:eastAsia="Verdana"/>
        </w:rPr>
        <w:t xml:space="preserve">het bevoegd gezag </w:t>
      </w:r>
      <w:r>
        <w:rPr>
          <w:rFonts w:eastAsia="Verdana"/>
        </w:rPr>
        <w:t>zelf te kiezen</w:t>
      </w:r>
      <w:r w:rsidRPr="00D5226C">
        <w:rPr>
          <w:rFonts w:eastAsia="Verdana"/>
        </w:rPr>
        <w:t>.</w:t>
      </w:r>
    </w:p>
    <w:p w14:paraId="3FFADF2C" w14:textId="77777777" w:rsidR="00C34A7B" w:rsidRDefault="00590129" w:rsidP="00C34A7B">
      <w:pPr>
        <w:pStyle w:val="Kop6"/>
      </w:pPr>
      <w:r w:rsidRPr="003E7738">
        <w:t>Lijsten</w:t>
      </w:r>
    </w:p>
    <w:p w14:paraId="2FC13EF0" w14:textId="16507A5F" w:rsidR="00C34A7B" w:rsidRPr="00F62F31" w:rsidRDefault="00590129" w:rsidP="00C34A7B">
      <w:pPr>
        <w:rPr>
          <w:rFonts w:cs="Verdana"/>
        </w:rPr>
      </w:pPr>
      <w:r w:rsidRPr="00F62F31">
        <w:t xml:space="preserve">Voor Lijsten </w:t>
      </w:r>
      <w:r w:rsidRPr="00D5226C">
        <w:t>gelden</w:t>
      </w:r>
      <w:r w:rsidRPr="00F62F31">
        <w:t xml:space="preserve"> de volgende regels:</w:t>
      </w:r>
    </w:p>
    <w:p w14:paraId="48AADD43" w14:textId="26E99C5A" w:rsidR="00C34A7B" w:rsidRPr="00F62F31" w:rsidRDefault="00590129" w:rsidP="00C34A7B">
      <w:pPr>
        <w:pStyle w:val="Opsommingtekens1"/>
        <w:rPr>
          <w:rFonts w:eastAsia="Verdana" w:cs="Verdana"/>
        </w:rPr>
      </w:pPr>
      <w:r w:rsidRPr="00F62F31">
        <w:t>Lijsten mogen voorkomen onder Artikel en Lid.</w:t>
      </w:r>
    </w:p>
    <w:p w14:paraId="217E50B3" w14:textId="081C0C2D" w:rsidR="00C34A7B" w:rsidRPr="00F62F31" w:rsidRDefault="00590129" w:rsidP="00C34A7B">
      <w:pPr>
        <w:pStyle w:val="Opsommingtekens1"/>
        <w:rPr>
          <w:rFonts w:cs="Verdana"/>
        </w:rPr>
      </w:pPr>
      <w:r w:rsidRPr="00F62F31">
        <w:t>Een Lijst wordt altijd voorafgegaan door een inleidende tekst</w:t>
      </w:r>
      <w:r>
        <w:t>, oftewel de aanhef</w:t>
      </w:r>
      <w:r w:rsidRPr="00F62F31">
        <w:t>.</w:t>
      </w:r>
    </w:p>
    <w:p w14:paraId="27AA4DA2" w14:textId="6B1FFA5D" w:rsidR="00C34A7B" w:rsidRPr="00F62F31" w:rsidRDefault="00590129" w:rsidP="00C34A7B">
      <w:pPr>
        <w:pStyle w:val="Opsommingtekens1"/>
        <w:rPr>
          <w:rFonts w:eastAsia="Verdana" w:cs="Verdana"/>
        </w:rPr>
      </w:pPr>
      <w:r w:rsidRPr="00F62F31">
        <w:t>Lijsten mogen in ten hoogste drie niveaus gebruikt worden.</w:t>
      </w:r>
    </w:p>
    <w:p w14:paraId="1406FFC1" w14:textId="3111996F" w:rsidR="00C34A7B" w:rsidRPr="00F62F31" w:rsidRDefault="00590129" w:rsidP="00C34A7B">
      <w:pPr>
        <w:pStyle w:val="Opsommingtekens1"/>
      </w:pPr>
      <w:r w:rsidRPr="00F62F31">
        <w:t xml:space="preserve">De onderdelen van de Lijst op het eerste niveau worden aangegeven met letters, op het tweede niveau met Arabische cijfers en op het derde niveau met </w:t>
      </w:r>
      <w:r>
        <w:t>R</w:t>
      </w:r>
      <w:r w:rsidRPr="00F62F31">
        <w:t>omeinse cijfers.</w:t>
      </w:r>
    </w:p>
    <w:p w14:paraId="2E9365FE" w14:textId="0B380A0C" w:rsidR="00C34A7B" w:rsidRPr="00F62F31" w:rsidRDefault="00590129" w:rsidP="00C34A7B">
      <w:pPr>
        <w:pStyle w:val="Opsommingtekens1"/>
      </w:pPr>
      <w:r w:rsidRPr="00F62F31">
        <w:t>Het aantal Lijstitems per niveau is onbeperkt.</w:t>
      </w:r>
    </w:p>
    <w:p w14:paraId="4BB18B9F" w14:textId="3FFA9E4F" w:rsidR="00C34A7B" w:rsidRPr="00F62F31" w:rsidRDefault="00590129" w:rsidP="00C34A7B">
      <w:pPr>
        <w:pStyle w:val="Opsommingtekens1"/>
      </w:pPr>
      <w:r>
        <w:t>Een Lijst heeft geen opschrift.</w:t>
      </w:r>
    </w:p>
    <w:p w14:paraId="6D156314" w14:textId="77777777" w:rsidR="005055AB" w:rsidRDefault="005055AB" w:rsidP="005055AB">
      <w:pPr>
        <w:pStyle w:val="Kop3"/>
      </w:pPr>
      <w:bookmarkStart w:id="84" w:name="_Toc12431542"/>
      <w:bookmarkStart w:id="85" w:name="_Ref31889389"/>
      <w:bookmarkStart w:id="86" w:name="_Ref35440780"/>
      <w:bookmarkStart w:id="87" w:name="_Ref37768129"/>
      <w:bookmarkStart w:id="88" w:name="_Ref37843570"/>
      <w:bookmarkStart w:id="89" w:name="_Toc38029804"/>
      <w:bookmarkStart w:id="90" w:name="_Toc38307918"/>
      <w:r>
        <w:t>Specificatie van de Vrijetekststructuur</w:t>
      </w:r>
      <w:bookmarkEnd w:id="84"/>
      <w:bookmarkEnd w:id="85"/>
      <w:bookmarkEnd w:id="86"/>
      <w:bookmarkEnd w:id="87"/>
      <w:bookmarkEnd w:id="88"/>
      <w:bookmarkEnd w:id="89"/>
      <w:bookmarkEnd w:id="90"/>
    </w:p>
    <w:p w14:paraId="6886ED1A" w14:textId="380DFE16" w:rsidR="005055AB" w:rsidRDefault="005055AB" w:rsidP="005055AB">
      <w:r w:rsidRPr="00F36254">
        <w:t xml:space="preserve">Zoals in paragraaf </w:t>
      </w:r>
      <w:r w:rsidR="004D69CD">
        <w:fldChar w:fldCharType="begin"/>
      </w:r>
      <w:r w:rsidR="004D69CD">
        <w:instrText xml:space="preserve"> REF _Ref_673d1be12835fc0afd428fa292ea8fc1_1 \n \h </w:instrText>
      </w:r>
      <w:r w:rsidR="004D69CD">
        <w:fldChar w:fldCharType="separate"/>
      </w:r>
      <w:r w:rsidR="00FD00CC">
        <w:t>5.1</w:t>
      </w:r>
      <w:r w:rsidR="004D69CD">
        <w:fldChar w:fldCharType="end"/>
      </w:r>
      <w:r w:rsidR="004D69CD">
        <w:t xml:space="preserve"> </w:t>
      </w:r>
      <w:r w:rsidRPr="00F36254">
        <w:t xml:space="preserve">is beschreven is de Vrijetekststructuur </w:t>
      </w:r>
      <w:r>
        <w:t xml:space="preserve">van STOP </w:t>
      </w:r>
      <w:r w:rsidRPr="00F36254">
        <w:t xml:space="preserve">de tekststructuur </w:t>
      </w:r>
      <w:r w:rsidRPr="00D2327C">
        <w:t xml:space="preserve">die wordt gebruikt voor alle onderdelen van </w:t>
      </w:r>
      <w:r>
        <w:t>R</w:t>
      </w:r>
      <w:r w:rsidRPr="00D2327C">
        <w:t>egelingen die geen artikelen bevatten</w:t>
      </w:r>
      <w:r>
        <w:t xml:space="preserve">. </w:t>
      </w:r>
      <w:r w:rsidRPr="00C83327">
        <w:t xml:space="preserve">Vrijetekststructuur </w:t>
      </w:r>
      <w:r w:rsidRPr="00A94CBD">
        <w:t xml:space="preserve">komt </w:t>
      </w:r>
      <w:r>
        <w:t>i</w:t>
      </w:r>
      <w:r w:rsidRPr="00A94CBD">
        <w:t>n omgevingsdocumenten voor in alle onderdelen die geen Artikelstructuur kennen: alle delen van een besluit tot vaststelling of wijziging van een omgevingsdocument met Vrijetekststructuur en d</w:t>
      </w:r>
      <w:r>
        <w:t>i</w:t>
      </w:r>
      <w:r w:rsidRPr="00A94CBD">
        <w:t>e delen van een besluit tot vaststelling of wijziging van een omgevingsdocument met Artikelstructuur</w:t>
      </w:r>
      <w:r>
        <w:t xml:space="preserve"> die geen artikelen bevatten.</w:t>
      </w:r>
      <w:r w:rsidRPr="00A94CBD">
        <w:t xml:space="preserve"> </w:t>
      </w:r>
      <w:r w:rsidRPr="00235AAE">
        <w:t>Dit geldt ook voor bijlagen bij alle onderdelen</w:t>
      </w:r>
      <w:r w:rsidRPr="00A94CBD">
        <w:t>, dus ook voor bijlagen bij het onderdeel dat de Artikelstructuur heeft.</w:t>
      </w:r>
      <w:r>
        <w:t xml:space="preserve"> De specificaties van de tekstelementen van de Vrijetekststructuur worden</w:t>
      </w:r>
      <w:r w:rsidRPr="008930CA">
        <w:t xml:space="preserve"> in de navolgende paragrafen beschreven.</w:t>
      </w:r>
    </w:p>
    <w:p w14:paraId="1B42DB95" w14:textId="2CBD5690" w:rsidR="005055AB" w:rsidRDefault="005055AB" w:rsidP="005055AB">
      <w:r>
        <w:t xml:space="preserve">Opgemerkt wordt dat aan DSO-LV alleen tekstonderdelen worden doorgeleverd die in de Regeling zijn opgenomen. </w:t>
      </w:r>
      <w:r w:rsidRPr="00593A44">
        <w:t xml:space="preserve">DSO-LV </w:t>
      </w:r>
      <w:r>
        <w:t xml:space="preserve">kan dus ook </w:t>
      </w:r>
      <w:r w:rsidRPr="00593A44">
        <w:t>alleen</w:t>
      </w:r>
      <w:r>
        <w:t xml:space="preserve"> die onderdelen tonen. Bijlagen die onlosmakelijk onderdeel zijn van </w:t>
      </w:r>
      <w:r>
        <w:fldChar w:fldCharType="begin"/>
      </w:r>
      <w:r>
        <w:instrText>DOCVARIABLE ID01+</w:instrText>
      </w:r>
      <w:r>
        <w:fldChar w:fldCharType="separate"/>
      </w:r>
      <w:r w:rsidR="00FD00CC">
        <w:t>de omgevingsverordening</w:t>
      </w:r>
      <w:r>
        <w:fldChar w:fldCharType="end"/>
      </w:r>
      <w:r>
        <w:t xml:space="preserve"> zelf, zoals bijlagen bij de regels, moeten dus in de Regeling zelf worden opgenomen zijn om </w:t>
      </w:r>
      <w:r w:rsidRPr="009C79A1">
        <w:t xml:space="preserve">in DSO-LV getoond </w:t>
      </w:r>
      <w:r>
        <w:t xml:space="preserve">en gebruikt te kunnen </w:t>
      </w:r>
      <w:r w:rsidRPr="009C79A1">
        <w:t>worden</w:t>
      </w:r>
      <w:r>
        <w:t>.</w:t>
      </w:r>
    </w:p>
    <w:p w14:paraId="218891D7" w14:textId="21F503E0" w:rsidR="00C34A7B" w:rsidRDefault="00590129" w:rsidP="00C34A7B">
      <w:pPr>
        <w:pStyle w:val="Kop4"/>
      </w:pPr>
      <w:bookmarkStart w:id="91" w:name="_Toc38307919"/>
      <w:r>
        <w:t>Toelichting</w:t>
      </w:r>
      <w:bookmarkEnd w:id="91"/>
    </w:p>
    <w:p w14:paraId="65D43EFF" w14:textId="7D188C90" w:rsidR="00C34A7B" w:rsidRDefault="00590129" w:rsidP="00C34A7B">
      <w:r w:rsidRPr="00440D9F">
        <w:t xml:space="preserve">De tekststructuren van </w:t>
      </w:r>
      <w:r>
        <w:t>STOP</w:t>
      </w:r>
      <w:r w:rsidRPr="00440D9F">
        <w:t xml:space="preserve"> kennen structuurelementen, elementen met inhoud, de inhoud zelf en een overkoepelend element. Structuurelementen zijn die elementen die de tekst structureren maar zelf geen inhoud bevatten; </w:t>
      </w:r>
      <w:r>
        <w:t>in</w:t>
      </w:r>
      <w:r w:rsidRPr="00440D9F">
        <w:t xml:space="preserve"> </w:t>
      </w:r>
      <w:r>
        <w:t>de Vrijetekststructuur zijn</w:t>
      </w:r>
      <w:r w:rsidRPr="00440D9F">
        <w:t xml:space="preserve"> </w:t>
      </w:r>
      <w:r>
        <w:t xml:space="preserve">dat </w:t>
      </w:r>
      <w:r w:rsidRPr="00440D9F">
        <w:t>Divisie</w:t>
      </w:r>
      <w:r>
        <w:t xml:space="preserve"> en DivisieTekst</w:t>
      </w:r>
      <w:r w:rsidRPr="00440D9F">
        <w:t xml:space="preserve">. Het element met inhoud is 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4E5C18F9" w14:textId="542DA40C" w:rsidR="00C34A7B" w:rsidRDefault="00590129" w:rsidP="00C34A7B">
      <w:r>
        <w:lastRenderedPageBreak/>
        <w:t xml:space="preserve">Opgemerkt wordt dat het in deze paragraaf gaat over het STOP-tekstmodel voor de Vrijetekststructuur en niet over IMOW-objecten die zijn bedoeld voor het deel van omgevingsdocumenten met Vrijetekststructuur dat de daadwerkelijke inhoud van het omgevingsdocument bevat. Het STOP-tekstmodel kent het structuurelement Divisie. In IMOW komt Divisie voor als objecttype. Ze zijn niet hetzelfde. </w:t>
      </w:r>
      <w:r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C34A7B" w:rsidRDefault="00590129" w:rsidP="00C34A7B">
      <w:pPr>
        <w:pStyle w:val="Kop4"/>
      </w:pPr>
      <w:bookmarkStart w:id="92" w:name="_Toc38307920"/>
      <w:r>
        <w:t>Norm</w:t>
      </w:r>
      <w:bookmarkEnd w:id="92"/>
    </w:p>
    <w:p w14:paraId="4F0BE121" w14:textId="261D8532" w:rsidR="00C34A7B" w:rsidRDefault="00590129" w:rsidP="00C34A7B">
      <w:r>
        <w:t xml:space="preserve">Voor de tekstelementen van de onderdelen van </w:t>
      </w:r>
      <w:r>
        <w:fldChar w:fldCharType="begin"/>
      </w:r>
      <w:r>
        <w:instrText>DOCVARIABLE ID01+</w:instrText>
      </w:r>
      <w:r>
        <w:fldChar w:fldCharType="separate"/>
      </w:r>
      <w:r w:rsidR="00FD00CC">
        <w:t>de omgevingsverordening</w:t>
      </w:r>
      <w:r>
        <w:fldChar w:fldCharType="end"/>
      </w:r>
      <w:r>
        <w:t xml:space="preserve"> </w:t>
      </w:r>
      <w:r w:rsidRPr="008745AE">
        <w:t xml:space="preserve">die de Vrijetekststructuur </w:t>
      </w:r>
      <w:r>
        <w:t>hebben, gelden de volgende specificaties:</w:t>
      </w:r>
    </w:p>
    <w:p w14:paraId="2396B223" w14:textId="1014C13D" w:rsidR="00C34A7B" w:rsidRDefault="00590129" w:rsidP="00C34A7B">
      <w:pPr>
        <w:pStyle w:val="Opsommingtekens1"/>
      </w:pPr>
      <w:r w:rsidRPr="000A1AA5">
        <w:t>Regeling is het overkoepelende element.</w:t>
      </w:r>
    </w:p>
    <w:p w14:paraId="15C884DC" w14:textId="202BD562" w:rsidR="00C34A7B" w:rsidRDefault="00590129" w:rsidP="00C34A7B">
      <w:pPr>
        <w:pStyle w:val="Opsommingtekens1"/>
      </w:pPr>
      <w:r>
        <w:t>Er zijn drie tekstelementen beschikbaar: Divisie, DivisieTekst en Inhoud.</w:t>
      </w:r>
    </w:p>
    <w:p w14:paraId="489DA58B" w14:textId="07E9F3C7" w:rsidR="00C34A7B" w:rsidRPr="00C602FA" w:rsidRDefault="00590129" w:rsidP="00C34A7B">
      <w:pPr>
        <w:pStyle w:val="Opsommingtekens1"/>
      </w:pPr>
      <w:r>
        <w:t xml:space="preserve">Divisie en DivisieTekst zijn de structuurelementen die gebruikt worden voor de structurering van de tekstonderdelen </w:t>
      </w:r>
      <w:r w:rsidRPr="00AA7115">
        <w:t>met een Vrijetekststructuur</w:t>
      </w:r>
      <w:r>
        <w:t>.</w:t>
      </w:r>
    </w:p>
    <w:p w14:paraId="0B9361FE" w14:textId="1224FB67" w:rsidR="00C34A7B" w:rsidRDefault="00590129" w:rsidP="00C34A7B">
      <w:pPr>
        <w:pStyle w:val="Opsommingtekens1"/>
      </w:pPr>
      <w:r>
        <w:t>Divisie kan alleen Divisie (van een lagergelegen niveau), DivisieTekst of</w:t>
      </w:r>
      <w:r w:rsidRPr="00FE65CF">
        <w:t xml:space="preserve"> </w:t>
      </w:r>
      <w:r w:rsidR="008E6DE2" w:rsidRPr="008E6DE2">
        <w:t xml:space="preserve">een element met </w:t>
      </w:r>
      <w:r w:rsidRPr="00FE65CF">
        <w:t>de tekst Gereserveerd</w:t>
      </w:r>
      <w:r>
        <w:t xml:space="preserve"> bevatten.</w:t>
      </w:r>
    </w:p>
    <w:p w14:paraId="64D7C0E7" w14:textId="2B56232B" w:rsidR="00C34A7B" w:rsidRDefault="00590129" w:rsidP="00C34A7B">
      <w:pPr>
        <w:pStyle w:val="Opsommingtekens1"/>
      </w:pPr>
      <w:r>
        <w:t>De opsteller kan desgewenst de tekst naar eigen inzicht hiërarchisch indelen in verschillende niveaus van Divisie en van DivisieTekst.</w:t>
      </w:r>
    </w:p>
    <w:p w14:paraId="7843DC4F" w14:textId="04C3C135" w:rsidR="00C34A7B" w:rsidRPr="00220050" w:rsidRDefault="00590129" w:rsidP="00C34A7B">
      <w:pPr>
        <w:pStyle w:val="Opsommingtekens1"/>
      </w:pPr>
      <w:r>
        <w:t>DivisieTekst is het structuurelement van het laagste niveau.</w:t>
      </w:r>
    </w:p>
    <w:p w14:paraId="18B3AA1F" w14:textId="15CE005D" w:rsidR="00C34A7B" w:rsidRDefault="00590129" w:rsidP="00C34A7B">
      <w:pPr>
        <w:pStyle w:val="Opsommingtekens1"/>
      </w:pPr>
      <w:r>
        <w:t xml:space="preserve">DivisieTekst kan alleen Inhoud of </w:t>
      </w:r>
      <w:r w:rsidR="00E738F8" w:rsidRPr="00E738F8">
        <w:t xml:space="preserve">een element met </w:t>
      </w:r>
      <w:r>
        <w:t>de tekst Gereserveerd bevatten.</w:t>
      </w:r>
    </w:p>
    <w:p w14:paraId="236A7761" w14:textId="6449489F" w:rsidR="00C34A7B" w:rsidRDefault="00590129" w:rsidP="00C34A7B">
      <w:pPr>
        <w:pStyle w:val="Opsommingtekens1"/>
      </w:pPr>
      <w:r>
        <w:t>Inhoud bestaat uit onder andere Alinea, Figuur, Lijst en Tabel; deze kunnen alleen voorkomen onder DivisieTekst. Een compleet overzicht van alle inhoud-elementen is te vinden in het STOP-tekstschema met de bijbehorende documentatie.</w:t>
      </w:r>
    </w:p>
    <w:p w14:paraId="609AA11C" w14:textId="77777777" w:rsidR="00C34A7B" w:rsidRDefault="00590129" w:rsidP="00C34A7B">
      <w:pPr>
        <w:pStyle w:val="Opsommingtekens1"/>
      </w:pPr>
      <w:r w:rsidRPr="00EB500F">
        <w:t xml:space="preserve">Iedere Divisie </w:t>
      </w:r>
      <w:r>
        <w:t xml:space="preserve">en iedere DivisieTekst </w:t>
      </w:r>
      <w:r w:rsidRPr="00EB500F">
        <w:t>moet worden voorzien van een Kop. Een Kop kan bestaan uit de Kop-elementen Nummer, Label (zoals hoofdstuk, paragraaf, etc.) en Opschrift. De opsteller is vrij in het gebruik van de Kop-elementen, zolang er maar een Kop is.</w:t>
      </w:r>
    </w:p>
    <w:p w14:paraId="07F51CB5" w14:textId="77777777" w:rsidR="00C34A7B" w:rsidRDefault="00C34A7B" w:rsidP="00C34A7B"/>
    <w:p w14:paraId="07F486B2" w14:textId="7AFE46F5" w:rsidR="00C34A7B" w:rsidRDefault="00590129" w:rsidP="00C34A7B">
      <w:r w:rsidRPr="002D46A9">
        <w:t xml:space="preserve">Onder </w:t>
      </w:r>
      <w:r>
        <w:t xml:space="preserve">Divisie en DivisieTekst </w:t>
      </w:r>
      <w:r w:rsidRPr="002D46A9">
        <w:t>kan de tekst ‘Gereserveerd’ worden geplaatst. Dat maakt het mogelijk om alvast een structuur neer te zetten</w:t>
      </w:r>
      <w:r>
        <w:t xml:space="preserve"> die is voorbereid op </w:t>
      </w:r>
      <w:r w:rsidRPr="00556B80">
        <w:t>toekomstige aanvullingen</w:t>
      </w:r>
      <w:r w:rsidRPr="002D46A9">
        <w:t xml:space="preserve">. </w:t>
      </w:r>
      <w:r>
        <w:t>Door</w:t>
      </w:r>
      <w:r w:rsidRPr="002D46A9">
        <w:t xml:space="preserve"> latere wijzigingsbesluiten kan de tekst ‘Gereserveerd’ worden vervangen door daadwerkelijke inhoud.</w:t>
      </w:r>
    </w:p>
    <w:p w14:paraId="5271DE23" w14:textId="66BA813F" w:rsidR="00C34A7B" w:rsidRPr="00F62F31" w:rsidRDefault="00590129" w:rsidP="00C34A7B">
      <w:pPr>
        <w:pStyle w:val="Kop3"/>
      </w:pPr>
      <w:bookmarkStart w:id="93" w:name="_Toc38307921"/>
      <w:bookmarkStart w:id="94" w:name="_Ref_bc2d6d73b4e84bb068d5b9b774012bf9_1"/>
      <w:r w:rsidRPr="00F62F31">
        <w:t xml:space="preserve">Standaardindeling </w:t>
      </w:r>
      <w:r>
        <w:fldChar w:fldCharType="begin"/>
      </w:r>
      <w:r>
        <w:instrText>DOCVARIABLE ID01</w:instrText>
      </w:r>
      <w:r>
        <w:fldChar w:fldCharType="separate"/>
      </w:r>
      <w:r w:rsidR="00FD00CC">
        <w:t>omgevingsverordening</w:t>
      </w:r>
      <w:bookmarkEnd w:id="93"/>
      <w:r>
        <w:fldChar w:fldCharType="end"/>
      </w:r>
      <w:bookmarkEnd w:id="94"/>
    </w:p>
    <w:p w14:paraId="7563CEE3" w14:textId="5A4B97D8" w:rsidR="00C34A7B" w:rsidRPr="00F62F31" w:rsidRDefault="008D54DC" w:rsidP="00C34A7B">
      <w:r>
        <w:fldChar w:fldCharType="begin"/>
      </w:r>
      <w:r>
        <w:instrText xml:space="preserve"> DOCVARIABLE ID01+_CAPS </w:instrText>
      </w:r>
      <w:r>
        <w:fldChar w:fldCharType="separate"/>
      </w:r>
      <w:r w:rsidR="00FD00CC">
        <w:t>De omgevingsverordening</w:t>
      </w:r>
      <w:r>
        <w:fldChar w:fldCharType="end"/>
      </w:r>
      <w:r w:rsidR="00590129">
        <w:t xml:space="preserve"> </w:t>
      </w:r>
      <w:r w:rsidR="00590129" w:rsidRPr="00F62F31">
        <w:t>kent in beperkte mate een voorgeschreven inhoudsopgave. In de navolgende subparagrafen wordt dat toegelicht en wordt de norm geformuleerd die dit toepassingsprofiel op dit punt stelt.</w:t>
      </w:r>
    </w:p>
    <w:p w14:paraId="1104C311" w14:textId="77777777" w:rsidR="00C34A7B" w:rsidRPr="00F62F31" w:rsidRDefault="00590129" w:rsidP="00C34A7B">
      <w:pPr>
        <w:pStyle w:val="Kop4"/>
      </w:pPr>
      <w:bookmarkStart w:id="95" w:name="_Toc38307922"/>
      <w:r w:rsidRPr="00F62F31">
        <w:t>Toelichting</w:t>
      </w:r>
      <w:bookmarkEnd w:id="95"/>
    </w:p>
    <w:p w14:paraId="560B0597" w14:textId="0F98F921" w:rsidR="00C34A7B" w:rsidRDefault="00590129" w:rsidP="00C34A7B">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naar eigen inzicht in te delen schrijft dit toepassingsprofiel slechts een zeer beperkte vorm van standaardinhoudsopgave voor.</w:t>
      </w:r>
    </w:p>
    <w:p w14:paraId="14053094" w14:textId="134A0C06" w:rsidR="00C34A7B" w:rsidRDefault="00590129" w:rsidP="00C34A7B">
      <w:r w:rsidRPr="00F62F31">
        <w:t xml:space="preserve">De </w:t>
      </w:r>
      <w:r>
        <w:t xml:space="preserve">eerste </w:t>
      </w:r>
      <w:r w:rsidRPr="00F62F31">
        <w:t xml:space="preserve">verplichting is dat </w:t>
      </w:r>
      <w:r>
        <w:t>een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een eerste hoofdstuk heeft met het opschrift </w:t>
      </w:r>
      <w:r>
        <w:t>‘</w:t>
      </w:r>
      <w:r w:rsidRPr="00F62F31">
        <w:t xml:space="preserve">Algemene </w:t>
      </w:r>
      <w:r>
        <w:t>bepalingen’</w:t>
      </w:r>
      <w:r w:rsidRPr="00F62F31">
        <w:t xml:space="preserve">. Uitgangspunt is dat in hoofdstuk 1 </w:t>
      </w:r>
      <w:r>
        <w:t>‘</w:t>
      </w:r>
      <w:r w:rsidRPr="00F62F31">
        <w:t xml:space="preserve">Algemene </w:t>
      </w:r>
      <w:r>
        <w:t>bepalingen’</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is. Doel van dit uitgangspunt is tweeledig. </w:t>
      </w:r>
      <w:r w:rsidRPr="00F62F31">
        <w:lastRenderedPageBreak/>
        <w:t xml:space="preserve">Enerzijds wordt het gehanteerd om </w:t>
      </w:r>
      <w:r>
        <w:t>er voor</w:t>
      </w:r>
      <w:r w:rsidRPr="00F62F31">
        <w:t xml:space="preserve"> te zorgen dat een gebruiker alle regels die op een locatie gelden gepresenteerd krijgt. Anderzijds voorkomt dit uitgangspunt dat een gebruiker die de regels </w:t>
      </w:r>
      <w:r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t>e</w:t>
      </w:r>
      <w:r w:rsidRPr="00F62F31">
        <w:t xml:space="preserve"> </w:t>
      </w:r>
      <w:r>
        <w:t>locatie</w:t>
      </w:r>
      <w:r w:rsidRPr="00F62F31">
        <w:t xml:space="preserve"> aan te koppelen. In hoofdstuk 1 </w:t>
      </w:r>
      <w:r>
        <w:t>‘</w:t>
      </w:r>
      <w:r w:rsidRPr="00F62F31">
        <w:t xml:space="preserve">Algemene </w:t>
      </w:r>
      <w:r>
        <w:t>bepalingen’</w:t>
      </w:r>
      <w:r w:rsidRPr="00F62F31">
        <w:t xml:space="preserve"> komen verplicht een artikel Begrip</w:t>
      </w:r>
      <w:r>
        <w:t>sbepaling</w:t>
      </w:r>
      <w:r w:rsidRPr="00F62F31">
        <w:t>en en een artikel Meet- en reken</w:t>
      </w:r>
      <w:r>
        <w:t>bepalingen</w:t>
      </w:r>
      <w:r w:rsidRPr="00F62F31">
        <w:t xml:space="preserve"> voor.</w:t>
      </w:r>
      <w:r>
        <w:t xml:space="preserve"> Die artikelen bevatten alle begrippen en meet- en rekenbepalingen, dan wel een verwijzing naar de betreffende bijlagen wanneer de begrippen en/of de meet- en rekenbepalingen in een bijlage zijn opgenomen. Zie voor de begripsbepalingen paragraaf </w:t>
      </w:r>
      <w:r>
        <w:fldChar w:fldCharType="begin"/>
      </w:r>
      <w:r>
        <w:instrText xml:space="preserve"> REF _Ref_ffd132e3100bab77f1680b0e138ebae5_1 </w:instrText>
      </w:r>
      <w:r w:rsidR="002137A7">
        <w:instrText>\n \h</w:instrText>
      </w:r>
      <w:r>
        <w:instrText xml:space="preserve"> </w:instrText>
      </w:r>
      <w:r>
        <w:fldChar w:fldCharType="separate"/>
      </w:r>
      <w:r w:rsidR="00FD00CC">
        <w:t>5.5</w:t>
      </w:r>
      <w:r>
        <w:fldChar w:fldCharType="end"/>
      </w:r>
      <w:r>
        <w:t xml:space="preserve"> en voor de </w:t>
      </w:r>
      <w:r w:rsidRPr="00953F93">
        <w:t xml:space="preserve">meet- en rekenbepalingen </w:t>
      </w:r>
      <w:r>
        <w:t xml:space="preserve">paragraaf </w:t>
      </w:r>
      <w:r>
        <w:fldChar w:fldCharType="begin"/>
      </w:r>
      <w:r>
        <w:instrText xml:space="preserve"> REF _Ref_e0d6d71a59866728abd79ac6dcfcab50_1 </w:instrText>
      </w:r>
      <w:r w:rsidR="002137A7">
        <w:instrText>\n \h</w:instrText>
      </w:r>
      <w:r>
        <w:instrText xml:space="preserve"> </w:instrText>
      </w:r>
      <w:r>
        <w:fldChar w:fldCharType="separate"/>
      </w:r>
      <w:r w:rsidR="00FD00CC">
        <w:t>5.6</w:t>
      </w:r>
      <w:r>
        <w:fldChar w:fldCharType="end"/>
      </w:r>
      <w:r>
        <w:t>.</w:t>
      </w:r>
    </w:p>
    <w:p w14:paraId="26256938" w14:textId="39642D57" w:rsidR="00C34A7B" w:rsidRDefault="00590129" w:rsidP="00C34A7B">
      <w:r>
        <w:t xml:space="preserve">De tweede verplichting is dat </w:t>
      </w:r>
      <w:r>
        <w:fldChar w:fldCharType="begin"/>
      </w:r>
      <w:r>
        <w:instrText>DOCVARIABLE ID01+</w:instrText>
      </w:r>
      <w:r>
        <w:fldChar w:fldCharType="separate"/>
      </w:r>
      <w:r w:rsidR="00FD00CC">
        <w:t>de omgevingsverordening</w:t>
      </w:r>
      <w:r>
        <w:fldChar w:fldCharType="end"/>
      </w:r>
      <w:r>
        <w:t xml:space="preserve"> een bijlage bevat waarin de noemers en identificatiecodes van de informatieobjecten (waarin de Locaties en normwaarden zijn vastgelegd) zijn opgenomen.</w:t>
      </w:r>
    </w:p>
    <w:p w14:paraId="01627992" w14:textId="77777777" w:rsidR="00C34A7B" w:rsidRPr="00F62F31" w:rsidRDefault="00590129" w:rsidP="00C34A7B">
      <w:pPr>
        <w:pStyle w:val="Kop4"/>
      </w:pPr>
      <w:bookmarkStart w:id="96" w:name="_Toc38307923"/>
      <w:r w:rsidRPr="00F62F31">
        <w:t>Norm</w:t>
      </w:r>
      <w:bookmarkEnd w:id="96"/>
    </w:p>
    <w:p w14:paraId="39DE82B2" w14:textId="6190C4AC" w:rsidR="00C34A7B" w:rsidRDefault="008D54DC" w:rsidP="00C34A7B">
      <w:r>
        <w:fldChar w:fldCharType="begin"/>
      </w:r>
      <w:r>
        <w:instrText xml:space="preserve"> DOCVARIABLE ID01+_CAPS </w:instrText>
      </w:r>
      <w:r>
        <w:fldChar w:fldCharType="separate"/>
      </w:r>
      <w:r w:rsidR="00FD00CC">
        <w:t>De omgevingsverordening</w:t>
      </w:r>
      <w:r>
        <w:fldChar w:fldCharType="end"/>
      </w:r>
      <w:r w:rsidR="00590129">
        <w:t xml:space="preserve"> </w:t>
      </w:r>
      <w:r w:rsidR="00590129" w:rsidRPr="00F62F31">
        <w:t xml:space="preserve">kent in ieder geval </w:t>
      </w:r>
      <w:r w:rsidR="00590129">
        <w:t>de volgende onderdelen:</w:t>
      </w:r>
    </w:p>
    <w:p w14:paraId="3D62D88F" w14:textId="1B71EB30" w:rsidR="00C34A7B" w:rsidRDefault="00590129" w:rsidP="00C34A7B">
      <w:pPr>
        <w:pStyle w:val="Opsommingtekens1"/>
      </w:pPr>
      <w:r w:rsidRPr="006C4925">
        <w:t>een hoofdstuk 1 Algemene bepalingen</w:t>
      </w:r>
      <w:r>
        <w:rPr>
          <w:rStyle w:val="Eindnootmarkering"/>
        </w:rPr>
        <w:endnoteReference w:id="11"/>
      </w:r>
      <w:r w:rsidRPr="00897717">
        <w:t>, met in dat hoofdstuk in ieder geval een artikel Begripsbepalingen en een artikel Meet- en rekenbepalingen;</w:t>
      </w:r>
    </w:p>
    <w:p w14:paraId="0B8960EF" w14:textId="77777777" w:rsidR="00C34A7B" w:rsidRPr="006C4925" w:rsidRDefault="00590129" w:rsidP="00C34A7B">
      <w:pPr>
        <w:pStyle w:val="Opsommingtekens1"/>
      </w:pPr>
      <w:r w:rsidRPr="006C4925">
        <w:t>een bijlage met noemers en identificatiecodes van de informatieobjecten.</w:t>
      </w:r>
    </w:p>
    <w:p w14:paraId="305854F1" w14:textId="0353C395" w:rsidR="00C34A7B" w:rsidRDefault="00590129" w:rsidP="00C34A7B">
      <w:pPr>
        <w:pStyle w:val="Kop3"/>
      </w:pPr>
      <w:bookmarkStart w:id="97" w:name="_Ref_ffd132e3100bab77f1680b0e138ebae5_1"/>
      <w:bookmarkStart w:id="98" w:name="_Toc38307924"/>
      <w:r>
        <w:t>Begripsbepalingen</w:t>
      </w:r>
      <w:bookmarkEnd w:id="97"/>
      <w:bookmarkEnd w:id="98"/>
    </w:p>
    <w:p w14:paraId="47BF6A28" w14:textId="77777777" w:rsidR="00C34A7B" w:rsidRDefault="00590129" w:rsidP="00C34A7B">
      <w:pPr>
        <w:pStyle w:val="Kop4"/>
      </w:pPr>
      <w:bookmarkStart w:id="99" w:name="_Toc38307925"/>
      <w:r>
        <w:t>Toelichting</w:t>
      </w:r>
      <w:bookmarkEnd w:id="99"/>
    </w:p>
    <w:p w14:paraId="15585ABF" w14:textId="77777777" w:rsidR="00C34A7B" w:rsidRDefault="00590129" w:rsidP="00C34A7B">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C34A7B" w:rsidRDefault="00590129" w:rsidP="00C34A7B">
      <w:r>
        <w:t xml:space="preserve">Begripsbepalingen worden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w:t>
      </w:r>
      <w:r w:rsidRPr="00845026">
        <w:t>-indien van toepassing-</w:t>
      </w:r>
      <w:r>
        <w:t xml:space="preserve"> ook meervoudig bronhouderschap kan vergemakkelijken. Ook wordt op deze manier voorkomen dat er onduidelijkheid ontstaat over bij welke locatie een begripsdefinitie hoort.</w:t>
      </w:r>
    </w:p>
    <w:p w14:paraId="422CB5EB" w14:textId="77777777" w:rsidR="00C34A7B" w:rsidRDefault="00C34A7B" w:rsidP="00C34A7B"/>
    <w:p w14:paraId="484BC89E" w14:textId="4D021C25" w:rsidR="00C34A7B" w:rsidRDefault="00590129" w:rsidP="00C34A7B">
      <w:r>
        <w:t>Het is dus niet toegestaan om op andere plaatsen dan in een specifiek daarvoor bestemd artikel in hoofdstuk 1 of in een specifieke bijlage in een omgevingsdocument begrippen te definiëren, waardoor het ook niet mogelijk is om eenzelfde begrip in verschillende tekstgedeelten verschillende betekenissen te geven. Wanneer er behoefte is aan verschillende betekenissen kan dat worden opgelost door de begrippen een wat specifieker</w:t>
      </w:r>
      <w:r w:rsidR="00DB0B84">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‘bebouwde kom bouwregels’, ‘bebouwde kom verkeersregels’.</w:t>
      </w:r>
    </w:p>
    <w:p w14:paraId="1E5C43D8" w14:textId="77777777" w:rsidR="00C34A7B" w:rsidRDefault="00C34A7B" w:rsidP="00C34A7B"/>
    <w:p w14:paraId="54A38544" w14:textId="6D0A3FA7" w:rsidR="00C34A7B" w:rsidRDefault="00590129" w:rsidP="00C34A7B">
      <w:r>
        <w:lastRenderedPageBreak/>
        <w:t xml:space="preserve">Om het met wijzigingsbesluiten invoegen en verwijderen van begrippen eenvoudig te houden worden de begrippen in alfabetische volgorde geplaatst zonder gebruik te maken van opsommingstekens in de vorm van nummers </w:t>
      </w:r>
      <w:r w:rsidRPr="008F366D">
        <w:t>of letters</w:t>
      </w:r>
      <w:r>
        <w:t>.</w:t>
      </w:r>
    </w:p>
    <w:p w14:paraId="4922F78D" w14:textId="6EAEDE3F" w:rsidR="00C34A7B" w:rsidRDefault="00590129" w:rsidP="00C34A7B">
      <w:r>
        <w:t xml:space="preserve">Het is mogelijk om met de systematiek voor Verwijzingen die in paragraaf </w:t>
      </w:r>
      <w:r>
        <w:fldChar w:fldCharType="begin"/>
      </w:r>
      <w:r>
        <w:instrText xml:space="preserve"> REF _Ref_9cfb0daa1b4d5f825506436ee75d6ab2_1 </w:instrText>
      </w:r>
      <w:r w:rsidR="002137A7">
        <w:instrText>\n \h</w:instrText>
      </w:r>
      <w:r>
        <w:instrText xml:space="preserve"> </w:instrText>
      </w:r>
      <w:r>
        <w:fldChar w:fldCharType="separate"/>
      </w:r>
      <w:r w:rsidR="00FD00CC">
        <w:t>5.7</w:t>
      </w:r>
      <w:r>
        <w:fldChar w:fldCharType="end"/>
      </w:r>
      <w:r>
        <w:t xml:space="preserve"> is beschreven, een verwijzing te maken van een term die in een regeltekst voorkomt naar een begrip in de begripsbepalingen waar die term wordt gedefinieerd. Die verwijzing maakt het, bijvoorbeeld op overheid.nl en in DSO-LV, mogelijk dat de raadpleger de definitie van een term te zien krijgt als die term in de regeltekst voorkomt. Het maken van zo’n verwijzing gebeurt in de software waarmee het omgevingsdocument wordt opgesteld en/of geannoteerd en vergt een menselijke handeling. Het gebeurt niet automatisch in bijvoorbeeld LVBB of DSO-LV en dus ook niet onbedoeld.</w:t>
      </w:r>
    </w:p>
    <w:p w14:paraId="07FC74CC" w14:textId="6ADC1757" w:rsidR="00C34A7B" w:rsidRDefault="00590129" w:rsidP="00C34A7B">
      <w:r>
        <w:t xml:space="preserve">Begrippen 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t>. Om dat ook technisch te bewerkstelligen dienen dergelijke bijlagen in de Regeling te worden geplaatst en niet in een bijlage buiten de Regeling.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5D7FC4F9" w14:textId="77777777" w:rsidR="00C34A7B" w:rsidRDefault="00590129" w:rsidP="00C34A7B">
      <w:pPr>
        <w:pStyle w:val="Kop4"/>
      </w:pPr>
      <w:bookmarkStart w:id="100" w:name="_Toc38307926"/>
      <w:r>
        <w:t>Norm</w:t>
      </w:r>
      <w:bookmarkEnd w:id="100"/>
    </w:p>
    <w:p w14:paraId="09B45BC1" w14:textId="77777777" w:rsidR="00C34A7B" w:rsidRDefault="00590129" w:rsidP="00C34A7B">
      <w:r>
        <w:t>Voor de begripsbepalingen gelden de volgende regels:</w:t>
      </w:r>
    </w:p>
    <w:p w14:paraId="67309FAD" w14:textId="048F8CB5" w:rsidR="00C34A7B" w:rsidRDefault="00590129" w:rsidP="00C34A7B">
      <w:pPr>
        <w:pStyle w:val="Opsommingtekens1"/>
      </w:pPr>
      <w:r>
        <w:t>begripsbepalingen worden uitsluitend opgenomen in het artikel Begripsbepalingen in hoofdstuk 1 of in een specifieke bijlage met begripsbepalingen</w:t>
      </w:r>
      <w:r>
        <w:rPr>
          <w:rStyle w:val="Eindnootmarkering"/>
        </w:rPr>
        <w:endnoteReference w:id="12"/>
      </w:r>
      <w:r>
        <w:t>;</w:t>
      </w:r>
    </w:p>
    <w:p w14:paraId="1215B2D4" w14:textId="3C8A399A" w:rsidR="00C34A7B" w:rsidRDefault="00590129" w:rsidP="00C34A7B">
      <w:pPr>
        <w:pStyle w:val="Opsommingtekens1"/>
      </w:pPr>
      <w:r>
        <w:t xml:space="preserve">wanneer de begrippen in een bijlage worden geplaatst, wordt in het </w:t>
      </w:r>
      <w:r w:rsidRPr="00DB73C7">
        <w:t>artikel Begripsbepalingen</w:t>
      </w:r>
      <w:r>
        <w:t xml:space="preserve"> een tekstuele verwijzing naar de bijlage met begrippen opgenomen;</w:t>
      </w:r>
    </w:p>
    <w:p w14:paraId="4F6AA243" w14:textId="739A4586" w:rsidR="00C34A7B" w:rsidRDefault="00590129" w:rsidP="00C34A7B">
      <w:pPr>
        <w:pStyle w:val="Opsommingtekens1"/>
      </w:pPr>
      <w:r>
        <w:t>het artikel Begripsbepalingen dan wel de bijlage met begripsbepalingen begint met een introducerende zin</w:t>
      </w:r>
      <w:r>
        <w:rPr>
          <w:rStyle w:val="Eindnootmarkering"/>
        </w:rPr>
        <w:endnoteReference w:id="13"/>
      </w:r>
      <w:r>
        <w:t>;</w:t>
      </w:r>
    </w:p>
    <w:p w14:paraId="53FB5DD1" w14:textId="07DA305D" w:rsidR="00C34A7B" w:rsidRDefault="00590129" w:rsidP="00C34A7B">
      <w:pPr>
        <w:pStyle w:val="Opsommingtekens1"/>
      </w:pPr>
      <w:r>
        <w:t>ieder begrip bestaat uit een term en een definitie</w:t>
      </w:r>
      <w:r>
        <w:rPr>
          <w:rStyle w:val="Eindnootmarkering"/>
        </w:rPr>
        <w:endnoteReference w:id="14"/>
      </w:r>
      <w:r>
        <w:t>;</w:t>
      </w:r>
    </w:p>
    <w:p w14:paraId="4CA94433" w14:textId="2ED676D7" w:rsidR="00C34A7B" w:rsidRDefault="00590129" w:rsidP="00C34A7B">
      <w:pPr>
        <w:pStyle w:val="Opsommingtekens1"/>
      </w:pPr>
      <w:r>
        <w:t>de begrippen worden in alfabetische volgorde opgenomen en krijgen geen opsommingstekens in de vorm van nummer</w:t>
      </w:r>
      <w:r>
        <w:rPr>
          <w:rStyle w:val="Eindnootmarkering"/>
        </w:rPr>
        <w:endnoteReference w:id="15"/>
      </w:r>
      <w:r>
        <w:t>s of letters.</w:t>
      </w:r>
    </w:p>
    <w:p w14:paraId="35D98A2A" w14:textId="77777777" w:rsidR="00C34A7B" w:rsidRDefault="00C34A7B" w:rsidP="00C34A7B"/>
    <w:p w14:paraId="14AA2E8C" w14:textId="72EAB031" w:rsidR="00C34A7B" w:rsidRDefault="00590129" w:rsidP="00C34A7B">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5FC8786A" w14:textId="3F82E1E7" w:rsidR="00C34A7B" w:rsidRDefault="00590129" w:rsidP="00C34A7B">
      <w:pPr>
        <w:pStyle w:val="Kop3"/>
      </w:pPr>
      <w:bookmarkStart w:id="101" w:name="_Ref_e0d6d71a59866728abd79ac6dcfcab50_1"/>
      <w:bookmarkStart w:id="102" w:name="_Toc38307927"/>
      <w:r>
        <w:t>Meet- en rekenbepalingen</w:t>
      </w:r>
      <w:bookmarkEnd w:id="101"/>
      <w:bookmarkEnd w:id="102"/>
    </w:p>
    <w:p w14:paraId="28C06642" w14:textId="77777777" w:rsidR="00C34A7B" w:rsidRDefault="00590129" w:rsidP="00C34A7B">
      <w:pPr>
        <w:pStyle w:val="Kop4"/>
      </w:pPr>
      <w:bookmarkStart w:id="103" w:name="_Toc38307928"/>
      <w:r>
        <w:t>Toelichting</w:t>
      </w:r>
      <w:bookmarkEnd w:id="103"/>
    </w:p>
    <w:p w14:paraId="781FAD18" w14:textId="2F7D0171" w:rsidR="00C34A7B" w:rsidRDefault="00590129" w:rsidP="00C34A7B">
      <w:r>
        <w:t xml:space="preserve">In </w:t>
      </w:r>
      <w:r>
        <w:fldChar w:fldCharType="begin"/>
      </w:r>
      <w:r>
        <w:instrText>DOCVARIABLE ID01+</w:instrText>
      </w:r>
      <w:r>
        <w:fldChar w:fldCharType="separate"/>
      </w:r>
      <w:r w:rsidR="00FD00CC">
        <w:t>de omgevingsverordening</w:t>
      </w:r>
      <w:r>
        <w:fldChar w:fldCharType="end"/>
      </w:r>
      <w:r>
        <w:t xml:space="preserve"> zullen regels voorkomen waarvan duidelijk moet zijn hoe er bij de toepassing ervan gemeten en/of gerekend moet worden. Dit zal onder andere het geval zijn bij omgevingswaarden (zie paragraaf </w:t>
      </w:r>
      <w:r>
        <w:fldChar w:fldCharType="begin"/>
      </w:r>
      <w:r>
        <w:instrText xml:space="preserve"> REF _Ref_43bf2c0ce05841f7ffb085968129d87f_1 </w:instrText>
      </w:r>
      <w:r w:rsidR="002137A7">
        <w:instrText>\n \h</w:instrText>
      </w:r>
      <w:r>
        <w:instrText xml:space="preserve"> </w:instrText>
      </w:r>
      <w:r>
        <w:fldChar w:fldCharType="separate"/>
      </w:r>
      <w:r w:rsidR="00FD00CC">
        <w:t>6.4.7</w:t>
      </w:r>
      <w:r>
        <w:fldChar w:fldCharType="end"/>
      </w:r>
      <w:r>
        <w:t xml:space="preserve">) en omgevingsnormen (zie paragraaf </w:t>
      </w:r>
      <w:r>
        <w:fldChar w:fldCharType="begin"/>
      </w:r>
      <w:r>
        <w:instrText xml:space="preserve"> REF _Ref_e35c375eb3c7373719bace4643a72c74_1 </w:instrText>
      </w:r>
      <w:r w:rsidR="002137A7">
        <w:instrText>\n \h</w:instrText>
      </w:r>
      <w:r>
        <w:instrText xml:space="preserve"> </w:instrText>
      </w:r>
      <w:r>
        <w:fldChar w:fldCharType="separate"/>
      </w:r>
      <w:r w:rsidR="00FD00CC">
        <w:t>6.4.8</w:t>
      </w:r>
      <w:r>
        <w:fldChar w:fldCharType="end"/>
      </w:r>
      <w:r>
        <w:t>). Hoe gemeten en/of gerekend moet worden, wordt vastgelegd in meet- en rekenbepalingen.</w:t>
      </w:r>
    </w:p>
    <w:p w14:paraId="7240579E" w14:textId="77777777" w:rsidR="00C34A7B" w:rsidRDefault="00C34A7B" w:rsidP="00C34A7B"/>
    <w:p w14:paraId="296E49CD" w14:textId="5CF7E538" w:rsidR="00C34A7B" w:rsidRDefault="00590129" w:rsidP="00C34A7B">
      <w:r w:rsidRPr="005C5DF6">
        <w:t>Bij elkaar in één artikel of een bijlage plaatsen van meet- en rekenbepalingen zorgt er voor dat ze goed vindbaar zijn en draagt bij aan de eenduidigheid van regels.</w:t>
      </w:r>
      <w:r>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FD00CC">
        <w:t>de omgevingsverordening</w:t>
      </w:r>
      <w:r>
        <w:fldChar w:fldCharType="end"/>
      </w:r>
      <w:r>
        <w:t xml:space="preserve"> is </w:t>
      </w:r>
      <w:r>
        <w:lastRenderedPageBreak/>
        <w:t xml:space="preserve">opgenomen; iets wat -indien van toepassing- ook meervoudig bronhouderschap kan vergemakkelijken. Ook wordt op deze manier voorkomen dat er onduidelijkheid ontstaat over bij welk werkingsgebied een meet- of rekenbepaling hoort. Zoals in paragraaf </w:t>
      </w:r>
      <w:r>
        <w:fldChar w:fldCharType="begin"/>
      </w:r>
      <w:r>
        <w:instrText xml:space="preserve"> REF _Ref_bc2d6d73b4e84bb068d5b9b774012bf9_1 </w:instrText>
      </w:r>
      <w:r w:rsidR="002137A7">
        <w:instrText>\n \h</w:instrText>
      </w:r>
      <w:r>
        <w:instrText xml:space="preserve"> </w:instrText>
      </w:r>
      <w:r>
        <w:fldChar w:fldCharType="separate"/>
      </w:r>
      <w:r w:rsidR="00FD00CC">
        <w:t>5.4</w:t>
      </w:r>
      <w:r>
        <w:fldChar w:fldCharType="end"/>
      </w:r>
      <w:r>
        <w:t xml:space="preserve"> is bepaald worden de meet- en rekenbepalingen bij deze methode in het artikel Meet- en rekenbepalingen in Hoofdstuk 1 dan wel in een specifieke bijlage met meet- en rekenbepalingen geplaatst.</w:t>
      </w:r>
    </w:p>
    <w:p w14:paraId="07120BA0" w14:textId="76565FFB" w:rsidR="00C34A7B" w:rsidRDefault="00590129" w:rsidP="00C34A7B">
      <w:r>
        <w:t xml:space="preserve">Het kan echter ook voorkomen dat een meet- of rekenbepaling zo contextgebonden is dat deze slechts voor één of een beperkt aantal artikelen van toepassing is. In zo’n geval kan het bevoegd gezag het wenselijk vinden om de meet- of rekenbepaling niet in </w:t>
      </w:r>
      <w:r w:rsidRPr="00130F90">
        <w:t>het artikel Meet- en rekenbepalingen</w:t>
      </w:r>
      <w:r>
        <w:t xml:space="preserve"> in hoofdstuk 1 te plaatsen maar direct in of bij de artikelen waarop zij van toepassing is. Beide methoden zijn toegestaan.</w:t>
      </w:r>
    </w:p>
    <w:p w14:paraId="35774973" w14:textId="05382B89" w:rsidR="00C34A7B" w:rsidRPr="00AA40DF" w:rsidRDefault="00590129" w:rsidP="00C34A7B">
      <w:r>
        <w:t>Aanbevolen wordt om in ieder geval de meet- en rekenbepalingen die in meerdere artikelen van toepassing zijn, bij elkaar te zetten in het artikel Meet- en rekenbepalingen in Hoofdstuk 1, dan wel in de specifieke bijlage met meet- en rekenbepalingen.</w:t>
      </w:r>
    </w:p>
    <w:p w14:paraId="568C79F8" w14:textId="77777777" w:rsidR="00C34A7B" w:rsidRDefault="00C34A7B" w:rsidP="00C34A7B"/>
    <w:p w14:paraId="6D7F175F" w14:textId="3D38D80A" w:rsidR="00C34A7B" w:rsidRDefault="00590129" w:rsidP="00C34A7B">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Pr="00A728E7">
        <w:t>opsommingstekens in de vorm van nummers of letters</w:t>
      </w:r>
      <w:r>
        <w:t>.</w:t>
      </w:r>
    </w:p>
    <w:p w14:paraId="660CB4B1" w14:textId="77777777" w:rsidR="00C34A7B" w:rsidRDefault="00C34A7B" w:rsidP="00C34A7B"/>
    <w:p w14:paraId="212F2034" w14:textId="776B2777" w:rsidR="00C34A7B" w:rsidRDefault="00590129" w:rsidP="00C34A7B">
      <w:r w:rsidRPr="001F149C">
        <w:t xml:space="preserve">Meet- en rekenbepalingen </w:t>
      </w:r>
      <w:r w:rsidRPr="00680DB0">
        <w:t xml:space="preserve">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rsidRPr="00680DB0">
        <w:t xml:space="preserve">. Om dat ook technisch te bewerkstelligen dienen dergelijke bijlagen in de Regeling te worden geplaatst en niet in een bijlage buiten </w:t>
      </w:r>
      <w:r>
        <w:t>de Regeling</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3FB09192" w14:textId="77777777" w:rsidR="00C34A7B" w:rsidRDefault="00590129" w:rsidP="00C34A7B">
      <w:pPr>
        <w:pStyle w:val="Kop4"/>
      </w:pPr>
      <w:bookmarkStart w:id="104" w:name="_Toc38307929"/>
      <w:r>
        <w:t>Norm</w:t>
      </w:r>
      <w:bookmarkEnd w:id="104"/>
    </w:p>
    <w:p w14:paraId="73CD63D4" w14:textId="01822C93" w:rsidR="00C34A7B" w:rsidRDefault="00590129" w:rsidP="00C34A7B">
      <w:r>
        <w:t xml:space="preserve">Wanneer er in </w:t>
      </w:r>
      <w:r>
        <w:fldChar w:fldCharType="begin"/>
      </w:r>
      <w:r>
        <w:instrText>DOCVARIABLE ID01+</w:instrText>
      </w:r>
      <w:r>
        <w:fldChar w:fldCharType="separate"/>
      </w:r>
      <w:r w:rsidR="00FD00CC">
        <w:t>de omgevingsverordening</w:t>
      </w:r>
      <w:r>
        <w:fldChar w:fldCharType="end"/>
      </w:r>
      <w:r>
        <w:t xml:space="preserve"> meet- en rekenbepalingen voorkomen gelden daarvoor de volgende regels:</w:t>
      </w:r>
    </w:p>
    <w:p w14:paraId="297BBB65" w14:textId="0BFFA656" w:rsidR="00C34A7B" w:rsidRDefault="00590129" w:rsidP="00C34A7B">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Pr>
          <w:rStyle w:val="Eindnootmarkering"/>
        </w:rPr>
        <w:endnoteReference w:id="16"/>
      </w:r>
      <w:r>
        <w:t>;</w:t>
      </w:r>
    </w:p>
    <w:p w14:paraId="0678D10A" w14:textId="65F13FF8" w:rsidR="00C34A7B" w:rsidRDefault="00590129" w:rsidP="00C34A7B">
      <w:pPr>
        <w:pStyle w:val="Opsommingtekens1"/>
      </w:pPr>
      <w:r w:rsidRPr="00D43AF6">
        <w:t xml:space="preserve">wanneer de meet- en rekenbepalingen in een bijlage worden geplaatst, wordt in het artikel </w:t>
      </w:r>
      <w:r w:rsidRPr="00E5507B">
        <w:t xml:space="preserve">Meet- en rekenbepalingen </w:t>
      </w:r>
      <w:r w:rsidRPr="00D43AF6">
        <w:t xml:space="preserve">een tekstuele verwijzing naar de bijlage met </w:t>
      </w:r>
      <w:r>
        <w:t>m</w:t>
      </w:r>
      <w:r w:rsidRPr="00E5507B">
        <w:t xml:space="preserve">eet- en rekenbepalingen </w:t>
      </w:r>
      <w:r w:rsidRPr="00D43AF6">
        <w:t>opgenomen;</w:t>
      </w:r>
    </w:p>
    <w:p w14:paraId="0AD0E371" w14:textId="1D589956" w:rsidR="00C34A7B" w:rsidRDefault="00590129" w:rsidP="00C34A7B">
      <w:pPr>
        <w:pStyle w:val="Opsommingtekens1"/>
      </w:pPr>
      <w:r>
        <w:t>het artikel Meet- en rekenbepalingen dan wel de specifieke bijlage met meet- en rekenbepalingen begint met een introducerende zin</w:t>
      </w:r>
      <w:r>
        <w:rPr>
          <w:rStyle w:val="Eindnootmarkering"/>
        </w:rPr>
        <w:endnoteReference w:id="17"/>
      </w:r>
      <w:r>
        <w:t>;</w:t>
      </w:r>
    </w:p>
    <w:p w14:paraId="0AB2200D" w14:textId="6F6DB2DD" w:rsidR="00C34A7B" w:rsidRDefault="00590129" w:rsidP="00C34A7B">
      <w:pPr>
        <w:pStyle w:val="Opsommingtekens1"/>
      </w:pPr>
      <w:r>
        <w:t>iedere meet- of rekenbepaling bestaat uit een term en een beschrijving van de te gebruiken meet- of rekenwijze</w:t>
      </w:r>
      <w:r>
        <w:rPr>
          <w:rStyle w:val="Eindnootmarkering"/>
        </w:rPr>
        <w:endnoteReference w:id="18"/>
      </w:r>
      <w:r>
        <w:t>;</w:t>
      </w:r>
    </w:p>
    <w:p w14:paraId="6E843676" w14:textId="1C60BC9D" w:rsidR="00C34A7B" w:rsidRDefault="00590129" w:rsidP="00C34A7B">
      <w:pPr>
        <w:pStyle w:val="Opsommingtekens1"/>
      </w:pPr>
      <w:r>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Pr>
          <w:rStyle w:val="Eindnootmarkering"/>
        </w:rPr>
        <w:endnoteReference w:id="19"/>
      </w:r>
      <w:r>
        <w:t>s of letters.</w:t>
      </w:r>
    </w:p>
    <w:p w14:paraId="21B3B5F0" w14:textId="77777777" w:rsidR="00C34A7B" w:rsidRDefault="00C34A7B" w:rsidP="00C34A7B"/>
    <w:p w14:paraId="612A3F5B" w14:textId="699CEB4F" w:rsidR="00C34A7B" w:rsidRDefault="00590129" w:rsidP="00C34A7B">
      <w:r w:rsidRPr="00514F26">
        <w:t xml:space="preserve">Om machineleesbaar te maken dat iets een meet- of rekenbepaling is, wordt gebruik gemaakt van de </w:t>
      </w:r>
      <w:r>
        <w:t>STOP</w:t>
      </w:r>
      <w:r w:rsidRPr="00514F26">
        <w:t xml:space="preserve">-systematiek Begrippenlijst: een specifieke vorm van een Lijst die gericht </w:t>
      </w:r>
      <w:r w:rsidRPr="00514F26">
        <w:lastRenderedPageBreak/>
        <w:t>is op het coderen van een lijst met definities.</w:t>
      </w:r>
      <w:r>
        <w:t xml:space="preserve"> </w:t>
      </w:r>
      <w:r w:rsidRPr="00B52A1B">
        <w:t>Hiervoor wordt verwezen naar de betreffende STOP-documentatie.</w:t>
      </w:r>
    </w:p>
    <w:p w14:paraId="488AF8C7" w14:textId="76BE3DF8" w:rsidR="00C34A7B" w:rsidRDefault="00590129" w:rsidP="00C34A7B">
      <w:pPr>
        <w:pStyle w:val="Kop3"/>
      </w:pPr>
      <w:bookmarkStart w:id="105" w:name="_Ref_9cfb0daa1b4d5f825506436ee75d6ab2_1"/>
      <w:bookmarkStart w:id="106" w:name="_Toc38307930"/>
      <w:r>
        <w:t>Verwijzing</w:t>
      </w:r>
      <w:bookmarkEnd w:id="105"/>
      <w:bookmarkEnd w:id="106"/>
    </w:p>
    <w:p w14:paraId="7B5C4009" w14:textId="2E11014F" w:rsidR="00C34A7B" w:rsidRDefault="00590129" w:rsidP="00C34A7B">
      <w:pPr>
        <w:pStyle w:val="Kop4"/>
      </w:pPr>
      <w:bookmarkStart w:id="107" w:name="_Toc38307931"/>
      <w:r>
        <w:t>Toelichting</w:t>
      </w:r>
      <w:bookmarkEnd w:id="107"/>
    </w:p>
    <w:p w14:paraId="4F77AE8B" w14:textId="427B6232" w:rsidR="00C34A7B" w:rsidRDefault="00590129" w:rsidP="00C34A7B">
      <w:r>
        <w:t>Een stuk tekst kan een verwijzing naar een ander tekstelement of ander document bevatten. Voorbeelden hiervan zijn:</w:t>
      </w:r>
    </w:p>
    <w:p w14:paraId="3D6FFCD6" w14:textId="03632525" w:rsidR="00C34A7B" w:rsidRDefault="00590129" w:rsidP="00C34A7B">
      <w:pPr>
        <w:pStyle w:val="Opsommingtekens1"/>
      </w:pPr>
      <w:r>
        <w:t>de verwijzing vanuit een begrip in een regel naar de begripsbepaling waarin dat begrip wordt gedefinieerd;</w:t>
      </w:r>
    </w:p>
    <w:p w14:paraId="0C437EA1" w14:textId="3F1B3DDB" w:rsidR="00C34A7B" w:rsidRDefault="00590129" w:rsidP="00C34A7B">
      <w:pPr>
        <w:pStyle w:val="Opsommingtekens1"/>
      </w:pPr>
      <w:r>
        <w:t xml:space="preserve">de verwijzing vanuit een </w:t>
      </w:r>
      <w:r w:rsidRPr="00FF5123">
        <w:t xml:space="preserve">beleidsregel over de toepassing van </w:t>
      </w:r>
      <w:r>
        <w:t>een</w:t>
      </w:r>
      <w:r w:rsidRPr="00FF5123">
        <w:t xml:space="preserve"> open norm </w:t>
      </w:r>
      <w:r>
        <w:t>naar de regel waarin de open norm is vastgelegd;</w:t>
      </w:r>
    </w:p>
    <w:p w14:paraId="145D94A6" w14:textId="1272EAD0" w:rsidR="00C34A7B" w:rsidRDefault="00590129" w:rsidP="00C34A7B">
      <w:pPr>
        <w:pStyle w:val="Opsommingtekens1"/>
      </w:pPr>
      <w:r>
        <w:t>de verwijzing vanuit een artikel naar de artikelsgewijze toelichting op dat artikel (en vice versa);</w:t>
      </w:r>
    </w:p>
    <w:p w14:paraId="4FA786AC" w14:textId="43FC2D23" w:rsidR="00C34A7B" w:rsidRDefault="00590129" w:rsidP="00C34A7B">
      <w:pPr>
        <w:pStyle w:val="Opsommingtekens1"/>
      </w:pPr>
      <w:r>
        <w:t>de verwijzing vanuit een regel naar een wettelijke bepaling;</w:t>
      </w:r>
    </w:p>
    <w:p w14:paraId="1476573A" w14:textId="4D5F3BBD" w:rsidR="00C34A7B" w:rsidRDefault="00590129" w:rsidP="00C34A7B">
      <w:pPr>
        <w:pStyle w:val="Opsommingtekens1"/>
      </w:pPr>
      <w:r w:rsidRPr="007B6B5C">
        <w:t xml:space="preserve">de verwijzing vanuit een tekstelement in een </w:t>
      </w:r>
      <w:r>
        <w:t>omgevingsdocument</w:t>
      </w:r>
      <w:r w:rsidRPr="007B6B5C">
        <w:t xml:space="preserve"> met Vrijetekststructuur naar een ander tekstelement in datzelfde </w:t>
      </w:r>
      <w:r>
        <w:t xml:space="preserve">of een ander </w:t>
      </w:r>
      <w:r w:rsidRPr="00C2032D">
        <w:t>omgevingsdocument</w:t>
      </w:r>
      <w:r w:rsidRPr="007B6B5C">
        <w:t xml:space="preserve"> of in een ander besluit of regeling.</w:t>
      </w:r>
    </w:p>
    <w:p w14:paraId="1A5AC31F" w14:textId="77777777" w:rsidR="00C34A7B" w:rsidRDefault="00C34A7B" w:rsidP="00C34A7B"/>
    <w:p w14:paraId="0ABF6C93" w14:textId="73BB1963" w:rsidR="00C34A7B" w:rsidRDefault="00590129" w:rsidP="00C34A7B">
      <w:r>
        <w:t xml:space="preserve">Het gaat hier om een simpele verwijzing; de verhouding tussen het ene tekstelement en het andere tekstelement of document is niet gekwalificeerd. Met de hier beschreven verwijzing wordt ook uitdrukkelijk niet de verwijzing vanuit een </w:t>
      </w:r>
      <w:r w:rsidRPr="00BF4B61">
        <w:t xml:space="preserve">Juridische regel, Divisie of Tekstdeel </w:t>
      </w:r>
      <w:r>
        <w:t>naar een Locatie of een IMOW-object bedoeld.</w:t>
      </w:r>
    </w:p>
    <w:p w14:paraId="5EB4FD3B" w14:textId="3BBF8B6C" w:rsidR="00C34A7B" w:rsidRDefault="00590129" w:rsidP="00C34A7B">
      <w:r>
        <w:t>Het model maakt het mogelijk de hier bedoelde verwijzing te maken. Hiervoor wordt gebruik gemaakt van de generieke XML-elementen IntRef (voor verwijzingen tussen tekstelementen binnen een omgevingsdocument) en ExtRef (voor verwijzingen vanuit een omgevingsdocument 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FD00CC">
        <w:t>de omgevingsverordening</w:t>
      </w:r>
      <w:r>
        <w:fldChar w:fldCharType="end"/>
      </w:r>
      <w:r>
        <w:t xml:space="preserve"> zelf, maar ook naar (</w:t>
      </w:r>
      <w:r w:rsidR="009F6DB4">
        <w:t xml:space="preserve">een </w:t>
      </w:r>
      <w:r>
        <w:t>tekstelement in) een ander document.</w:t>
      </w:r>
    </w:p>
    <w:p w14:paraId="40469B85" w14:textId="23F6F4A3" w:rsidR="00C34A7B" w:rsidRDefault="00590129" w:rsidP="00C34A7B">
      <w:r>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fldChar w:fldCharType="begin"/>
      </w:r>
      <w:r>
        <w:instrText>DOCVARIABLE ID01+</w:instrText>
      </w:r>
      <w:r>
        <w:fldChar w:fldCharType="separate"/>
      </w:r>
      <w:r w:rsidR="00FD00CC">
        <w:t>de omgevingsverordening</w:t>
      </w:r>
      <w:r>
        <w:fldChar w:fldCharType="end"/>
      </w:r>
      <w:r>
        <w:t xml:space="preserve"> zonder dat daar een besluit van het bevoegd gezag aan ten grondslag ligt. Zo’n algemene verwijzing zonder specifieke versie noemen we een dynamische verwijzing. Wanneer het ongewenst is dat een wijziging in het andere document doorwerkt in </w:t>
      </w:r>
      <w:r>
        <w:fldChar w:fldCharType="begin"/>
      </w:r>
      <w:r>
        <w:instrText>DOCVARIABLE ID01+</w:instrText>
      </w:r>
      <w:r>
        <w:fldChar w:fldCharType="separate"/>
      </w:r>
      <w:r w:rsidR="00FD00CC">
        <w:t>de omgevingsverordening</w:t>
      </w:r>
      <w:r>
        <w:fldChar w:fldCharType="end"/>
      </w:r>
      <w:r>
        <w:t xml:space="preserve"> kan een statische verwijzing worden gemaakt. Er wordt dan expliciet verwezen naar een specifieke versie van dat andere document</w:t>
      </w:r>
      <w:r>
        <w:rPr>
          <w:rStyle w:val="Eindnootmarkering"/>
        </w:rPr>
        <w:endnoteReference w:id="20"/>
      </w:r>
      <w:r>
        <w:t>.</w:t>
      </w:r>
    </w:p>
    <w:p w14:paraId="3D9A5451" w14:textId="327B53B2" w:rsidR="00C34A7B" w:rsidRDefault="00C34A7B" w:rsidP="00C34A7B"/>
    <w:p w14:paraId="5D6BFC27" w14:textId="17F745C0" w:rsidR="00C34A7B" w:rsidRDefault="00590129" w:rsidP="00C34A7B">
      <w:r>
        <w:t xml:space="preserve">Ten behoeve van de goede raadpleegbaarheid van </w:t>
      </w:r>
      <w:r>
        <w:fldChar w:fldCharType="begin"/>
      </w:r>
      <w:r>
        <w:instrText>DOCVARIABLE ID01+</w:instrText>
      </w:r>
      <w:r>
        <w:fldChar w:fldCharType="separate"/>
      </w:r>
      <w:r w:rsidR="00FD00CC">
        <w:t>de omgevingsverordening</w:t>
      </w:r>
      <w:r>
        <w:fldChar w:fldCharType="end"/>
      </w:r>
      <w:r>
        <w:t xml:space="preserve"> wordt sterk aanbevolen om in ieder geval gebruik te maken van de verwijzing vanuit een begrip in een regel naar de begripsbepaling waarin dat begrip wordt gedefinieerd</w:t>
      </w:r>
      <w:r>
        <w:rPr>
          <w:rStyle w:val="Eindnootmarkering"/>
        </w:rPr>
        <w:endnoteReference w:id="21"/>
      </w:r>
      <w:r>
        <w:t>.</w:t>
      </w:r>
    </w:p>
    <w:p w14:paraId="1BEE282B" w14:textId="5C89950F" w:rsidR="00C34A7B" w:rsidRDefault="00590129" w:rsidP="00C34A7B">
      <w:pPr>
        <w:pStyle w:val="Kop4"/>
      </w:pPr>
      <w:bookmarkStart w:id="108" w:name="_Toc38307932"/>
      <w:r>
        <w:t>Norm</w:t>
      </w:r>
      <w:bookmarkEnd w:id="108"/>
    </w:p>
    <w:p w14:paraId="5BAFD353" w14:textId="759AD54D" w:rsidR="00C34A7B" w:rsidRPr="00F30FE1" w:rsidRDefault="00590129" w:rsidP="00C34A7B">
      <w:r w:rsidRPr="00F30FE1">
        <w:t xml:space="preserve">Voor het maken van de verwijzing wordt gebruik gemaakt van de generieke </w:t>
      </w:r>
      <w:r>
        <w:t>XML</w:t>
      </w:r>
      <w:r w:rsidRPr="00F30FE1">
        <w:t>-elementen IntRef (voor de verwijzing naar een ander tekstelement in hetzelfde document) en ExtRef (voor de verwijzing naar (tekstelementen in) een ander document).</w:t>
      </w:r>
    </w:p>
    <w:p w14:paraId="2CCD74E1" w14:textId="44E33688" w:rsidR="00C34A7B" w:rsidRDefault="00590129" w:rsidP="00C34A7B">
      <w:pPr>
        <w:pStyle w:val="Kop2"/>
      </w:pPr>
      <w:bookmarkStart w:id="109" w:name="_Ref_ede6bc72a6c0637c494c31cf296af632_1"/>
      <w:bookmarkStart w:id="110" w:name="_Toc38307933"/>
      <w:r>
        <w:lastRenderedPageBreak/>
        <w:t>Het Informatiemodel Omgevingswet</w:t>
      </w:r>
      <w:bookmarkEnd w:id="109"/>
      <w:bookmarkEnd w:id="110"/>
    </w:p>
    <w:p w14:paraId="6109A803" w14:textId="77777777" w:rsidR="00C34A7B" w:rsidRDefault="00590129" w:rsidP="00C34A7B">
      <w:pPr>
        <w:pStyle w:val="Kop3"/>
      </w:pPr>
      <w:bookmarkStart w:id="111" w:name="_Toc38307934"/>
      <w:r>
        <w:t>Inleiding</w:t>
      </w:r>
      <w:bookmarkEnd w:id="111"/>
    </w:p>
    <w:p w14:paraId="172583DF" w14:textId="34E80E59" w:rsidR="00C34A7B" w:rsidRDefault="00590129" w:rsidP="00C34A7B">
      <w:r>
        <w:t>IMOW beschrijft vanuit informatiekundig én domeininhoudelijk perspectief de aspecten die van belang zijn voor het annoteren bij het opstellen van omgevingsdocumenten en ten behoeve van de informatieverschaffing in DSO-LV.</w:t>
      </w:r>
    </w:p>
    <w:p w14:paraId="57FBC62F" w14:textId="2D596BD5" w:rsidR="00C34A7B" w:rsidRDefault="00590129" w:rsidP="00C34A7B">
      <w:r>
        <w:t xml:space="preserve">In dit hoofdstuk wordt de toepassing van IMOW voor </w:t>
      </w:r>
      <w:r>
        <w:fldChar w:fldCharType="begin"/>
      </w:r>
      <w:r>
        <w:instrText>DOCVARIABLE ID01+</w:instrText>
      </w:r>
      <w:r>
        <w:fldChar w:fldCharType="separate"/>
      </w:r>
      <w:r w:rsidR="00FD00CC">
        <w:t>de omgevingsverordening</w:t>
      </w:r>
      <w:r>
        <w:fldChar w:fldCharType="end"/>
      </w:r>
      <w:r>
        <w:t xml:space="preserve"> toegelicht. </w:t>
      </w:r>
      <w:r w:rsidRPr="00CF13B5">
        <w:t xml:space="preserve">Paragraaf </w:t>
      </w:r>
      <w:r>
        <w:fldChar w:fldCharType="begin"/>
      </w:r>
      <w:r>
        <w:instrText xml:space="preserve"> REF _Ref_a3c82788b58ab0492e991f7c1692b6af_1 </w:instrText>
      </w:r>
      <w:r w:rsidR="002137A7">
        <w:instrText>\n \h</w:instrText>
      </w:r>
      <w:r>
        <w:instrText xml:space="preserve"> </w:instrText>
      </w:r>
      <w:r>
        <w:fldChar w:fldCharType="separate"/>
      </w:r>
      <w:r w:rsidR="00FD00CC">
        <w:t>6.2</w:t>
      </w:r>
      <w:r>
        <w:fldChar w:fldCharType="end"/>
      </w:r>
      <w:r w:rsidRPr="00CF13B5">
        <w:t xml:space="preserve"> beschrijft de </w:t>
      </w:r>
      <w:r>
        <w:t xml:space="preserve">drie </w:t>
      </w:r>
      <w:r w:rsidRPr="00CF13B5">
        <w:t>hoofd</w:t>
      </w:r>
      <w:r>
        <w:t>componenten</w:t>
      </w:r>
      <w:r w:rsidRPr="00CF13B5">
        <w:t xml:space="preserve"> van IMOW</w:t>
      </w:r>
      <w:r>
        <w:t xml:space="preserve">: tekst, locatie en annotatie. </w:t>
      </w:r>
      <w:r w:rsidRPr="00314048">
        <w:t xml:space="preserve">Paragraaf </w:t>
      </w:r>
      <w:r>
        <w:fldChar w:fldCharType="begin"/>
      </w:r>
      <w:r>
        <w:instrText xml:space="preserve"> REF _Ref_8957b9b51760ce8e74d673afcfa70917_1 </w:instrText>
      </w:r>
      <w:r w:rsidR="002137A7">
        <w:instrText>\n \h</w:instrText>
      </w:r>
      <w:r>
        <w:instrText xml:space="preserve"> </w:instrText>
      </w:r>
      <w:r>
        <w:fldChar w:fldCharType="separate"/>
      </w:r>
      <w:r w:rsidR="00FD00CC">
        <w:t>6.3</w:t>
      </w:r>
      <w:r>
        <w:fldChar w:fldCharType="end"/>
      </w:r>
      <w:r w:rsidRPr="00314048">
        <w:t xml:space="preserve"> </w:t>
      </w:r>
      <w:r>
        <w:t xml:space="preserve">bevat </w:t>
      </w:r>
      <w:r w:rsidRPr="00314048">
        <w:t xml:space="preserve">het IMOW-UML-klassediagram voor </w:t>
      </w:r>
      <w:r>
        <w:fldChar w:fldCharType="begin"/>
      </w:r>
      <w:r>
        <w:instrText>DOCVARIABLE ID01+</w:instrText>
      </w:r>
      <w:r>
        <w:fldChar w:fldCharType="separate"/>
      </w:r>
      <w:r w:rsidR="00FD00CC">
        <w:t>de omgevingsverordening</w:t>
      </w:r>
      <w:r>
        <w:fldChar w:fldCharType="end"/>
      </w:r>
      <w:r>
        <w:t xml:space="preserve"> met een korte toelichting op het diagram</w:t>
      </w:r>
      <w:r w:rsidRPr="00314048">
        <w:t xml:space="preserve">. </w:t>
      </w:r>
      <w:r w:rsidRPr="00CF13B5">
        <w:t xml:space="preserve">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rsidRPr="00CF13B5">
        <w:t xml:space="preserve"> beschrijft</w:t>
      </w:r>
      <w:r>
        <w:t>, na een introductie over de bedoeling van het annoteren met IMOW,</w:t>
      </w:r>
      <w:r w:rsidRPr="00CF13B5">
        <w:t xml:space="preserve"> in detail </w:t>
      </w:r>
      <w:r>
        <w:t xml:space="preserve">de </w:t>
      </w:r>
      <w:r w:rsidRPr="002A4E3F">
        <w:t xml:space="preserve">IMOW-objecten </w:t>
      </w:r>
      <w:r>
        <w:t xml:space="preserve">en hun attributen en </w:t>
      </w:r>
      <w:r w:rsidRPr="00CF13B5">
        <w:t xml:space="preserve">de toepassing van het annoteren met </w:t>
      </w:r>
      <w:r>
        <w:t xml:space="preserve">die </w:t>
      </w:r>
      <w:r w:rsidRPr="00CF13B5">
        <w:t xml:space="preserve">objecten op </w:t>
      </w:r>
      <w:r>
        <w:fldChar w:fldCharType="begin"/>
      </w:r>
      <w:r>
        <w:instrText>DOCVARIABLE ID01+</w:instrText>
      </w:r>
      <w:r>
        <w:fldChar w:fldCharType="separate"/>
      </w:r>
      <w:r w:rsidR="00FD00CC">
        <w:t>de omgevingsverordening</w:t>
      </w:r>
      <w:r>
        <w:fldChar w:fldCharType="end"/>
      </w:r>
      <w:r w:rsidRPr="00CF13B5">
        <w:t xml:space="preserve">. </w:t>
      </w:r>
      <w:r w:rsidRPr="00106EAF">
        <w:t xml:space="preserve">In de laatste drie paragrafen van dit hoofdstuk worden het niveau van annoteren, het werken met standaardfrases </w:t>
      </w:r>
      <w:r>
        <w:t>en</w:t>
      </w:r>
      <w:r w:rsidRPr="00106EAF">
        <w:t xml:space="preserve"> de verplichte en onverplichte onderdelen van de standaard en hun juridische status </w:t>
      </w:r>
      <w:r>
        <w:t>beschreven</w:t>
      </w:r>
      <w:r w:rsidRPr="00106EAF">
        <w:t>.</w:t>
      </w:r>
    </w:p>
    <w:p w14:paraId="70D04C23" w14:textId="6EA90928" w:rsidR="00C34A7B" w:rsidRDefault="00590129" w:rsidP="00C34A7B">
      <w:r>
        <w:t>Daar waar in dit hoofdstuk de naam van een IMOW-object gebruikt wordt, wordt die naam met een hoofdletter geschreven. De namen van attributen van objecten worden cursief gedrukt.</w:t>
      </w:r>
    </w:p>
    <w:p w14:paraId="22FC70F5" w14:textId="4BE51871" w:rsidR="00C34A7B" w:rsidRDefault="00590129" w:rsidP="00C34A7B">
      <w:pPr>
        <w:pStyle w:val="Kop3"/>
      </w:pPr>
      <w:bookmarkStart w:id="112" w:name="_Ref_a3c82788b58ab0492e991f7c1692b6af_1"/>
      <w:bookmarkStart w:id="113" w:name="_Ref_a3c82788b58ab0492e991f7c1692b6af_2"/>
      <w:bookmarkStart w:id="114" w:name="_Ref_a3c82788b58ab0492e991f7c1692b6af_3"/>
      <w:bookmarkStart w:id="115" w:name="_Toc38307935"/>
      <w:r>
        <w:t>D</w:t>
      </w:r>
      <w:r w:rsidRPr="003667F3">
        <w:t>e drie hoofdcomponenten van IMOW: tekst, locatie en annotatie</w:t>
      </w:r>
      <w:bookmarkEnd w:id="112"/>
      <w:bookmarkEnd w:id="113"/>
      <w:bookmarkEnd w:id="114"/>
      <w:bookmarkEnd w:id="115"/>
    </w:p>
    <w:p w14:paraId="726CF6DE" w14:textId="6BF47A47" w:rsidR="00C34A7B" w:rsidRDefault="00590129" w:rsidP="00C34A7B">
      <w:pPr>
        <w:pStyle w:val="Figuur"/>
      </w:pPr>
      <w:r>
        <w:rPr>
          <w:noProof/>
        </w:rPr>
        <w:drawing>
          <wp:inline distT="0" distB="0" distL="0" distR="0" wp14:anchorId="1D03D6FA" wp14:editId="6FB91D16">
            <wp:extent cx="4349750" cy="1904806"/>
            <wp:effectExtent l="0" t="0" r="0" b="635"/>
            <wp:docPr id="1987060758"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9">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34A7B" w:rsidRPr="00CD1890" w:rsidRDefault="00590129" w:rsidP="00C34A7B">
      <w:pPr>
        <w:pStyle w:val="Figuurbijschrift"/>
      </w:pPr>
      <w:r>
        <w:t>De hoofdcomponenten van IMOW</w:t>
      </w:r>
    </w:p>
    <w:p w14:paraId="59478EB2" w14:textId="105E1177" w:rsidR="00C34A7B" w:rsidRDefault="00590129" w:rsidP="00C34A7B">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waardoor onderdelen geselecteerd en bevraagd kunnen worden. Het vervolg van deze paragraaf beschrijft deze drie componenten in grote lijnen. 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ze in detail beschreven.</w:t>
      </w:r>
    </w:p>
    <w:p w14:paraId="293A19CF" w14:textId="0CC9471E" w:rsidR="00C34A7B" w:rsidRDefault="00590129" w:rsidP="00C34A7B">
      <w:pPr>
        <w:pStyle w:val="Kop4"/>
      </w:pPr>
      <w:bookmarkStart w:id="116" w:name="_Ref_04e18d4e712460846b92794052e2e9d3_1"/>
      <w:bookmarkStart w:id="117" w:name="_Toc38307936"/>
      <w:r>
        <w:t>Tekst</w:t>
      </w:r>
      <w:bookmarkEnd w:id="116"/>
      <w:bookmarkEnd w:id="117"/>
    </w:p>
    <w:p w14:paraId="5EED452B" w14:textId="776AA2D9" w:rsidR="00C34A7B" w:rsidRDefault="00590129" w:rsidP="00C34A7B">
      <w:r>
        <w:t xml:space="preserve">Zoals 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al is beschreven kent STOP twee soorten tekststructuur: Artikelstructuur en Vrijetekststructuur. In het STOP-tekstmodel is Artikelstructuur de tekststructuur voor het lichaam van een regeling die is opgebouwd uit één of meer artikelen en is </w:t>
      </w:r>
      <w:r>
        <w:lastRenderedPageBreak/>
        <w:t>Vrijetekststructuur de tekststructuur die wordt gebruikt voor die onderdelen van (formele) regelingen die geen artikelen bevatten.</w:t>
      </w:r>
    </w:p>
    <w:p w14:paraId="0668EDE9" w14:textId="6BC21685" w:rsidR="00C34A7B" w:rsidRDefault="00590129" w:rsidP="00C34A7B">
      <w:r>
        <w:t xml:space="preserve">IMOW maakt </w:t>
      </w:r>
      <w:r w:rsidR="00214864" w:rsidRPr="00214864">
        <w:t>eveneens</w:t>
      </w:r>
      <w:r>
        <w:t xml:space="preserve"> onderscheid tussen de </w:t>
      </w:r>
      <w:r w:rsidRPr="00E17C40">
        <w:t>Artikelstructuur</w:t>
      </w:r>
      <w:r>
        <w:t xml:space="preserve"> en de </w:t>
      </w:r>
      <w:r w:rsidRPr="00E17C40">
        <w:t>Vrijetekststructuur</w:t>
      </w:r>
      <w:r>
        <w:t xml:space="preserve">. Het verschil met STOP is dat IMOW alleen wordt toegepast op het lichaam van omgevingsdocumenten, oftewel de delen 2 van besluiten tot vaststelling of wijziging van omgevingsdocumenten. IMOW wordt dus niet toegepast op de overige onderdelen, zoals vaststellingsdocumenten, motivering, artikelsgewijze toelichting en bijlagen. Twee voorbeelden: IMOW ziet wel op de regels van de </w:t>
      </w:r>
      <w:r w:rsidRPr="00445E4C">
        <w:t>omgevingsverordening</w:t>
      </w:r>
      <w:r>
        <w:t xml:space="preserve"> maar niet op de motivering die onderdeel vormt van het besluit, wel op de beleidsteksten in de omgevingsvisie maar niet op een eventuele bijbehorende zienswijzennota of participatieverslag.</w:t>
      </w:r>
    </w:p>
    <w:p w14:paraId="25C55301" w14:textId="77777777" w:rsidR="00C34A7B" w:rsidRDefault="00C34A7B" w:rsidP="00C34A7B"/>
    <w:p w14:paraId="34FCD731" w14:textId="12DCBC3D" w:rsidR="00C34A7B" w:rsidRDefault="00590129" w:rsidP="00C34A7B">
      <w:r>
        <w:t xml:space="preserve">Voor tekst met Artikelstructuur onderscheidt IMOW de objecten Regeltekst en Juridische regel (beschreven in subparagraaf </w:t>
      </w:r>
      <w:r>
        <w:fldChar w:fldCharType="begin"/>
      </w:r>
      <w:r>
        <w:instrText xml:space="preserve"> REF _Ref_25d16e22f9dcade20a24e0be956ac940_1 </w:instrText>
      </w:r>
      <w:r w:rsidR="002137A7">
        <w:instrText>\n \h</w:instrText>
      </w:r>
      <w:r>
        <w:instrText xml:space="preserve"> </w:instrText>
      </w:r>
      <w:r>
        <w:fldChar w:fldCharType="separate"/>
      </w:r>
      <w:r w:rsidR="00FD00CC">
        <w:t>6.2.1.1</w:t>
      </w:r>
      <w:r>
        <w:fldChar w:fldCharType="end"/>
      </w:r>
      <w:r>
        <w:t xml:space="preserve">), voor het lichaam van omgevingsdocumenten met Vrijetekststructuur heeft IMOW de objecten Divisie en Tekstdeel (de onderwerpen van subparagraaf </w:t>
      </w:r>
      <w:r>
        <w:fldChar w:fldCharType="begin"/>
      </w:r>
      <w:r>
        <w:instrText xml:space="preserve"> REF _Ref_63e256e55b978e21aa23780f3f7e3a8a_1 </w:instrText>
      </w:r>
      <w:r w:rsidR="002137A7">
        <w:instrText>\n \h</w:instrText>
      </w:r>
      <w:r>
        <w:instrText xml:space="preserve"> </w:instrText>
      </w:r>
      <w:r>
        <w:fldChar w:fldCharType="separate"/>
      </w:r>
      <w:r w:rsidR="00FD00CC">
        <w:t>6.2.1.2</w:t>
      </w:r>
      <w:r>
        <w:fldChar w:fldCharType="end"/>
      </w:r>
      <w:r>
        <w:t xml:space="preserve">). </w:t>
      </w:r>
    </w:p>
    <w:p w14:paraId="62D84718" w14:textId="6465729D" w:rsidR="00C34A7B" w:rsidRDefault="00590129" w:rsidP="00C34A7B">
      <w:pPr>
        <w:pStyle w:val="Kop5"/>
      </w:pPr>
      <w:bookmarkStart w:id="118" w:name="_Ref_25d16e22f9dcade20a24e0be956ac940_1"/>
      <w:bookmarkStart w:id="119" w:name="_Toc38307937"/>
      <w:r>
        <w:t>Regeltekst en Juridische regel</w:t>
      </w:r>
      <w:bookmarkEnd w:id="118"/>
      <w:bookmarkEnd w:id="119"/>
    </w:p>
    <w:p w14:paraId="1E2C4AD3" w14:textId="3A1FB5A1" w:rsidR="00C34A7B" w:rsidRDefault="00590129" w:rsidP="00C34A7B">
      <w:r>
        <w:t xml:space="preserve">Regeltekst is de IMOW-term voor de kleinste zelfstandige eenheid van (een of meer) bij elkaar horende Juridische regels in een omgevingsdocument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w:t>
      </w:r>
    </w:p>
    <w:p w14:paraId="243F31BB" w14:textId="77777777" w:rsidR="00C34A7B" w:rsidRDefault="00590129" w:rsidP="00C34A7B">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C34A7B" w:rsidRDefault="00C34A7B" w:rsidP="00C34A7B"/>
    <w:p w14:paraId="05CC01C3" w14:textId="164DE5C5" w:rsidR="00C34A7B" w:rsidRDefault="00590129" w:rsidP="00C34A7B">
      <w:r>
        <w:t>Een voorbeeld waarin een Regeltekst één Juridische regel bevat:</w:t>
      </w:r>
    </w:p>
    <w:p w14:paraId="021596A9" w14:textId="034C829B" w:rsidR="00C34A7B" w:rsidRDefault="00590129" w:rsidP="00C34A7B">
      <w:pPr>
        <w:pStyle w:val="Figuur"/>
      </w:pPr>
      <w:r>
        <w:rPr>
          <w:noProof/>
        </w:rPr>
        <w:drawing>
          <wp:inline distT="0" distB="0" distL="0" distR="0" wp14:anchorId="10059051" wp14:editId="7CB851DA">
            <wp:extent cx="5194300" cy="1012288"/>
            <wp:effectExtent l="0" t="0" r="6350" b="0"/>
            <wp:docPr id="174290404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30">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C34A7B" w:rsidRPr="000866C3" w:rsidRDefault="00590129" w:rsidP="00C34A7B">
      <w:pPr>
        <w:pStyle w:val="Figuurbijschrift"/>
      </w:pPr>
      <w:r>
        <w:t>Regeltekst met één Juridische regel</w:t>
      </w:r>
    </w:p>
    <w:p w14:paraId="213F201D" w14:textId="00E94D0F" w:rsidR="00C34A7B" w:rsidRDefault="00590129">
      <w:r>
        <w:t xml:space="preserve">Twee voorbeelden waarin een Regeltekst meerdere juridische regels bevat: </w:t>
      </w:r>
    </w:p>
    <w:p w14:paraId="113DD6F3" w14:textId="77777777" w:rsidR="00C34A7B" w:rsidRDefault="00C34A7B"/>
    <w:p w14:paraId="0B62E5B3" w14:textId="0E8ECF6C" w:rsidR="00C34A7B" w:rsidRDefault="00590129">
      <w:pPr>
        <w:pStyle w:val="Figuur"/>
      </w:pPr>
      <w:r>
        <w:rPr>
          <w:noProof/>
        </w:rPr>
        <w:lastRenderedPageBreak/>
        <w:drawing>
          <wp:inline distT="0" distB="0" distL="0" distR="0" wp14:anchorId="1008825D" wp14:editId="341C7954">
            <wp:extent cx="5365750" cy="1241502"/>
            <wp:effectExtent l="0" t="0" r="6350" b="0"/>
            <wp:docPr id="638915534"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1">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C34A7B" w:rsidRPr="00B111FA" w:rsidRDefault="00590129" w:rsidP="00C34A7B">
      <w:pPr>
        <w:pStyle w:val="Figuurbijschrift"/>
      </w:pPr>
      <w:r>
        <w:t>Regeltekst met meerdere Juridische regels, omgevingsplan</w:t>
      </w:r>
    </w:p>
    <w:p w14:paraId="3F00E738" w14:textId="3FFA0C19" w:rsidR="00C34A7B" w:rsidRDefault="00590129" w:rsidP="00C34A7B">
      <w:pPr>
        <w:pStyle w:val="Figuur"/>
      </w:pPr>
      <w:r>
        <w:rPr>
          <w:noProof/>
        </w:rPr>
        <w:drawing>
          <wp:inline distT="0" distB="0" distL="0" distR="0" wp14:anchorId="3315A466" wp14:editId="11DAE466">
            <wp:extent cx="5346698" cy="1145261"/>
            <wp:effectExtent l="0" t="0" r="6350" b="0"/>
            <wp:docPr id="111164354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2">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E5C753D" w:rsidR="00C34A7B" w:rsidRPr="00590705" w:rsidRDefault="00590129" w:rsidP="00C34A7B">
      <w:pPr>
        <w:pStyle w:val="Figuurbijschrift"/>
      </w:pPr>
      <w:r w:rsidRPr="00590705">
        <w:t>Regeltekst met meerdere Juridische regels</w:t>
      </w:r>
      <w:r w:rsidR="008240AD">
        <w:t>,</w:t>
      </w:r>
      <w:r>
        <w:t xml:space="preserve"> AMvB</w:t>
      </w:r>
    </w:p>
    <w:p w14:paraId="0EE6EAAE" w14:textId="55E23788" w:rsidR="00C34A7B" w:rsidRDefault="00590129" w:rsidP="00C34A7B">
      <w:pPr>
        <w:pStyle w:val="Kop5"/>
      </w:pPr>
      <w:bookmarkStart w:id="120" w:name="_Ref_63e256e55b978e21aa23780f3f7e3a8a_1"/>
      <w:bookmarkStart w:id="121" w:name="_Toc38307938"/>
      <w:r>
        <w:t>Divisie en Tekstdeel</w:t>
      </w:r>
      <w:bookmarkEnd w:id="120"/>
      <w:bookmarkEnd w:id="121"/>
    </w:p>
    <w:p w14:paraId="4BC5C551" w14:textId="09DCE631" w:rsidR="00C34A7B" w:rsidRDefault="00590129" w:rsidP="00C34A7B">
      <w:r>
        <w:t>V</w:t>
      </w:r>
      <w:r w:rsidRPr="00B5540F">
        <w:t>oor het onderdeel van omgevingsdocumenten met Vrijetekststructuur dat de daadwerkelijke inhoud van het omgevingsdocument bevat</w:t>
      </w:r>
      <w:r>
        <w:t>,</w:t>
      </w:r>
      <w:r w:rsidRPr="00B5540F">
        <w:t xml:space="preserve"> </w:t>
      </w:r>
      <w:r>
        <w:t xml:space="preserve">onderscheidt </w:t>
      </w:r>
      <w:r w:rsidRPr="00B5540F">
        <w:t xml:space="preserve">IMOW </w:t>
      </w:r>
      <w:r>
        <w:t xml:space="preserve">de objecttypen Divisie en Tekstdeel. Divisie is de kleinste zelfstandige eenheid van tekst. Tekstdeel is een abstract concept waarmee een deel van een tekst wordt beschreven. Tekstdeel wordt gebruikt om aan verschillende onderdelen van een Divisie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 Een Divisie bevat altijd ten minste één Tekstdeel; wanneer dat gewenst is kan een Divisie meerdere Tekstdelen bevatten.</w:t>
      </w:r>
    </w:p>
    <w:p w14:paraId="7F9FA6EC" w14:textId="3BD1A268" w:rsidR="00C34A7B" w:rsidRDefault="00590129" w:rsidP="00C34A7B">
      <w:r>
        <w:t>Let op dat h</w:t>
      </w:r>
      <w:r w:rsidRPr="0003729F">
        <w:t>et STOP-tekstmodel het structuurelement Divisie</w:t>
      </w:r>
      <w:r>
        <w:t xml:space="preserve"> kent en</w:t>
      </w:r>
      <w:r w:rsidRPr="0003729F">
        <w:t xml:space="preserve"> IMOW </w:t>
      </w:r>
      <w:r>
        <w:t xml:space="preserve">het objecttype </w:t>
      </w:r>
      <w:r w:rsidRPr="0003729F">
        <w:t xml:space="preserve">Divisie. Ze zijn niet hetzelfde. </w:t>
      </w:r>
      <w:r>
        <w:t>Het STOP-</w:t>
      </w:r>
      <w:r w:rsidRPr="002F3231">
        <w:t>structuurelement Divisie</w:t>
      </w:r>
      <w:r>
        <w:t xml:space="preserve"> wordt gebruikt voor alle onderdelen van besluiten en regelingen die geen artikelen bevatten. Dat is ruimer dan het IMOW-object Divisie, dat alleen kan voorkomen in het inhoudelijke deel van een omgevingsdocument </w:t>
      </w:r>
      <w:r w:rsidRPr="00960957">
        <w:t>met Vrijetekststructuur</w:t>
      </w:r>
      <w:r>
        <w:t>.</w:t>
      </w:r>
    </w:p>
    <w:p w14:paraId="7D2F7F6D" w14:textId="35BDD615" w:rsidR="00C34A7B" w:rsidRDefault="00590129" w:rsidP="00C34A7B">
      <w:pPr>
        <w:pStyle w:val="Kop4"/>
      </w:pPr>
      <w:bookmarkStart w:id="122" w:name="_Toc38307939"/>
      <w:r>
        <w:t>Locatie</w:t>
      </w:r>
      <w:bookmarkEnd w:id="122"/>
    </w:p>
    <w:p w14:paraId="223871FC" w14:textId="39B08957" w:rsidR="00C34A7B" w:rsidRDefault="00590129" w:rsidP="00C34A7B">
      <w:pPr>
        <w:pStyle w:val="Kop5"/>
      </w:pPr>
      <w:bookmarkStart w:id="123" w:name="_Toc38307940"/>
      <w:r>
        <w:t>Werkingsgebied en Locatie</w:t>
      </w:r>
      <w:bookmarkEnd w:id="123"/>
    </w:p>
    <w:p w14:paraId="6A798DE9" w14:textId="7F14B48E" w:rsidR="00C34A7B" w:rsidRDefault="00590129" w:rsidP="00C34A7B">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verplicht een werkingsgebied oftewel één of meer Locaties. </w:t>
      </w:r>
    </w:p>
    <w:p w14:paraId="684568E7" w14:textId="77777777" w:rsidR="00C34A7B" w:rsidRDefault="00C34A7B" w:rsidP="00C34A7B"/>
    <w:p w14:paraId="4D201A1A" w14:textId="2A0BC12F" w:rsidR="00C34A7B" w:rsidRDefault="00590129" w:rsidP="00C34A7B">
      <w:r>
        <w:lastRenderedPageBreak/>
        <w:t xml:space="preserve">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CF5124" w:rsidRPr="00CF5124">
        <w:t>Deze relatie wordt door LVBB en in DSO-LV afgeleid, het bevoegd gezag hoeft geen afzonderlijke geometrie voor het werkingsgebied aan te leveren.</w:t>
      </w:r>
    </w:p>
    <w:p w14:paraId="63962D63" w14:textId="42CE4A2E" w:rsidR="00C34A7B" w:rsidRDefault="00590129" w:rsidP="00C34A7B">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C34A7B" w:rsidRDefault="00C34A7B" w:rsidP="00C34A7B"/>
    <w:p w14:paraId="22149EF2" w14:textId="1CA5E137" w:rsidR="00C34A7B" w:rsidRDefault="00590129" w:rsidP="00C34A7B">
      <w:r>
        <w:t>Locatie komt ook voor in het lichaam van omgevingsdocumenten met Vrijetekststructuur. Het wordt gebruikt om het gebied vast te leggen waarover een Tekstdeel gaat. Net als bij de Regeltekst wordt de optelling van alle Locaties van de Tekstdelen die samen de Divisie vormen werkingsgebied genoemd.</w:t>
      </w:r>
      <w:r w:rsidR="00B018D1">
        <w:t xml:space="preserve"> </w:t>
      </w:r>
      <w:r w:rsidR="00B018D1" w:rsidRPr="00B018D1">
        <w:t>Ook hier geldt dat de relatie door LVBB en in DSO-LV wordt afgeleid en het bevoegd gezag geen afzonderlijke geometrie voor het werkingsgebied hoeft aan te leveren.</w:t>
      </w:r>
    </w:p>
    <w:p w14:paraId="28BB2B1C" w14:textId="77777777" w:rsidR="00C34A7B" w:rsidRDefault="00C34A7B" w:rsidP="00C34A7B"/>
    <w:p w14:paraId="207E3D28" w14:textId="5BDAEC76" w:rsidR="00C34A7B" w:rsidRDefault="00590129" w:rsidP="00C34A7B">
      <w:r>
        <w:fldChar w:fldCharType="begin"/>
      </w:r>
      <w:r>
        <w:instrText xml:space="preserve"> REF _Ref_802479a8688825242e9257a94dd9c625_1 \n \h </w:instrText>
      </w:r>
      <w:r>
        <w:fldChar w:fldCharType="separate"/>
      </w:r>
      <w:r w:rsidR="00FD00CC">
        <w:t>Figuur 13</w:t>
      </w:r>
      <w:r>
        <w:fldChar w:fldCharType="end"/>
      </w:r>
      <w:r>
        <w:t xml:space="preserve"> laat een voorbeeld zien: artikel 2.9 uit de vorige paragraaf </w:t>
      </w:r>
      <w:r w:rsidR="00464D44" w:rsidRPr="00464D44">
        <w:t xml:space="preserve">respectievelijk een Tekstdeel uit een omgevingsdocument met Vrijetekststructuur </w:t>
      </w:r>
      <w:r>
        <w:t>heeft drie Locaties die samen het werkingsgebied van dat artikel vormen.</w:t>
      </w:r>
    </w:p>
    <w:p w14:paraId="25FCDA7C" w14:textId="30162C4F" w:rsidR="00C34A7B" w:rsidRDefault="00590129" w:rsidP="00C34A7B">
      <w:pPr>
        <w:pStyle w:val="Figuur"/>
      </w:pPr>
      <w:r>
        <w:t xml:space="preserve"> </w:t>
      </w:r>
      <w:r>
        <w:rPr>
          <w:noProof/>
        </w:rPr>
        <w:drawing>
          <wp:inline distT="0" distB="0" distL="0" distR="0" wp14:anchorId="2B6B449D" wp14:editId="1AEE7BD1">
            <wp:extent cx="5304878" cy="3067050"/>
            <wp:effectExtent l="0" t="0" r="0" b="0"/>
            <wp:docPr id="1375756421"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r>
        <w:t xml:space="preserve"> </w:t>
      </w:r>
    </w:p>
    <w:p w14:paraId="70568E4D" w14:textId="3BBD3A59" w:rsidR="00C34A7B" w:rsidRDefault="00590129" w:rsidP="00C34A7B">
      <w:pPr>
        <w:pStyle w:val="Figuurbijschrift"/>
      </w:pPr>
      <w:bookmarkStart w:id="124" w:name="_Ref_802479a8688825242e9257a94dd9c625_1"/>
      <w:r>
        <w:t>Drie Locaties die samen werkingsgebied vormen</w:t>
      </w:r>
      <w:bookmarkEnd w:id="124"/>
    </w:p>
    <w:p w14:paraId="5C876AC4" w14:textId="792AB25C" w:rsidR="00C34A7B" w:rsidRDefault="00590129" w:rsidP="00C34A7B">
      <w:r>
        <w:t>Ook uit de tekst van Juridische regel of Tekstdeel moet duidelijk blijken welke Locatie er bij hoort. Daarom wordt i</w:t>
      </w:r>
      <w:r w:rsidRPr="00677668">
        <w:t xml:space="preserve">n de tekst een verwijzing opgenomen naar </w:t>
      </w:r>
      <w:r>
        <w:t>de Locatie</w:t>
      </w:r>
      <w:r w:rsidRPr="00677668">
        <w:t>. Die verwijzing wordt noemer genoemd</w:t>
      </w:r>
      <w:r>
        <w:t>:</w:t>
      </w:r>
      <w:r w:rsidRPr="00677668">
        <w:t xml:space="preserve"> de mensleesbare term of frase waarmee de Locatie wordt aangeduid</w:t>
      </w:r>
      <w:r>
        <w:t>.</w:t>
      </w:r>
      <w:r w:rsidRPr="00677668">
        <w:t xml:space="preserve"> </w:t>
      </w:r>
      <w:r>
        <w:t>U</w:t>
      </w:r>
      <w:r w:rsidRPr="00677668">
        <w:t>it die term of frase kan een lezer begrijpen waar de Locatie betrekking op heeft.</w:t>
      </w:r>
      <w:r>
        <w:t xml:space="preserve"> Diezelfde noemer wordt in het object Locatie vastgelegd. In de hierboven al genoemde voorbeelden zijn hier de noemers cursief weergegeven: </w:t>
      </w:r>
      <w:r w:rsidRPr="00557569">
        <w:t xml:space="preserve">“Ter plaatse van het werkingsgebied </w:t>
      </w:r>
      <w:r w:rsidRPr="00557569">
        <w:lastRenderedPageBreak/>
        <w:t>‘</w:t>
      </w:r>
      <w:r w:rsidRPr="00C00794">
        <w:rPr>
          <w:i/>
          <w:iCs/>
        </w:rPr>
        <w:t>Stiltegebied</w:t>
      </w:r>
      <w:r w:rsidRPr="00557569">
        <w:t>’ is het verboden om een toestel te gebruiken dat het ervaren van de natuurlijke geluiden kan verstoren.” “Ter plaatse van het werkingsgebied van de omgevingswaarde ‘</w:t>
      </w:r>
      <w:r w:rsidRPr="00C00794">
        <w:rPr>
          <w:i/>
          <w:iCs/>
        </w:rPr>
        <w:t>Duurzame energie</w:t>
      </w:r>
      <w:r w:rsidRPr="00557569">
        <w:t>’ wordt er naar gestreefd om in 2025 18 hectare zonnepanelen gerealiseerd te hebben.”</w:t>
      </w:r>
    </w:p>
    <w:p w14:paraId="10DF69C1" w14:textId="2EFE37B6" w:rsidR="00C34A7B" w:rsidRDefault="00C34A7B" w:rsidP="00C34A7B"/>
    <w:p w14:paraId="5217B6D8" w14:textId="32570F2D" w:rsidR="00C34A7B" w:rsidRDefault="00590129" w:rsidP="00C34A7B">
      <w:r>
        <w:t>Met het IMOW-objecttype Locatie wordt het gebied waarover een Juridische regel of een Tekstdeel gaat exact vastgelegd. Het kan wenselijk zijn om in een Juridische regel of een Tekstdeel een onderdeel van zo’n gebied in woorden te beschrijven, bijvoorbeeld met een geografische of vergelijkbare term (in het Stadspark, op de Veluwe, in ieder hoekpand), zonder zo’n gebied of gebieden exact vast te leggen. LVBB en DSO-LV kunnen de exacte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waarin die Juridische regel of dat Tekstdeel voorkomt. Het wordt dan aan de lezer overgelaten om te interpreteren waar de regel wel en niet werking heeft.</w:t>
      </w:r>
    </w:p>
    <w:p w14:paraId="72CE6DE8" w14:textId="77777777" w:rsidR="00C34A7B" w:rsidRDefault="00C34A7B" w:rsidP="00C34A7B"/>
    <w:p w14:paraId="745B5DA1" w14:textId="50F620C5" w:rsidR="00C34A7B" w:rsidRDefault="00590129" w:rsidP="00C34A7B">
      <w:r>
        <w:t>In IMOW wordt Locatie niet alleen gekoppeld aan de Juridische regel of het Tekstdeel, maar ook aan de domeinspecifieke objecttypen Activiteit</w:t>
      </w:r>
      <w:r w:rsidR="006B5EE1" w:rsidRPr="006B5EE1">
        <w:t xml:space="preserve"> (via ActiviteitLocatieaanduiding)</w:t>
      </w:r>
      <w:r>
        <w:t xml:space="preserve">, Omgevingswaarde, Omgevingsnorm en de verschillende typen Gebiedsaanwijzing. Met Locatie wordt vastgelegd waar de inhoudelijke annotaties van toepassing zijn. Locatie en de toepassing ervan worden in detail beschreven in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w:t>
      </w:r>
    </w:p>
    <w:p w14:paraId="7023EF88" w14:textId="3D0DFAC9" w:rsidR="00C34A7B" w:rsidRDefault="00590129" w:rsidP="00C34A7B">
      <w:pPr>
        <w:pStyle w:val="Kop5"/>
      </w:pPr>
      <w:bookmarkStart w:id="125" w:name="_Ref_de2447bc630638fa76edf6b40942b364_1"/>
      <w:bookmarkStart w:id="126" w:name="_Toc38307941"/>
      <w:r>
        <w:t>Vastlegging van Locatie met informatieobject en noemer</w:t>
      </w:r>
      <w:bookmarkEnd w:id="125"/>
      <w:bookmarkEnd w:id="126"/>
    </w:p>
    <w:p w14:paraId="2DA932F6" w14:textId="77777777" w:rsidR="00C34A7B" w:rsidRDefault="00590129" w:rsidP="00C34A7B">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F14D943" w14:textId="67505248" w:rsidR="00C34A7B" w:rsidRDefault="00590129" w:rsidP="00C34A7B">
      <w:r>
        <w:t>Een informatieobject is een op zichzelf staand object voor het opslaan en via internet ontsluiten van de niet op een begrijpelijke manier in tekst te beschrijven informatie. In de tekst van het besluit wordt een verwijzing opgenomen naar het informatieobject waardoor de inhoud ervan onderdeel wordt van het besluit. Die verwijzing wordt, net als bij Locatie, noemer genoemd. Met noemer wordt ook hier bedoeld de mensleesbare term of frase waarmee de Locatie wordt aangeduid en waaruit een lezer kan begrijpen waar de Locatie betrekking op heeft. De systematiek waarmee informatieobjecten machineleesbaar worden vastgelegd en de manier waarop in het besluit naar het informatieobject wordt verwezen zorgen er voor dat:</w:t>
      </w:r>
    </w:p>
    <w:p w14:paraId="6DDFCDA2" w14:textId="146633AA" w:rsidR="00C34A7B" w:rsidRDefault="00590129" w:rsidP="00C34A7B">
      <w:pPr>
        <w:pStyle w:val="Opsommingtekens1"/>
      </w:pPr>
      <w:r>
        <w:t>de informatie permanent via de verwijzing is terug te vinden;</w:t>
      </w:r>
    </w:p>
    <w:p w14:paraId="3DE0A814" w14:textId="27D7AFD9" w:rsidR="00C34A7B" w:rsidRDefault="00590129" w:rsidP="00C34A7B">
      <w:pPr>
        <w:pStyle w:val="Opsommingtekens1"/>
      </w:pPr>
      <w:r>
        <w:t>de informatie met algemeen beschikbare software op een voor de mens begrijpelijke manier gepresenteerd kan worden;</w:t>
      </w:r>
    </w:p>
    <w:p w14:paraId="6E9CD437" w14:textId="4C046673" w:rsidR="00C34A7B" w:rsidRDefault="00590129" w:rsidP="00C34A7B">
      <w:pPr>
        <w:pStyle w:val="Opsommingtekens1"/>
      </w:pPr>
      <w:r>
        <w:t>de onveranderlijkheid van het informatieobject voldoende is gewaarborgd.</w:t>
      </w:r>
    </w:p>
    <w:p w14:paraId="118630BA" w14:textId="62FF46FF" w:rsidR="00C34A7B" w:rsidRDefault="00590129" w:rsidP="00C34A7B">
      <w:r>
        <w:t>STOP bevat de eisen waaraan een geografisch informatieobject moet voldoen. Deze eisen zorgen voor de borging van de juridische bestendigheid van de geografische informatieobjecten.</w:t>
      </w:r>
    </w:p>
    <w:p w14:paraId="64081507" w14:textId="77777777" w:rsidR="00C34A7B" w:rsidRDefault="00C34A7B" w:rsidP="00C34A7B"/>
    <w:p w14:paraId="251B95FF" w14:textId="07F31703" w:rsidR="00C34A7B" w:rsidRDefault="00590129" w:rsidP="00C34A7B">
      <w:r>
        <w:t xml:space="preserve">Het informatieobject is geen onderdeel of bijlage bij de tekst van het besluit, maar is een zelfstandige entiteit. Het wordt tegelijk met het besluit in het publicatieblad van het </w:t>
      </w:r>
      <w:r>
        <w:lastRenderedPageBreak/>
        <w:t>betreffende bevoegd gezag op officielebekendmakingen.nl gepubliceerd. Door in de tekst van het besluit naar het informatieobject te verwijzen krijgt het informatieobject juridische status.</w:t>
      </w:r>
    </w:p>
    <w:p w14:paraId="2E56130E" w14:textId="77777777" w:rsidR="00C34A7B" w:rsidRDefault="00590129" w:rsidP="00C34A7B">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3725DB80" w14:textId="4B737506" w:rsidR="00C34A7B" w:rsidRDefault="00590129">
      <w:pPr>
        <w:pStyle w:val="Opsommingtekens1"/>
      </w:pPr>
      <w:r>
        <w:t xml:space="preserve">In de tekst van de Juridische regel wordt de noemer opgenomen. </w:t>
      </w:r>
    </w:p>
    <w:p w14:paraId="4262880E" w14:textId="3F71B00A" w:rsidR="00C34A7B" w:rsidRDefault="00590129" w:rsidP="00C34A7B">
      <w:pPr>
        <w:pStyle w:val="Opsommingtekens1"/>
      </w:pPr>
      <w:r>
        <w:t>De Locatie wordt vastgelegd in een geografisch informatieobject.</w:t>
      </w:r>
    </w:p>
    <w:p w14:paraId="590A50A9" w14:textId="436A9632" w:rsidR="00C34A7B" w:rsidRDefault="00590129" w:rsidP="00C34A7B">
      <w:pPr>
        <w:pStyle w:val="Opsommingtekens1"/>
      </w:pPr>
      <w:r>
        <w:t>In of bij de Locatie én het geografisch informatieobject wordt de noemer opgenomen.</w:t>
      </w:r>
    </w:p>
    <w:p w14:paraId="7BC5397C" w14:textId="5C0BAFC1" w:rsidR="00C34A7B" w:rsidRDefault="00590129" w:rsidP="00C34A7B">
      <w:pPr>
        <w:pStyle w:val="Opsommingtekens1"/>
      </w:pPr>
      <w:r>
        <w:t>In de besluitbijlage Informatieobjecten wordt de noemer opgenomen op een manier vergelijkbaar met een begrip en zijn definitie: bij wijze van definitie komt achter de noemer de volledige identificatie van het geografisch informatieobject.</w:t>
      </w:r>
    </w:p>
    <w:p w14:paraId="583B3EEF" w14:textId="77777777" w:rsidR="00C34A7B" w:rsidRDefault="00C34A7B" w:rsidP="00C34A7B"/>
    <w:p w14:paraId="73EA3E72" w14:textId="77777777" w:rsidR="00C34A7B" w:rsidRDefault="00590129" w:rsidP="00C34A7B">
      <w:r>
        <w:t>Het is praktisch wanneer de noemer in de Juridische regel wordt vormgegeven als link naar de betreffende noemer in de bijlage en de identificatie van het geografisch informatieobject in de bijlage als link naar het geografisch informatieobject.</w:t>
      </w:r>
    </w:p>
    <w:p w14:paraId="7C6AA3A1" w14:textId="6E2685AE" w:rsidR="00C34A7B" w:rsidRDefault="00590129" w:rsidP="00C34A7B">
      <w:r>
        <w:fldChar w:fldCharType="begin"/>
      </w:r>
      <w:r>
        <w:instrText xml:space="preserve"> REF _Ref_de2447bc630638fa76edf6b40942b364_2 \n \h </w:instrText>
      </w:r>
      <w:r>
        <w:fldChar w:fldCharType="separate"/>
      </w:r>
      <w:r w:rsidR="00FD00CC">
        <w:t>Figuur 14</w:t>
      </w:r>
      <w:r>
        <w:fldChar w:fldCharType="end"/>
      </w:r>
      <w:r>
        <w:t xml:space="preserve"> laat een voorbeeld van deze verwijzing zien in een Juridische regel; </w:t>
      </w:r>
      <w:r>
        <w:fldChar w:fldCharType="begin"/>
      </w:r>
      <w:r>
        <w:instrText xml:space="preserve"> REF _Ref_de2447bc630638fa76edf6b40942b364_3 \n \h </w:instrText>
      </w:r>
      <w:r>
        <w:fldChar w:fldCharType="separate"/>
      </w:r>
      <w:r w:rsidR="00FD00CC">
        <w:t>Figuur 15</w:t>
      </w:r>
      <w:r>
        <w:fldChar w:fldCharType="end"/>
      </w:r>
      <w:r>
        <w:t xml:space="preserve"> laat een voorbeeld zien van deze verwijzing in een Tekstdeel:</w:t>
      </w:r>
    </w:p>
    <w:p w14:paraId="22146062" w14:textId="60CE1483" w:rsidR="00C34A7B" w:rsidRDefault="00590129" w:rsidP="00C34A7B">
      <w:pPr>
        <w:pStyle w:val="Figuur"/>
      </w:pPr>
      <w:r>
        <w:t xml:space="preserve"> </w:t>
      </w:r>
      <w:r>
        <w:rPr>
          <w:noProof/>
        </w:rPr>
        <w:drawing>
          <wp:inline distT="0" distB="0" distL="0" distR="0" wp14:anchorId="0A728CA6" wp14:editId="200C15E0">
            <wp:extent cx="5401310" cy="2438400"/>
            <wp:effectExtent l="0" t="0" r="8890" b="0"/>
            <wp:docPr id="2049594466"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BC5FF31" w:rsidR="00C34A7B" w:rsidRDefault="00590129" w:rsidP="00C34A7B">
      <w:pPr>
        <w:pStyle w:val="Figuurbijschrift"/>
      </w:pPr>
      <w:bookmarkStart w:id="127" w:name="_Ref_de2447bc630638fa76edf6b40942b364_2"/>
      <w:r>
        <w:t>Noemer en informatieobject in omgevingsdocument met Artikelstructuur</w:t>
      </w:r>
      <w:bookmarkEnd w:id="127"/>
    </w:p>
    <w:p w14:paraId="7684EF08" w14:textId="4A46142A" w:rsidR="00C34A7B" w:rsidRDefault="00590129" w:rsidP="00C34A7B">
      <w:pPr>
        <w:pStyle w:val="Figuur"/>
      </w:pPr>
      <w:r>
        <w:rPr>
          <w:noProof/>
        </w:rPr>
        <w:lastRenderedPageBreak/>
        <w:drawing>
          <wp:inline distT="0" distB="0" distL="0" distR="0" wp14:anchorId="7D807A7A" wp14:editId="3C296FE2">
            <wp:extent cx="5384801" cy="3020047"/>
            <wp:effectExtent l="0" t="0" r="6350" b="9525"/>
            <wp:docPr id="22744464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384801" cy="3020047"/>
                    </a:xfrm>
                    <a:prstGeom prst="rect">
                      <a:avLst/>
                    </a:prstGeom>
                  </pic:spPr>
                </pic:pic>
              </a:graphicData>
            </a:graphic>
          </wp:inline>
        </w:drawing>
      </w:r>
      <w:r>
        <w:t xml:space="preserve"> </w:t>
      </w:r>
    </w:p>
    <w:p w14:paraId="64D2FB78" w14:textId="45DBA2D0" w:rsidR="00C34A7B" w:rsidRDefault="00590129" w:rsidP="00C34A7B">
      <w:pPr>
        <w:pStyle w:val="Figuurbijschrift"/>
      </w:pPr>
      <w:bookmarkStart w:id="128" w:name="_Ref_de2447bc630638fa76edf6b40942b364_3"/>
      <w:r>
        <w:t>Noemer en informatieobject in omgevingsdocument met Vrijetekststructuur</w:t>
      </w:r>
      <w:bookmarkEnd w:id="128"/>
    </w:p>
    <w:p w14:paraId="3E4EC0AE" w14:textId="10DACFDE" w:rsidR="00C34A7B" w:rsidRDefault="00590129" w:rsidP="00C34A7B">
      <w:r>
        <w:t xml:space="preserve">Een geografisch informatieobject kan door meerdere regelingen en/of besluiten worden gebruikt. In het besluit wordt immers verwezen naar </w:t>
      </w:r>
      <w:r w:rsidR="000B39E6" w:rsidRPr="000B39E6">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C34A7B" w:rsidRDefault="00590129" w:rsidP="00C34A7B">
      <w:r>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C34A7B" w:rsidRDefault="00590129" w:rsidP="00C34A7B">
      <w:pPr>
        <w:pStyle w:val="Kop4"/>
      </w:pPr>
      <w:bookmarkStart w:id="129" w:name="_Ref_21e02da35c5d4101a14a104022796171_1"/>
      <w:bookmarkStart w:id="130" w:name="_Toc38307942"/>
      <w:r>
        <w:t>Annotatie</w:t>
      </w:r>
      <w:bookmarkEnd w:id="129"/>
      <w:bookmarkEnd w:id="130"/>
    </w:p>
    <w:p w14:paraId="3A66567F" w14:textId="01D45E90" w:rsidR="00C34A7B" w:rsidRDefault="00590129" w:rsidP="00C34A7B">
      <w:r>
        <w:t>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betekenisvolle manier op een kaart weergeven.</w:t>
      </w:r>
    </w:p>
    <w:p w14:paraId="1777A1B0" w14:textId="6C39CC22" w:rsidR="00C34A7B" w:rsidRPr="00FA76F2" w:rsidRDefault="00590129" w:rsidP="00C34A7B">
      <w:r>
        <w:t xml:space="preserve">Dat kan wel met het in paragraaf </w:t>
      </w:r>
      <w:r>
        <w:fldChar w:fldCharType="begin"/>
      </w:r>
      <w:r>
        <w:instrText xml:space="preserve"> REF _Ref_e8afc4ac84c5bfc8b38a74868d3bd01b_1 </w:instrText>
      </w:r>
      <w:r w:rsidR="002137A7">
        <w:instrText>\n \h</w:instrText>
      </w:r>
      <w:r>
        <w:instrText xml:space="preserve"> </w:instrText>
      </w:r>
      <w:r>
        <w:fldChar w:fldCharType="separate"/>
      </w:r>
      <w:r w:rsidR="00FD00CC">
        <w:t>3.4</w:t>
      </w:r>
      <w: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2832CE">
        <w:t>L</w:t>
      </w:r>
      <w:r>
        <w:t xml:space="preserve">ocaties en andere gegevens op een kaart weergegeven worden. Het annoteren kan ook helpen bij het verbinden van toepasbare regels, oftewel vragenbomen, aan regels en Locaties. In de volgende paragrafen wordt het annoteren van </w:t>
      </w:r>
      <w:r>
        <w:lastRenderedPageBreak/>
        <w:t>omgevingsdocumenten met IMOW-objecten toegelicht. Daarnaast gelden specificaties vanuit STOP. Die worden in de STOP-documentatie beschreven.</w:t>
      </w:r>
    </w:p>
    <w:p w14:paraId="703895C1" w14:textId="75C4057A" w:rsidR="00C34A7B" w:rsidRDefault="00590129" w:rsidP="00C34A7B">
      <w:pPr>
        <w:pStyle w:val="Kop3"/>
      </w:pPr>
      <w:bookmarkStart w:id="131" w:name="_Ref_8957b9b51760ce8e74d673afcfa70917_1"/>
      <w:bookmarkStart w:id="132" w:name="_Toc38307943"/>
      <w:r>
        <w:t>Het IMOW-UML-diagram</w:t>
      </w:r>
      <w:bookmarkEnd w:id="131"/>
      <w:r>
        <w:t xml:space="preserve"> voor </w:t>
      </w:r>
      <w:r>
        <w:fldChar w:fldCharType="begin"/>
      </w:r>
      <w:r>
        <w:instrText>DOCVARIABLE ID01+</w:instrText>
      </w:r>
      <w:r>
        <w:fldChar w:fldCharType="separate"/>
      </w:r>
      <w:r w:rsidR="00FD00CC">
        <w:t>de omgevingsverordening</w:t>
      </w:r>
      <w:bookmarkEnd w:id="132"/>
      <w:r>
        <w:fldChar w:fldCharType="end"/>
      </w:r>
    </w:p>
    <w:p w14:paraId="5F0AA4FB" w14:textId="3B83FA30" w:rsidR="00C34A7B" w:rsidRDefault="00590129" w:rsidP="00C34A7B">
      <w:r>
        <w:fldChar w:fldCharType="begin"/>
      </w:r>
      <w:r>
        <w:instrText xml:space="preserve"> REF _Ref_8957b9b51760ce8e74d673afcfa70917_2 \n \h </w:instrText>
      </w:r>
      <w:r>
        <w:fldChar w:fldCharType="separate"/>
      </w:r>
      <w:r w:rsidR="00FD00CC">
        <w:t>Figuur 16</w:t>
      </w:r>
      <w:r>
        <w:fldChar w:fldCharType="end"/>
      </w:r>
      <w:r>
        <w:t xml:space="preserve"> toont het volledige IMOW-diagram in UML voor het deel van </w:t>
      </w:r>
      <w:r>
        <w:fldChar w:fldCharType="begin"/>
      </w:r>
      <w:r>
        <w:instrText>DOCVARIABLE ID01+</w:instrText>
      </w:r>
      <w:r>
        <w:fldChar w:fldCharType="separate"/>
      </w:r>
      <w:r w:rsidR="00FD00CC">
        <w:t>de omgevingsverordening</w:t>
      </w:r>
      <w:r>
        <w:fldChar w:fldCharType="end"/>
      </w:r>
      <w:r>
        <w:t xml:space="preserve"> dat de Artikelstructuur heeft.</w:t>
      </w:r>
    </w:p>
    <w:p w14:paraId="60DA7AE7" w14:textId="2A4927A5" w:rsidR="00C34A7B" w:rsidRPr="004D7D08" w:rsidRDefault="00590129" w:rsidP="00C34A7B">
      <w:pPr>
        <w:pStyle w:val="Figuur"/>
      </w:pPr>
      <w:r>
        <w:rPr>
          <w:noProof/>
        </w:rPr>
        <w:drawing>
          <wp:inline distT="0" distB="0" distL="0" distR="0" wp14:anchorId="6A8D5B2F" wp14:editId="6152FB7C">
            <wp:extent cx="5400040" cy="5993764"/>
            <wp:effectExtent l="0" t="0" r="0" b="6985"/>
            <wp:docPr id="1545645981" name="Graphic 16491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1"/>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5993764"/>
                    </a:xfrm>
                    <a:prstGeom prst="rect">
                      <a:avLst/>
                    </a:prstGeom>
                  </pic:spPr>
                </pic:pic>
              </a:graphicData>
            </a:graphic>
          </wp:inline>
        </w:drawing>
      </w:r>
      <w:r w:rsidRPr="002B7CF2">
        <w:rPr>
          <w:noProof/>
        </w:rPr>
        <w:t xml:space="preserve"> </w:t>
      </w:r>
    </w:p>
    <w:p w14:paraId="27F48DD5" w14:textId="004ED1B4" w:rsidR="00C34A7B" w:rsidRDefault="00590129" w:rsidP="00C34A7B">
      <w:pPr>
        <w:pStyle w:val="Figuurbijschrift"/>
      </w:pPr>
      <w:bookmarkStart w:id="133" w:name="_Ref_8957b9b51760ce8e74d673afcfa70917_2"/>
      <w:r>
        <w:t xml:space="preserve">UML-klassediagram van IMOW toegepast op het deel van </w:t>
      </w:r>
      <w:r>
        <w:fldChar w:fldCharType="begin"/>
      </w:r>
      <w:r>
        <w:instrText>DOCVARIABLE ID01+</w:instrText>
      </w:r>
      <w:r>
        <w:fldChar w:fldCharType="separate"/>
      </w:r>
      <w:r w:rsidR="00FD00CC">
        <w:t>de omgevingsverordening</w:t>
      </w:r>
      <w:r>
        <w:fldChar w:fldCharType="end"/>
      </w:r>
      <w:bookmarkEnd w:id="133"/>
      <w:r>
        <w:t xml:space="preserve"> dat de Artikelstructuur heeft</w:t>
      </w:r>
    </w:p>
    <w:p w14:paraId="62B1EC49" w14:textId="1CA86DA8" w:rsidR="00C34A7B" w:rsidRDefault="00590129" w:rsidP="00C34A7B">
      <w:r>
        <w:t xml:space="preserve">In het diagram zijn in blauw de tekstobjecten weergegeven. Regeltekst en Juridische regel staan daarin centraal. In roze is Locatie met zijn verschijningsvormen weergegeven. </w:t>
      </w:r>
      <w:r w:rsidRPr="00A01180">
        <w:t xml:space="preserve">De groene blokjes staan voor de inhoudelijke annotatie-objecten Activiteit, Omgevingswaarde, </w:t>
      </w:r>
      <w:r w:rsidRPr="00A01180">
        <w:lastRenderedPageBreak/>
        <w:t>Omgevingsnorm en Gebiedsaanwijzing.</w:t>
      </w:r>
      <w:r>
        <w:t xml:space="preserve"> Dit zijn de hoofdcomponenten van IMOW die in paragraaf </w:t>
      </w:r>
      <w:r>
        <w:fldChar w:fldCharType="begin"/>
      </w:r>
      <w:r>
        <w:instrText xml:space="preserve"> REF _Ref_a3c82788b58ab0492e991f7c1692b6af_2 </w:instrText>
      </w:r>
      <w:r w:rsidR="002137A7">
        <w:instrText>\n \h</w:instrText>
      </w:r>
      <w:r>
        <w:instrText xml:space="preserve"> </w:instrText>
      </w:r>
      <w:r>
        <w:fldChar w:fldCharType="separate"/>
      </w:r>
      <w:r w:rsidR="00FD00CC">
        <w:t>6.2</w:t>
      </w:r>
      <w:r>
        <w:fldChar w:fldCharType="end"/>
      </w:r>
      <w:r>
        <w:t xml:space="preserve"> al zijn beschreven. In de gele blokjes staan nadere specificaties. In het model is aangegeven welke waardelijsten van toepassing zijn. Het model bevat ook de attributen die het Presentatiemodel gebruikt om inhoudelijke annotaties te kunnen presenteren op een kaart.</w:t>
      </w:r>
    </w:p>
    <w:p w14:paraId="5D4F068C" w14:textId="42FBC059" w:rsidR="00C34A7B" w:rsidRDefault="00590129" w:rsidP="00C34A7B">
      <w:r>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de objecten in detail beschreven.</w:t>
      </w:r>
    </w:p>
    <w:p w14:paraId="2D2106AD" w14:textId="2679F850" w:rsidR="00C34A7B" w:rsidRDefault="00590129" w:rsidP="00C34A7B">
      <w:pPr>
        <w:pStyle w:val="Kop3"/>
      </w:pPr>
      <w:bookmarkStart w:id="134" w:name="_Ref_fce2bf43353ae12247949b1cd2587092_1"/>
      <w:bookmarkStart w:id="135" w:name="_Toc38307944"/>
      <w:r>
        <w:t>Annoteren met IMOW-objecten: bedoeling, objecten en attributen</w:t>
      </w:r>
      <w:bookmarkEnd w:id="134"/>
      <w:bookmarkEnd w:id="135"/>
    </w:p>
    <w:p w14:paraId="5B9D7D6B" w14:textId="67AD80F3" w:rsidR="00C34A7B" w:rsidRDefault="00590129" w:rsidP="00C34A7B">
      <w:r>
        <w:t>Deze p</w:t>
      </w:r>
      <w:r w:rsidRPr="00C86AD4">
        <w:t xml:space="preserve">aragraaf </w:t>
      </w:r>
      <w:r>
        <w:t>beschrijft hoe het annoteren met IMOW-objecten in zijn werk gaat. Alvorens daar gedetailleerd op in te gaan, wordt begonnen met een beschrijving van hoe het annoteren met IMOW-objecten vanuit de standaard is bedoeld. D</w:t>
      </w:r>
      <w:r w:rsidRPr="00C86AD4">
        <w:t>e objecten, de bijbehorende attributen en waardelijsten</w:t>
      </w:r>
      <w:r>
        <w:t xml:space="preserve"> worden gedetailleerd toegelicht</w:t>
      </w:r>
      <w:r w:rsidRPr="00C86AD4">
        <w:t xml:space="preserve">. </w:t>
      </w:r>
    </w:p>
    <w:p w14:paraId="316804B6" w14:textId="2E2412CB" w:rsidR="00C34A7B" w:rsidRDefault="00590129" w:rsidP="00C34A7B">
      <w:r>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w:t>
      </w:r>
      <w:r w:rsidR="004C7DDE" w:rsidRPr="004C7DDE">
        <w:t>de</w:t>
      </w:r>
      <w:r>
        <w:t xml:space="preserve"> attributen </w:t>
      </w:r>
      <w:r w:rsidR="004C7DDE" w:rsidRPr="004C7DDE">
        <w:t>op die horen bij dit IMOW-object, waarbij wordt aangegeven</w:t>
      </w:r>
      <w:r>
        <w:t xml:space="preserve"> of het attribuut verplicht of optioneel is, hoe vaak het attribuut </w:t>
      </w:r>
      <w:r w:rsidRPr="000C6977">
        <w:t xml:space="preserve">kan of moet </w:t>
      </w:r>
      <w:r>
        <w:t xml:space="preserve">voorkomen, of er een waardelijst voor het attribuut bestaat en of er constraints, oftewel voorwaarden voor de toepassing, gelden. De daaropvolgende subparagraaf geeft een toelichting op de attributen, de waardelijsten en de eventuele constraints die samen de norm vormen. </w:t>
      </w:r>
    </w:p>
    <w:p w14:paraId="7A06D1EC" w14:textId="17DE0825" w:rsidR="00C34A7B" w:rsidRDefault="00590129" w:rsidP="00C34A7B">
      <w:pPr>
        <w:pStyle w:val="Kop4"/>
      </w:pPr>
      <w:bookmarkStart w:id="136" w:name="_Ref_64b1fc61a4220afdf082a58634c08787_1"/>
      <w:bookmarkStart w:id="137" w:name="_Toc38307945"/>
      <w:r>
        <w:t>Introductie: de bedoeling van het annoteren met IMOW-objecten</w:t>
      </w:r>
      <w:bookmarkEnd w:id="136"/>
      <w:bookmarkEnd w:id="137"/>
      <w:r>
        <w:t xml:space="preserve"> </w:t>
      </w:r>
    </w:p>
    <w:p w14:paraId="0B8A6A38" w14:textId="76D45510" w:rsidR="00C34A7B" w:rsidRDefault="00590129" w:rsidP="00C34A7B">
      <w:r>
        <w:t xml:space="preserve">Zoals hiervoor al is beschreven maakt IMOW het mogelijk om vast te leggen op welke </w:t>
      </w:r>
      <w:r w:rsidR="00902B49" w:rsidRPr="00902B49">
        <w:t>Locatie</w:t>
      </w:r>
      <w:r>
        <w:t xml:space="preserve"> een bepaalde </w:t>
      </w:r>
      <w:r w:rsidRPr="00AD7567">
        <w:t>tekst</w:t>
      </w:r>
      <w:r>
        <w:t xml:space="preserve"> geldig is en om daar nadere gegevens aan toe te voegen. Het doel daarvan is om die </w:t>
      </w:r>
      <w:r w:rsidR="00902B49" w:rsidRPr="00902B49">
        <w:t>Locaties</w:t>
      </w:r>
      <w:r>
        <w:t xml:space="preserve"> betekenisvol </w:t>
      </w:r>
      <w:r w:rsidRPr="003E21AF">
        <w:t>op een kaart weer</w:t>
      </w:r>
      <w:r>
        <w:t xml:space="preserve"> t</w:t>
      </w:r>
      <w:r w:rsidRPr="003E21AF">
        <w:t>e</w:t>
      </w:r>
      <w:r>
        <w:t xml:space="preserve"> </w:t>
      </w:r>
      <w:r w:rsidRPr="003E21AF">
        <w:t>geven</w:t>
      </w:r>
      <w:r>
        <w:t xml:space="preserve"> en om de informatie in het omgevingsdocument raadpleegbaar te maken. De bedoeling van het annoteren met IMOW is dat </w:t>
      </w:r>
      <w:r w:rsidRPr="00695A84">
        <w:t xml:space="preserve">de </w:t>
      </w:r>
      <w:r w:rsidR="00902B49" w:rsidRPr="00902B49">
        <w:t>Locaties</w:t>
      </w:r>
      <w:r w:rsidRPr="00695A84">
        <w:t xml:space="preserve"> en de</w:t>
      </w:r>
      <w:r>
        <w:t xml:space="preserve"> nadere gegevens een letterlijke vertaling of vastlegging van de regels respectievelijk de beleidstekst zijn. IMOW is niet bedoeld voor interpretaties, nadere afleidingen of het toevoegen van niet door regels of beleidsteksten vastgelegde gebieden. Ook</w:t>
      </w:r>
      <w:r w:rsidRPr="00E14945">
        <w:t xml:space="preserve"> is IMOW niet bedoeld voor</w:t>
      </w:r>
      <w:r>
        <w:t xml:space="preserve"> a contrario-redeneringen, bijvoorbeeld dat het gebruik van een annotatie op de ene plek een betekenis geeft aan het ontbreken van die annotatie (of juist zijn tegenhanger) op een andere plek. </w:t>
      </w:r>
    </w:p>
    <w:p w14:paraId="73E73C12" w14:textId="36E66A36" w:rsidR="00C34A7B" w:rsidRDefault="00590129" w:rsidP="00C34A7B">
      <w:r>
        <w:t xml:space="preserve">Dit wordt toegelicht aan de hand van twee voorbeelden, het eerste voor een omgevingsdocument met Artikelstructuur en het tweede voor </w:t>
      </w:r>
      <w:r w:rsidRPr="0086248B">
        <w:t xml:space="preserve">een omgevingsdocument met </w:t>
      </w:r>
      <w:r>
        <w:t>Vrijetekst</w:t>
      </w:r>
      <w:r w:rsidRPr="0086248B">
        <w:t>structuur</w:t>
      </w:r>
      <w:r>
        <w:t>. De afbeeldingen in de voorbeelden zijn bedoeld om het principe uit te leggen, niet om de werking van een specifiek instrument te tonen. De weergave is willekeurig gekozen, het Presentatiemodel is niet toegepast.</w:t>
      </w:r>
    </w:p>
    <w:p w14:paraId="7D3B742D" w14:textId="298603BF" w:rsidR="00C34A7B" w:rsidRDefault="00590129" w:rsidP="00C34A7B">
      <w:pPr>
        <w:pStyle w:val="Figuur"/>
      </w:pPr>
      <w:r>
        <w:rPr>
          <w:noProof/>
        </w:rPr>
        <w:lastRenderedPageBreak/>
        <w:drawing>
          <wp:inline distT="0" distB="0" distL="0" distR="0" wp14:anchorId="1B1C8F93" wp14:editId="0C8612BA">
            <wp:extent cx="5228900" cy="2921000"/>
            <wp:effectExtent l="0" t="0" r="0" b="0"/>
            <wp:docPr id="736542663"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C34A7B" w:rsidRDefault="00590129" w:rsidP="00C34A7B">
      <w:pPr>
        <w:pStyle w:val="Figuurbijschrift"/>
      </w:pPr>
      <w:r>
        <w:t>Voorbeeld bedoeling van IMOW, activiteit in omgevingsplan</w:t>
      </w:r>
    </w:p>
    <w:p w14:paraId="48C5CC9A" w14:textId="7DF5E3F5" w:rsidR="00C34A7B" w:rsidRDefault="00590129" w:rsidP="00C34A7B">
      <w:r>
        <w:t xml:space="preserve">Bovenstaande afbeelding toont het grondgebied van een gemeente en drie Locaties die horen bij de Juridische regel van artikel 2.10. Ter plaatse van deze Locaties is het -kort gezegd- toegestaan om </w:t>
      </w:r>
      <w:r w:rsidRPr="00003855">
        <w:t xml:space="preserve">zonder vergunning </w:t>
      </w:r>
      <w:r>
        <w:t xml:space="preserve">of </w:t>
      </w:r>
      <w:r w:rsidRPr="00003855">
        <w:t xml:space="preserve">melding </w:t>
      </w:r>
      <w:r>
        <w:t xml:space="preserve">een kinderopvanginstelling te exploiteren. De IMOW-objecten zijn niet bedoeld om vervolgens af te leiden dat in de rest van het grondgebied van deze gemeente het exploiteren van een </w:t>
      </w:r>
      <w:r w:rsidRPr="006D37C7">
        <w:t>kinderopvanginstelling</w:t>
      </w:r>
      <w:r>
        <w:t xml:space="preserve">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 </w:t>
      </w:r>
    </w:p>
    <w:p w14:paraId="7D30282E" w14:textId="6C059F8D" w:rsidR="00C34A7B" w:rsidRDefault="00590129" w:rsidP="00C34A7B">
      <w:pPr>
        <w:pStyle w:val="Figuur"/>
      </w:pPr>
      <w:r>
        <w:rPr>
          <w:noProof/>
        </w:rPr>
        <w:drawing>
          <wp:inline distT="0" distB="0" distL="0" distR="0" wp14:anchorId="5805C509" wp14:editId="1B861575">
            <wp:extent cx="5214430" cy="2889250"/>
            <wp:effectExtent l="0" t="0" r="5715" b="6350"/>
            <wp:docPr id="13105333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9">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C34A7B" w:rsidRDefault="00590129" w:rsidP="00C34A7B">
      <w:pPr>
        <w:pStyle w:val="Figuurbijschrift"/>
      </w:pPr>
      <w:r>
        <w:t>Voorbeeld bedoeling van IMOW, omgevingsvisie</w:t>
      </w:r>
    </w:p>
    <w:p w14:paraId="3EA9345A" w14:textId="6267E418" w:rsidR="00C34A7B" w:rsidRDefault="00590129" w:rsidP="00C34A7B">
      <w:r w:rsidRPr="008A2143">
        <w:lastRenderedPageBreak/>
        <w:t xml:space="preserve">Bovenstaande afbeelding toont het grondgebied van een </w:t>
      </w:r>
      <w:r>
        <w:t>provincie</w:t>
      </w:r>
      <w:r w:rsidRPr="008A2143">
        <w:t xml:space="preserve"> en drie Locaties die horen bij </w:t>
      </w:r>
      <w:r>
        <w:t>een hoofdstuk in de omgevingsvisie over kantoorontwikkelingslocaties</w:t>
      </w:r>
      <w:r w:rsidRPr="008A2143">
        <w:t xml:space="preserve">. </w:t>
      </w:r>
      <w:r>
        <w:t>I</w:t>
      </w:r>
      <w:r w:rsidRPr="00543C99">
        <w:t xml:space="preserve">n haar omgevingsvisie </w:t>
      </w:r>
      <w:r>
        <w:t xml:space="preserve">legt de provincie vast dat zij de haar ter beschikking staande middelen wil inzetten om </w:t>
      </w:r>
      <w:r w:rsidRPr="00C7208F">
        <w:t>deze Locaties</w:t>
      </w:r>
      <w:r>
        <w:t xml:space="preserve"> te ontwikkelen tot kantoorlocaties. </w:t>
      </w:r>
      <w:r w:rsidRPr="008A2143">
        <w:t xml:space="preserve">De IMOW-objecten zijn niet bedoeld om vervolgens af te leiden dat </w:t>
      </w:r>
      <w:r>
        <w:t>er in</w:t>
      </w:r>
      <w:r w:rsidRPr="008A2143">
        <w:t xml:space="preserve"> de rest van het grondgebied van deze </w:t>
      </w:r>
      <w:r>
        <w:t>provincie geen kantoren aanwezig zijn of geen nieuwe kantoren kunnen komen</w:t>
      </w:r>
      <w:r w:rsidRPr="008A2143">
        <w:t>. Dat is alleen zo wanneer het bevoegd gezag dat expliciet heeft bepaald, bijvoorbeeld door een Locatie voor de rest van het grondgebied op te nemen en daar</w:t>
      </w:r>
      <w:r>
        <w:t>voor als beleidsvoornemen te formuleren dat bestaande leegstaande kantoorruimte wordt omgevormd tot woonruimte en dat geen nieuwe kantoorgebouwen worden toegestaan</w:t>
      </w:r>
      <w:r w:rsidRPr="008A2143">
        <w:t>.</w:t>
      </w:r>
      <w:r>
        <w:t xml:space="preserve"> </w:t>
      </w:r>
    </w:p>
    <w:p w14:paraId="6709EAA5" w14:textId="264D0E1D" w:rsidR="00C34A7B" w:rsidRDefault="00590129" w:rsidP="00C34A7B">
      <w:pPr>
        <w:pStyle w:val="Kop4"/>
      </w:pPr>
      <w:bookmarkStart w:id="138" w:name="_Ref_250f4e9542fdda1c4677a72b7f6b2be2_1"/>
      <w:bookmarkStart w:id="139" w:name="_Toc38307946"/>
      <w:r w:rsidRPr="006E2990">
        <w:t>Objecttype</w:t>
      </w:r>
      <w:r>
        <w:t xml:space="preserve"> Regeltekst</w:t>
      </w:r>
      <w:bookmarkEnd w:id="138"/>
      <w:bookmarkEnd w:id="139"/>
    </w:p>
    <w:p w14:paraId="027BA6F1" w14:textId="77777777" w:rsidR="00C34A7B" w:rsidRDefault="00590129" w:rsidP="00C34A7B">
      <w:pPr>
        <w:pStyle w:val="Kop5"/>
      </w:pPr>
      <w:bookmarkStart w:id="140" w:name="_Toc38307947"/>
      <w:r>
        <w:t>Toelichting op de toepassing</w:t>
      </w:r>
      <w:bookmarkEnd w:id="140"/>
    </w:p>
    <w:p w14:paraId="5CC02DB6" w14:textId="28F52833" w:rsidR="00C34A7B" w:rsidRDefault="00590129" w:rsidP="00C34A7B">
      <w:r>
        <w:t xml:space="preserve">Regeltekst is de STOP/TPOD-term voor de kleinste </w:t>
      </w:r>
      <w:r w:rsidRPr="00145D75">
        <w:rPr>
          <w:i/>
          <w:iCs/>
        </w:rPr>
        <w:t>zelfstandige</w:t>
      </w:r>
      <w:r>
        <w:t xml:space="preserve"> eenheid </w:t>
      </w:r>
      <w:r w:rsidRPr="00D21FEC">
        <w:t xml:space="preserve">van </w:t>
      </w:r>
      <w:r>
        <w:t>ordening en informatie in een tekst met Artikelstructuur: artikel en lid. Regeltekst bevat altijd ten minste één Juridische regel; wanneer dat nodig is kan Regeltekst meerdere Juridische regels bevatten. Iedere Regeltekst heeft een werkingsgebied-relatie met Locatie,</w:t>
      </w:r>
      <w:r w:rsidRPr="007F34BB">
        <w:t xml:space="preserve"> </w:t>
      </w:r>
      <w:r>
        <w:t xml:space="preserve">waarmee wordt </w:t>
      </w:r>
      <w:r w:rsidRPr="00484FF2">
        <w:t>aan</w:t>
      </w:r>
      <w:r>
        <w:t>ge</w:t>
      </w:r>
      <w:r w:rsidRPr="00484FF2">
        <w:t>ge</w:t>
      </w:r>
      <w:r>
        <w:t>ven waar een Regeltekst zijn werking heeft.</w:t>
      </w:r>
    </w:p>
    <w:p w14:paraId="08A4762C" w14:textId="65893B2D" w:rsidR="00C34A7B" w:rsidRDefault="00590129" w:rsidP="00C34A7B">
      <w:r>
        <w:t xml:space="preserve">Bij </w:t>
      </w:r>
      <w:r w:rsidRPr="00D23603">
        <w:t xml:space="preserve">de Regeltekst </w:t>
      </w:r>
      <w:r w:rsidRPr="009466BE">
        <w:t xml:space="preserve">kan </w:t>
      </w:r>
      <w:r>
        <w:t xml:space="preserve">als </w:t>
      </w:r>
      <w:r w:rsidRPr="009466BE">
        <w:t xml:space="preserve">extra informatie worden </w:t>
      </w:r>
      <w:r>
        <w:t>aangegeven</w:t>
      </w:r>
      <w:r w:rsidRPr="009466BE">
        <w:t xml:space="preserve"> of de Regeltekst een </w:t>
      </w:r>
      <w:r>
        <w:t xml:space="preserve">bijzondere </w:t>
      </w:r>
      <w:r w:rsidRPr="009466BE">
        <w:t>relatie met een andere Regeltekst heeft.</w:t>
      </w:r>
    </w:p>
    <w:p w14:paraId="5CB00EFA" w14:textId="5EE6DCB2" w:rsidR="00C34A7B" w:rsidRDefault="00590129" w:rsidP="00C34A7B">
      <w:pPr>
        <w:pStyle w:val="Kop5"/>
      </w:pPr>
      <w:bookmarkStart w:id="141" w:name="_Toc38307948"/>
      <w:r>
        <w:t>Definitie</w:t>
      </w:r>
      <w:bookmarkEnd w:id="141"/>
    </w:p>
    <w:p w14:paraId="398E054C" w14:textId="6013F92D" w:rsidR="00C34A7B" w:rsidRDefault="00590129" w:rsidP="00C34A7B">
      <w:r w:rsidRPr="00832FDD">
        <w:t xml:space="preserve">Regeltekst is de kleinste zelfstandige eenheid van </w:t>
      </w:r>
      <w:r>
        <w:t xml:space="preserve">(een of meer) bij elkaar horende Juridische regels </w:t>
      </w:r>
      <w:r w:rsidRPr="00832FDD">
        <w:t xml:space="preserve">in </w:t>
      </w:r>
      <w:r w:rsidRPr="00D80111">
        <w:t xml:space="preserve">(het lichaam van) </w:t>
      </w:r>
      <w:r>
        <w:t>omgevingsdocumenten</w:t>
      </w:r>
      <w:r w:rsidRPr="00832FDD">
        <w:t xml:space="preserve"> met Artikelstructuur</w:t>
      </w:r>
      <w:r>
        <w:t>, te weten</w:t>
      </w:r>
      <w:r w:rsidRPr="00832FDD">
        <w:t xml:space="preserve"> een artikel of een lid.</w:t>
      </w:r>
    </w:p>
    <w:p w14:paraId="660E7176" w14:textId="08016044" w:rsidR="00C34A7B" w:rsidRDefault="00590129" w:rsidP="00C34A7B">
      <w:pPr>
        <w:pStyle w:val="Kop5"/>
      </w:pPr>
      <w:bookmarkStart w:id="142" w:name="_Toc38307949"/>
      <w:r>
        <w:t>Doel</w:t>
      </w:r>
      <w:bookmarkEnd w:id="142"/>
    </w:p>
    <w:p w14:paraId="780473D3" w14:textId="29C7F2B0" w:rsidR="00C34A7B" w:rsidRPr="006A4720" w:rsidRDefault="00590129" w:rsidP="00C34A7B">
      <w:r>
        <w:t xml:space="preserve">Doel van het objecttype Regeltekst is </w:t>
      </w:r>
      <w:r w:rsidRPr="00512131">
        <w:t>het leggen van de verbinding tussen de Juridische regel uit het O</w:t>
      </w:r>
      <w:r>
        <w:t>mgevingswet</w:t>
      </w:r>
      <w:r w:rsidRPr="00512131">
        <w:t>-domein en het artikel of lid uit STOP.</w:t>
      </w:r>
    </w:p>
    <w:p w14:paraId="36B73DF2" w14:textId="77777777" w:rsidR="00C34A7B" w:rsidRDefault="00590129" w:rsidP="00C34A7B">
      <w:pPr>
        <w:pStyle w:val="Kop5"/>
      </w:pPr>
      <w:bookmarkStart w:id="143" w:name="_Ref_d39072b80e9e42a03c8631dc5d447e71_1"/>
      <w:bookmarkStart w:id="144" w:name="_Toc38307950"/>
      <w:r>
        <w:lastRenderedPageBreak/>
        <w:t>Norm</w:t>
      </w:r>
      <w:bookmarkEnd w:id="143"/>
      <w:bookmarkEnd w:id="144"/>
    </w:p>
    <w:p w14:paraId="1BBA84A3" w14:textId="69F842FC" w:rsidR="00C34A7B" w:rsidRDefault="00590129" w:rsidP="00C34A7B">
      <w:pPr>
        <w:pStyle w:val="Figuur"/>
      </w:pPr>
      <w:r>
        <w:rPr>
          <w:noProof/>
        </w:rPr>
        <w:drawing>
          <wp:inline distT="0" distB="0" distL="0" distR="0" wp14:anchorId="6C16860E" wp14:editId="64E32FB2">
            <wp:extent cx="5400040" cy="2948305"/>
            <wp:effectExtent l="0" t="0" r="0" b="0"/>
            <wp:docPr id="785707423" name="Graphic 16491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2948305"/>
                    </a:xfrm>
                    <a:prstGeom prst="rect">
                      <a:avLst/>
                    </a:prstGeom>
                  </pic:spPr>
                </pic:pic>
              </a:graphicData>
            </a:graphic>
          </wp:inline>
        </w:drawing>
      </w:r>
      <w:r w:rsidRPr="00FC3565">
        <w:rPr>
          <w:noProof/>
        </w:rPr>
        <w:t xml:space="preserve"> </w:t>
      </w:r>
    </w:p>
    <w:p w14:paraId="246E52D7" w14:textId="43242719" w:rsidR="00C34A7B" w:rsidRPr="003B05EE" w:rsidRDefault="00590129" w:rsidP="00C34A7B">
      <w:pPr>
        <w:pStyle w:val="Figuurbijschrift"/>
      </w:pPr>
      <w:r>
        <w:t>Uitsnede uit IMOW-diagram voor objecttype Regeltekst</w:t>
      </w:r>
    </w:p>
    <w:p w14:paraId="2ED02EC7" w14:textId="2495A3D2" w:rsidR="00C34A7B" w:rsidRDefault="00590129" w:rsidP="00C34A7B">
      <w:r>
        <w:t>Regeltekst kent de volgende attributen:</w:t>
      </w:r>
    </w:p>
    <w:p w14:paraId="039F552C" w14:textId="5CFCC711" w:rsidR="00C34A7B" w:rsidRDefault="00590129" w:rsidP="00C34A7B">
      <w:pPr>
        <w:pStyle w:val="Opsommingtekens1"/>
      </w:pPr>
      <w:r>
        <w:rPr>
          <w:i/>
          <w:iCs/>
        </w:rPr>
        <w:t>i</w:t>
      </w:r>
      <w:r w:rsidRPr="001F62F5">
        <w:rPr>
          <w:i/>
          <w:iCs/>
        </w:rPr>
        <w:t>dentificatie</w:t>
      </w:r>
      <w:r w:rsidRPr="006C4925">
        <w:t xml:space="preserve">: de unieke identificatie waaronder elk object van dit type bekend is. </w:t>
      </w:r>
      <w:r>
        <w:t xml:space="preserve">Identificatie conform datatype NEN3610-ID. </w:t>
      </w:r>
      <w:r w:rsidRPr="006C4925">
        <w:t>Verplicht attribuut.</w:t>
      </w:r>
      <w:r>
        <w:t xml:space="preserve"> </w:t>
      </w:r>
      <w:r w:rsidRPr="00931B30">
        <w:t>Komt 1 keer voor.</w:t>
      </w:r>
    </w:p>
    <w:p w14:paraId="2C688330" w14:textId="6292F66A" w:rsidR="00C34A7B" w:rsidRDefault="00590129" w:rsidP="00C34A7B">
      <w:pPr>
        <w:pStyle w:val="Opsommingtekens1"/>
      </w:pPr>
      <w:r w:rsidRPr="00FE15A0">
        <w:rPr>
          <w:i/>
          <w:iCs/>
        </w:rPr>
        <w:t>gerelateerdeRegel</w:t>
      </w:r>
      <w:r>
        <w:rPr>
          <w:i/>
          <w:iCs/>
        </w:rPr>
        <w:t>tekst</w:t>
      </w:r>
      <w:r w:rsidRPr="00302660">
        <w:t xml:space="preserve">: </w:t>
      </w:r>
      <w:r w:rsidRPr="00E05223">
        <w:t xml:space="preserve">de verwijzing van een specifieke Regeltekst naar </w:t>
      </w:r>
      <w:r>
        <w:t xml:space="preserve">een andere Regeltekst </w:t>
      </w:r>
      <w:r w:rsidRPr="00302660">
        <w:t>d</w:t>
      </w:r>
      <w:r>
        <w:t>ie</w:t>
      </w:r>
      <w:r w:rsidRPr="00302660">
        <w:t xml:space="preserve"> aangeeft dat er een bijzondere relatie bestaat tussen </w:t>
      </w:r>
      <w:r>
        <w:t xml:space="preserve">die </w:t>
      </w:r>
      <w:r w:rsidRPr="00302660">
        <w:t>twee Regelteksten. Optioneel attribuut</w:t>
      </w:r>
      <w:r w:rsidRPr="006C4925">
        <w:t>.</w:t>
      </w:r>
      <w:r>
        <w:t xml:space="preserve"> Komt zo vaak voor als gewenst.</w:t>
      </w:r>
    </w:p>
    <w:p w14:paraId="7D5D54B7" w14:textId="1136A53E" w:rsidR="00C34A7B" w:rsidRDefault="00590129" w:rsidP="00C34A7B">
      <w:r w:rsidRPr="00702320">
        <w:t>Regeltekst kent geen waardelijsten</w:t>
      </w:r>
      <w:r>
        <w:t>.</w:t>
      </w:r>
    </w:p>
    <w:p w14:paraId="786DEBD9" w14:textId="77777777" w:rsidR="00C34A7B" w:rsidRDefault="00C34A7B" w:rsidP="00C34A7B"/>
    <w:p w14:paraId="52C97463" w14:textId="3597BDF7" w:rsidR="00C34A7B" w:rsidRDefault="00590129" w:rsidP="00C34A7B">
      <w:r w:rsidRPr="000E097B">
        <w:t>Regeltekst kent de volgende</w:t>
      </w:r>
      <w:r>
        <w:t xml:space="preserve"> constraints:</w:t>
      </w:r>
    </w:p>
    <w:p w14:paraId="5E463066" w14:textId="363697BA" w:rsidR="00C34A7B" w:rsidRDefault="00590129" w:rsidP="00C34A7B">
      <w:pPr>
        <w:pStyle w:val="Opsommingtekens1"/>
      </w:pPr>
      <w:r>
        <w:t>één type Juridische regel per Regeltekst;</w:t>
      </w:r>
    </w:p>
    <w:p w14:paraId="14BEA9B0" w14:textId="0DB4728A" w:rsidR="00C34A7B" w:rsidRPr="00A16E60" w:rsidRDefault="00590129" w:rsidP="00C34A7B">
      <w:pPr>
        <w:pStyle w:val="Opsommingtekens1"/>
      </w:pPr>
      <w:r w:rsidRPr="00002CE5">
        <w:t>indien gebruik gemaakt wordt van Leden, niet verwijzen naar Artikel</w:t>
      </w:r>
      <w:r>
        <w:t>.</w:t>
      </w:r>
    </w:p>
    <w:p w14:paraId="2BFB8FAB" w14:textId="53C58268" w:rsidR="00C34A7B" w:rsidRDefault="00590129" w:rsidP="00C34A7B">
      <w:pPr>
        <w:pStyle w:val="Kop5"/>
      </w:pPr>
      <w:bookmarkStart w:id="145" w:name="_Ref_ef754a3f5bb25afce423b08e2d175cd4_1"/>
      <w:bookmarkStart w:id="146" w:name="_Toc38307951"/>
      <w:r>
        <w:t>Toelichting op de norm</w:t>
      </w:r>
      <w:bookmarkEnd w:id="145"/>
      <w:bookmarkEnd w:id="146"/>
    </w:p>
    <w:p w14:paraId="485B7980" w14:textId="77777777" w:rsidR="00C34A7B" w:rsidRDefault="00C34A7B" w:rsidP="00C34A7B">
      <w:pPr>
        <w:rPr>
          <w:i/>
          <w:iCs/>
        </w:rPr>
      </w:pPr>
    </w:p>
    <w:p w14:paraId="7AF41011" w14:textId="4C53DD3E" w:rsidR="00C34A7B" w:rsidRDefault="00590129" w:rsidP="00C34A7B">
      <w:pPr>
        <w:rPr>
          <w:i/>
          <w:iCs/>
        </w:rPr>
      </w:pPr>
      <w:r>
        <w:rPr>
          <w:i/>
          <w:iCs/>
        </w:rPr>
        <w:t>Attributen</w:t>
      </w:r>
    </w:p>
    <w:p w14:paraId="28D6C9F1" w14:textId="3660CAF6" w:rsidR="00C34A7B" w:rsidRPr="008D6EA6" w:rsidRDefault="00590129" w:rsidP="00C34A7B">
      <w:r>
        <w:rPr>
          <w:i/>
          <w:iCs/>
        </w:rPr>
        <w:t>g</w:t>
      </w:r>
      <w:r w:rsidRPr="008D6EA6">
        <w:rPr>
          <w:i/>
          <w:iCs/>
        </w:rPr>
        <w:t>erelateerde</w:t>
      </w:r>
      <w:r>
        <w:rPr>
          <w:i/>
          <w:iCs/>
        </w:rPr>
        <w:t>R</w:t>
      </w:r>
      <w:r w:rsidRPr="008D6EA6">
        <w:rPr>
          <w:i/>
          <w:iCs/>
        </w:rPr>
        <w:t>egel</w:t>
      </w:r>
      <w:r>
        <w:rPr>
          <w:i/>
          <w:iCs/>
        </w:rPr>
        <w:t>tekst</w:t>
      </w:r>
      <w:r w:rsidRPr="008D6EA6">
        <w:t xml:space="preserve">: </w:t>
      </w:r>
      <w:r>
        <w:t>e</w:t>
      </w:r>
      <w:r w:rsidRPr="008D6EA6">
        <w:t xml:space="preserve">en </w:t>
      </w:r>
      <w:r>
        <w:t>R</w:t>
      </w:r>
      <w:r w:rsidRPr="008D6EA6">
        <w:t>egel</w:t>
      </w:r>
      <w:r>
        <w:t>tekst</w:t>
      </w:r>
      <w:r w:rsidRPr="008D6EA6">
        <w:t xml:space="preserve"> kan in een bijzondere relatie tot een andere </w:t>
      </w:r>
      <w:r>
        <w:t>R</w:t>
      </w:r>
      <w:r w:rsidRPr="008D6EA6">
        <w:t>egel</w:t>
      </w:r>
      <w:r>
        <w:t>tekst</w:t>
      </w:r>
      <w:r w:rsidRPr="008D6EA6">
        <w:t xml:space="preserve"> staan</w:t>
      </w:r>
      <w:r>
        <w:t xml:space="preserve"> waardoor het van belang is dat de gebruiker ook de andere Regeltekst leest of althans daarop wordt geattendeerd</w:t>
      </w:r>
      <w:r w:rsidRPr="008D6EA6">
        <w:t xml:space="preserve">. </w:t>
      </w:r>
      <w:r w:rsidRPr="000D32D4">
        <w:rPr>
          <w:i/>
          <w:iCs/>
        </w:rPr>
        <w:t>gerelateerdeRegeltekst</w:t>
      </w:r>
      <w:r w:rsidRPr="00C909D1">
        <w:t xml:space="preserve"> </w:t>
      </w:r>
      <w:r>
        <w:t xml:space="preserve">is met name bedoeld voor de gevallen waarin een Regeltekst een afwijking, aanvulling of uitzondering vormt op een andere Regeltekst. </w:t>
      </w:r>
      <w:r w:rsidRPr="009E110A">
        <w:t>Zo</w:t>
      </w:r>
      <w:r>
        <w:t>’</w:t>
      </w:r>
      <w:r w:rsidRPr="009E110A">
        <w:t xml:space="preserve">n relatie doet zich onder andere voor wanneer in </w:t>
      </w:r>
      <w:r>
        <w:t xml:space="preserve">een </w:t>
      </w:r>
      <w:r w:rsidRPr="009E110A">
        <w:t>omgevingsplan</w:t>
      </w:r>
      <w:r>
        <w:t>, omgevingsverordening of waterschapsverordening</w:t>
      </w:r>
      <w:r w:rsidRPr="009E110A">
        <w:t xml:space="preserve"> met maatwerkregels wordt afgeweken van regels uit een AMvB</w:t>
      </w:r>
      <w:r>
        <w:t xml:space="preserve">. Een ander voorbeeld is de situatie waarin </w:t>
      </w:r>
      <w:r w:rsidRPr="009E110A">
        <w:t xml:space="preserve">in </w:t>
      </w:r>
      <w:r>
        <w:t>een</w:t>
      </w:r>
      <w:r w:rsidDel="007D692E">
        <w:t xml:space="preserve"> </w:t>
      </w:r>
      <w:r>
        <w:t xml:space="preserve">omgevingsdocument met regels </w:t>
      </w:r>
      <w:r w:rsidRPr="009E110A">
        <w:t xml:space="preserve">algemene regels staan waarvan voor een bepaalde locatie of een bepaald onderwerp met een specifieke regel </w:t>
      </w:r>
      <w:r>
        <w:t>kan worden afgeweken of waarop een bepaalde uitzondering wordt gemaakt</w:t>
      </w:r>
      <w:r w:rsidRPr="009E110A">
        <w:t>.</w:t>
      </w:r>
    </w:p>
    <w:p w14:paraId="3552B26F" w14:textId="3A5705A7" w:rsidR="00C34A7B" w:rsidRDefault="00C34A7B" w:rsidP="00C34A7B"/>
    <w:p w14:paraId="0F99FEA6" w14:textId="5B948306" w:rsidR="00C34A7B" w:rsidRDefault="00590129" w:rsidP="00C34A7B">
      <w:r w:rsidRPr="00DF7A7E">
        <w:t xml:space="preserve">In de uitsnede van het diagram is ook </w:t>
      </w:r>
      <w:r>
        <w:t>de relatie</w:t>
      </w:r>
      <w:r w:rsidRPr="00DF7A7E">
        <w:t xml:space="preserve"> werkingsgebied te zien. </w:t>
      </w:r>
      <w:r>
        <w:t>Deze relatie</w:t>
      </w:r>
      <w:r w:rsidRPr="00DF7A7E">
        <w:t xml:space="preserve"> is de verwijzing van een specifieke Regeltekst naar (de identificatie van) de bijbehorende </w:t>
      </w:r>
      <w:r w:rsidRPr="00DF7A7E">
        <w:lastRenderedPageBreak/>
        <w:t>Locatie(s). De relatie is in een onderbroken lijn weergegeven omdat het een conceptuele relatie is. De relatie is impliciet inbegrepen in de relatie tussen Regeltekst, Juridische regel en Locatie</w:t>
      </w:r>
      <w:r>
        <w:t xml:space="preserve"> </w:t>
      </w:r>
      <w:r w:rsidRPr="00025397">
        <w:t>en geeft aan wat het werkingsgebied van de Regeltekst is: het gebied waar het Artikel of Lid zijn werking heeft</w:t>
      </w:r>
      <w:r w:rsidRPr="00DF7A7E">
        <w:t>.</w:t>
      </w:r>
      <w:r>
        <w:t xml:space="preserve"> De </w:t>
      </w:r>
      <w:r w:rsidRPr="000D32D4">
        <w:rPr>
          <w:i/>
          <w:iCs/>
        </w:rPr>
        <w:t>relatie</w:t>
      </w:r>
      <w:r>
        <w:t xml:space="preserve"> </w:t>
      </w:r>
      <w:r w:rsidRPr="00753D18">
        <w:t xml:space="preserve">wordt afgeleid </w:t>
      </w:r>
      <w:r>
        <w:t xml:space="preserve">door LVBB en </w:t>
      </w:r>
      <w:r w:rsidRPr="00753D18">
        <w:t>in DSO</w:t>
      </w:r>
      <w:r>
        <w:t>-LV</w:t>
      </w:r>
      <w:r w:rsidRPr="00753D18">
        <w:t xml:space="preserve"> waarbij de som van de locaties van de onderliggende Juridische regels wordt gebruikt.</w:t>
      </w:r>
      <w:r>
        <w:t xml:space="preserve"> Het is dus niet zo dat het bevoegd gezag ook nog een afzonderlijke geometrie voor het werkingsgebied moet aanleveren.</w:t>
      </w:r>
    </w:p>
    <w:p w14:paraId="1534FE61" w14:textId="2D0F7E72" w:rsidR="00C34A7B" w:rsidRDefault="00C34A7B" w:rsidP="00C34A7B"/>
    <w:p w14:paraId="46729F86" w14:textId="4E7A5FEF" w:rsidR="00C34A7B" w:rsidRDefault="00590129" w:rsidP="00C34A7B">
      <w:r w:rsidRPr="006612A0">
        <w:t>Regeltekst kent geen waardelijsten.</w:t>
      </w:r>
    </w:p>
    <w:p w14:paraId="532A7D63" w14:textId="7590FF3A" w:rsidR="00C34A7B" w:rsidRDefault="00C34A7B" w:rsidP="00C34A7B"/>
    <w:p w14:paraId="569C588B" w14:textId="5A498033" w:rsidR="00C34A7B" w:rsidRPr="000D32D4" w:rsidRDefault="00590129" w:rsidP="00C34A7B">
      <w:pPr>
        <w:rPr>
          <w:i/>
          <w:iCs/>
        </w:rPr>
      </w:pPr>
      <w:r w:rsidRPr="000D32D4">
        <w:rPr>
          <w:i/>
          <w:iCs/>
        </w:rPr>
        <w:t>Constraints</w:t>
      </w:r>
    </w:p>
    <w:p w14:paraId="12029990" w14:textId="0965ED93" w:rsidR="00C34A7B" w:rsidRDefault="00590129" w:rsidP="00C34A7B">
      <w:pPr>
        <w:pStyle w:val="Opsommingtekens1"/>
      </w:pPr>
      <w:r>
        <w:t>‘</w:t>
      </w:r>
      <w:r w:rsidRPr="000D32D4">
        <w:rPr>
          <w:i/>
          <w:iCs/>
        </w:rPr>
        <w:t xml:space="preserve">één type </w:t>
      </w:r>
      <w:r w:rsidRPr="00CA3041">
        <w:t>Juridische</w:t>
      </w:r>
      <w:r w:rsidRPr="000D32D4">
        <w:rPr>
          <w:i/>
          <w:iCs/>
        </w:rPr>
        <w:t xml:space="preserve"> regel per Regelteks</w:t>
      </w:r>
      <w:r w:rsidRPr="00FC3ADA">
        <w:t>t</w:t>
      </w:r>
      <w:r>
        <w:t>: deze constraint betekent dat a</w:t>
      </w:r>
      <w:r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t>de betreffende doel</w:t>
      </w:r>
      <w:r w:rsidRPr="00A63D7E">
        <w:t xml:space="preserve">groep gericht zijn. </w:t>
      </w:r>
      <w:r>
        <w:t xml:space="preserve">De typen Juridische regel en de achterliggende doelgroepbenadering worden </w:t>
      </w:r>
      <w:r w:rsidRPr="00DF6B56">
        <w:t xml:space="preserve">toegelicht </w:t>
      </w:r>
      <w:r>
        <w:t xml:space="preserve">bij Juridische regel </w:t>
      </w:r>
      <w:r w:rsidRPr="00DF6B56">
        <w:t xml:space="preserve">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rsidRPr="00DF6B56">
        <w:t>.</w:t>
      </w:r>
      <w:r>
        <w:t xml:space="preserve"> Deze constraint geldt op het </w:t>
      </w:r>
      <w:r w:rsidRPr="000D32D4">
        <w:t>niveau van Artikel</w:t>
      </w:r>
      <w:r w:rsidRPr="00DE0AB0">
        <w:rPr>
          <w:i/>
          <w:iCs/>
        </w:rPr>
        <w:t>:</w:t>
      </w:r>
      <w:r>
        <w:t xml:space="preserve"> alle Juridische regels in een Artikel en alle Juridische regels in alle Leden van een Artikel moeten van hetzelfde type zijn.</w:t>
      </w:r>
    </w:p>
    <w:p w14:paraId="6276AE16" w14:textId="767B8CA8" w:rsidR="00C34A7B" w:rsidRDefault="00590129" w:rsidP="00C34A7B">
      <w:pPr>
        <w:pStyle w:val="Opsommingtekens1"/>
      </w:pPr>
      <w:r w:rsidRPr="00CA3041">
        <w:rPr>
          <w:i/>
          <w:iCs/>
        </w:rPr>
        <w:t>indien gebruik gemaakt wordt van Leden, niet verwijzen naar Artikel</w:t>
      </w:r>
      <w:r w:rsidRPr="004A3B99">
        <w:t>: deze constraint houdt in dat als er een annotatie is die verwijst naar een Lid in een Artikel, er geen annotaties mogen voorkomen die verwijzen het Artikel waarin dat Lid voorkomt</w:t>
      </w:r>
      <w:r>
        <w:t>. Kortom er dient gekozen te worden tussen het annoteren op het Artikel of annoteren op het Lid.</w:t>
      </w:r>
    </w:p>
    <w:p w14:paraId="43289078" w14:textId="77777777" w:rsidR="00C34A7B" w:rsidRDefault="00590129" w:rsidP="00C34A7B">
      <w:pPr>
        <w:pStyle w:val="Kop4"/>
      </w:pPr>
      <w:bookmarkStart w:id="147" w:name="_Ref_88e63ceb009bced83185ccb59a275a6f_1"/>
      <w:bookmarkStart w:id="148" w:name="_Toc38307952"/>
      <w:r>
        <w:t>Objecttype Juridische regel</w:t>
      </w:r>
      <w:bookmarkEnd w:id="147"/>
      <w:bookmarkEnd w:id="148"/>
    </w:p>
    <w:p w14:paraId="063B24EA" w14:textId="0E27924D" w:rsidR="00C34A7B" w:rsidRDefault="00590129" w:rsidP="00C34A7B">
      <w:pPr>
        <w:pStyle w:val="Kop5"/>
      </w:pPr>
      <w:bookmarkStart w:id="149" w:name="_Ref38208308"/>
      <w:bookmarkStart w:id="150" w:name="_Toc38307953"/>
      <w:r>
        <w:t>Toelichting</w:t>
      </w:r>
      <w:r w:rsidRPr="00827453">
        <w:t xml:space="preserve"> op de toepassing</w:t>
      </w:r>
      <w:bookmarkEnd w:id="149"/>
      <w:bookmarkEnd w:id="150"/>
    </w:p>
    <w:p w14:paraId="2603C5E7" w14:textId="62F45E25" w:rsidR="00C34A7B" w:rsidRDefault="00590129" w:rsidP="00C34A7B">
      <w:r>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w:t>
      </w:r>
      <w:r w:rsidRPr="00CD4906">
        <w:t>verschillende onderdelen van een Regeltekst</w:t>
      </w:r>
      <w:r>
        <w:t xml:space="preserve"> een eigen thema te geven en/of te annoteren met verschillende </w:t>
      </w:r>
      <w:r w:rsidRPr="000152DC">
        <w:t>inhoudelijke annotaties Activiteit, Omgevingsnorm, Omgevingswaarde en Gebiedsaanwijzing</w:t>
      </w:r>
      <w:r>
        <w:t xml:space="preserve">. Juridische regel is altijd onderdeel van een Regeltekst en, zoals we in de paragrafen </w:t>
      </w:r>
      <w:r>
        <w:fldChar w:fldCharType="begin"/>
      </w:r>
      <w:r>
        <w:instrText xml:space="preserve"> REF _Ref_04e18d4e712460846b92794052e2e9d3_1 </w:instrText>
      </w:r>
      <w:r w:rsidR="002137A7">
        <w:instrText>\n \h</w:instrText>
      </w:r>
      <w:r>
        <w:instrText xml:space="preserve"> </w:instrText>
      </w:r>
      <w:r>
        <w:fldChar w:fldCharType="separate"/>
      </w:r>
      <w:r w:rsidR="00FD00CC">
        <w:t>6.2.1</w:t>
      </w:r>
      <w:r>
        <w:fldChar w:fldCharType="end"/>
      </w:r>
      <w:r>
        <w:t xml:space="preserve"> en </w:t>
      </w:r>
      <w:r w:rsidR="00830ADC">
        <w:fldChar w:fldCharType="begin"/>
      </w:r>
      <w:r w:rsidR="00830ADC">
        <w:instrText xml:space="preserve"> REF _Ref_250f4e9542fdda1c4677a72b7f6b2be2_1 </w:instrText>
      </w:r>
      <w:r w:rsidR="002137A7">
        <w:instrText>\n \h</w:instrText>
      </w:r>
      <w:r w:rsidR="00830ADC">
        <w:instrText xml:space="preserve"> </w:instrText>
      </w:r>
      <w:r w:rsidR="00830ADC">
        <w:fldChar w:fldCharType="separate"/>
      </w:r>
      <w:r w:rsidR="00FD00CC">
        <w:t>6.4.2</w:t>
      </w:r>
      <w:r w:rsidR="00830ADC">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6709B1B4" w:rsidR="00C34A7B" w:rsidRPr="003B5414" w:rsidRDefault="00590129" w:rsidP="00C34A7B">
      <w:r w:rsidRPr="003B5414">
        <w:t>Bij de Juridische regel kan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t xml:space="preserve">omgevingsdocument </w:t>
      </w:r>
      <w:r w:rsidRPr="003B5414">
        <w:t>bedoeld zijn als indicatie of zoekzone voor de plek voor een toekomstige ontwikkeling: pas later wordt de daadwerkelijke plek bepaald.</w:t>
      </w:r>
    </w:p>
    <w:p w14:paraId="3F1CD2E4" w14:textId="021A50CB" w:rsidR="00C34A7B" w:rsidRDefault="00590129" w:rsidP="00C34A7B">
      <w:r w:rsidRPr="006C5384">
        <w:t xml:space="preserve">Met het IMOW-object </w:t>
      </w:r>
      <w:r>
        <w:t>Juridische regel k</w:t>
      </w:r>
      <w:r w:rsidRPr="006C5384">
        <w:t xml:space="preserve">an extra informatie aan </w:t>
      </w:r>
      <w:r>
        <w:t xml:space="preserve">de Juridische regel </w:t>
      </w:r>
      <w:r w:rsidRPr="006C5384">
        <w:t xml:space="preserve">worden gekoppeld: </w:t>
      </w:r>
      <w:r w:rsidRPr="003F1200">
        <w:t xml:space="preserve">tot welke </w:t>
      </w:r>
      <w:r>
        <w:t>regel</w:t>
      </w:r>
      <w:r w:rsidRPr="003F1200">
        <w:t xml:space="preserve">soort de </w:t>
      </w:r>
      <w:r w:rsidRPr="00EB37FD">
        <w:t xml:space="preserve">Juridische regel </w:t>
      </w:r>
      <w:r w:rsidRPr="003F1200">
        <w:t>behoo</w:t>
      </w:r>
      <w:r>
        <w:t xml:space="preserve">rt, </w:t>
      </w:r>
      <w:r w:rsidRPr="006C5384">
        <w:t xml:space="preserve">wat het thema is waarover </w:t>
      </w:r>
      <w:r w:rsidRPr="00C20EEA">
        <w:t xml:space="preserve">de Juridische regel </w:t>
      </w:r>
      <w:r w:rsidRPr="006C5384">
        <w:t>gaat</w:t>
      </w:r>
      <w:r>
        <w:t xml:space="preserve"> en met welk IMOW-object of met w</w:t>
      </w:r>
      <w:r w:rsidRPr="00DA156E">
        <w:t>elk</w:t>
      </w:r>
      <w:r>
        <w:t>e</w:t>
      </w:r>
      <w:r w:rsidRPr="00DA156E">
        <w:t xml:space="preserve"> IMOW-object</w:t>
      </w:r>
      <w:r>
        <w:t>en</w:t>
      </w:r>
      <w:r w:rsidRPr="00DA156E">
        <w:t xml:space="preserve"> </w:t>
      </w:r>
      <w:r>
        <w:t>de Juridische regel geannoteerd is</w:t>
      </w:r>
      <w:r w:rsidRPr="006C5384">
        <w:t>.</w:t>
      </w:r>
    </w:p>
    <w:p w14:paraId="7756DF98" w14:textId="1C7D2156" w:rsidR="00C34A7B" w:rsidRDefault="00590129" w:rsidP="00C34A7B">
      <w:r>
        <w:t xml:space="preserve">Juridische regel heeft drie typen: Regel voor iedereen, Instructieregel en Omgevingswaarderegel. Doel van deze typen is het eenvoudig kunnen selecteren van regeltekst voor een </w:t>
      </w:r>
      <w:r>
        <w:lastRenderedPageBreak/>
        <w:t>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C34A7B" w:rsidRDefault="00590129" w:rsidP="00C34A7B">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6CD96EDB" w:rsidR="00C34A7B" w:rsidRDefault="00590129" w:rsidP="00C34A7B">
      <w:r>
        <w:t>Bij Regeltekst is de voorwaarde opgenomen dat alle Juridische regels binnen één Regeltekst van hetzelfde type moeten zijn</w:t>
      </w:r>
      <w:r>
        <w:rPr>
          <w:rStyle w:val="Eindnootmarkering"/>
        </w:rPr>
        <w:endnoteReference w:id="22"/>
      </w:r>
      <w:r>
        <w:t xml:space="preserve">, zie hiervoor ook paragraaf </w:t>
      </w:r>
      <w:r>
        <w:fldChar w:fldCharType="begin"/>
      </w:r>
      <w:r>
        <w:instrText xml:space="preserve"> REF _Ref_250f4e9542fdda1c4677a72b7f6b2be2_1 </w:instrText>
      </w:r>
      <w:r w:rsidR="002137A7">
        <w:instrText>\n \h</w:instrText>
      </w:r>
      <w:r>
        <w:instrText xml:space="preserve"> </w:instrText>
      </w:r>
      <w:r>
        <w:fldChar w:fldCharType="separate"/>
      </w:r>
      <w:r w:rsidR="00FD00CC">
        <w:t>6.4.2</w:t>
      </w:r>
      <w:r>
        <w:fldChar w:fldCharType="end"/>
      </w:r>
      <w:r>
        <w:t xml:space="preserve">. Op deze manier wordt voorkomen dat Juridische regels die voor </w:t>
      </w:r>
      <w:r w:rsidRPr="0036109F">
        <w:t xml:space="preserve">verschillende </w:t>
      </w:r>
      <w:r>
        <w:t>doelgroepen bedoeld zijn bij elkaar in één lid respectievelijk artikel worden geplaatst. Dit komt het tonen van regels per doelgroep ten goede.</w:t>
      </w:r>
    </w:p>
    <w:p w14:paraId="410273A5" w14:textId="1B4FCD01" w:rsidR="00C34A7B" w:rsidRDefault="00590129" w:rsidP="00C34A7B">
      <w:pPr>
        <w:pStyle w:val="Kop5"/>
      </w:pPr>
      <w:bookmarkStart w:id="151" w:name="_Toc38307954"/>
      <w:r w:rsidRPr="00832FDD">
        <w:t>Definitie</w:t>
      </w:r>
      <w:bookmarkEnd w:id="151"/>
    </w:p>
    <w:p w14:paraId="763507AE" w14:textId="408B3DC2" w:rsidR="00C34A7B" w:rsidRDefault="00590129" w:rsidP="00C34A7B">
      <w:r w:rsidRPr="00832FDD">
        <w:t xml:space="preserve">Juridische regel is </w:t>
      </w:r>
      <w:r>
        <w:t xml:space="preserve">het objecttype, te gebruiken in die onderdelen van omgevingsdocumenten die de </w:t>
      </w:r>
      <w:r w:rsidRPr="00D510F1">
        <w:t xml:space="preserve">Artikelstructuur </w:t>
      </w:r>
      <w:r>
        <w:t xml:space="preserve">hebben, dat </w:t>
      </w:r>
      <w:r w:rsidRPr="00832FDD">
        <w:t>een regel met juridische werkingskracht</w:t>
      </w:r>
      <w:r>
        <w:t xml:space="preserve"> beschrijft</w:t>
      </w:r>
      <w:r w:rsidRPr="00832FDD">
        <w:t>.</w:t>
      </w:r>
    </w:p>
    <w:p w14:paraId="4FED345D" w14:textId="2625D2BF" w:rsidR="00C34A7B" w:rsidRDefault="00590129" w:rsidP="00C34A7B">
      <w:pPr>
        <w:pStyle w:val="Kop5"/>
      </w:pPr>
      <w:bookmarkStart w:id="152" w:name="_Toc38307955"/>
      <w:r>
        <w:t>Doel</w:t>
      </w:r>
      <w:bookmarkEnd w:id="152"/>
    </w:p>
    <w:p w14:paraId="5B501555" w14:textId="440BC087" w:rsidR="00C34A7B" w:rsidRDefault="00590129" w:rsidP="00C34A7B">
      <w:r>
        <w:t>Doel van het objecttype Juridische regel is:</w:t>
      </w:r>
    </w:p>
    <w:p w14:paraId="5FAEB783" w14:textId="7F3EEC38" w:rsidR="00C34A7B" w:rsidRDefault="00590129" w:rsidP="00C34A7B">
      <w:pPr>
        <w:pStyle w:val="Opsommingtekens1"/>
      </w:pPr>
      <w:r>
        <w:t xml:space="preserve">het kunnen verbinden van </w:t>
      </w:r>
      <w:r w:rsidRPr="00635EFB">
        <w:t>verschillende onderdelen van een Regeltekst met eigen Locaties</w:t>
      </w:r>
      <w:r>
        <w:t>;</w:t>
      </w:r>
    </w:p>
    <w:p w14:paraId="23CF0D0A" w14:textId="145A28F7" w:rsidR="00C34A7B" w:rsidRDefault="00590129" w:rsidP="00C34A7B">
      <w:pPr>
        <w:pStyle w:val="Opsommingtekens1"/>
      </w:pPr>
      <w:r>
        <w:t xml:space="preserve">het kunnen annoteren van </w:t>
      </w:r>
      <w:r w:rsidRPr="007D2459">
        <w:t xml:space="preserve">verschillende onderdelen van een Regeltekst </w:t>
      </w:r>
      <w:r w:rsidRPr="00635EFB">
        <w:t xml:space="preserve">met thema en </w:t>
      </w:r>
      <w:r>
        <w:t xml:space="preserve">de </w:t>
      </w:r>
      <w:r w:rsidRPr="00635EFB">
        <w:t>inhoudelijke annotaties</w:t>
      </w:r>
      <w:r>
        <w:t xml:space="preserve"> Activiteit, Omgevingsnorm, Omgevingswaarde en de verschillende typen Gebiedsaanwijzing;</w:t>
      </w:r>
      <w:r w:rsidRPr="00635EFB">
        <w:t xml:space="preserve"> </w:t>
      </w:r>
    </w:p>
    <w:p w14:paraId="7A763556" w14:textId="774BF2E9" w:rsidR="00C34A7B" w:rsidRDefault="00590129" w:rsidP="00C34A7B">
      <w:pPr>
        <w:pStyle w:val="Opsommingtekens1"/>
      </w:pPr>
      <w:r>
        <w:t xml:space="preserve">het kunnen leggen van </w:t>
      </w:r>
      <w:r w:rsidRPr="00635EFB">
        <w:t>relaties tussen de inhoudelijke annotaties, waardoor de Juridische regel als geheel machineleesbaar wordt</w:t>
      </w:r>
      <w:r>
        <w:t>;</w:t>
      </w:r>
    </w:p>
    <w:p w14:paraId="028C0749" w14:textId="24AF7E57" w:rsidR="00C34A7B" w:rsidRDefault="00590129" w:rsidP="00C34A7B">
      <w:pPr>
        <w:pStyle w:val="Opsommingtekens1"/>
      </w:pPr>
      <w:r>
        <w:t xml:space="preserve">het, door middel van het attribuut </w:t>
      </w:r>
      <w:r w:rsidRPr="00643F8E">
        <w:rPr>
          <w:i/>
          <w:iCs/>
        </w:rPr>
        <w:t>thema</w:t>
      </w:r>
      <w:r>
        <w:t xml:space="preserve">, </w:t>
      </w:r>
      <w:r w:rsidRPr="002B7DA0">
        <w:t xml:space="preserve">in samenhang </w:t>
      </w:r>
      <w:r w:rsidRPr="00DF7C2D">
        <w:t xml:space="preserve">kunnen tonen </w:t>
      </w:r>
      <w:r>
        <w:t>van verschillende Juridische regels;</w:t>
      </w:r>
    </w:p>
    <w:p w14:paraId="37B2C2F1" w14:textId="0EE20597" w:rsidR="00C34A7B" w:rsidRDefault="00590129" w:rsidP="00C34A7B">
      <w:pPr>
        <w:pStyle w:val="Opsommingtekens1"/>
      </w:pPr>
      <w:r>
        <w:t xml:space="preserve">het kunnen leggen van </w:t>
      </w:r>
      <w:r w:rsidRPr="00564A75">
        <w:t>verbinding</w:t>
      </w:r>
      <w:r>
        <w:t>en</w:t>
      </w:r>
      <w:r w:rsidRPr="00564A75">
        <w:t xml:space="preserve"> tussen onderdelen van verschillende omgevingsdocumenten, bijvoorbeeld een omgevingsvisie en een omgevingsverordening, die </w:t>
      </w:r>
      <w:r>
        <w:t xml:space="preserve">met </w:t>
      </w:r>
      <w:r w:rsidRPr="00564A75">
        <w:t xml:space="preserve">hetzelfde thema </w:t>
      </w:r>
      <w:r>
        <w:t>zijn geannoteerd;</w:t>
      </w:r>
    </w:p>
    <w:p w14:paraId="3F5ABFD8" w14:textId="090DE278" w:rsidR="00C34A7B" w:rsidRPr="00FC61C8" w:rsidRDefault="00590129" w:rsidP="00C34A7B">
      <w:pPr>
        <w:pStyle w:val="Opsommingtekens1"/>
      </w:pPr>
      <w:r>
        <w:t xml:space="preserve">het kunnen selecteren van Regelteksten </w:t>
      </w:r>
      <w:r w:rsidRPr="00635EFB">
        <w:t>naar doelgroep</w:t>
      </w:r>
      <w:r w:rsidRPr="0049266F">
        <w:t xml:space="preserve"> </w:t>
      </w:r>
      <w:r>
        <w:t xml:space="preserve">door middel van de keuze voor het </w:t>
      </w:r>
      <w:r w:rsidRPr="0049266F">
        <w:t xml:space="preserve">type </w:t>
      </w:r>
      <w:r>
        <w:t>Juridische regel.</w:t>
      </w:r>
    </w:p>
    <w:p w14:paraId="21A7A3D0" w14:textId="04913985" w:rsidR="00C34A7B" w:rsidRDefault="00590129" w:rsidP="00C34A7B">
      <w:pPr>
        <w:pStyle w:val="Kop5"/>
      </w:pPr>
      <w:bookmarkStart w:id="153" w:name="_Toc38307956"/>
      <w:r>
        <w:lastRenderedPageBreak/>
        <w:t>Norm</w:t>
      </w:r>
      <w:bookmarkEnd w:id="153"/>
    </w:p>
    <w:p w14:paraId="43F65289" w14:textId="46EEE266" w:rsidR="00C34A7B" w:rsidRPr="00B55BFE" w:rsidRDefault="00590129" w:rsidP="00C34A7B">
      <w:pPr>
        <w:pStyle w:val="Figuur"/>
      </w:pPr>
      <w:r w:rsidRPr="007E5418">
        <w:rPr>
          <w:noProof/>
        </w:rPr>
        <w:t xml:space="preserve"> </w:t>
      </w:r>
      <w:r>
        <w:rPr>
          <w:noProof/>
        </w:rPr>
        <w:drawing>
          <wp:inline distT="0" distB="0" distL="0" distR="0" wp14:anchorId="47B9C407" wp14:editId="573E4382">
            <wp:extent cx="5400040" cy="4319270"/>
            <wp:effectExtent l="0" t="0" r="0" b="5080"/>
            <wp:docPr id="2012771749"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19270"/>
                    </a:xfrm>
                    <a:prstGeom prst="rect">
                      <a:avLst/>
                    </a:prstGeom>
                  </pic:spPr>
                </pic:pic>
              </a:graphicData>
            </a:graphic>
          </wp:inline>
        </w:drawing>
      </w:r>
      <w:r w:rsidRPr="007E5418">
        <w:rPr>
          <w:noProof/>
        </w:rPr>
        <w:t xml:space="preserve"> </w:t>
      </w:r>
    </w:p>
    <w:p w14:paraId="731216A2" w14:textId="55702A9C" w:rsidR="00C34A7B" w:rsidRPr="00245254" w:rsidRDefault="00590129" w:rsidP="00C34A7B">
      <w:pPr>
        <w:pStyle w:val="Figuurbijschrift"/>
      </w:pPr>
      <w:r>
        <w:t>Uitsnede uit IMOW-diagram voor objecttype Juridische regel</w:t>
      </w:r>
    </w:p>
    <w:p w14:paraId="37442C4B" w14:textId="448E58FA" w:rsidR="00C34A7B" w:rsidRDefault="00590129" w:rsidP="00C34A7B">
      <w:r>
        <w:t>Juridische regel kent de volgende attributen en waardelijsten:</w:t>
      </w:r>
    </w:p>
    <w:p w14:paraId="2062B716" w14:textId="1C6EEAB9" w:rsidR="00C34A7B" w:rsidRPr="00643F8E" w:rsidRDefault="00590129" w:rsidP="00C34A7B">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C34A7B" w:rsidRPr="00187D3B" w:rsidRDefault="00590129" w:rsidP="00C34A7B">
      <w:pPr>
        <w:pStyle w:val="Opsommingtekens1"/>
      </w:pPr>
      <w:r w:rsidRPr="00ED2AE4">
        <w:rPr>
          <w:i/>
          <w:iCs/>
        </w:rPr>
        <w:t>idealisatie</w:t>
      </w:r>
      <w:r w:rsidRPr="00187D3B">
        <w:t xml:space="preserve">: attribuut dat vastlegt op welke manier de begrenzing van Locatie voor deze Juridische regel geïnterpreteerd moet worden en door het bevoegd gezag bedoeld is. </w:t>
      </w:r>
      <w:r w:rsidRPr="00643F8E">
        <w:t>Te kiezen</w:t>
      </w:r>
      <w:r>
        <w:rPr>
          <w:i/>
          <w:iCs/>
        </w:rPr>
        <w:t xml:space="preserve"> </w:t>
      </w:r>
      <w:r w:rsidRPr="008771CE">
        <w:t xml:space="preserve">uit de </w:t>
      </w:r>
      <w:r>
        <w:t>limitatieve waardelijst</w:t>
      </w:r>
      <w:r w:rsidRPr="008771CE">
        <w:t xml:space="preserve"> </w:t>
      </w:r>
      <w:r>
        <w:t>‘</w:t>
      </w:r>
      <w:r w:rsidRPr="008771CE">
        <w:t>Idealisatie</w:t>
      </w:r>
      <w:r>
        <w:t>’</w:t>
      </w:r>
      <w:r w:rsidRPr="008771CE">
        <w:t>.</w:t>
      </w:r>
      <w:r>
        <w:t xml:space="preserve"> </w:t>
      </w:r>
      <w:r w:rsidRPr="00794239">
        <w:t>Verplicht attribuut.</w:t>
      </w:r>
      <w:r>
        <w:t xml:space="preserve"> </w:t>
      </w:r>
      <w:r w:rsidRPr="000F163F">
        <w:t>Komt 1 keer voor.</w:t>
      </w:r>
    </w:p>
    <w:p w14:paraId="79A8D70F" w14:textId="0477C4CC" w:rsidR="00C34A7B" w:rsidRPr="00D451AB" w:rsidRDefault="00590129" w:rsidP="00C34A7B">
      <w:pPr>
        <w:pStyle w:val="Opsommingtekens1"/>
      </w:pPr>
      <w:r w:rsidRPr="00A33F55">
        <w:rPr>
          <w:i/>
          <w:iCs/>
        </w:rPr>
        <w:t>thema</w:t>
      </w:r>
      <w:r w:rsidRPr="00D451AB">
        <w:t>: de naam van het thema</w:t>
      </w:r>
      <w:r>
        <w:t xml:space="preserve"> van de Juridische regel</w:t>
      </w:r>
      <w:r w:rsidRPr="00D451AB">
        <w:t xml:space="preserve">. Het bevoegd gezag is vrij in de keuze van de naam van het </w:t>
      </w:r>
      <w:r>
        <w:t>t</w:t>
      </w:r>
      <w:r w:rsidRPr="00D451AB">
        <w:t xml:space="preserve">hema, waarbij gebruik gemaakt kan worden van de </w:t>
      </w:r>
      <w:r>
        <w:t>uitbreidbare waardelijst</w:t>
      </w:r>
      <w:r w:rsidRPr="00D451AB">
        <w:t xml:space="preserve"> </w:t>
      </w:r>
      <w:r>
        <w:t>‘</w:t>
      </w:r>
      <w:r w:rsidRPr="00D451AB">
        <w:t>Thema</w:t>
      </w:r>
      <w:r>
        <w:t>’</w:t>
      </w:r>
      <w:r w:rsidRPr="00D451AB">
        <w:t>. Optioneel attribuut.</w:t>
      </w:r>
      <w:r>
        <w:t xml:space="preserve"> Komt zo vaak voor als gewenst.</w:t>
      </w:r>
    </w:p>
    <w:p w14:paraId="0B03537B" w14:textId="5FD083B7" w:rsidR="00C34A7B" w:rsidRDefault="00590129" w:rsidP="00C34A7B">
      <w:pPr>
        <w:pStyle w:val="Opsommingtekens1"/>
      </w:pPr>
      <w:r w:rsidRPr="00644031">
        <w:rPr>
          <w:i/>
          <w:iCs/>
        </w:rPr>
        <w:t>locatieaanduiding</w:t>
      </w:r>
      <w:r w:rsidRPr="00644031">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C34A7B" w:rsidRPr="00644031" w:rsidRDefault="00590129" w:rsidP="00C34A7B">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t xml:space="preserve">zo vaak </w:t>
      </w:r>
      <w:r w:rsidRPr="001D4B8B">
        <w:t>voor</w:t>
      </w:r>
      <w:r>
        <w:t xml:space="preserve"> als gewenst.</w:t>
      </w:r>
    </w:p>
    <w:p w14:paraId="4FACE830" w14:textId="4B43F9D7" w:rsidR="00C34A7B" w:rsidRPr="00644031" w:rsidRDefault="00590129" w:rsidP="00C34A7B">
      <w:pPr>
        <w:pStyle w:val="Opsommingtekens1"/>
      </w:pPr>
      <w:r w:rsidRPr="00644031">
        <w:rPr>
          <w:i/>
          <w:iCs/>
        </w:rPr>
        <w:lastRenderedPageBreak/>
        <w:t>artikelOfLid</w:t>
      </w:r>
      <w:r w:rsidRPr="00644031">
        <w:t>: de verwijzing van een specifieke Juridische regel naar de Regeltekst oftewel het artikel of lid waar de Juridische regel onderdeel van is. Verplicht attribuut. Komt 1 keer voor.</w:t>
      </w:r>
    </w:p>
    <w:p w14:paraId="26DE879A" w14:textId="117EE546" w:rsidR="00C34A7B" w:rsidRDefault="00C34A7B" w:rsidP="00C34A7B"/>
    <w:p w14:paraId="75348ECA" w14:textId="77777777" w:rsidR="00C34A7B" w:rsidRDefault="00590129" w:rsidP="00C34A7B">
      <w:r>
        <w:t>Juridische regel kent drie typen:</w:t>
      </w:r>
    </w:p>
    <w:p w14:paraId="26FCEBAA" w14:textId="03079F0B" w:rsidR="00C34A7B" w:rsidRDefault="00590129" w:rsidP="00C34A7B">
      <w:pPr>
        <w:pStyle w:val="Opsommingtekens1"/>
      </w:pPr>
      <w:r>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C34A7B" w:rsidRDefault="00590129">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C34A7B" w:rsidRDefault="00590129" w:rsidP="00C34A7B">
      <w:pPr>
        <w:pStyle w:val="Opsommingtekens2"/>
      </w:pPr>
      <w:r w:rsidRPr="00325A9A">
        <w:rPr>
          <w:i/>
          <w:iCs/>
        </w:rPr>
        <w:t>omgevingsnormaanduiding</w:t>
      </w:r>
      <w:r>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C34A7B" w:rsidRDefault="00590129" w:rsidP="00C34A7B">
      <w:pPr>
        <w:pStyle w:val="Opsommingtekens1"/>
      </w:pPr>
      <w:r>
        <w:t>Instructieregel: regel als bedoeld in paragraaf 2.5.1 Omgevingswet, gericht tot een ander bestuursorgaan of bestuurlijke organisatie. Instructieregel heeft alle attributen van Juridische regel, aangevuld met:</w:t>
      </w:r>
    </w:p>
    <w:p w14:paraId="45CAEA42" w14:textId="528B9D29" w:rsidR="00C34A7B" w:rsidRPr="0042532F" w:rsidRDefault="00590129" w:rsidP="00C34A7B">
      <w:pPr>
        <w:pStyle w:val="Opsommingtekens2"/>
      </w:pPr>
      <w:r w:rsidRPr="00CD318D">
        <w:t xml:space="preserve">een </w:t>
      </w:r>
      <w:r w:rsidRPr="000D4904">
        <w:t xml:space="preserve">verplichte </w:t>
      </w:r>
      <w:r w:rsidRPr="00CD318D">
        <w:t>keuze uit de volgende attribu</w:t>
      </w:r>
      <w:r>
        <w:t>ten:</w:t>
      </w:r>
    </w:p>
    <w:p w14:paraId="3AE1B758" w14:textId="1B6998AE" w:rsidR="00C34A7B" w:rsidRDefault="00590129" w:rsidP="00C34A7B">
      <w:pPr>
        <w:pStyle w:val="Opsommingtekens3"/>
      </w:pPr>
      <w:r w:rsidRPr="00245254">
        <w:rPr>
          <w:i/>
          <w:iCs/>
        </w:rPr>
        <w:t>instructieregelInstrument</w:t>
      </w:r>
      <w:r>
        <w:t xml:space="preserve">: de naam van het instrument waartoe de instructieregel zich richt. </w:t>
      </w:r>
      <w:r w:rsidRPr="0042532F">
        <w:t>Te kiezen</w:t>
      </w:r>
      <w:r>
        <w:rPr>
          <w:i/>
          <w:iCs/>
        </w:rPr>
        <w:t xml:space="preserve"> </w:t>
      </w:r>
      <w:r w:rsidRPr="00A62ED9">
        <w:t>uit de limitatieve waardelijst ‘Instrument’.</w:t>
      </w:r>
      <w:r>
        <w:t xml:space="preserve"> Onder voorwaarde verplicht attribuut: alleen te gebruiken wanneer de instructieregel zich richt tot een instrument; dan verplicht</w:t>
      </w:r>
      <w:r>
        <w:rPr>
          <w:rStyle w:val="Eindnootmarkering"/>
        </w:rPr>
        <w:endnoteReference w:id="23"/>
      </w:r>
      <w:r>
        <w:t>. Komt zo vaak voor als gewenst.</w:t>
      </w:r>
    </w:p>
    <w:p w14:paraId="00436F75" w14:textId="348A2664" w:rsidR="00C34A7B" w:rsidRDefault="00590129" w:rsidP="00C34A7B">
      <w:pPr>
        <w:pStyle w:val="Opsommingtekens3"/>
      </w:pPr>
      <w:r w:rsidRPr="00245254">
        <w:rPr>
          <w:i/>
          <w:iCs/>
        </w:rPr>
        <w:t>instructieregelTaakuitoefening</w:t>
      </w:r>
      <w:r>
        <w:t xml:space="preserve">: geeft het type bestuurslaag of organisatie aan dat de taak waarover de instructieregel gaat, moet uitvoeren. </w:t>
      </w:r>
      <w:r w:rsidRPr="0042532F">
        <w:t>Te kiezen uit</w:t>
      </w:r>
      <w:r>
        <w:rPr>
          <w:i/>
          <w:iCs/>
        </w:rPr>
        <w:t xml:space="preserve"> </w:t>
      </w:r>
      <w:r w:rsidRPr="00A62ED9">
        <w:t>de limitatieve waardelijst ‘Adressaat’.</w:t>
      </w:r>
      <w:r>
        <w:t xml:space="preserve"> Onder voorwaarde verplicht attribuut: alleen te gebruiken wanneer de instructieregel gaat over de uitoefening van een taak; dan verplicht. Komt zo vaak voor als gewenst</w:t>
      </w:r>
      <w:r>
        <w:rPr>
          <w:rStyle w:val="Eindnootmarkering"/>
        </w:rPr>
        <w:endnoteReference w:id="24"/>
      </w:r>
      <w:r>
        <w:t>.</w:t>
      </w:r>
    </w:p>
    <w:p w14:paraId="40F1C390" w14:textId="28C04D40" w:rsidR="00C34A7B" w:rsidRDefault="00590129" w:rsidP="00C34A7B">
      <w:pPr>
        <w:pStyle w:val="Opsommingtekens2"/>
      </w:pPr>
      <w:r w:rsidRPr="00245254">
        <w:rPr>
          <w:i/>
          <w:iCs/>
        </w:rPr>
        <w:t>omgevingsnormaanduiding</w:t>
      </w:r>
      <w:r>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C34A7B" w:rsidRDefault="00590129" w:rsidP="00C34A7B">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C34A7B" w:rsidRDefault="00590129" w:rsidP="00C34A7B">
      <w:pPr>
        <w:pStyle w:val="Opsommingtekens2"/>
      </w:pPr>
      <w:r w:rsidRPr="00245254">
        <w:rPr>
          <w:i/>
          <w:iCs/>
        </w:rPr>
        <w:t>omgevingswaardeaanduiding</w:t>
      </w:r>
      <w:r>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C34A7B" w:rsidRDefault="00C34A7B" w:rsidP="00C34A7B"/>
    <w:p w14:paraId="22041AA1" w14:textId="77777777" w:rsidR="00C34A7B" w:rsidRDefault="00590129" w:rsidP="00C34A7B">
      <w:r w:rsidRPr="002A5113">
        <w:t xml:space="preserve">Juridische regel kent </w:t>
      </w:r>
      <w:r>
        <w:t xml:space="preserve">de volgende </w:t>
      </w:r>
      <w:r w:rsidRPr="002A5113">
        <w:t>constraint</w:t>
      </w:r>
      <w:r>
        <w:t>:</w:t>
      </w:r>
    </w:p>
    <w:p w14:paraId="6A2450EC" w14:textId="2D75F9FD" w:rsidR="00C34A7B" w:rsidRDefault="00590129" w:rsidP="00C34A7B">
      <w:pPr>
        <w:pStyle w:val="Opsommingtekens1"/>
      </w:pPr>
      <w:r w:rsidRPr="00CB294B">
        <w:t>instructieregelInstrument</w:t>
      </w:r>
      <w:r>
        <w:t xml:space="preserve"> of instructieregelTaakuitoefening.</w:t>
      </w:r>
    </w:p>
    <w:p w14:paraId="3CB7BEDE" w14:textId="77777777" w:rsidR="00C34A7B" w:rsidRDefault="00C34A7B"/>
    <w:p w14:paraId="677E98DA" w14:textId="53AEB905" w:rsidR="00C34A7B" w:rsidRPr="00A16E60" w:rsidRDefault="00590129" w:rsidP="00C34A7B">
      <w:r>
        <w:t xml:space="preserve">Ook is voor Juridische regel relevant dat </w:t>
      </w:r>
      <w:r w:rsidRPr="00D244CF">
        <w:t>het objecttype Regeltekst</w:t>
      </w:r>
      <w:r>
        <w:t xml:space="preserve"> de constraint heeft dat alle Juridische regels in een Regeltekst van hetzelfde type </w:t>
      </w:r>
      <w:r w:rsidRPr="00D244CF">
        <w:t xml:space="preserve">moeten </w:t>
      </w:r>
      <w:r>
        <w:t xml:space="preserve">zijn. Zie hiervoor paragraaf </w:t>
      </w:r>
      <w:r>
        <w:rPr>
          <w:bCs/>
          <w:i/>
          <w:iCs/>
          <w:szCs w:val="26"/>
        </w:rPr>
        <w:fldChar w:fldCharType="begin"/>
      </w:r>
      <w:r>
        <w:instrText xml:space="preserve"> REF _Ref_d39072b80e9e42a03c8631dc5d447e71_1 </w:instrText>
      </w:r>
      <w:r w:rsidR="002137A7">
        <w:instrText>\n \h</w:instrText>
      </w:r>
      <w:r>
        <w:instrText xml:space="preserve">  \* MERGEFORMAT </w:instrText>
      </w:r>
      <w:r>
        <w:rPr>
          <w:bCs/>
          <w:i/>
          <w:iCs/>
          <w:szCs w:val="26"/>
        </w:rPr>
      </w:r>
      <w:r>
        <w:rPr>
          <w:bCs/>
          <w:i/>
          <w:iCs/>
          <w:szCs w:val="26"/>
        </w:rPr>
        <w:fldChar w:fldCharType="separate"/>
      </w:r>
      <w:r w:rsidR="00FD00CC">
        <w:t>6.4.2.4</w:t>
      </w:r>
      <w:r>
        <w:rPr>
          <w:bCs/>
          <w:i/>
          <w:iCs/>
          <w:szCs w:val="26"/>
        </w:rPr>
        <w:fldChar w:fldCharType="end"/>
      </w:r>
      <w:r>
        <w:t>.</w:t>
      </w:r>
    </w:p>
    <w:p w14:paraId="1982B064" w14:textId="332E8A12" w:rsidR="00C34A7B" w:rsidRDefault="00590129" w:rsidP="00C34A7B">
      <w:pPr>
        <w:pStyle w:val="Kop5"/>
      </w:pPr>
      <w:bookmarkStart w:id="154" w:name="_Ref_4b00191c89e456cc69d467b60f86c8f2_1"/>
      <w:bookmarkStart w:id="155" w:name="_Toc38307957"/>
      <w:r w:rsidRPr="007805EA">
        <w:t>Toelichting op de norm</w:t>
      </w:r>
      <w:bookmarkEnd w:id="154"/>
      <w:bookmarkEnd w:id="155"/>
    </w:p>
    <w:p w14:paraId="13C26D7E" w14:textId="3C76D85B" w:rsidR="00C34A7B" w:rsidRDefault="00C34A7B" w:rsidP="00C34A7B"/>
    <w:p w14:paraId="3656F92B" w14:textId="6AA2E674" w:rsidR="00C34A7B" w:rsidRPr="00977762" w:rsidRDefault="00590129" w:rsidP="00C34A7B">
      <w:pPr>
        <w:rPr>
          <w:i/>
          <w:iCs/>
        </w:rPr>
      </w:pPr>
      <w:r w:rsidRPr="00977762">
        <w:rPr>
          <w:i/>
          <w:iCs/>
        </w:rPr>
        <w:lastRenderedPageBreak/>
        <w:t>Attributen en waardelijsten</w:t>
      </w:r>
    </w:p>
    <w:p w14:paraId="62DCCC30" w14:textId="359B0D1E" w:rsidR="00C34A7B" w:rsidRPr="00A72C05" w:rsidRDefault="00590129" w:rsidP="00C34A7B">
      <w:pPr>
        <w:pStyle w:val="Opsommingtekens1"/>
      </w:pPr>
      <w:r>
        <w:rPr>
          <w:i/>
        </w:rPr>
        <w:t>i</w:t>
      </w:r>
      <w:r w:rsidRPr="00A72C05">
        <w:rPr>
          <w:i/>
        </w:rPr>
        <w:t>dealisatie</w:t>
      </w:r>
      <w:r>
        <w:rPr>
          <w:i/>
        </w:rPr>
        <w:t>:</w:t>
      </w:r>
      <w:r w:rsidRPr="00091C16">
        <w:t xml:space="preserve"> attribuut </w:t>
      </w:r>
      <w:r>
        <w:t xml:space="preserve">dat aangeeft op welke manier </w:t>
      </w:r>
      <w:r w:rsidRPr="00091C16">
        <w:t>de begrenzing van Locatie voor een Juridische regel door het bevoegd gezag bedoeld is: is het een exacte of een indicatieve afbake</w:t>
      </w:r>
      <w:r>
        <w:t>ning</w:t>
      </w:r>
      <w:r w:rsidRPr="00091C16">
        <w:t xml:space="preserve">? Het attribuut </w:t>
      </w:r>
      <w:r w:rsidRPr="00957E3D">
        <w:rPr>
          <w:i/>
        </w:rPr>
        <w:t>idealisatie</w:t>
      </w:r>
      <w:r w:rsidRPr="00A72C05">
        <w:t xml:space="preserve"> is in IMOW gepositioneerd als attribuut van Juridische regel. Dat lijkt misschien vreemd omdat het informatie geeft over de gewenste interpretatie van Locatie. Toch hoort </w:t>
      </w:r>
      <w:r w:rsidRPr="00977762">
        <w:rPr>
          <w:i/>
          <w:iCs/>
        </w:rPr>
        <w:t>idealisatie</w:t>
      </w:r>
      <w:r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t>i</w:t>
      </w:r>
      <w:r w:rsidRPr="00A72C05">
        <w:t>dealisatie te geven.</w:t>
      </w:r>
      <w:r>
        <w:t xml:space="preserve"> </w:t>
      </w:r>
      <w:r w:rsidRPr="00A72C05">
        <w:t xml:space="preserve">De </w:t>
      </w:r>
      <w:r w:rsidRPr="00A72C05">
        <w:rPr>
          <w:i/>
        </w:rPr>
        <w:t xml:space="preserve">waardelijst </w:t>
      </w:r>
      <w:r>
        <w:t>‘</w:t>
      </w:r>
      <w:r w:rsidRPr="00BB5C31">
        <w:t>Idealisatie</w:t>
      </w:r>
      <w:r>
        <w:t>’</w:t>
      </w:r>
      <w:r w:rsidRPr="00A72C05">
        <w:t xml:space="preserve"> kent twee waarden: exact en indicatief.</w:t>
      </w:r>
      <w:r>
        <w:t xml:space="preserve"> Hiermee</w:t>
      </w:r>
      <w:r w:rsidRPr="00A15CDE">
        <w:t xml:space="preserve"> kan worden aangegeven of de begrenzing van Locatie </w:t>
      </w:r>
      <w:r w:rsidRPr="00385CB6">
        <w:t xml:space="preserve">voor deze Juridische regel </w:t>
      </w:r>
      <w:r w:rsidRPr="00A15CDE">
        <w:t>exact of indicatief bedoeld is.</w:t>
      </w:r>
      <w:r>
        <w:t xml:space="preserve"> Wanneer wordt gekozen voor de waarde indicatief geeft dat alleen aan dat de begrenzing indicatief bedoeld is. Met </w:t>
      </w:r>
      <w:r w:rsidRPr="00977762">
        <w:rPr>
          <w:i/>
          <w:iCs/>
        </w:rPr>
        <w:t>idealisatie</w:t>
      </w:r>
      <w:r>
        <w:t xml:space="preserve"> wordt niet vastgelegd met welke marge de indicatieve begrenzing bedoeld is.</w:t>
      </w:r>
    </w:p>
    <w:p w14:paraId="074FBA8B" w14:textId="466EEABC" w:rsidR="00C34A7B" w:rsidRDefault="00590129" w:rsidP="00C34A7B">
      <w:pPr>
        <w:pStyle w:val="Opsommingtekens1"/>
      </w:pPr>
      <w:r>
        <w:rPr>
          <w:i/>
          <w:iCs/>
        </w:rPr>
        <w:t>t</w:t>
      </w:r>
      <w:r w:rsidRPr="00CD42F2">
        <w:rPr>
          <w:i/>
          <w:iCs/>
        </w:rPr>
        <w:t>hema</w:t>
      </w:r>
      <w:r>
        <w:rPr>
          <w:i/>
          <w:iCs/>
        </w:rPr>
        <w:t>:</w:t>
      </w:r>
      <w:r w:rsidRPr="00805135">
        <w:t xml:space="preserve"> attribuut dat</w:t>
      </w:r>
      <w:r w:rsidRPr="00CD42F2">
        <w:t xml:space="preserve"> </w:t>
      </w:r>
      <w:r w:rsidRPr="00D80111">
        <w:t xml:space="preserve">kernachtig de grondgedachte </w:t>
      </w:r>
      <w:r>
        <w:t>van de Juridische regel weergeeft</w:t>
      </w:r>
      <w:r w:rsidRPr="00CD42F2">
        <w:t xml:space="preserve">. </w:t>
      </w:r>
      <w:r>
        <w:t xml:space="preserve">Vaak aanduiding van het sectorale aspect waar de Juridische regel over gaat. </w:t>
      </w:r>
      <w:r w:rsidRPr="00CD42F2">
        <w:t xml:space="preserve">Het bevoegd gezag kan zelf een naam voor </w:t>
      </w:r>
      <w:r w:rsidRPr="006678EC">
        <w:rPr>
          <w:i/>
          <w:iCs/>
        </w:rPr>
        <w:t>thema</w:t>
      </w:r>
      <w:r w:rsidRPr="00CD42F2">
        <w:t xml:space="preserve"> kiezen. </w:t>
      </w:r>
      <w:r>
        <w:t xml:space="preserve">Per Juridische regel kunnen net zoveel thema’s worden toegevoegd als gewenst is. </w:t>
      </w:r>
      <w:r w:rsidRPr="00CD42F2">
        <w:t xml:space="preserve">Om harmonisatie tussen bevoegde gezagen en tussen instrumenten te bevorderen is er een </w:t>
      </w:r>
      <w:r>
        <w:t>uitbreidbare waardelijst</w:t>
      </w:r>
      <w:r w:rsidRPr="00CD42F2">
        <w:t xml:space="preserve"> voor </w:t>
      </w:r>
      <w:r w:rsidRPr="006678EC">
        <w:rPr>
          <w:i/>
          <w:iCs/>
        </w:rPr>
        <w:t>thema</w:t>
      </w:r>
      <w:r w:rsidRPr="00CD42F2">
        <w:t>.</w:t>
      </w:r>
      <w:r>
        <w:t xml:space="preserve"> </w:t>
      </w:r>
      <w:r w:rsidRPr="004D61A5">
        <w:rPr>
          <w:i/>
          <w:iCs/>
        </w:rPr>
        <w:t>thema</w:t>
      </w:r>
      <w:r>
        <w:t xml:space="preserve"> is een attribuut en geen object. Het kent daardoor geen eigen weergave. Met het attribuut </w:t>
      </w:r>
      <w:r w:rsidRPr="00977762">
        <w:rPr>
          <w:i/>
          <w:iCs/>
        </w:rPr>
        <w:t>thema</w:t>
      </w:r>
      <w:r>
        <w:t xml:space="preserve"> kan het thema van een Juridische regel worden aangegeven. </w:t>
      </w:r>
      <w:r w:rsidRPr="00977762">
        <w:rPr>
          <w:i/>
          <w:iCs/>
        </w:rPr>
        <w:t>thema</w:t>
      </w:r>
      <w:r>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w:t>
      </w:r>
      <w:r w:rsidRPr="00B11E7E">
        <w:t>Juridische regels en/of Tekstdelen</w:t>
      </w:r>
      <w:r>
        <w:t xml:space="preserve"> op een kaartbeeld weer te geven.</w:t>
      </w:r>
    </w:p>
    <w:p w14:paraId="05707974" w14:textId="780D9DD3" w:rsidR="00C34A7B" w:rsidRDefault="00590129" w:rsidP="00C34A7B">
      <w:pPr>
        <w:pStyle w:val="Opsommingtekens1"/>
      </w:pPr>
      <w:r>
        <w:rPr>
          <w:i/>
          <w:iCs/>
        </w:rPr>
        <w:t>l</w:t>
      </w:r>
      <w:r w:rsidRPr="00E86C70">
        <w:rPr>
          <w:i/>
          <w:iCs/>
        </w:rPr>
        <w:t>ocatieaanduiding</w:t>
      </w:r>
      <w:r>
        <w:rPr>
          <w:i/>
          <w:iCs/>
        </w:rPr>
        <w:t>:</w:t>
      </w:r>
      <w:r w:rsidRPr="005B037D">
        <w:t xml:space="preserve"> attribuut dat</w:t>
      </w:r>
      <w:r>
        <w:t xml:space="preserve"> </w:t>
      </w:r>
      <w:r w:rsidRPr="00352151">
        <w:t>de verwijzing bevat naar de identificatie van de Locatie</w:t>
      </w:r>
      <w:r>
        <w:t>(s)</w:t>
      </w:r>
      <w:r w:rsidRPr="00352151">
        <w:t xml:space="preserve"> die bij de Juridische regel </w:t>
      </w:r>
      <w:r>
        <w:t>horen</w:t>
      </w:r>
      <w:r w:rsidRPr="00352151">
        <w:t xml:space="preserve"> én</w:t>
      </w:r>
      <w:r w:rsidRPr="005B037D">
        <w:t xml:space="preserve"> aangeeft wat de betekenis van</w:t>
      </w:r>
      <w:r>
        <w:t xml:space="preserve"> die</w:t>
      </w:r>
      <w:r w:rsidRPr="005B037D">
        <w:t xml:space="preserve"> Locatie</w:t>
      </w:r>
      <w:r>
        <w:t>(s)</w:t>
      </w:r>
      <w:r w:rsidRPr="005B037D">
        <w:t xml:space="preserve"> is voor het object waar het </w:t>
      </w:r>
      <w:r>
        <w:t>bij hoort</w:t>
      </w:r>
      <w:r w:rsidRPr="005B037D">
        <w:t>; in dit geval voor Juridische regel. Dit attribuut legt dus vast dat deze Locatie</w:t>
      </w:r>
      <w:r>
        <w:t>(s)</w:t>
      </w:r>
      <w:r w:rsidRPr="005B037D">
        <w:t xml:space="preserve"> de locatie</w:t>
      </w:r>
      <w:r>
        <w:t>(s)</w:t>
      </w:r>
      <w:r w:rsidRPr="005B037D">
        <w:t xml:space="preserve"> </w:t>
      </w:r>
      <w:r>
        <w:t>is</w:t>
      </w:r>
      <w:r w:rsidRPr="005B037D">
        <w:t xml:space="preserve"> </w:t>
      </w:r>
      <w:r>
        <w:t>(zijn)</w:t>
      </w:r>
      <w:r w:rsidRPr="005B037D">
        <w:t xml:space="preserve"> waar de</w:t>
      </w:r>
      <w:r>
        <w:t>ze</w:t>
      </w:r>
      <w:r w:rsidRPr="005B037D">
        <w:t xml:space="preserve"> Juridische regel van toepassing is.</w:t>
      </w:r>
      <w:r>
        <w:br/>
        <w:t xml:space="preserve">Iedere Juridische regel heeft een verwijzing naar één of meer Locaties. Ook de objecten ActiviteitLocatieaanduiding, Omgevingsnorm, Omgevingswaarde en (de verschillende typen) Gebiedsaanwijzing hebben een </w:t>
      </w:r>
      <w:r w:rsidRPr="00A424A9">
        <w:t>verwijzing naar één of meer Locaties</w:t>
      </w:r>
      <w:r>
        <w:t xml:space="preserve">. Op deze manier is van iedere Juridische regel, ongeacht het object of de objecten waarmee het is geannoteerd, duidelijk voor welke Locatie(s) deze geldt. Doordat ieder specifiek voorkomen van de objecten </w:t>
      </w:r>
      <w:r w:rsidRPr="00091320">
        <w:t>ActiviteitLocatieaanduiding, Omgevingsnorm, Omgevingswaarde en (de verschillende typen) Gebiedsaanwijzing</w:t>
      </w:r>
      <w:r>
        <w:t xml:space="preserve"> ook zelf een </w:t>
      </w:r>
      <w:r w:rsidRPr="00091320">
        <w:t>verwijzing naar één of meer Locaties</w:t>
      </w:r>
      <w:r>
        <w:t xml:space="preserve"> heeft, kan van iedere Activiteit</w:t>
      </w:r>
      <w:r w:rsidR="00FC5B1C" w:rsidRPr="00FC5B1C">
        <w:t xml:space="preserve"> - ActiviteitLocatieaanduiding</w:t>
      </w:r>
      <w:r>
        <w:t xml:space="preserve">-combinatie, Omgevingsnorm, Omgevingswaarde en Gebiedsaanwijzing worden getoond voor </w:t>
      </w:r>
      <w:r w:rsidR="00C85EBF" w:rsidRPr="00C85EBF">
        <w:t>welke</w:t>
      </w:r>
      <w:r>
        <w:t xml:space="preserve"> Locatie(s) deze geldt, onafhankelijk van de Juridische regels waarin hij geldt.</w:t>
      </w:r>
    </w:p>
    <w:p w14:paraId="42735F6B" w14:textId="708A2FE6" w:rsidR="00C34A7B" w:rsidRDefault="00590129" w:rsidP="00C34A7B">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FA1ACC9" w:rsidR="00C34A7B" w:rsidRDefault="00590129" w:rsidP="00C34A7B">
      <w:pPr>
        <w:pStyle w:val="Opsommingtekens1"/>
      </w:pPr>
      <w:r w:rsidRPr="00C66B90">
        <w:rPr>
          <w:i/>
          <w:iCs/>
        </w:rPr>
        <w:t>activiteitaanduiding</w:t>
      </w:r>
      <w:r>
        <w:t xml:space="preserve">, </w:t>
      </w:r>
      <w:r w:rsidRPr="00C66B90">
        <w:rPr>
          <w:i/>
          <w:iCs/>
        </w:rPr>
        <w:t>gebiedsaanwijzing</w:t>
      </w:r>
      <w:r>
        <w:rPr>
          <w:i/>
          <w:iCs/>
        </w:rPr>
        <w:t xml:space="preserve">, </w:t>
      </w:r>
      <w:r w:rsidRPr="00091C16">
        <w:rPr>
          <w:i/>
          <w:iCs/>
        </w:rPr>
        <w:t>omgevingswaardeaanduiding</w:t>
      </w:r>
      <w:r>
        <w:t xml:space="preserve"> en </w:t>
      </w:r>
      <w:r w:rsidRPr="00805135">
        <w:rPr>
          <w:i/>
        </w:rPr>
        <w:t>omgevings</w:t>
      </w:r>
      <w:r w:rsidRPr="00C66B90">
        <w:rPr>
          <w:i/>
          <w:iCs/>
        </w:rPr>
        <w:t>normaanduiding</w:t>
      </w:r>
      <w:r>
        <w:rPr>
          <w:i/>
          <w:iCs/>
        </w:rPr>
        <w:t>:</w:t>
      </w:r>
      <w:r>
        <w:t xml:space="preserve"> de attributen </w:t>
      </w:r>
      <w:r w:rsidRPr="00352151">
        <w:t xml:space="preserve">die de verwijzing bevatten van de Juridische regel </w:t>
      </w:r>
      <w:r>
        <w:t xml:space="preserve">(of het type Juridische regel) </w:t>
      </w:r>
      <w:r w:rsidRPr="00352151">
        <w:t>naar de identificatie van de specifieke inhoudelijke annotatie</w:t>
      </w:r>
      <w:r>
        <w:t xml:space="preserve"> oftewel Activiteit, Gebiedsaanwijzing, Omgevingswaarde of Omgevingsnorm. Samen met die inhoudelijke annotatie duidt dit attribuut aan waar de Juridische regel over gaat: over een activiteit, over een van de typen gebiedsaanwijzing, over een omgevingswaarde of een omgevingsnorm.</w:t>
      </w:r>
    </w:p>
    <w:p w14:paraId="41329ADB" w14:textId="7D390914" w:rsidR="00C34A7B" w:rsidRDefault="00C34A7B" w:rsidP="00C34A7B"/>
    <w:p w14:paraId="05345C3A" w14:textId="310BEC9D" w:rsidR="00C34A7B" w:rsidRDefault="00590129" w:rsidP="00C34A7B">
      <w:r>
        <w:lastRenderedPageBreak/>
        <w:t xml:space="preserve">De drie typen van Juridische regel geven aan tot welke soort een Juridische regel behoort en geven daarvan indien nodig een nadere specificatie. </w:t>
      </w:r>
      <w:r w:rsidR="00492D4D" w:rsidRPr="00492D4D">
        <w:t xml:space="preserve">Zoals in paragraaf </w:t>
      </w:r>
      <w:r w:rsidR="00492D4D">
        <w:fldChar w:fldCharType="begin"/>
      </w:r>
      <w:r w:rsidR="00492D4D">
        <w:instrText xml:space="preserve"> REF _Ref38208308 </w:instrText>
      </w:r>
      <w:r w:rsidR="002137A7">
        <w:instrText>\n \h</w:instrText>
      </w:r>
      <w:r w:rsidR="00492D4D">
        <w:instrText xml:space="preserve"> </w:instrText>
      </w:r>
      <w:r w:rsidR="00492D4D">
        <w:fldChar w:fldCharType="separate"/>
      </w:r>
      <w:r w:rsidR="00FD00CC">
        <w:t>6.4.3.1</w:t>
      </w:r>
      <w:r w:rsidR="00492D4D">
        <w:fldChar w:fldCharType="end"/>
      </w:r>
      <w:r w:rsidR="00492D4D" w:rsidRPr="00492D4D">
        <w:t xml:space="preserve"> al is uitgelegd is het doel daarvan het eenvoudig kunnen selecteren van regels voor een specifieke gebruikersgroep, waardoor een gebruiker in principe alleen die regels krijgt voorgelegd die voor hem of haar van belang zijn.</w:t>
      </w:r>
      <w:r w:rsidR="00492D4D">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095DBF8D" w14:textId="2096C9F0" w:rsidR="00C34A7B" w:rsidRDefault="00590129" w:rsidP="00C34A7B">
      <w:r>
        <w:t xml:space="preserve">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w:t>
      </w:r>
      <w:r w:rsidRPr="009B6A6A">
        <w:t xml:space="preserve">zouden </w:t>
      </w:r>
      <w:r>
        <w:t xml:space="preserve">kunnen worden als een bijzondere vorm van instructieregel omdat het een opdracht van het ene </w:t>
      </w:r>
      <w:r w:rsidRPr="00202D92">
        <w:t xml:space="preserve">aan het andere </w:t>
      </w:r>
      <w:r>
        <w:t xml:space="preserve">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 </w:t>
      </w:r>
    </w:p>
    <w:p w14:paraId="4C37BDC4" w14:textId="63820619" w:rsidR="00C34A7B" w:rsidRDefault="00590129" w:rsidP="00C34A7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4054B1">
        <w:t>limitatieve</w:t>
      </w:r>
      <w:r>
        <w:t xml:space="preserve">) waardelijst ‘Instrument’, waarop alle instrumenten voorkomen waarover instructieregels gesteld kunnen worden. Het attribuut </w:t>
      </w:r>
      <w:r w:rsidRPr="00805135">
        <w:rPr>
          <w:i/>
        </w:rPr>
        <w:t>instructieregelTaakuitoefening</w:t>
      </w:r>
      <w:r>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C34A7B" w:rsidRDefault="00590129" w:rsidP="00C34A7B">
      <w:r>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6F6EF717" w14:textId="2477AEDA" w:rsidR="00C34A7B" w:rsidRDefault="00590129" w:rsidP="00C34A7B">
      <w:r>
        <w:t xml:space="preserve">Wanneer de Juridische regel geen instructieregel is en ook geen omgevingswaarderegel, moet het type ‘Regel voor iedereen’ gekozen worden. </w:t>
      </w:r>
    </w:p>
    <w:p w14:paraId="7B48E0A4" w14:textId="77777777" w:rsidR="00C34A7B" w:rsidRDefault="00C34A7B" w:rsidP="00C34A7B"/>
    <w:p w14:paraId="52E54B29" w14:textId="796A3A3B" w:rsidR="00C34A7B" w:rsidRDefault="00590129" w:rsidP="00C34A7B">
      <w:r>
        <w:t xml:space="preserve">In het model is vastgelegd met welke inhoudelijke IMOW-objecten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303F20">
        <w:rPr>
          <w:i/>
          <w:iCs/>
        </w:rPr>
        <w:t>gebiedsaanwijzing</w:t>
      </w:r>
      <w:r>
        <w:t xml:space="preserve"> verwijst van Juridische regel naar het object Gebiedsaanwijzing en niet vanuit een van de typen Juridische regel.</w:t>
      </w:r>
    </w:p>
    <w:p w14:paraId="0F0A1A15" w14:textId="1B1D433F" w:rsidR="00C34A7B" w:rsidRDefault="00590129" w:rsidP="00C34A7B">
      <w:r>
        <w:t xml:space="preserve">In AMvB, MR en omgevingsverordening kunnen alle drie de typen Juridische regel voorkomen. Het omgevingsplan kan de typen ‘Regel voor iedereen’ en ‘Omgevingswaarderegel’ </w:t>
      </w:r>
      <w:r>
        <w:lastRenderedPageBreak/>
        <w:t>bevatten. In de waterschapsverordening ten slotte kan alleen het type ‘Regel voor iedereen’ voorkomen.</w:t>
      </w:r>
    </w:p>
    <w:p w14:paraId="7FE62539" w14:textId="77777777" w:rsidR="00C34A7B" w:rsidRDefault="00C34A7B" w:rsidP="00C34A7B"/>
    <w:p w14:paraId="114430D8" w14:textId="75AF0BEF" w:rsidR="00C34A7B" w:rsidRPr="00303F20" w:rsidRDefault="00590129" w:rsidP="00C34A7B">
      <w:pPr>
        <w:rPr>
          <w:i/>
          <w:iCs/>
        </w:rPr>
      </w:pPr>
      <w:r w:rsidRPr="00303F20">
        <w:rPr>
          <w:i/>
          <w:iCs/>
        </w:rPr>
        <w:t>Constraints</w:t>
      </w:r>
    </w:p>
    <w:p w14:paraId="128CE82D" w14:textId="5D5F5CA3" w:rsidR="00C34A7B" w:rsidRDefault="00590129" w:rsidP="00951362">
      <w:r w:rsidRPr="00303F20">
        <w:rPr>
          <w:i/>
          <w:iCs/>
        </w:rPr>
        <w:t>instructieregelInstrument of instructieregelTaakuitoefening</w:t>
      </w:r>
      <w:r>
        <w:t xml:space="preserve">: </w:t>
      </w:r>
      <w:r w:rsidRPr="00DD2959">
        <w:t>deze constraint, die geldt voor</w:t>
      </w:r>
      <w:r w:rsidRPr="00186467">
        <w:t xml:space="preserve"> </w:t>
      </w:r>
      <w:r>
        <w:t xml:space="preserve">de Juridische regel van het type </w:t>
      </w:r>
      <w:r w:rsidRPr="00186467">
        <w:t>Instructieregel</w:t>
      </w:r>
      <w:r>
        <w:t xml:space="preserve">, </w:t>
      </w:r>
      <w:r w:rsidRPr="005F4E38">
        <w:t xml:space="preserve">houdt in dat er bij </w:t>
      </w:r>
      <w:r>
        <w:t xml:space="preserve">een instructieregel </w:t>
      </w:r>
      <w:r w:rsidRPr="005F4E38">
        <w:t xml:space="preserve">altijd één van de genoemde attributen gekozen moet worden, met andere woorden: het is verplicht dat er precies één van de </w:t>
      </w:r>
      <w:r>
        <w:t>twee</w:t>
      </w:r>
      <w:r w:rsidRPr="005F4E38">
        <w:t xml:space="preserve"> voorkomt, niet minder en niet meer.</w:t>
      </w:r>
    </w:p>
    <w:p w14:paraId="16171ED3" w14:textId="77777777" w:rsidR="00C34A7B" w:rsidRDefault="00C34A7B" w:rsidP="00C34A7B"/>
    <w:p w14:paraId="4CA994FD" w14:textId="3F71A3BD" w:rsidR="00C34A7B" w:rsidRDefault="00590129" w:rsidP="00C34A7B">
      <w:r>
        <w:t xml:space="preserve">Opgemerkt wordt dat voor Regeltekst de constraint geldt ‘één type Juridische regel per Regeltekst’. Dat betekent dat alle Juridische regels in een Regeltekst van hetzelfde type moeten zijn. Deze constraint is toegelicht in paragraaf </w:t>
      </w:r>
      <w:r>
        <w:fldChar w:fldCharType="begin"/>
      </w:r>
      <w:r>
        <w:instrText xml:space="preserve"> REF _Ref_ef754a3f5bb25afce423b08e2d175cd4_1 </w:instrText>
      </w:r>
      <w:r w:rsidR="002137A7">
        <w:instrText>\n \h</w:instrText>
      </w:r>
      <w:r>
        <w:instrText xml:space="preserve"> </w:instrText>
      </w:r>
      <w:r>
        <w:fldChar w:fldCharType="separate"/>
      </w:r>
      <w:r w:rsidR="00FD00CC">
        <w:t>6.4.2.5</w:t>
      </w:r>
      <w:r>
        <w:fldChar w:fldCharType="end"/>
      </w:r>
      <w:r>
        <w:t>.</w:t>
      </w:r>
    </w:p>
    <w:p w14:paraId="1A9FBE46" w14:textId="77777777" w:rsidR="00C34A7B" w:rsidRDefault="00C34A7B" w:rsidP="00C34A7B"/>
    <w:p w14:paraId="13852243" w14:textId="631AB5F4" w:rsidR="00C34A7B" w:rsidRDefault="00590129" w:rsidP="00C34A7B">
      <w:r>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C34A7B" w:rsidRDefault="00590129" w:rsidP="00C34A7B">
      <w:pPr>
        <w:pStyle w:val="Opsommingtekens1"/>
      </w:pPr>
      <w:r>
        <w:t>één of meer voorkomens van één objecttype (bijvoorbeeld één Activiteit);</w:t>
      </w:r>
    </w:p>
    <w:p w14:paraId="468D2D06" w14:textId="6BBAD43E" w:rsidR="00C34A7B" w:rsidRDefault="00590129">
      <w:pPr>
        <w:pStyle w:val="Opsommingtekens1"/>
      </w:pPr>
      <w:r>
        <w:t>combinaties van één of meer verschillende objecttypen (bijvoorbeeld meerdere Activiteiten, een Gebiedsaanwijzing en meerdere Omgevingsnormen).</w:t>
      </w:r>
    </w:p>
    <w:p w14:paraId="44489846" w14:textId="31821B8C" w:rsidR="00C34A7B" w:rsidRDefault="00590129" w:rsidP="00C34A7B">
      <w:r>
        <w:t xml:space="preserve">Een Regeltekst kan daardoor één Juridische regel bevatten die is geannoteerd met meerdere objecten. Een Regeltekst kan ook meerdere Juridische regels bevatten die ieder zijn geannoteerd met één of meer objecten. </w:t>
      </w:r>
      <w:r w:rsidRPr="003E6C72">
        <w:t xml:space="preserve">IMOW maakt het zelfs mogelijk om in de Regeltekst net zoveel Juridische regels te onderscheiden als er objecten zijn. </w:t>
      </w:r>
      <w:r w:rsidRPr="00081234">
        <w:t>Het is aan het bevoegd gezag om hierin een keuze te maken.</w:t>
      </w:r>
      <w:r>
        <w:t xml:space="preserve"> </w:t>
      </w:r>
      <w:r w:rsidRPr="006958B9">
        <w:t xml:space="preserve">Uitgangspunt van IMOW is </w:t>
      </w:r>
      <w:r>
        <w:t xml:space="preserve">echter </w:t>
      </w:r>
      <w:r w:rsidRPr="006958B9">
        <w:t>dat er een logische groepering van Juridische regel(s) en objecten wordt gemaakt die samen de machineleesbare variant van de tekstregel vorm</w:t>
      </w:r>
      <w:r w:rsidR="005A3061">
        <w:t>en</w:t>
      </w:r>
      <w:r>
        <w:t>. Het d</w:t>
      </w:r>
      <w:r w:rsidRPr="00A63D78">
        <w:t xml:space="preserve">oel </w:t>
      </w:r>
      <w:r>
        <w:t xml:space="preserve">van die logische groepering </w:t>
      </w:r>
      <w:r w:rsidRPr="00A63D78">
        <w:t xml:space="preserve">is dat de regel </w:t>
      </w:r>
      <w:r w:rsidRPr="00F73589">
        <w:t xml:space="preserve">via systemen </w:t>
      </w:r>
      <w:r w:rsidRPr="00A63D78">
        <w:t xml:space="preserve">beter toegankelijk en bevraagbaar </w:t>
      </w:r>
      <w:r>
        <w:t>is. De indeling heeft geen juridische betekenis.</w:t>
      </w:r>
    </w:p>
    <w:p w14:paraId="0A147522" w14:textId="2F36E2EE" w:rsidR="00C34A7B" w:rsidRDefault="00590129" w:rsidP="00C34A7B">
      <w:r>
        <w:t xml:space="preserve">In onderstaande figuren worden de mogelijkheden met een voorbeeld met drie uitwerkingen toegelicht. </w:t>
      </w:r>
    </w:p>
    <w:p w14:paraId="641C53D9" w14:textId="2B388680" w:rsidR="00C34A7B" w:rsidRDefault="00590129" w:rsidP="00C34A7B">
      <w:pPr>
        <w:pStyle w:val="Figuur"/>
      </w:pPr>
      <w:r>
        <w:rPr>
          <w:noProof/>
        </w:rPr>
        <w:drawing>
          <wp:inline distT="0" distB="0" distL="0" distR="0" wp14:anchorId="6ED03C14" wp14:editId="3B16273A">
            <wp:extent cx="5076479" cy="1257300"/>
            <wp:effectExtent l="0" t="0" r="0" b="0"/>
            <wp:docPr id="235612974"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4">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C34A7B" w:rsidRPr="00A06EE6" w:rsidRDefault="00590129" w:rsidP="00C34A7B">
      <w:pPr>
        <w:pStyle w:val="Figuurbijschrift"/>
      </w:pPr>
      <w:r>
        <w:t>Voorbeeld Regeltekst en objecten</w:t>
      </w:r>
    </w:p>
    <w:p w14:paraId="3DED49E4" w14:textId="4FA60C18" w:rsidR="00C34A7B" w:rsidRDefault="00590129" w:rsidP="00C34A7B">
      <w:r>
        <w:t>In artikel 2.1 van dit voorbeeld komen 4 IMOW-objecten voor: 2 Gebiedsaanwijzingen, 1 Activiteit en 1 Omgevingsnorm. Voor het opdelen van deze Regeltekst in Juridische regels zijn verschillende methoden denkbaar.</w:t>
      </w:r>
    </w:p>
    <w:p w14:paraId="7A92A7D5" w14:textId="637BA9AE" w:rsidR="00C34A7B" w:rsidRDefault="00590129" w:rsidP="00C34A7B">
      <w:pPr>
        <w:pStyle w:val="Figuur"/>
      </w:pPr>
      <w:r>
        <w:rPr>
          <w:noProof/>
        </w:rPr>
        <w:lastRenderedPageBreak/>
        <w:drawing>
          <wp:inline distT="0" distB="0" distL="0" distR="0" wp14:anchorId="4DE01D4E" wp14:editId="7CF5B970">
            <wp:extent cx="5099051" cy="1537485"/>
            <wp:effectExtent l="0" t="0" r="6350" b="5715"/>
            <wp:docPr id="1285915023"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5">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C34A7B" w:rsidRPr="00A66F5D" w:rsidRDefault="00590129" w:rsidP="00C34A7B">
      <w:pPr>
        <w:pStyle w:val="Figuurbijschrift"/>
      </w:pPr>
      <w:r>
        <w:t>Voorbeeld uitgewerkt: 1 Juridische regel met 4 objecten</w:t>
      </w:r>
    </w:p>
    <w:p w14:paraId="43DCE738" w14:textId="29A934C7" w:rsidR="00C34A7B" w:rsidRDefault="00590129" w:rsidP="00C34A7B">
      <w:r>
        <w:t xml:space="preserve">Bij methode A is </w:t>
      </w:r>
      <w:r w:rsidRPr="001E02A4">
        <w:t xml:space="preserve">het artikel zo </w:t>
      </w:r>
      <w:r>
        <w:t xml:space="preserve">geannoteerd </w:t>
      </w:r>
      <w:r w:rsidRPr="001E02A4">
        <w:t xml:space="preserve">dat het bestaat uit één Juridische regel die is geannoteerd met </w:t>
      </w:r>
      <w:r>
        <w:t>2</w:t>
      </w:r>
      <w:r w:rsidRPr="001E02A4">
        <w:t xml:space="preserve"> Gebiedsaanwijzing</w:t>
      </w:r>
      <w:r>
        <w:t>en</w:t>
      </w:r>
      <w:r w:rsidRPr="001E02A4">
        <w:t>, 1 Activiteit en 1 Omgevingsnorm</w:t>
      </w:r>
      <w:r>
        <w:t>, dus met 4 IMOW-objecten</w:t>
      </w:r>
      <w:r w:rsidRPr="001E02A4">
        <w:t>.</w:t>
      </w:r>
    </w:p>
    <w:p w14:paraId="0FE29F39" w14:textId="594EBAD4" w:rsidR="00C34A7B" w:rsidRDefault="00590129" w:rsidP="00C34A7B">
      <w:pPr>
        <w:pStyle w:val="Figuur"/>
      </w:pPr>
      <w:r>
        <w:rPr>
          <w:noProof/>
        </w:rPr>
        <w:drawing>
          <wp:inline distT="0" distB="0" distL="0" distR="0" wp14:anchorId="704BE85C" wp14:editId="2B367066">
            <wp:extent cx="5130799" cy="2203041"/>
            <wp:effectExtent l="0" t="0" r="0" b="6985"/>
            <wp:docPr id="133226432"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6">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C34A7B" w:rsidRPr="00097B14" w:rsidRDefault="00590129" w:rsidP="00C34A7B">
      <w:pPr>
        <w:pStyle w:val="Figuurbijschrift"/>
      </w:pPr>
      <w:r w:rsidRPr="00097B14">
        <w:t xml:space="preserve">Voorbeeld uitgewerkt: </w:t>
      </w:r>
      <w:r>
        <w:t>2</w:t>
      </w:r>
      <w:r w:rsidRPr="00097B14">
        <w:t xml:space="preserve"> Juridische regel</w:t>
      </w:r>
      <w:r>
        <w:t>s</w:t>
      </w:r>
      <w:r w:rsidRPr="00097B14">
        <w:t xml:space="preserve"> met </w:t>
      </w:r>
      <w:r>
        <w:t>ieder 3</w:t>
      </w:r>
      <w:r w:rsidRPr="00097B14">
        <w:t xml:space="preserve"> objecten</w:t>
      </w:r>
    </w:p>
    <w:p w14:paraId="0207A95D" w14:textId="238C300C" w:rsidR="00C34A7B" w:rsidRDefault="00590129" w:rsidP="00C34A7B">
      <w:r w:rsidRPr="00312F02">
        <w:t xml:space="preserve">Bij methode </w:t>
      </w:r>
      <w:r>
        <w:t>B</w:t>
      </w:r>
      <w:r w:rsidRPr="00312F02">
        <w:t xml:space="preserve"> </w:t>
      </w:r>
      <w:r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C34A7B" w:rsidRDefault="00590129" w:rsidP="00C34A7B">
      <w:pPr>
        <w:pStyle w:val="Figuur"/>
      </w:pPr>
      <w:r>
        <w:rPr>
          <w:noProof/>
        </w:rPr>
        <w:drawing>
          <wp:inline distT="0" distB="0" distL="0" distR="0" wp14:anchorId="77DD4268" wp14:editId="71AA5470">
            <wp:extent cx="5251450" cy="1884872"/>
            <wp:effectExtent l="0" t="0" r="6350" b="1270"/>
            <wp:docPr id="1868289796"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7">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C34A7B" w:rsidRPr="0069106D" w:rsidRDefault="00590129" w:rsidP="00C34A7B">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C34A7B" w:rsidRDefault="00590129" w:rsidP="00C34A7B">
      <w:r w:rsidRPr="00312F02">
        <w:lastRenderedPageBreak/>
        <w:t xml:space="preserve">Bij methode </w:t>
      </w:r>
      <w:r>
        <w:t>C</w:t>
      </w:r>
      <w:r w:rsidRPr="00312F02">
        <w:t xml:space="preserve"> </w:t>
      </w:r>
      <w:r w:rsidRPr="00C00FA5">
        <w:t xml:space="preserve">is het artikel zo geannoteerd </w:t>
      </w:r>
      <w:r w:rsidRPr="00312F02">
        <w:t>dat het bestaat uit vier verschillende Juridische regels, ieder met één IMOW-object.</w:t>
      </w:r>
    </w:p>
    <w:p w14:paraId="711E0FB2" w14:textId="77777777" w:rsidR="00C34A7B" w:rsidRDefault="00C34A7B" w:rsidP="00C34A7B"/>
    <w:p w14:paraId="5D10AC84" w14:textId="474BC69B" w:rsidR="00C34A7B" w:rsidRPr="00C00098" w:rsidRDefault="00590129" w:rsidP="00C34A7B">
      <w:r>
        <w:t>De</w:t>
      </w:r>
      <w:r w:rsidRPr="00E67393">
        <w:t xml:space="preserve"> standaard </w:t>
      </w:r>
      <w:r>
        <w:t xml:space="preserve">maakt </w:t>
      </w:r>
      <w:r w:rsidRPr="00E67393">
        <w:t xml:space="preserve">al </w:t>
      </w:r>
      <w:r>
        <w:t xml:space="preserve">deze en vergelijkbare </w:t>
      </w:r>
      <w:r w:rsidRPr="00E67393">
        <w:t>methoden mogelijk</w:t>
      </w:r>
      <w:r>
        <w:t xml:space="preserve">. Met een groepering zoals die van </w:t>
      </w:r>
      <w:r w:rsidRPr="00DD39EF">
        <w:t xml:space="preserve">methode </w:t>
      </w:r>
      <w:r>
        <w:t>C ontstaat echter g</w:t>
      </w:r>
      <w:r w:rsidRPr="00DD39EF">
        <w:t xml:space="preserve">een logische groepering van </w:t>
      </w:r>
      <w:r>
        <w:t xml:space="preserve">Juridische regels en </w:t>
      </w:r>
      <w:r w:rsidRPr="00DD39EF">
        <w:t>objecten</w:t>
      </w:r>
      <w:r>
        <w:t>. Daardoor zal de regel via systemen minder goed toegankelijk en bevraagbaar zijn.</w:t>
      </w:r>
    </w:p>
    <w:p w14:paraId="778385D4" w14:textId="507FF286" w:rsidR="00C34A7B" w:rsidRDefault="00590129" w:rsidP="00C34A7B">
      <w:pPr>
        <w:pStyle w:val="Kop4"/>
      </w:pPr>
      <w:bookmarkStart w:id="156" w:name="_Ref_f4d50b6bba7c81c6da9d8c3e3d821c93_1"/>
      <w:bookmarkStart w:id="157" w:name="_Toc38307958"/>
      <w:r>
        <w:t>Objecttype Locatie</w:t>
      </w:r>
      <w:bookmarkEnd w:id="156"/>
      <w:bookmarkEnd w:id="157"/>
    </w:p>
    <w:p w14:paraId="46FD5744" w14:textId="3A07AE2C" w:rsidR="00C34A7B" w:rsidRDefault="00590129" w:rsidP="00C34A7B">
      <w:pPr>
        <w:pStyle w:val="Kop5"/>
      </w:pPr>
      <w:bookmarkStart w:id="158" w:name="_Toc38307959"/>
      <w:r>
        <w:t>Toelichting</w:t>
      </w:r>
      <w:r w:rsidRPr="00827453">
        <w:t xml:space="preserve"> op de toepassing</w:t>
      </w:r>
      <w:bookmarkEnd w:id="158"/>
    </w:p>
    <w:p w14:paraId="347A2D31" w14:textId="00D91304" w:rsidR="00C34A7B" w:rsidRDefault="00590129" w:rsidP="00C34A7B">
      <w:r>
        <w:t xml:space="preserve">Het IMOW-object Locatie geeft aan waar een Juridische regel of Tekstdeel en de inhoudelijke </w:t>
      </w:r>
      <w:r w:rsidRPr="008B670A">
        <w:t>annotaties Activiteit, Omgevingswaarde</w:t>
      </w:r>
      <w:r>
        <w:t>,</w:t>
      </w:r>
      <w:r w:rsidRPr="008B670A">
        <w:t xml:space="preserve"> Omgevingsnorm</w:t>
      </w:r>
      <w:r>
        <w:t xml:space="preserve">, de verschillende typen </w:t>
      </w:r>
      <w:r w:rsidRPr="000E1891">
        <w:t xml:space="preserve">Gebiedsaanwijzing </w:t>
      </w:r>
      <w:r>
        <w:t xml:space="preserve">en de bijbehorende waarden van toepassing zijn. De optelling van alle Locaties van alle Juridische regels in </w:t>
      </w:r>
      <w:r w:rsidRPr="003A1BC8">
        <w:t>een Regeltekst vormt het werkingsgebied van de Regeltekst</w:t>
      </w:r>
      <w:r>
        <w:t xml:space="preserve">; de </w:t>
      </w:r>
      <w:r w:rsidRPr="004813FE">
        <w:t>optelling van alle Locaties van alle</w:t>
      </w:r>
      <w:r w:rsidRPr="003A1BC8">
        <w:t xml:space="preserve"> </w:t>
      </w:r>
      <w:r>
        <w:t xml:space="preserve">Tekstdelen in een </w:t>
      </w:r>
      <w:r w:rsidRPr="004314B8">
        <w:t xml:space="preserve">Divisie </w:t>
      </w:r>
      <w:r w:rsidRPr="00A223E9">
        <w:t>vormt het werkingsgebied van</w:t>
      </w:r>
      <w:r>
        <w:t xml:space="preserve"> de Divisie.</w:t>
      </w:r>
      <w:r w:rsidRPr="00795C46">
        <w:t xml:space="preserve"> </w:t>
      </w:r>
      <w:r>
        <w:t>Locatie wordt altijd vastgelegd in een geografisch informatieobject.</w:t>
      </w:r>
    </w:p>
    <w:p w14:paraId="3149B34A" w14:textId="6433187C" w:rsidR="00C34A7B" w:rsidRPr="00457F64" w:rsidRDefault="00590129" w:rsidP="00C34A7B">
      <w:r w:rsidRPr="0008613F">
        <w:t xml:space="preserve">Locatie heeft </w:t>
      </w:r>
      <w:r>
        <w:t>zes</w:t>
      </w:r>
      <w:r w:rsidRPr="0008613F">
        <w:t xml:space="preserve"> verschijningsvormen: Gebied</w:t>
      </w:r>
      <w:r>
        <w:t>,</w:t>
      </w:r>
      <w:r w:rsidRPr="0008613F">
        <w:t xml:space="preserve"> Gebiedengroep</w:t>
      </w:r>
      <w:r>
        <w:t>, Lijn, Lijnengroep, Punt en Puntengroep</w:t>
      </w:r>
      <w:r w:rsidRPr="0008613F">
        <w:t xml:space="preserve">. </w:t>
      </w:r>
      <w:r>
        <w:t xml:space="preserve">Optioneel kan de hoogteligging van het </w:t>
      </w:r>
      <w:r w:rsidR="000023CC" w:rsidRPr="000023CC">
        <w:t>Gebied</w:t>
      </w:r>
      <w:r>
        <w:t xml:space="preserve">, de </w:t>
      </w:r>
      <w:r w:rsidR="000023CC" w:rsidRPr="000023CC">
        <w:t>Lijn</w:t>
      </w:r>
      <w:r>
        <w:t xml:space="preserve"> of de </w:t>
      </w:r>
      <w:r w:rsidR="000023CC" w:rsidRPr="000023CC">
        <w:t>Punt</w:t>
      </w:r>
      <w:r>
        <w:t xml:space="preserve"> worden vastgelegd. </w:t>
      </w:r>
      <w:r w:rsidRPr="0008613F">
        <w:t xml:space="preserve">Toegestane </w:t>
      </w:r>
      <w:r>
        <w:t>geometrieën bij een</w:t>
      </w:r>
      <w:r w:rsidRPr="0008613F">
        <w:t xml:space="preserve"> </w:t>
      </w:r>
      <w:r>
        <w:t>Gebied</w:t>
      </w:r>
      <w:r w:rsidRPr="0008613F">
        <w:t xml:space="preserve"> zijn Vlak</w:t>
      </w:r>
      <w:r>
        <w:t xml:space="preserve"> en</w:t>
      </w:r>
      <w:r w:rsidRPr="0008613F">
        <w:t xml:space="preserve"> Multivlak</w:t>
      </w:r>
      <w:r>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t>, Lijnen of Punten</w:t>
      </w:r>
      <w:r w:rsidRPr="0008613F">
        <w:t xml:space="preserve"> tot een Gebiedengroep</w:t>
      </w:r>
      <w:r>
        <w:t>, Lijnengroep respectievelijk Puntengroep</w:t>
      </w:r>
      <w:r w:rsidRPr="0008613F">
        <w:t xml:space="preserve">. Op deze manier is het mogelijk om één van de Gebieden van </w:t>
      </w:r>
      <w:r>
        <w:t>een</w:t>
      </w:r>
      <w:r w:rsidRPr="0008613F">
        <w:t xml:space="preserve"> Gebiedengroep</w:t>
      </w:r>
      <w:r>
        <w:t>, één van de Lijnen van 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t xml:space="preserve"> en Lijn</w:t>
      </w:r>
      <w:r w:rsidRPr="00457F64">
        <w:t xml:space="preserve"> als Geometrie zoveel mogelijk te vermijden omdat bij raadplegen</w:t>
      </w:r>
      <w:r>
        <w:t xml:space="preserve"> in een viewer</w:t>
      </w:r>
      <w:r w:rsidRPr="00457F64">
        <w:t xml:space="preserve"> een punt </w:t>
      </w:r>
      <w:r>
        <w:t xml:space="preserve">en een lijn </w:t>
      </w:r>
      <w:r w:rsidRPr="00457F64">
        <w:t xml:space="preserve">lastig te vinden </w:t>
      </w:r>
      <w:r>
        <w:t>zijn</w:t>
      </w:r>
      <w:r w:rsidRPr="00457F64">
        <w:t>.</w:t>
      </w:r>
    </w:p>
    <w:p w14:paraId="0009B475" w14:textId="74C8185D" w:rsidR="00C34A7B" w:rsidRDefault="00590129" w:rsidP="00C34A7B">
      <w:r>
        <w:t xml:space="preserve">Locaties kunnen onbeperkt gestapeld worden, dat wil zeggen dat Locaties elkaar geheel of gedeeltelijk kunnen overlappen. Dat geldt zowel voor Locaties met eenzelfde annotatie oftewel IMOW-object als voor Locaties met verschillende annotaties c.q. IMOW-objecten. Het is dus mogelijk om op exact dezelfde plek bijvoorbeeld de Locaties van verschillende Juridische regels </w:t>
      </w:r>
      <w:r w:rsidRPr="00E02CA0">
        <w:t>of Tekstdelen</w:t>
      </w:r>
      <w:r>
        <w:t xml:space="preserve">, van een aantal Activiteiten, van een Omgevingswaarde, van een aantal Omgevingsnormen en diverse </w:t>
      </w:r>
      <w:r w:rsidRPr="007E0FA7">
        <w:t>typen Gebiedsaanwijzing</w:t>
      </w:r>
      <w:r>
        <w:t xml:space="preserve"> neer te leggen. Ook kunnen die Locaties elkaar gedeeltelijk overlappen. De navolgende figuren laten daarvan voorbeelden zien. </w:t>
      </w:r>
      <w:r w:rsidRPr="00F82411">
        <w:t xml:space="preserve">De figuren </w:t>
      </w:r>
      <w:r>
        <w:t xml:space="preserve">laten mogelijke </w:t>
      </w:r>
      <w:r w:rsidRPr="00F82411">
        <w:t>toepassingen in het omgevingsplan</w:t>
      </w:r>
      <w:r>
        <w:t xml:space="preserve"> zien</w:t>
      </w:r>
      <w:r w:rsidRPr="00F82411">
        <w:t>, maar zijn bedoeld om generiek het principe te illustreren.</w:t>
      </w:r>
    </w:p>
    <w:p w14:paraId="02E237E1" w14:textId="77777777" w:rsidR="00C34A7B" w:rsidRDefault="00C34A7B" w:rsidP="00C34A7B"/>
    <w:tbl>
      <w:tblPr>
        <w:tblStyle w:val="Tabelraster"/>
        <w:tblW w:w="0" w:type="auto"/>
        <w:tblLook w:val="04A0" w:firstRow="1" w:lastRow="0" w:firstColumn="1" w:lastColumn="0" w:noHBand="0" w:noVBand="1"/>
      </w:tblPr>
      <w:tblGrid>
        <w:gridCol w:w="4247"/>
        <w:gridCol w:w="4247"/>
      </w:tblGrid>
      <w:tr w:rsidR="00C34A7B" w14:paraId="59E66CA0" w14:textId="77777777" w:rsidTr="00C34A7B">
        <w:tc>
          <w:tcPr>
            <w:tcW w:w="4247" w:type="dxa"/>
          </w:tcPr>
          <w:p w14:paraId="3C378B01" w14:textId="360B1289" w:rsidR="00C34A7B" w:rsidRDefault="00590129" w:rsidP="00C34A7B">
            <w:pPr>
              <w:pStyle w:val="Figuur"/>
            </w:pPr>
            <w:r>
              <w:rPr>
                <w:noProof/>
              </w:rPr>
              <w:lastRenderedPageBreak/>
              <w:drawing>
                <wp:inline distT="0" distB="0" distL="0" distR="0" wp14:anchorId="31B9B39C" wp14:editId="0FB62962">
                  <wp:extent cx="1798320" cy="1993265"/>
                  <wp:effectExtent l="0" t="0" r="0" b="6985"/>
                  <wp:docPr id="20167602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48">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C34A7B" w:rsidRDefault="00590129" w:rsidP="00C34A7B">
            <w:pPr>
              <w:pStyle w:val="Figuur"/>
            </w:pPr>
            <w:r>
              <w:rPr>
                <w:noProof/>
              </w:rPr>
              <w:drawing>
                <wp:inline distT="0" distB="0" distL="0" distR="0" wp14:anchorId="659012D0" wp14:editId="1C26B3C1">
                  <wp:extent cx="2121535" cy="2078990"/>
                  <wp:effectExtent l="0" t="0" r="0" b="0"/>
                  <wp:docPr id="28006379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9">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C34A7B" w14:paraId="57911BF5" w14:textId="77777777" w:rsidTr="00C34A7B">
        <w:tc>
          <w:tcPr>
            <w:tcW w:w="4247" w:type="dxa"/>
          </w:tcPr>
          <w:p w14:paraId="77E209BE" w14:textId="47427B7B" w:rsidR="00C34A7B" w:rsidRDefault="00590129" w:rsidP="00C34A7B">
            <w:r w:rsidRPr="006D2464">
              <w:t xml:space="preserve">Gedeeltelijke stapeling van </w:t>
            </w:r>
            <w:r>
              <w:t>L</w:t>
            </w:r>
            <w:r w:rsidRPr="006D2464">
              <w:t xml:space="preserve">ocaties van hetzelfde </w:t>
            </w:r>
            <w:r>
              <w:t>IMOW-object</w:t>
            </w:r>
            <w:r w:rsidRPr="006D2464">
              <w:t xml:space="preserve">: de </w:t>
            </w:r>
            <w:r>
              <w:t>L</w:t>
            </w:r>
            <w:r w:rsidRPr="006D2464">
              <w:t xml:space="preserve">ocaties van 3 verschillende </w:t>
            </w:r>
            <w:r>
              <w:t>Gebiedsaanwijzingen van het type F</w:t>
            </w:r>
            <w:r w:rsidRPr="006D2464">
              <w:t>unctie die gedeeltelijk op dezelfde plek liggen</w:t>
            </w:r>
          </w:p>
        </w:tc>
        <w:tc>
          <w:tcPr>
            <w:tcW w:w="4247" w:type="dxa"/>
          </w:tcPr>
          <w:p w14:paraId="359CB323" w14:textId="742110C1" w:rsidR="00C34A7B" w:rsidRDefault="00590129" w:rsidP="00C34A7B">
            <w:r w:rsidRPr="00E902F3">
              <w:t xml:space="preserve">Volledige stapeling van locaties van hetzelfde </w:t>
            </w:r>
            <w:r w:rsidRPr="00E06D01">
              <w:t>IMOW-object</w:t>
            </w:r>
            <w:r w:rsidRPr="00E902F3">
              <w:t xml:space="preserve">: de </w:t>
            </w:r>
            <w:r>
              <w:t>L</w:t>
            </w:r>
            <w:r w:rsidRPr="00E902F3">
              <w:t xml:space="preserve">ocaties van 3 verschillende </w:t>
            </w:r>
            <w:r w:rsidRPr="004F6556">
              <w:t xml:space="preserve">Gebiedsaanwijzingen van het type </w:t>
            </w:r>
            <w:r>
              <w:t>F</w:t>
            </w:r>
            <w:r w:rsidRPr="00E902F3">
              <w:t xml:space="preserve">unctie die </w:t>
            </w:r>
            <w:r>
              <w:t xml:space="preserve">op </w:t>
            </w:r>
            <w:r w:rsidRPr="00E902F3">
              <w:t>precies dezelfde plek liggen</w:t>
            </w:r>
          </w:p>
        </w:tc>
      </w:tr>
      <w:tr w:rsidR="00C34A7B" w14:paraId="7864BFB6" w14:textId="77777777" w:rsidTr="00C34A7B">
        <w:tc>
          <w:tcPr>
            <w:tcW w:w="4247" w:type="dxa"/>
          </w:tcPr>
          <w:p w14:paraId="74EA6276" w14:textId="50150962" w:rsidR="00C34A7B" w:rsidRDefault="00590129" w:rsidP="00C34A7B">
            <w:pPr>
              <w:pStyle w:val="Figuur"/>
            </w:pPr>
            <w:r>
              <w:rPr>
                <w:noProof/>
              </w:rPr>
              <w:drawing>
                <wp:inline distT="0" distB="0" distL="0" distR="0" wp14:anchorId="51397CF8" wp14:editId="1A4F7479">
                  <wp:extent cx="2060575" cy="2170430"/>
                  <wp:effectExtent l="0" t="0" r="0" b="1270"/>
                  <wp:docPr id="501182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0">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C34A7B" w:rsidRDefault="00590129" w:rsidP="00C34A7B">
            <w:pPr>
              <w:pStyle w:val="Figuur"/>
            </w:pPr>
            <w:r>
              <w:rPr>
                <w:noProof/>
              </w:rPr>
              <w:drawing>
                <wp:inline distT="0" distB="0" distL="0" distR="0" wp14:anchorId="264DC6EA" wp14:editId="3BFBDB23">
                  <wp:extent cx="2170430" cy="1914525"/>
                  <wp:effectExtent l="0" t="0" r="1270" b="9525"/>
                  <wp:docPr id="1227840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1">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C34A7B" w14:paraId="1ED0C5E7" w14:textId="77777777" w:rsidTr="00C34A7B">
        <w:tc>
          <w:tcPr>
            <w:tcW w:w="4247" w:type="dxa"/>
          </w:tcPr>
          <w:p w14:paraId="4C1BB1C9" w14:textId="17759539" w:rsidR="00C34A7B" w:rsidRDefault="00590129" w:rsidP="00C34A7B">
            <w:r w:rsidRPr="00B25634">
              <w:t xml:space="preserve">Gedeeltelijke stapeling van </w:t>
            </w:r>
            <w:r>
              <w:t>L</w:t>
            </w:r>
            <w:r w:rsidRPr="00B25634">
              <w:t xml:space="preserve">ocaties van verschillende </w:t>
            </w:r>
            <w:r w:rsidRPr="00980B2B">
              <w:t>IMOW-object</w:t>
            </w:r>
            <w:r>
              <w:t>en</w:t>
            </w:r>
            <w:r w:rsidRPr="00B25634">
              <w:t xml:space="preserve">: de locaties van </w:t>
            </w:r>
            <w:r>
              <w:t>O</w:t>
            </w:r>
            <w:r w:rsidRPr="00B25634">
              <w:t xml:space="preserve">mgevingswaarde, </w:t>
            </w:r>
            <w:r>
              <w:t>F</w:t>
            </w:r>
            <w:r w:rsidRPr="00B25634">
              <w:t xml:space="preserve">unctie en </w:t>
            </w:r>
            <w:r>
              <w:t>A</w:t>
            </w:r>
            <w:r w:rsidRPr="00B25634">
              <w:t>ctiviteit die gedeeltelijk op dezelfde plek liggen</w:t>
            </w:r>
          </w:p>
        </w:tc>
        <w:tc>
          <w:tcPr>
            <w:tcW w:w="4247" w:type="dxa"/>
          </w:tcPr>
          <w:p w14:paraId="5D8051D8" w14:textId="37462E7C" w:rsidR="00C34A7B" w:rsidRDefault="00590129" w:rsidP="00C34A7B">
            <w:r w:rsidRPr="0014197E">
              <w:t xml:space="preserve">Volledige stapeling van </w:t>
            </w:r>
            <w:r>
              <w:t>L</w:t>
            </w:r>
            <w:r w:rsidRPr="0014197E">
              <w:t xml:space="preserve">ocaties van verschillende </w:t>
            </w:r>
            <w:r w:rsidRPr="00015423">
              <w:t>IMOW-object</w:t>
            </w:r>
            <w:r>
              <w:t>en</w:t>
            </w:r>
            <w:r w:rsidRPr="0014197E">
              <w:t xml:space="preserve">: de </w:t>
            </w:r>
            <w:r>
              <w:t>L</w:t>
            </w:r>
            <w:r w:rsidRPr="0014197E">
              <w:t xml:space="preserve">ocaties van </w:t>
            </w:r>
            <w:r>
              <w:t>O</w:t>
            </w:r>
            <w:r w:rsidRPr="0014197E">
              <w:t xml:space="preserve">mgevingswaarde, </w:t>
            </w:r>
            <w:r>
              <w:t>F</w:t>
            </w:r>
            <w:r w:rsidRPr="0014197E">
              <w:t xml:space="preserve">unctie en </w:t>
            </w:r>
            <w:r>
              <w:t>A</w:t>
            </w:r>
            <w:r w:rsidRPr="0014197E">
              <w:t>ctiviteit die precies op dezelfde plek liggen</w:t>
            </w:r>
          </w:p>
        </w:tc>
      </w:tr>
    </w:tbl>
    <w:p w14:paraId="25123B15" w14:textId="26844A4B" w:rsidR="00C34A7B" w:rsidRDefault="00590129" w:rsidP="00C34A7B">
      <w:pPr>
        <w:pStyle w:val="Figuurbijschrift"/>
      </w:pPr>
      <w:r>
        <w:t>Voorbeelden van stapeling van Locaties</w:t>
      </w:r>
    </w:p>
    <w:p w14:paraId="0B223214" w14:textId="550111BC" w:rsidR="00C34A7B" w:rsidRDefault="00590129" w:rsidP="00C34A7B">
      <w:pPr>
        <w:pStyle w:val="Kop5"/>
      </w:pPr>
      <w:bookmarkStart w:id="159" w:name="_Toc38307960"/>
      <w:r w:rsidRPr="00832FDD">
        <w:t>Definitie</w:t>
      </w:r>
      <w:bookmarkEnd w:id="159"/>
    </w:p>
    <w:p w14:paraId="4680A898" w14:textId="4990F07C" w:rsidR="00C34A7B" w:rsidRDefault="00590129" w:rsidP="00C34A7B">
      <w:r>
        <w:t xml:space="preserve">Locatie is het objecttype </w:t>
      </w:r>
      <w:r w:rsidRPr="0037472B">
        <w:t>dat machineleesbaar vastlegt waar een Juridische regel, Tekstdeel</w:t>
      </w:r>
      <w:r>
        <w:t xml:space="preserve"> en de bijbehorende objecten </w:t>
      </w:r>
      <w:r w:rsidRPr="0037472B">
        <w:t>van toepassing zijn</w:t>
      </w:r>
      <w:r>
        <w:t>.</w:t>
      </w:r>
    </w:p>
    <w:p w14:paraId="3A9591CF" w14:textId="77376840" w:rsidR="00C34A7B" w:rsidRDefault="00590129" w:rsidP="00C34A7B">
      <w:pPr>
        <w:pStyle w:val="Kop5"/>
      </w:pPr>
      <w:bookmarkStart w:id="160" w:name="_Toc38307961"/>
      <w:r>
        <w:t>Doel</w:t>
      </w:r>
      <w:bookmarkEnd w:id="160"/>
    </w:p>
    <w:p w14:paraId="653B13DB" w14:textId="3D3D4953" w:rsidR="00C34A7B" w:rsidRPr="001E2A7C" w:rsidRDefault="00590129" w:rsidP="00C34A7B">
      <w:r>
        <w:t xml:space="preserve">Doel van het objecttype Locatie is </w:t>
      </w:r>
      <w:r w:rsidRPr="004000AD">
        <w:t xml:space="preserve">het met coördinaten vastleggen waar een Juridische regel, Tekstdeel, Activiteit, Omgevingsnorm, </w:t>
      </w:r>
      <w:r w:rsidRPr="000E450D">
        <w:t>Omgevingswaarde</w:t>
      </w:r>
      <w:r>
        <w:t>, type</w:t>
      </w:r>
      <w:r w:rsidRPr="000E450D">
        <w:t xml:space="preserve"> </w:t>
      </w:r>
      <w:r w:rsidRPr="004000AD">
        <w:t>Gebiedsaanwijzing en bij</w:t>
      </w:r>
      <w:r>
        <w:t xml:space="preserve"> Omgevingsnorm en Omgevingswaarde </w:t>
      </w:r>
      <w:r w:rsidRPr="004000AD">
        <w:t>behorende waarden van toepassing zijn</w:t>
      </w:r>
      <w:r>
        <w:t>.</w:t>
      </w:r>
    </w:p>
    <w:p w14:paraId="77BF239E" w14:textId="77777777" w:rsidR="00C34A7B" w:rsidRPr="00085837" w:rsidRDefault="00C34A7B" w:rsidP="00C34A7B"/>
    <w:p w14:paraId="0F5C9D6F" w14:textId="0444CA84" w:rsidR="00C34A7B" w:rsidRDefault="00590129" w:rsidP="00C34A7B">
      <w:pPr>
        <w:pStyle w:val="Kop5"/>
      </w:pPr>
      <w:bookmarkStart w:id="161" w:name="_Toc38307962"/>
      <w:r>
        <w:lastRenderedPageBreak/>
        <w:t>Norm</w:t>
      </w:r>
      <w:bookmarkEnd w:id="161"/>
    </w:p>
    <w:p w14:paraId="0D17411E" w14:textId="7C26B370" w:rsidR="00C34A7B" w:rsidRDefault="00CB0500" w:rsidP="00C34A7B">
      <w:pPr>
        <w:pStyle w:val="Figuur"/>
      </w:pPr>
      <w:r>
        <w:rPr>
          <w:noProof/>
        </w:rPr>
        <w:drawing>
          <wp:inline distT="0" distB="0" distL="0" distR="0" wp14:anchorId="01B37156" wp14:editId="57F7ECE4">
            <wp:extent cx="5400040" cy="3931285"/>
            <wp:effectExtent l="0" t="0" r="0" b="0"/>
            <wp:docPr id="31499040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931285"/>
                    </a:xfrm>
                    <a:prstGeom prst="rect">
                      <a:avLst/>
                    </a:prstGeom>
                  </pic:spPr>
                </pic:pic>
              </a:graphicData>
            </a:graphic>
          </wp:inline>
        </w:drawing>
      </w:r>
    </w:p>
    <w:p w14:paraId="5BD711DD" w14:textId="5866AD32" w:rsidR="00C34A7B" w:rsidRPr="008E7424" w:rsidRDefault="00590129" w:rsidP="00C34A7B">
      <w:pPr>
        <w:pStyle w:val="Figuurbijschrift"/>
      </w:pPr>
      <w:r>
        <w:t>Uitsnede uit IMOW-diagram voor objecttype Locatie</w:t>
      </w:r>
    </w:p>
    <w:p w14:paraId="6F107640" w14:textId="2D4A1876" w:rsidR="00C34A7B" w:rsidRDefault="00590129" w:rsidP="00C34A7B">
      <w:r>
        <w:t>Locatie kent de volgende attributen:</w:t>
      </w:r>
    </w:p>
    <w:p w14:paraId="78927EA7" w14:textId="0E61712B" w:rsidR="00C34A7B" w:rsidRDefault="00590129" w:rsidP="00C34A7B">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r>
        <w:t xml:space="preserve"> </w:t>
      </w:r>
    </w:p>
    <w:p w14:paraId="03A7EE2E" w14:textId="735B59E9" w:rsidR="00C34A7B" w:rsidRDefault="00590129" w:rsidP="00C34A7B">
      <w:pPr>
        <w:pStyle w:val="Opsommingtekens1"/>
      </w:pPr>
      <w:r w:rsidRPr="00021932">
        <w:rPr>
          <w:i/>
          <w:iCs/>
        </w:rPr>
        <w:t>noemer</w:t>
      </w:r>
      <w:r>
        <w:t xml:space="preserve">: </w:t>
      </w:r>
      <w:r w:rsidRPr="004F5971">
        <w:t xml:space="preserve">de mensleesbare </w:t>
      </w:r>
      <w:r w:rsidRPr="00A75FFF">
        <w:t xml:space="preserve">term of frase </w:t>
      </w:r>
      <w:r w:rsidRPr="004F5971">
        <w:t xml:space="preserve">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12954758" w14:textId="77777777" w:rsidR="00C34A7B" w:rsidRDefault="00C34A7B" w:rsidP="00C34A7B"/>
    <w:p w14:paraId="30B93C46" w14:textId="317AB51B" w:rsidR="00C34A7B" w:rsidRPr="006C4925" w:rsidRDefault="00590129" w:rsidP="00C34A7B">
      <w:r>
        <w:t>Locatie kent zes verschijningsvormen:</w:t>
      </w:r>
    </w:p>
    <w:p w14:paraId="7E27EA61" w14:textId="40D4DB66" w:rsidR="00C34A7B" w:rsidRDefault="00590129" w:rsidP="00C34A7B">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6751F65" w14:textId="3E4832B9" w:rsidR="00C34A7B" w:rsidRPr="00CF1F56" w:rsidRDefault="00590129" w:rsidP="00C34A7B">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06426F0A" w14:textId="53439299" w:rsidR="00C34A7B" w:rsidRPr="00CF1F56" w:rsidRDefault="00590129" w:rsidP="00C34A7B">
      <w:pPr>
        <w:pStyle w:val="Opsommingtekens3"/>
      </w:pPr>
      <w:r w:rsidRPr="00CF1F56">
        <w:rPr>
          <w:i/>
          <w:iCs/>
        </w:rPr>
        <w:t>waarde</w:t>
      </w:r>
      <w:r w:rsidRPr="00CF1F56">
        <w:t xml:space="preserve">: de numerieke waarde van de hoogte. Verplicht </w:t>
      </w:r>
      <w:r>
        <w:t xml:space="preserve">element indien </w:t>
      </w:r>
      <w:r w:rsidR="00A86585">
        <w:t xml:space="preserve">het </w:t>
      </w:r>
      <w:r>
        <w:t xml:space="preserve">attribuut </w:t>
      </w:r>
      <w:r w:rsidRPr="00581F59">
        <w:rPr>
          <w:i/>
          <w:iCs/>
        </w:rPr>
        <w:t>hoogte</w:t>
      </w:r>
      <w:r>
        <w:t xml:space="preserve"> wordt gebruikt</w:t>
      </w:r>
      <w:r w:rsidRPr="00CF1F56">
        <w:t>.</w:t>
      </w:r>
    </w:p>
    <w:p w14:paraId="3DAA8429" w14:textId="79C573A6" w:rsidR="00C34A7B" w:rsidRPr="00CF1F56" w:rsidRDefault="00590129" w:rsidP="00C34A7B">
      <w:pPr>
        <w:pStyle w:val="Opsommingtekens3"/>
      </w:pPr>
      <w:r w:rsidRPr="00CF1F56">
        <w:rPr>
          <w:i/>
          <w:iCs/>
        </w:rPr>
        <w:t>eenheid</w:t>
      </w:r>
      <w:r w:rsidRPr="00CF1F56">
        <w:t>: de grootheid waarin de hoogte wordt uitgedrukt</w:t>
      </w:r>
      <w:r>
        <w:t>; in het geval van hoogte dient altijd de eenheid meter gekozen te worden</w:t>
      </w:r>
      <w:r w:rsidRPr="00CF1F56">
        <w:t xml:space="preserve">. Verplicht </w:t>
      </w:r>
      <w:r>
        <w:t>element</w:t>
      </w:r>
      <w:r w:rsidRPr="0087589E">
        <w:t xml:space="preserve"> indien </w:t>
      </w:r>
      <w:r w:rsidR="00A86585">
        <w:t xml:space="preserve">het </w:t>
      </w:r>
      <w:r w:rsidRPr="0087589E">
        <w:t xml:space="preserve">attribuut </w:t>
      </w:r>
      <w:r w:rsidRPr="00581F59">
        <w:rPr>
          <w:i/>
          <w:iCs/>
        </w:rPr>
        <w:t>hoogte</w:t>
      </w:r>
      <w:r w:rsidRPr="0087589E">
        <w:t xml:space="preserve"> wordt gebruikt</w:t>
      </w:r>
      <w:r w:rsidRPr="00CF1F56">
        <w:t>.</w:t>
      </w:r>
    </w:p>
    <w:p w14:paraId="14948AC7" w14:textId="174F9580" w:rsidR="00C34A7B" w:rsidRPr="00805135" w:rsidRDefault="00590129" w:rsidP="00C34A7B">
      <w:pPr>
        <w:pStyle w:val="Opsommingtekens2"/>
      </w:pPr>
      <w:r w:rsidRPr="00805135">
        <w:rPr>
          <w:i/>
        </w:rPr>
        <w:t>geometrie</w:t>
      </w:r>
      <w:r w:rsidRPr="00327124">
        <w:t>: de verwijzing van een specifiek Gebied naar (de identificatie van) de bijbehorende Geometrie. Verplicht attribuut. Komt 1 keer voor.</w:t>
      </w:r>
    </w:p>
    <w:p w14:paraId="5006389D" w14:textId="29D0A756" w:rsidR="00C34A7B" w:rsidRDefault="00590129" w:rsidP="00C34A7B">
      <w:pPr>
        <w:pStyle w:val="Opsommingtekens1"/>
      </w:pPr>
      <w:r>
        <w:lastRenderedPageBreak/>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w:t>
      </w:r>
      <w:r>
        <w:t>het</w:t>
      </w:r>
      <w:r w:rsidRPr="00703B31">
        <w:t xml:space="preserve"> attribu</w:t>
      </w:r>
      <w:r>
        <w:t>u</w:t>
      </w:r>
      <w:r w:rsidRPr="00703B31">
        <w:t>t van Locatie, aangevuld met:</w:t>
      </w:r>
    </w:p>
    <w:p w14:paraId="7A89D605" w14:textId="32BB1467" w:rsidR="00C34A7B" w:rsidRDefault="00590129" w:rsidP="00C34A7B">
      <w:pPr>
        <w:pStyle w:val="Opsommingtekens2"/>
      </w:pPr>
      <w:r w:rsidRPr="00563D9A">
        <w:rPr>
          <w:i/>
          <w:iCs/>
        </w:rPr>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5EB66A3D" w14:textId="102353D2" w:rsidR="00C34A7B" w:rsidRDefault="00590129" w:rsidP="00C34A7B">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2F4D656B" w14:textId="0A90CA61" w:rsidR="00C34A7B" w:rsidRDefault="00590129" w:rsidP="00C34A7B">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47388F70" w14:textId="471C4BDF" w:rsidR="00C34A7B" w:rsidRPr="00EF46C1" w:rsidRDefault="00590129" w:rsidP="00C34A7B">
      <w:pPr>
        <w:pStyle w:val="Opsommingtekens3"/>
      </w:pPr>
      <w:r w:rsidRPr="00EF46C1">
        <w:rPr>
          <w:i/>
          <w:iCs/>
        </w:rPr>
        <w:t>waarde</w:t>
      </w:r>
      <w:r w:rsidRPr="00EF46C1">
        <w:t xml:space="preserve">: de numerieke waarde van de hoogte.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5835EF45" w14:textId="06A73400" w:rsidR="00C34A7B" w:rsidRDefault="00590129" w:rsidP="00C34A7B">
      <w:pPr>
        <w:pStyle w:val="Opsommingtekens3"/>
      </w:pPr>
      <w:r w:rsidRPr="00762534">
        <w:rPr>
          <w:i/>
          <w:iCs/>
        </w:rPr>
        <w:t>eenheid</w:t>
      </w:r>
      <w:r w:rsidRPr="00EF46C1">
        <w:t xml:space="preserve">: de grootheid waarin de </w:t>
      </w:r>
      <w:r>
        <w:t xml:space="preserve">hoogte </w:t>
      </w:r>
      <w:r w:rsidRPr="00EF46C1">
        <w:t>wordt uitgedrukt</w:t>
      </w:r>
      <w:r w:rsidRPr="00727EF2">
        <w:t xml:space="preserve">; in het geval van hoogte </w:t>
      </w:r>
      <w:r>
        <w:t xml:space="preserve">dient </w:t>
      </w:r>
      <w:r w:rsidRPr="00727EF2">
        <w:t xml:space="preserve">altijd </w:t>
      </w:r>
      <w:r>
        <w:t xml:space="preserve">de eenheid </w:t>
      </w:r>
      <w:r w:rsidRPr="00727EF2">
        <w:t>meter</w:t>
      </w:r>
      <w:r>
        <w:t xml:space="preserve"> gekozen te worden</w:t>
      </w:r>
      <w:r w:rsidRPr="00EF46C1">
        <w:t xml:space="preserv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18F996EF" w14:textId="61D9FCB7" w:rsidR="00C34A7B" w:rsidRDefault="00590129" w:rsidP="00C34A7B">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C34A7B" w:rsidRDefault="00590129" w:rsidP="00C34A7B">
      <w:pPr>
        <w:pStyle w:val="Opsommingtekens1"/>
      </w:pPr>
      <w:r>
        <w:t xml:space="preserve">Lijnengroep: een groep of verzameling van bij elkaar behorende Lijnen, die samen de Locatie vormen. </w:t>
      </w:r>
      <w:r w:rsidRPr="00A13063">
        <w:t>Lijnen</w:t>
      </w:r>
      <w:r>
        <w:t>groep heeft alle attributen van Locatie, aangevuld met:</w:t>
      </w:r>
    </w:p>
    <w:p w14:paraId="49083BC5" w14:textId="693D99E3" w:rsidR="00C34A7B" w:rsidRDefault="00590129" w:rsidP="00C34A7B">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32C255F1" w14:textId="58EE9F07" w:rsidR="00C34A7B" w:rsidRDefault="00590129" w:rsidP="00C34A7B">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2A76D996" w14:textId="6458A1D4" w:rsidR="00C34A7B" w:rsidRDefault="00590129" w:rsidP="00C34A7B">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2C8625E3" w14:textId="4886CEA8" w:rsidR="00C34A7B" w:rsidRDefault="00590129" w:rsidP="00C34A7B">
      <w:pPr>
        <w:pStyle w:val="Opsommingtekens3"/>
      </w:pPr>
      <w:r w:rsidRPr="00C26626">
        <w:rPr>
          <w:i/>
          <w:iCs/>
        </w:rPr>
        <w:t>waarde</w:t>
      </w:r>
      <w:r>
        <w:t>: de numerieke waarde van de hoogte.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1B3D1C6A" w14:textId="453ADAEB" w:rsidR="00C34A7B" w:rsidRDefault="00590129" w:rsidP="00C34A7B">
      <w:pPr>
        <w:pStyle w:val="Opsommingtekens3"/>
      </w:pPr>
      <w:r w:rsidRPr="00C26626">
        <w:rPr>
          <w:i/>
          <w:iCs/>
        </w:rPr>
        <w:t>eenheid</w:t>
      </w:r>
      <w:r>
        <w:t>: de grootheid waarin de hoogte wordt uitgedrukt</w:t>
      </w:r>
      <w:r w:rsidRPr="00E32FDF">
        <w:t xml:space="preserve">; in het geval van hoogte </w:t>
      </w:r>
      <w:r>
        <w:t xml:space="preserve">dient </w:t>
      </w:r>
      <w:r w:rsidRPr="00E32FDF">
        <w:t xml:space="preserve">altijd </w:t>
      </w:r>
      <w:r>
        <w:t xml:space="preserve">de eenheid </w:t>
      </w:r>
      <w:r w:rsidRPr="00E32FDF">
        <w:t>meter</w:t>
      </w:r>
      <w:r>
        <w:t xml:space="preserve"> gekozen te worden</w:t>
      </w:r>
      <w:r w:rsidRPr="00E32FDF">
        <w:t>.</w:t>
      </w:r>
      <w:r>
        <w:t xml:space="preserv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4B33C58B" w14:textId="18FC4501" w:rsidR="00C34A7B" w:rsidRDefault="00590129" w:rsidP="00C34A7B">
      <w:pPr>
        <w:pStyle w:val="Opsommingtekens2"/>
      </w:pPr>
      <w:r w:rsidRPr="00805135">
        <w:rPr>
          <w:i/>
        </w:rPr>
        <w:t>geometrie</w:t>
      </w:r>
      <w:r w:rsidRPr="00B22728">
        <w:t>: de verwijzing van een specifieke Punt naar (de identificatie van) de bijbehorende Geometrie. Verplicht attribuut. Komt 1 keer voor.</w:t>
      </w:r>
    </w:p>
    <w:p w14:paraId="5C9EE5B1" w14:textId="5F9C254F" w:rsidR="00C34A7B" w:rsidRDefault="00590129" w:rsidP="00C34A7B">
      <w:pPr>
        <w:pStyle w:val="Opsommingtekens1"/>
      </w:pPr>
      <w:r>
        <w:t>Puntengroep: een groep of verzameling van bij elkaar behorende Punten, die samen de Locatie vormen. Puntengroep heeft het attribuut van Locatie, aangevuld met:</w:t>
      </w:r>
    </w:p>
    <w:p w14:paraId="56DEAC43" w14:textId="2EB9107F" w:rsidR="00C34A7B" w:rsidRDefault="00590129" w:rsidP="00C34A7B">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72844532" w14:textId="77777777" w:rsidR="00C34A7B" w:rsidRDefault="00C34A7B" w:rsidP="00C34A7B"/>
    <w:p w14:paraId="0CBA9FB2" w14:textId="1D481CC4" w:rsidR="00C34A7B" w:rsidRDefault="00590129" w:rsidP="00C34A7B">
      <w:r>
        <w:t xml:space="preserve">Locatie </w:t>
      </w:r>
      <w:r w:rsidRPr="001F6E6D">
        <w:t>kent geen waardelijsten en geen constraints.</w:t>
      </w:r>
    </w:p>
    <w:p w14:paraId="00B96535" w14:textId="54D3D621" w:rsidR="00C34A7B" w:rsidRDefault="00590129" w:rsidP="00C34A7B">
      <w:pPr>
        <w:pStyle w:val="Kop5"/>
      </w:pPr>
      <w:bookmarkStart w:id="162" w:name="_Toc38307963"/>
      <w:r w:rsidRPr="007B75D9">
        <w:t>Toelichting op de norm</w:t>
      </w:r>
      <w:bookmarkEnd w:id="162"/>
    </w:p>
    <w:p w14:paraId="3A74374C" w14:textId="692FAB88" w:rsidR="00C34A7B" w:rsidRDefault="00590129" w:rsidP="00C34A7B">
      <w:pPr>
        <w:pStyle w:val="Opsommingtekens1"/>
      </w:pPr>
      <w:r w:rsidRPr="00EF1BBE">
        <w:rPr>
          <w:i/>
          <w:iCs/>
        </w:rPr>
        <w:t>n</w:t>
      </w:r>
      <w:r w:rsidRPr="00581F59">
        <w:rPr>
          <w:i/>
          <w:iCs/>
        </w:rPr>
        <w:t>oemer</w:t>
      </w:r>
      <w:r>
        <w:t xml:space="preserve">: </w:t>
      </w:r>
      <w:r w:rsidRPr="00581F59">
        <w:t>de mensleesbare term of frase waarmee de Locatie wordt aangeduid en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t xml:space="preserve"> of het Tekstdeel</w:t>
      </w:r>
      <w:r w:rsidRPr="00581F59">
        <w:t xml:space="preserve">, bij de Locatie én in het geografisch informatieobject. Hierdoor is (zowel machine- als mensleesbaar) duidelijk dat Locatie en Juridische regel </w:t>
      </w:r>
      <w:r>
        <w:t xml:space="preserve">of Tekstdeel </w:t>
      </w:r>
      <w:r w:rsidRPr="00581F59">
        <w:t>bij elkaar horen</w:t>
      </w:r>
      <w:r>
        <w:t xml:space="preserve">. Het gebruik van </w:t>
      </w:r>
      <w:r w:rsidRPr="00581F59">
        <w:rPr>
          <w:i/>
          <w:iCs/>
        </w:rPr>
        <w:t>noemer</w:t>
      </w:r>
      <w:r>
        <w:t xml:space="preserve"> is optioneel omdat er Locaties zijn die niet met een term of frase te benoemen zijn. Dat geldt voor de Locatie bij Pons (objecttype dat alleen voor het omgevingsplan beschikbaar is). Het geldt </w:t>
      </w:r>
      <w:r>
        <w:lastRenderedPageBreak/>
        <w:t xml:space="preserve">ook voor de Locaties bij specifieke normwaarden (voor omgevingsdocumenten met Artikelstructuur). Het is immers niet zinvol om </w:t>
      </w:r>
      <w:r w:rsidRPr="00390704">
        <w:t xml:space="preserve">bijvoorbeeld </w:t>
      </w:r>
      <w:r>
        <w:t>alle Locaties met de normwaarde 5 meter een noemer te geven en alle Locaties met de normwaarde 7 meter een andere noemer</w:t>
      </w:r>
      <w:r w:rsidRPr="00581F59">
        <w:t>.</w:t>
      </w:r>
      <w:r>
        <w:t xml:space="preserve"> Voorbeelden van noemer voor omgevingsplan respectievelijk omgevingsverordening, waarbij de noemer in cursieve tekst is weergegeven, zijn: Ter plaatse van de functie </w:t>
      </w:r>
      <w:r w:rsidRPr="00EF1BBE">
        <w:rPr>
          <w:i/>
          <w:iCs/>
        </w:rPr>
        <w:t>Levendig stadscentrum</w:t>
      </w:r>
      <w:r>
        <w:t xml:space="preserve"> zijn de volgende activiteiten toegestaan. Nieuwe luidruchtige activiteiten en gedragingen zijn in een </w:t>
      </w:r>
      <w:r w:rsidRPr="00EF1BBE">
        <w:rPr>
          <w:i/>
          <w:iCs/>
        </w:rPr>
        <w:t>stiltegebied</w:t>
      </w:r>
      <w:r>
        <w:t xml:space="preserve"> verboden.</w:t>
      </w:r>
      <w:r>
        <w:br/>
        <w:t xml:space="preserve">Zie voor een beschrijving van noemer ook paragraaf </w:t>
      </w:r>
      <w:r>
        <w:fldChar w:fldCharType="begin"/>
      </w:r>
      <w:r>
        <w:instrText xml:space="preserve"> REF _Ref_de2447bc630638fa76edf6b40942b364_1 </w:instrText>
      </w:r>
      <w:r w:rsidR="002137A7">
        <w:instrText>\n \h</w:instrText>
      </w:r>
      <w:r>
        <w:instrText xml:space="preserve"> </w:instrText>
      </w:r>
      <w:r>
        <w:fldChar w:fldCharType="separate"/>
      </w:r>
      <w:r w:rsidR="00FD00CC">
        <w:t>6.2.2.2</w:t>
      </w:r>
      <w:r>
        <w:fldChar w:fldCharType="end"/>
      </w:r>
      <w:r>
        <w:t>.</w:t>
      </w:r>
    </w:p>
    <w:p w14:paraId="7CE46E50" w14:textId="33F62E98" w:rsidR="00C34A7B" w:rsidRDefault="00590129" w:rsidP="00C34A7B">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Zoals voor de hand ligt, mag voor het attribuut </w:t>
      </w:r>
      <w:r w:rsidRPr="00F40ED8">
        <w:rPr>
          <w:i/>
          <w:iCs/>
        </w:rPr>
        <w:t>hoogte</w:t>
      </w:r>
      <w:r>
        <w:t xml:space="preserve"> alleen de eenheid meter gekozen worden. </w:t>
      </w:r>
      <w:r w:rsidRPr="00F40ED8">
        <w:rPr>
          <w:i/>
          <w:iCs/>
        </w:rPr>
        <w:t>hoogte</w:t>
      </w:r>
      <w:r>
        <w:t xml:space="preserve"> kan bijvoorbeeld worden gebruikt om van (de omgevingswaarde) geluidproductieplafonds aan te geven op welke hoogte ze gelden.</w:t>
      </w:r>
    </w:p>
    <w:p w14:paraId="3B2DD2ED" w14:textId="549B6D8E" w:rsidR="00C34A7B" w:rsidRDefault="00590129" w:rsidP="00C34A7B">
      <w:pPr>
        <w:pStyle w:val="Opsommingtekens1"/>
      </w:pPr>
      <w:r w:rsidRPr="00805135">
        <w:rPr>
          <w:i/>
        </w:rPr>
        <w:t>geometrie</w:t>
      </w:r>
      <w:r>
        <w:t>: attribuut dat de verwijzing bevat van een specifiek Gebied, Lijn of Punt naar de identificatie van de bijbehorende Geometrie. Dit attribuut legt dus vast dat deze Geometrie bij het betreffende Gebied, Lijn of Punt hoort.</w:t>
      </w:r>
    </w:p>
    <w:p w14:paraId="69C6C4D6" w14:textId="47C7FFA9" w:rsidR="00C34A7B" w:rsidRDefault="00C34A7B" w:rsidP="00C34A7B"/>
    <w:p w14:paraId="5EA7C0E0" w14:textId="378E94DE" w:rsidR="00C34A7B" w:rsidRDefault="00590129" w:rsidP="00C34A7B">
      <w:r w:rsidRPr="0020646F">
        <w:t>Locatie wordt altijd vastgelegd in een geografisch informatieobject.</w:t>
      </w:r>
    </w:p>
    <w:p w14:paraId="48A6813D" w14:textId="77777777" w:rsidR="00C34A7B" w:rsidRDefault="00590129" w:rsidP="00C34A7B">
      <w:pPr>
        <w:pStyle w:val="Kop4"/>
      </w:pPr>
      <w:bookmarkStart w:id="163" w:name="_Toc38307964"/>
      <w:r>
        <w:t>Objecttype Geometrie</w:t>
      </w:r>
      <w:bookmarkEnd w:id="163"/>
    </w:p>
    <w:p w14:paraId="36B8EA5C" w14:textId="77777777" w:rsidR="00C34A7B" w:rsidRDefault="00590129" w:rsidP="00C34A7B">
      <w:pPr>
        <w:pStyle w:val="Kop5"/>
      </w:pPr>
      <w:bookmarkStart w:id="164" w:name="_Toc38307965"/>
      <w:r>
        <w:t>Toelichting op de toepassing</w:t>
      </w:r>
      <w:bookmarkEnd w:id="164"/>
    </w:p>
    <w:p w14:paraId="2A4D5EB7" w14:textId="6CB39501" w:rsidR="00C34A7B" w:rsidRDefault="00590129" w:rsidP="00C34A7B">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w:t>
      </w:r>
      <w:r w:rsidRPr="00AC4B3C">
        <w:t>Geometrie wordt vastgelegd in de vorm van een GML-bestand dat in het geografisch informatieobject wordt opgenomen.</w:t>
      </w:r>
    </w:p>
    <w:p w14:paraId="7A0A4B75" w14:textId="77777777" w:rsidR="00C34A7B" w:rsidRDefault="00590129" w:rsidP="00C34A7B">
      <w:pPr>
        <w:pStyle w:val="Kop5"/>
      </w:pPr>
      <w:bookmarkStart w:id="165" w:name="_Toc38307966"/>
      <w:r>
        <w:t>Definitie</w:t>
      </w:r>
      <w:bookmarkEnd w:id="165"/>
    </w:p>
    <w:p w14:paraId="77FDBC50" w14:textId="7FD1F524" w:rsidR="00C34A7B" w:rsidRDefault="00590129" w:rsidP="00C34A7B">
      <w:r w:rsidRPr="00B22728">
        <w:t xml:space="preserve">Geometrie is </w:t>
      </w:r>
      <w:r>
        <w:t xml:space="preserve">het object dat de </w:t>
      </w:r>
      <w:r w:rsidRPr="00B22728">
        <w:t xml:space="preserve">geometrische bepaling van een </w:t>
      </w:r>
      <w:r w:rsidRPr="00AE532D">
        <w:t>G</w:t>
      </w:r>
      <w:r w:rsidRPr="00B22728">
        <w:t xml:space="preserve">ebied, </w:t>
      </w:r>
      <w:r w:rsidRPr="00AE532D">
        <w:t>L</w:t>
      </w:r>
      <w:r w:rsidRPr="00B22728">
        <w:t xml:space="preserve">ijn of </w:t>
      </w:r>
      <w:r w:rsidRPr="00AE532D">
        <w:t>P</w:t>
      </w:r>
      <w:r w:rsidRPr="00B22728">
        <w:t>unt door middel van coördinaten</w:t>
      </w:r>
      <w:r>
        <w:t xml:space="preserve"> bevat</w:t>
      </w:r>
      <w:r w:rsidRPr="00B22728">
        <w:t>.</w:t>
      </w:r>
    </w:p>
    <w:p w14:paraId="6CD3EA1C" w14:textId="45F37093" w:rsidR="00C34A7B" w:rsidRDefault="00590129" w:rsidP="00C34A7B">
      <w:pPr>
        <w:pStyle w:val="Kop5"/>
      </w:pPr>
      <w:bookmarkStart w:id="166" w:name="_Toc38307967"/>
      <w:r>
        <w:t>Doel</w:t>
      </w:r>
      <w:bookmarkEnd w:id="166"/>
    </w:p>
    <w:p w14:paraId="273298D0" w14:textId="7F3BB7F1" w:rsidR="00C34A7B" w:rsidRDefault="00590129" w:rsidP="00C34A7B">
      <w:r>
        <w:t>Doel van het objecttype Geometrie is:</w:t>
      </w:r>
    </w:p>
    <w:p w14:paraId="0475B983" w14:textId="3DCD0AB0" w:rsidR="00C34A7B" w:rsidRDefault="00590129" w:rsidP="00C34A7B">
      <w:pPr>
        <w:pStyle w:val="Opsommingtekens1"/>
      </w:pPr>
      <w:r>
        <w:t>het vastleggen en begrenzen van Locatie door middel van coördinaten ten behoeve van het publiceren van geo-informatieobjecten;</w:t>
      </w:r>
    </w:p>
    <w:p w14:paraId="040D33EF" w14:textId="39A5B05A" w:rsidR="00C34A7B" w:rsidRPr="0094134A" w:rsidRDefault="00590129" w:rsidP="00C34A7B">
      <w:pPr>
        <w:pStyle w:val="Opsommingtekens1"/>
      </w:pPr>
      <w:r>
        <w:t>het op een kaart of in een viewer op de juiste positie weergeven van Locaties.</w:t>
      </w:r>
    </w:p>
    <w:p w14:paraId="5C2E5028" w14:textId="77777777" w:rsidR="00C34A7B" w:rsidRDefault="00590129" w:rsidP="00C34A7B">
      <w:pPr>
        <w:pStyle w:val="Kop5"/>
      </w:pPr>
      <w:bookmarkStart w:id="167" w:name="_Toc38307968"/>
      <w:r>
        <w:lastRenderedPageBreak/>
        <w:t>Norm</w:t>
      </w:r>
      <w:bookmarkEnd w:id="167"/>
    </w:p>
    <w:p w14:paraId="1BEAF673" w14:textId="2262860B" w:rsidR="00C34A7B" w:rsidRDefault="00590129" w:rsidP="00C34A7B">
      <w:pPr>
        <w:pStyle w:val="Figuur"/>
      </w:pPr>
      <w:r>
        <w:rPr>
          <w:noProof/>
        </w:rPr>
        <w:drawing>
          <wp:inline distT="0" distB="0" distL="0" distR="0" wp14:anchorId="1033EE09" wp14:editId="136D63F5">
            <wp:extent cx="1971675" cy="1352550"/>
            <wp:effectExtent l="0" t="0" r="0" b="0"/>
            <wp:docPr id="1784174190"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4">
                      <a:extLst>
                        <a:ext uri="{96DAC541-7B7A-43D3-8B79-37D633B846F1}">
                          <asvg:svgBlip xmlns:asvg="http://schemas.microsoft.com/office/drawing/2016/SVG/main" r:embed="rId55"/>
                        </a:ext>
                      </a:extLst>
                    </a:blip>
                    <a:stretch>
                      <a:fillRect/>
                    </a:stretch>
                  </pic:blipFill>
                  <pic:spPr>
                    <a:xfrm>
                      <a:off x="0" y="0"/>
                      <a:ext cx="1971675" cy="1352550"/>
                    </a:xfrm>
                    <a:prstGeom prst="rect">
                      <a:avLst/>
                    </a:prstGeom>
                  </pic:spPr>
                </pic:pic>
              </a:graphicData>
            </a:graphic>
          </wp:inline>
        </w:drawing>
      </w:r>
    </w:p>
    <w:p w14:paraId="498DECE2" w14:textId="1A7C96A1" w:rsidR="00C34A7B" w:rsidRPr="002215F0" w:rsidRDefault="00590129" w:rsidP="00C34A7B">
      <w:pPr>
        <w:pStyle w:val="Figuurbijschrift"/>
      </w:pPr>
      <w:r>
        <w:t>Uitsnede uit IMOW-diagram voor objecttype Geometrie</w:t>
      </w:r>
    </w:p>
    <w:p w14:paraId="1604ECCA" w14:textId="4D04AB57" w:rsidR="00C34A7B" w:rsidRDefault="00590129" w:rsidP="00C34A7B">
      <w:r>
        <w:t>Geometrie kent de volgende attributen:</w:t>
      </w:r>
    </w:p>
    <w:p w14:paraId="55FCC5F1" w14:textId="4E27A4A4" w:rsidR="00C34A7B" w:rsidRDefault="00590129" w:rsidP="00C34A7B">
      <w:pPr>
        <w:pStyle w:val="Opsommingtekens1"/>
      </w:pPr>
      <w:r w:rsidRPr="004A2863">
        <w:rPr>
          <w:i/>
          <w:iCs/>
        </w:rPr>
        <w:t>id</w:t>
      </w:r>
      <w:r>
        <w:t>: het identificerend attribuut dat gebruikt wordt om naar de Geometrie te verwijzen. Verplicht attribuut. Komt 1 keer voor.</w:t>
      </w:r>
    </w:p>
    <w:p w14:paraId="5D42901B" w14:textId="07274124" w:rsidR="00C34A7B" w:rsidRDefault="00590129" w:rsidP="00C34A7B">
      <w:pPr>
        <w:pStyle w:val="Opsommingtekens1"/>
      </w:pPr>
      <w:r w:rsidRPr="004A2863">
        <w:rPr>
          <w:i/>
          <w:iCs/>
        </w:rPr>
        <w:t>geometrie</w:t>
      </w:r>
      <w:r>
        <w:t>: het attribuut dat de coördinaten van de Geometrie bevat. Verplicht attribuut. Komt 1 keer voor</w:t>
      </w:r>
      <w:r>
        <w:rPr>
          <w:rStyle w:val="Eindnootmarkering"/>
        </w:rPr>
        <w:endnoteReference w:id="25"/>
      </w:r>
      <w:r>
        <w:t>.</w:t>
      </w:r>
    </w:p>
    <w:p w14:paraId="07FAB4BC" w14:textId="6B4FE654" w:rsidR="00C34A7B" w:rsidRDefault="00C34A7B" w:rsidP="00C34A7B"/>
    <w:p w14:paraId="73441821" w14:textId="4F2E249E" w:rsidR="00C34A7B" w:rsidRDefault="00590129" w:rsidP="00C34A7B">
      <w:r>
        <w:t>Geometrie kent geen waardelijsten en constraints.</w:t>
      </w:r>
    </w:p>
    <w:p w14:paraId="01503515" w14:textId="38AB6838" w:rsidR="00C34A7B" w:rsidRDefault="00590129" w:rsidP="00C34A7B">
      <w:pPr>
        <w:pStyle w:val="Kop5"/>
      </w:pPr>
      <w:bookmarkStart w:id="168" w:name="_Toc38307969"/>
      <w:r w:rsidRPr="007B75D9">
        <w:t>Toelichting op de norm</w:t>
      </w:r>
      <w:bookmarkEnd w:id="168"/>
    </w:p>
    <w:p w14:paraId="1137F11C" w14:textId="3FACD9A5" w:rsidR="00C34A7B" w:rsidRDefault="00590129" w:rsidP="00C34A7B">
      <w:r w:rsidRPr="00805135">
        <w:rPr>
          <w:i/>
        </w:rPr>
        <w:t>geometrie</w:t>
      </w:r>
      <w:r>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C34A7B" w:rsidRPr="00F62F31" w:rsidRDefault="00590129" w:rsidP="00C34A7B">
      <w:pPr>
        <w:pStyle w:val="Kop4"/>
      </w:pPr>
      <w:bookmarkStart w:id="169" w:name="_Toc38307970"/>
      <w:r>
        <w:t xml:space="preserve">Objecttype </w:t>
      </w:r>
      <w:r w:rsidRPr="00F62F31">
        <w:t>Activiteit</w:t>
      </w:r>
      <w:bookmarkEnd w:id="169"/>
    </w:p>
    <w:p w14:paraId="4DB2145C" w14:textId="45132745" w:rsidR="00C34A7B" w:rsidRPr="00F62F31" w:rsidRDefault="00590129" w:rsidP="00C34A7B">
      <w:pPr>
        <w:pStyle w:val="Kop5"/>
      </w:pPr>
      <w:bookmarkStart w:id="170" w:name="_Toc38307971"/>
      <w:r w:rsidRPr="00F62F31">
        <w:t>Toelichting</w:t>
      </w:r>
      <w:r w:rsidRPr="00827453">
        <w:t xml:space="preserve"> op de toepassing</w:t>
      </w:r>
      <w:bookmarkEnd w:id="170"/>
    </w:p>
    <w:p w14:paraId="43C3EA68" w14:textId="74041F7B" w:rsidR="00C34A7B" w:rsidRPr="00F62F31" w:rsidRDefault="00590129" w:rsidP="00C34A7B">
      <w:r>
        <w:t>In het domein van de Omgevingswet is e</w:t>
      </w:r>
      <w:r w:rsidRPr="00F62F31">
        <w:t>en activiteit</w:t>
      </w:r>
      <w:r>
        <w:t xml:space="preserve"> ieder </w:t>
      </w:r>
      <w:r w:rsidRPr="00F62F31">
        <w:t>menselijk handelen waarbij, of ieder menselijk nalaten waardoor een verandering of effect in de fysieke leefomgeving wordt of kan worden bewerkstelligd.</w:t>
      </w:r>
      <w:r>
        <w:t xml:space="preserve"> In de omgevingsdocumenten met regels zullen regels gesteld worden over veel verschillende activiteiten.</w:t>
      </w:r>
    </w:p>
    <w:p w14:paraId="4EBE8F69" w14:textId="436E5F59" w:rsidR="00C34A7B" w:rsidRDefault="00590129" w:rsidP="00C34A7B">
      <w:r>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w:t>
      </w:r>
      <w:r w:rsidRPr="00F62F31">
        <w:t xml:space="preserve">door middel van </w:t>
      </w:r>
      <w:r>
        <w:t xml:space="preserve">de annotatie </w:t>
      </w:r>
      <w:r w:rsidRPr="00F62F31">
        <w:t xml:space="preserve">Activiteit. </w:t>
      </w:r>
      <w:r w:rsidRPr="00B94033">
        <w:t xml:space="preserve">Daarom zijn de objecten Activiteit en Juridische regel in IMOW zo gemodelleerd dat </w:t>
      </w:r>
      <w:r>
        <w:t xml:space="preserve">de annotatie met het IMOW-object Activiteit alleen kan worden toegepast in combinatie met een Juridische regel van het type Regel voor iedereen. </w:t>
      </w:r>
      <w:r w:rsidRPr="00D82370">
        <w:t xml:space="preserve">De annotatie Activiteit kan dus niet worden gebruikt voor instructieregels die bepalen dat in </w:t>
      </w:r>
      <w:r>
        <w:fldChar w:fldCharType="begin"/>
      </w:r>
      <w:r>
        <w:instrText>DOCVARIABLE ID01+</w:instrText>
      </w:r>
      <w:r>
        <w:fldChar w:fldCharType="separate"/>
      </w:r>
      <w:r w:rsidR="00FD00CC">
        <w:t>de omgevingsverordening</w:t>
      </w:r>
      <w:r>
        <w:fldChar w:fldCharType="end"/>
      </w:r>
      <w:r w:rsidRPr="00D82370">
        <w:t xml:space="preserve"> regels over een bepaalde activiteit moeten worden opgenomen en ook niet voor Juridische regels van het type Omgevingswaarderegels.</w:t>
      </w:r>
      <w:r w:rsidDel="00632930">
        <w:t xml:space="preserve"> </w:t>
      </w:r>
    </w:p>
    <w:p w14:paraId="0460D969" w14:textId="47023A57" w:rsidR="00C34A7B" w:rsidRDefault="00590129" w:rsidP="00C34A7B">
      <w:r w:rsidRPr="00AB37D7">
        <w:lastRenderedPageBreak/>
        <w:t xml:space="preserve">Bij het object Activiteit hoort het object ActiviteitLocatieaanduiding. Dit object </w:t>
      </w:r>
      <w:r>
        <w:t xml:space="preserve">vormt de verbinding tussen de Juridische regel (van het type Regel voor iedereen), Activiteit en Locatie. </w:t>
      </w:r>
      <w:r w:rsidRPr="00C66C09">
        <w:t>ActiviteitLocatieaanduiding</w:t>
      </w:r>
      <w:r>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t xml:space="preserve"> A</w:t>
      </w:r>
      <w:r w:rsidRPr="00B566CF">
        <w:t>ctiviteitLocatieaanduiding</w:t>
      </w:r>
      <w:r>
        <w:t xml:space="preserve"> zorgt voor ‘instanties’ van Activiteit: </w:t>
      </w:r>
      <w:r w:rsidRPr="008F30F1">
        <w:t xml:space="preserve">voor Activiteit </w:t>
      </w:r>
      <w:r>
        <w:t xml:space="preserve">A </w:t>
      </w:r>
      <w:r w:rsidRPr="005B6353">
        <w:t xml:space="preserve">bepaalt Juridische regel B </w:t>
      </w:r>
      <w:r>
        <w:t xml:space="preserve">dat op Locatie C een vergunningplicht geldt; </w:t>
      </w:r>
      <w:r w:rsidRPr="00F51201">
        <w:t xml:space="preserve">voor </w:t>
      </w:r>
      <w:r>
        <w:t xml:space="preserve">diezelfde </w:t>
      </w:r>
      <w:r w:rsidRPr="00F51201">
        <w:t xml:space="preserve">Activiteit A bepaalt Juridische regel </w:t>
      </w:r>
      <w:r>
        <w:t>D</w:t>
      </w:r>
      <w:r w:rsidRPr="00F51201">
        <w:t xml:space="preserve"> dat op Locatie </w:t>
      </w:r>
      <w:r>
        <w:t>E</w:t>
      </w:r>
      <w:r w:rsidRPr="00F51201">
        <w:t xml:space="preserve"> </w:t>
      </w:r>
      <w:r>
        <w:t xml:space="preserve">het verrichten van die activiteit zonder </w:t>
      </w:r>
      <w:r w:rsidRPr="00E26CD9">
        <w:t>vergunning</w:t>
      </w:r>
      <w:r>
        <w:t xml:space="preserve"> of melding is toegestaan. </w:t>
      </w:r>
    </w:p>
    <w:p w14:paraId="719BD4CE" w14:textId="77777777" w:rsidR="00C34A7B" w:rsidRDefault="00C34A7B" w:rsidP="00C34A7B"/>
    <w:p w14:paraId="39930ECF" w14:textId="17EB0992" w:rsidR="00C34A7B" w:rsidRPr="00F62F31" w:rsidRDefault="00590129" w:rsidP="00C34A7B">
      <w:r>
        <w:t xml:space="preserve">Er zullen regels over heel veel verschillende activiteiten gesteld worden. </w:t>
      </w:r>
      <w:r w:rsidRPr="00F62F31">
        <w:t xml:space="preserve">Er is geen </w:t>
      </w:r>
      <w:r>
        <w:t>symbolisatie</w:t>
      </w:r>
      <w:r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Pr="00426B65">
        <w:t xml:space="preserve">Iedere activiteitengroep heeft een eigen </w:t>
      </w:r>
      <w:r>
        <w:t>symbolisatie</w:t>
      </w:r>
      <w:r w:rsidRPr="00426B65">
        <w:t xml:space="preserve">. Door te </w:t>
      </w:r>
      <w:r>
        <w:t xml:space="preserve">annoteren met het IMOW-object Activiteit </w:t>
      </w:r>
      <w:r w:rsidRPr="00426B65">
        <w:t xml:space="preserve">met </w:t>
      </w:r>
      <w:r>
        <w:t xml:space="preserve">het attribuut </w:t>
      </w:r>
      <w:r w:rsidRPr="001E034B">
        <w:rPr>
          <w:i/>
          <w:iCs/>
        </w:rPr>
        <w:t>groep</w:t>
      </w:r>
      <w:r w:rsidRPr="00426B65">
        <w:t xml:space="preserve"> </w:t>
      </w:r>
      <w:r>
        <w:t xml:space="preserve">en de juiste waarde van de waardelijst Activiteitengroep </w:t>
      </w:r>
      <w:r w:rsidRPr="00426B65">
        <w:t xml:space="preserve">kunnen de </w:t>
      </w:r>
      <w:r w:rsidR="00D87C6B">
        <w:t>L</w:t>
      </w:r>
      <w:r>
        <w:t xml:space="preserve">ocaties </w:t>
      </w:r>
      <w:r w:rsidRPr="00426B65">
        <w:t xml:space="preserve">van alle activiteiten </w:t>
      </w:r>
      <w:r>
        <w:t xml:space="preserve">in een (interactieve) viewer </w:t>
      </w:r>
      <w:r w:rsidRPr="00426B65">
        <w:t>worden weergegeven op een kaart</w:t>
      </w:r>
      <w:r>
        <w:t>, bijvoorbeeld viewers van overheid.nl en DSO-LV. Het is dan mogelijk om</w:t>
      </w:r>
      <w:r w:rsidRPr="00426B65">
        <w:t xml:space="preserve"> een integraal beeld </w:t>
      </w:r>
      <w:r>
        <w:t xml:space="preserve">van de </w:t>
      </w:r>
      <w:r w:rsidR="00DA7670">
        <w:t>L</w:t>
      </w:r>
      <w:r>
        <w:t>ocaties van alle activiteiten weer te geven, maar ook om de locaties van alle activiteiten van een</w:t>
      </w:r>
      <w:r w:rsidRPr="00426B65">
        <w:t xml:space="preserve"> </w:t>
      </w:r>
      <w:r>
        <w:t>bepaalde activiteiten</w:t>
      </w:r>
      <w:r w:rsidRPr="00426B65">
        <w:t>groep weer te geven</w:t>
      </w:r>
      <w:r>
        <w:t>.</w:t>
      </w:r>
    </w:p>
    <w:p w14:paraId="31119FC7" w14:textId="7FF6F54F" w:rsidR="00C34A7B" w:rsidRDefault="00C34A7B" w:rsidP="00C34A7B"/>
    <w:p w14:paraId="6A7D8DCC" w14:textId="5B7151A4" w:rsidR="00C34A7B" w:rsidRPr="00F62F31" w:rsidRDefault="00590129" w:rsidP="00C34A7B">
      <w:r>
        <w:t xml:space="preserve">Juridische regels over activiteiten zullen in DSO-LV veel bevraagd worden. Daarvoor zal gebruik gemaakt worden van vragenbomen. </w:t>
      </w:r>
      <w:r w:rsidR="00A86585" w:rsidRPr="00A86585">
        <w:t>De objecten</w:t>
      </w:r>
      <w:r>
        <w:t xml:space="preserve"> Activiteit </w:t>
      </w:r>
      <w:r w:rsidR="00A86585" w:rsidRPr="00A86585">
        <w:t>en ActiviteitLocatieaanduiding bevatten</w:t>
      </w:r>
      <w:r>
        <w:t xml:space="preserve"> een aantal attributen die het opstellen van vragenbomen vergemakkelijken.</w:t>
      </w:r>
    </w:p>
    <w:p w14:paraId="5AC1FA90" w14:textId="6FD16BF0" w:rsidR="00C34A7B" w:rsidRDefault="00590129" w:rsidP="00C34A7B">
      <w:pPr>
        <w:pStyle w:val="Kop5"/>
      </w:pPr>
      <w:bookmarkStart w:id="171" w:name="_Toc38307972"/>
      <w:r w:rsidRPr="00832FDD">
        <w:t>Definitie</w:t>
      </w:r>
      <w:bookmarkEnd w:id="171"/>
    </w:p>
    <w:p w14:paraId="237BA3B5" w14:textId="42856ED9" w:rsidR="00C34A7B" w:rsidRDefault="00590129" w:rsidP="00C34A7B">
      <w:r>
        <w:t xml:space="preserve">Activiteit is het objecttype voor omgevingsdocumenten </w:t>
      </w:r>
      <w:r w:rsidRPr="00D25AE3">
        <w:t xml:space="preserve">met Artikelstructuur </w:t>
      </w:r>
      <w:r w:rsidRPr="005B0F9E">
        <w:t>dat machineleesbaar maakt dat een rechtstreeks werkende regel en de bijbehorende Locatie(s) gaan over een activiteit</w:t>
      </w:r>
      <w:r>
        <w:t xml:space="preserve"> als bedoeld in de Omgevingswet: </w:t>
      </w:r>
      <w:r w:rsidRPr="002C0D6E">
        <w:t>menselijk handelen waarbij, of menselijk nalaten waardoor een verandering of effect in de fysieke leefomgeving wordt of kan worden bewerkstelligd</w:t>
      </w:r>
      <w:r>
        <w:t>.</w:t>
      </w:r>
    </w:p>
    <w:p w14:paraId="6C1794D9" w14:textId="52C1637E" w:rsidR="00C34A7B" w:rsidRDefault="00590129" w:rsidP="00C34A7B">
      <w:pPr>
        <w:pStyle w:val="Kop5"/>
      </w:pPr>
      <w:bookmarkStart w:id="172" w:name="_Toc38307973"/>
      <w:r>
        <w:t>Doel</w:t>
      </w:r>
      <w:bookmarkEnd w:id="172"/>
    </w:p>
    <w:p w14:paraId="40D17D89" w14:textId="4B417661" w:rsidR="00C34A7B" w:rsidRDefault="00590129" w:rsidP="00C34A7B">
      <w:r>
        <w:t>Doel van het objecttype</w:t>
      </w:r>
      <w:r w:rsidRPr="004D16A9">
        <w:t xml:space="preserve"> Activiteit is</w:t>
      </w:r>
      <w:r>
        <w:t>:</w:t>
      </w:r>
    </w:p>
    <w:p w14:paraId="641B6982" w14:textId="73E5EB91" w:rsidR="00C34A7B" w:rsidRDefault="00590129" w:rsidP="00C34A7B">
      <w:pPr>
        <w:pStyle w:val="Opsommingtekens1"/>
      </w:pPr>
      <w:r>
        <w:t xml:space="preserve">machineleesbaar vastleggen </w:t>
      </w:r>
      <w:r w:rsidRPr="004D16A9">
        <w:t xml:space="preserve">dat een </w:t>
      </w:r>
      <w:r>
        <w:t>J</w:t>
      </w:r>
      <w:r w:rsidRPr="004D16A9">
        <w:t>uridische regel en de bijbehorende Locatie(s) gaan over een activiteit</w:t>
      </w:r>
      <w:r>
        <w:t>;</w:t>
      </w:r>
    </w:p>
    <w:p w14:paraId="78922891" w14:textId="519E5A79" w:rsidR="00C34A7B" w:rsidRDefault="00590129" w:rsidP="00C34A7B">
      <w:pPr>
        <w:pStyle w:val="Opsommingtekens1"/>
      </w:pPr>
      <w:r>
        <w:t xml:space="preserve">inzicht geven in </w:t>
      </w:r>
      <w:r w:rsidRPr="004D16A9">
        <w:t xml:space="preserve">de kwalificatie van de </w:t>
      </w:r>
      <w:r>
        <w:t>J</w:t>
      </w:r>
      <w:r w:rsidRPr="004D16A9">
        <w:t>uridische regel</w:t>
      </w:r>
      <w:r>
        <w:t xml:space="preserve"> op een bepaalde Locatie, waardoor een gebruiker weet of op die Locatie het verrichten van de activiteit is toegestaan of dat daarvoor eerst een vergunning moet worden aangevraagd, een melding gedaan et cetera;</w:t>
      </w:r>
    </w:p>
    <w:p w14:paraId="53588B94" w14:textId="1E61FDD6" w:rsidR="00C34A7B" w:rsidRDefault="00590129" w:rsidP="00C34A7B">
      <w:pPr>
        <w:pStyle w:val="Opsommingtekens1"/>
      </w:pPr>
      <w:r w:rsidRPr="00B15EC6">
        <w:t xml:space="preserve">verbinding </w:t>
      </w:r>
      <w:r>
        <w:t xml:space="preserve">leggen </w:t>
      </w:r>
      <w:r w:rsidRPr="00B15EC6">
        <w:t xml:space="preserve">met de functionele structuur en toepasbare regels </w:t>
      </w:r>
      <w:r>
        <w:t xml:space="preserve">door middel van </w:t>
      </w:r>
      <w:r w:rsidRPr="004D16A9">
        <w:t>gerelateerde en bovenliggende activiteiten</w:t>
      </w:r>
      <w:r>
        <w:t>;</w:t>
      </w:r>
    </w:p>
    <w:p w14:paraId="7E6A1888" w14:textId="77777777" w:rsidR="00C34A7B" w:rsidRDefault="00590129" w:rsidP="00C34A7B">
      <w:pPr>
        <w:pStyle w:val="Opsommingtekens1"/>
      </w:pPr>
      <w:r w:rsidRPr="004D16A9">
        <w:t xml:space="preserve">betekenisvol presenteren van de Locaties waar de regels over de </w:t>
      </w:r>
      <w:r>
        <w:t>a</w:t>
      </w:r>
      <w:r w:rsidRPr="004D16A9">
        <w:t>ctiviteit gelden</w:t>
      </w:r>
      <w:r>
        <w:t>;</w:t>
      </w:r>
    </w:p>
    <w:p w14:paraId="245E57A0" w14:textId="382F4098" w:rsidR="00C34A7B" w:rsidRPr="00135197" w:rsidRDefault="00590129" w:rsidP="00C34A7B">
      <w:pPr>
        <w:pStyle w:val="Opsommingtekens1"/>
      </w:pPr>
      <w:r>
        <w:t>kunnen filteren in een viewer of op een kaart</w:t>
      </w:r>
      <w:r w:rsidRPr="004D16A9">
        <w:t>.</w:t>
      </w:r>
    </w:p>
    <w:p w14:paraId="0C2B6DD3" w14:textId="3B344ED0" w:rsidR="00C34A7B" w:rsidRPr="00F62F31" w:rsidRDefault="00590129" w:rsidP="00C34A7B">
      <w:pPr>
        <w:pStyle w:val="Kop5"/>
      </w:pPr>
      <w:bookmarkStart w:id="173" w:name="_Toc38307974"/>
      <w:r w:rsidRPr="00F62F31">
        <w:lastRenderedPageBreak/>
        <w:t>Norm</w:t>
      </w:r>
      <w:bookmarkEnd w:id="173"/>
    </w:p>
    <w:p w14:paraId="34F9C3A3" w14:textId="41AA7968" w:rsidR="00C34A7B" w:rsidRDefault="00590129" w:rsidP="00C34A7B">
      <w:pPr>
        <w:pStyle w:val="Figuur"/>
      </w:pPr>
      <w:r>
        <w:rPr>
          <w:noProof/>
        </w:rPr>
        <w:drawing>
          <wp:inline distT="0" distB="0" distL="0" distR="0" wp14:anchorId="13B97705" wp14:editId="5A07EADF">
            <wp:extent cx="5400040" cy="4027170"/>
            <wp:effectExtent l="0" t="0" r="0" b="0"/>
            <wp:docPr id="695128428"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4027170"/>
                    </a:xfrm>
                    <a:prstGeom prst="rect">
                      <a:avLst/>
                    </a:prstGeom>
                  </pic:spPr>
                </pic:pic>
              </a:graphicData>
            </a:graphic>
          </wp:inline>
        </w:drawing>
      </w:r>
    </w:p>
    <w:p w14:paraId="6B4B2C49" w14:textId="6E5559BB" w:rsidR="00C34A7B" w:rsidRPr="007A3FFC" w:rsidRDefault="00590129" w:rsidP="00C34A7B">
      <w:pPr>
        <w:pStyle w:val="Figuurbijschrift"/>
      </w:pPr>
      <w:r>
        <w:t>Uitsnede uit IMOW-diagram voor objecttype Activiteit</w:t>
      </w:r>
    </w:p>
    <w:p w14:paraId="7920EF49" w14:textId="1D753833" w:rsidR="00C34A7B" w:rsidRDefault="00590129" w:rsidP="00C34A7B">
      <w:r>
        <w:t>Activiteit kent de volgende attributen:</w:t>
      </w:r>
    </w:p>
    <w:p w14:paraId="7F88AB7B" w14:textId="5B604E66" w:rsidR="00C34A7B" w:rsidRDefault="00590129" w:rsidP="00C34A7B">
      <w:pPr>
        <w:pStyle w:val="Opsommingtekens1"/>
      </w:pPr>
      <w:r w:rsidRPr="006F2397">
        <w:rPr>
          <w:i/>
          <w:iCs/>
        </w:rPr>
        <w:t>identificatie</w:t>
      </w:r>
      <w:r>
        <w:t xml:space="preserve">: </w:t>
      </w:r>
      <w:r w:rsidRPr="0022609A">
        <w:t xml:space="preserve">de unieke identificatie waaronder elk object van </w:t>
      </w:r>
      <w:r>
        <w:t>het</w:t>
      </w:r>
      <w:r w:rsidRPr="0022609A">
        <w:t xml:space="preserve"> type </w:t>
      </w:r>
      <w:r>
        <w:t xml:space="preserve">Activiteit </w:t>
      </w:r>
      <w:r w:rsidRPr="0022609A">
        <w:t xml:space="preserve">bekend is. </w:t>
      </w:r>
      <w:r>
        <w:t>Identificatie conform datatype NEN3610-ID.</w:t>
      </w:r>
      <w:r w:rsidRPr="002918FC">
        <w:t xml:space="preserve"> </w:t>
      </w:r>
      <w:r w:rsidRPr="0022609A">
        <w:t>Verplicht attribuut.</w:t>
      </w:r>
      <w:r>
        <w:t xml:space="preserve"> </w:t>
      </w:r>
      <w:r w:rsidRPr="00FD1E3B">
        <w:t>Komt 1 keer voor.</w:t>
      </w:r>
    </w:p>
    <w:p w14:paraId="7673516E" w14:textId="6922A58B" w:rsidR="00C34A7B" w:rsidRPr="006C4925" w:rsidRDefault="00590129" w:rsidP="00C34A7B">
      <w:pPr>
        <w:pStyle w:val="Opsommingtekens1"/>
      </w:pPr>
      <w:r w:rsidRPr="0000703D">
        <w:rPr>
          <w:i/>
          <w:iCs/>
        </w:rPr>
        <w:t>naam</w:t>
      </w:r>
      <w:r w:rsidRPr="006C4925">
        <w:t>: de naam van de activiteit</w:t>
      </w:r>
      <w:r>
        <w:t xml:space="preserve"> </w:t>
      </w:r>
      <w:r w:rsidRPr="00AD468E">
        <w:t>die wordt overgenomen uit of ontleend aan de naam of omschrijving van de betreffende activiteit in de Juridische regel</w:t>
      </w:r>
      <w:r w:rsidRPr="006C4925">
        <w:t xml:space="preserve">. </w:t>
      </w:r>
      <w:r w:rsidRPr="008D63B2">
        <w:t xml:space="preserve">Het bevoegd gezag is vrij in de keuze van de naam van </w:t>
      </w:r>
      <w:r>
        <w:t>de activiteit.</w:t>
      </w:r>
      <w:r w:rsidRPr="008D63B2" w:rsidDel="00632930">
        <w:t xml:space="preserve"> </w:t>
      </w:r>
      <w:r w:rsidRPr="00472B7C">
        <w:t>Verplicht attribuut.</w:t>
      </w:r>
      <w:r w:rsidRPr="00F11230">
        <w:t xml:space="preserve"> Komt 1 keer voor.</w:t>
      </w:r>
    </w:p>
    <w:p w14:paraId="79D88F48" w14:textId="5CAF76D4" w:rsidR="00C34A7B" w:rsidRPr="006C4925" w:rsidRDefault="00590129" w:rsidP="00C34A7B">
      <w:pPr>
        <w:pStyle w:val="Opsommingtekens1"/>
      </w:pPr>
      <w:r w:rsidRPr="006F2397">
        <w:rPr>
          <w:i/>
          <w:iCs/>
        </w:rPr>
        <w:t>groep</w:t>
      </w:r>
      <w:r w:rsidRPr="006C4925">
        <w:t xml:space="preserve">: </w:t>
      </w:r>
      <w:r w:rsidRPr="003231D4">
        <w:t xml:space="preserve">de categorie waartoe de activiteit behoort. </w:t>
      </w:r>
      <w:r w:rsidR="00584415">
        <w:t xml:space="preserve">Attribuut dat zorgt voor symbolisatie conform de standaardweergave. </w:t>
      </w:r>
      <w:r>
        <w:t>Te kiezen uit de</w:t>
      </w:r>
      <w:r w:rsidRPr="00E309D6">
        <w:t xml:space="preserve"> </w:t>
      </w:r>
      <w:r>
        <w:t>limitatieve waardelijst ‘Activiteitengroep’</w:t>
      </w:r>
      <w:r w:rsidRPr="006C4925">
        <w:t>.</w:t>
      </w:r>
      <w:r>
        <w:t xml:space="preserve"> </w:t>
      </w:r>
      <w:r w:rsidRPr="00472B7C">
        <w:t>Verplicht attribuut.</w:t>
      </w:r>
      <w:r>
        <w:t xml:space="preserve"> </w:t>
      </w:r>
      <w:r w:rsidRPr="00F11230">
        <w:t>Komt 1 keer voor.</w:t>
      </w:r>
    </w:p>
    <w:p w14:paraId="3BADD857" w14:textId="4EAA4F2B" w:rsidR="00C34A7B" w:rsidRDefault="00590129" w:rsidP="00C34A7B">
      <w:pPr>
        <w:pStyle w:val="Opsommingtekens1"/>
      </w:pPr>
      <w:r w:rsidRPr="001C7129">
        <w:rPr>
          <w:i/>
          <w:iCs/>
        </w:rPr>
        <w:t>bovenliggende</w:t>
      </w:r>
      <w:r>
        <w:rPr>
          <w:i/>
          <w:iCs/>
        </w:rPr>
        <w:t>A</w:t>
      </w:r>
      <w:r w:rsidRPr="001C7129">
        <w:rPr>
          <w:i/>
          <w:iCs/>
        </w:rPr>
        <w:t>ctiviteit</w:t>
      </w:r>
      <w:r>
        <w:t xml:space="preserve">: de </w:t>
      </w:r>
      <w:r w:rsidRPr="00344147">
        <w:t xml:space="preserve">verwijzing </w:t>
      </w:r>
      <w:r>
        <w:t xml:space="preserve">van een specifieke activiteit naar </w:t>
      </w:r>
      <w:r w:rsidRPr="00656C77">
        <w:t xml:space="preserve">(de identificatie van) </w:t>
      </w:r>
      <w:r>
        <w:t xml:space="preserve">een andere activiteit, die inhoudelijk generieker is dan de activiteit die wordt geannoteerd. Attribuut dat wordt gebruikt voor de werking van toepasbare regels. Verplicht attribuut. </w:t>
      </w:r>
      <w:r w:rsidRPr="00E90636">
        <w:t>Komt 1 keer voor.</w:t>
      </w:r>
    </w:p>
    <w:p w14:paraId="2B4C3893" w14:textId="1BA19206" w:rsidR="00C34A7B" w:rsidRDefault="00590129" w:rsidP="00C34A7B">
      <w:pPr>
        <w:pStyle w:val="Opsommingtekens1"/>
      </w:pPr>
      <w:r w:rsidRPr="001C7129">
        <w:rPr>
          <w:i/>
          <w:iCs/>
        </w:rPr>
        <w:t>gerelateerdeActiviteit</w:t>
      </w:r>
      <w:r>
        <w:t xml:space="preserve">: de </w:t>
      </w:r>
      <w:r w:rsidRPr="00344147">
        <w:t xml:space="preserve">verwijzing </w:t>
      </w:r>
      <w:r>
        <w:t xml:space="preserve">van een </w:t>
      </w:r>
      <w:r w:rsidRPr="00AD27E6">
        <w:t xml:space="preserve">specifieke activiteit </w:t>
      </w:r>
      <w:r>
        <w:t xml:space="preserve">naar </w:t>
      </w:r>
      <w:r w:rsidRPr="00656C77">
        <w:t xml:space="preserve">(de identificatie van) </w:t>
      </w:r>
      <w:r>
        <w:t xml:space="preserve">een andere activiteit in het geval de regels voor die andere activiteit contextueel relevant zijn voor de specifieke activiteit. Optioneel attribuut. </w:t>
      </w:r>
      <w:r w:rsidRPr="003D6422">
        <w:t>Komt zo vaak voor als gewenst.</w:t>
      </w:r>
    </w:p>
    <w:p w14:paraId="68D8C31B" w14:textId="77777777" w:rsidR="00C34A7B" w:rsidRDefault="00C34A7B" w:rsidP="00C34A7B"/>
    <w:p w14:paraId="02E853C3" w14:textId="136554B5" w:rsidR="00C34A7B" w:rsidRDefault="00590129" w:rsidP="00C34A7B">
      <w:r>
        <w:t xml:space="preserve">Het attribuut </w:t>
      </w:r>
      <w:r w:rsidRPr="00DA6DE6">
        <w:rPr>
          <w:i/>
          <w:iCs/>
        </w:rPr>
        <w:t>activiteitaanduiding</w:t>
      </w:r>
      <w:r>
        <w:t xml:space="preserve">, attribuut van Juridische-regeltype </w:t>
      </w:r>
      <w:r w:rsidRPr="000F3BF8">
        <w:t xml:space="preserve">Regel voor iedereen </w:t>
      </w:r>
      <w:r>
        <w:t xml:space="preserve">dat </w:t>
      </w:r>
      <w:r w:rsidRPr="00ED30BE">
        <w:t xml:space="preserve">de verwijzing </w:t>
      </w:r>
      <w:r>
        <w:t xml:space="preserve">is </w:t>
      </w:r>
      <w:r w:rsidRPr="00ED30BE">
        <w:t xml:space="preserve">van een specifieke </w:t>
      </w:r>
      <w:r w:rsidRPr="00B01453">
        <w:t xml:space="preserve">Regel voor iedereen </w:t>
      </w:r>
      <w:r w:rsidRPr="00ED30BE">
        <w:t>naar (de identificatie van) een Activiteit</w:t>
      </w:r>
      <w:r>
        <w:t>, kent specifieke gegevens die met het object ActiviteitLocatieaanduiding worden vastgelegd.</w:t>
      </w:r>
      <w:r w:rsidRPr="00ED30BE">
        <w:t xml:space="preserve"> </w:t>
      </w:r>
      <w:r w:rsidR="00306862" w:rsidRPr="00306862">
        <w:t>Het</w:t>
      </w:r>
      <w:r>
        <w:t xml:space="preserve"> object </w:t>
      </w:r>
      <w:r w:rsidR="00306862" w:rsidRPr="00306862">
        <w:t xml:space="preserve">ActiviteitLocatieaanduiding </w:t>
      </w:r>
      <w:r>
        <w:t>kent de volgende attributen:</w:t>
      </w:r>
    </w:p>
    <w:p w14:paraId="054988AA" w14:textId="367B241C" w:rsidR="00C34A7B" w:rsidRDefault="00590129" w:rsidP="00C34A7B">
      <w:pPr>
        <w:pStyle w:val="Opsommingtekens1"/>
      </w:pPr>
      <w:r w:rsidRPr="00DA6DE6">
        <w:rPr>
          <w:i/>
          <w:iCs/>
        </w:rPr>
        <w:lastRenderedPageBreak/>
        <w:t>identificatie</w:t>
      </w:r>
      <w:r w:rsidRPr="00C6119D">
        <w:t xml:space="preserve">: de unieke identificatie waaronder elk object van </w:t>
      </w:r>
      <w:r>
        <w:t>he</w:t>
      </w:r>
      <w:r w:rsidRPr="00C6119D">
        <w:t xml:space="preserve">t type </w:t>
      </w:r>
      <w:r w:rsidRPr="00973333">
        <w:t>ActiviteitLocatie</w:t>
      </w:r>
      <w:r>
        <w:t>a</w:t>
      </w:r>
      <w:r w:rsidRPr="00973333">
        <w:t xml:space="preserve">anduiding </w:t>
      </w:r>
      <w:r w:rsidRPr="00C6119D">
        <w:t>bekend is. Identificatie conform datatype NEN3610-ID. Verplicht attribuut. Komt 1 keer voor.</w:t>
      </w:r>
    </w:p>
    <w:p w14:paraId="21B1B7F4" w14:textId="17FF1E98" w:rsidR="00C34A7B" w:rsidRDefault="00590129" w:rsidP="00C34A7B">
      <w:pPr>
        <w:pStyle w:val="Opsommingtekens1"/>
      </w:pPr>
      <w:r w:rsidRPr="00DA6DE6">
        <w:rPr>
          <w:i/>
          <w:iCs/>
        </w:rPr>
        <w:t>activiteitregelkwalificatie</w:t>
      </w:r>
      <w:r w:rsidRPr="00D54180">
        <w:t xml:space="preserve">: de naam van de kwalificatie van de Juridische regel over een activiteit. Te kiezen uit de </w:t>
      </w:r>
      <w:r>
        <w:t>limitatieve waardelijst</w:t>
      </w:r>
      <w:r w:rsidRPr="00D54180">
        <w:t xml:space="preserve"> ‘Activiteitregel</w:t>
      </w:r>
      <w:r>
        <w:t>kwalificatie</w:t>
      </w:r>
      <w:r w:rsidRPr="00D54180">
        <w:t xml:space="preserve">’. </w:t>
      </w:r>
      <w:r>
        <w:t xml:space="preserve">Verplicht </w:t>
      </w:r>
      <w:r w:rsidRPr="00D54180">
        <w:t>attribuut. Komt 1 keer voor</w:t>
      </w:r>
      <w:r>
        <w:t>.</w:t>
      </w:r>
    </w:p>
    <w:p w14:paraId="31456FFB" w14:textId="3B4CF8CF" w:rsidR="00C34A7B" w:rsidRDefault="00590129" w:rsidP="00C34A7B">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t xml:space="preserve">, </w:t>
      </w:r>
      <w:r w:rsidRPr="00960CE5">
        <w:t>te vinden in de symbolenbibliotheek</w:t>
      </w:r>
      <w:r w:rsidRPr="0046406E">
        <w:t>.</w:t>
      </w:r>
      <w:r>
        <w:t xml:space="preserve"> </w:t>
      </w:r>
      <w:r w:rsidRPr="005276EA">
        <w:t>Optioneel attribuut. Komt 1 keer voor.</w:t>
      </w:r>
    </w:p>
    <w:p w14:paraId="057411BB" w14:textId="03838DB0" w:rsidR="00C34A7B" w:rsidRDefault="00590129" w:rsidP="00C34A7B">
      <w:pPr>
        <w:pStyle w:val="Opsommingtekens1"/>
      </w:pPr>
      <w:r w:rsidRPr="00DA6DE6">
        <w:rPr>
          <w:i/>
          <w:iCs/>
        </w:rPr>
        <w:t>locatieaanduiding</w:t>
      </w:r>
      <w:r w:rsidRPr="000A06F0">
        <w:t>: de verwijzing van een specifieke Activiteit</w:t>
      </w:r>
      <w:r>
        <w:t>-ActiviteitLocatieaanduiding-combinatie</w:t>
      </w:r>
      <w:r w:rsidRPr="000A06F0">
        <w:t xml:space="preserve"> naar (de identificatie van) de bijbehorende Locatie(s); attribuut dat de specifieke Locatie(s) aanduidt waar deze annotatie Activiteit van toepassing is. Verplicht attribuut. Komt ten minste 1 keer voor</w:t>
      </w:r>
      <w:r>
        <w:t>.</w:t>
      </w:r>
    </w:p>
    <w:p w14:paraId="3431C251" w14:textId="339E5363" w:rsidR="00C34A7B" w:rsidRDefault="00C34A7B" w:rsidP="00C34A7B"/>
    <w:p w14:paraId="5BF1D2AE" w14:textId="6F468395" w:rsidR="00C34A7B" w:rsidRPr="006C4925" w:rsidRDefault="00590129" w:rsidP="00C34A7B">
      <w:r>
        <w:t>Activiteit en ActiviteitLocatieaanduiding kennen geen constraints.</w:t>
      </w:r>
    </w:p>
    <w:p w14:paraId="5BF65AD5" w14:textId="7F32CEA1" w:rsidR="00C34A7B" w:rsidRDefault="00590129" w:rsidP="00C34A7B">
      <w:pPr>
        <w:pStyle w:val="Kop5"/>
      </w:pPr>
      <w:bookmarkStart w:id="174" w:name="_Toc38307975"/>
      <w:r>
        <w:t>Toelichting op de norm</w:t>
      </w:r>
      <w:bookmarkEnd w:id="174"/>
    </w:p>
    <w:p w14:paraId="51BEFC55" w14:textId="79C17AB8" w:rsidR="00C34A7B" w:rsidRPr="00C96DBA" w:rsidRDefault="00590129" w:rsidP="00C34A7B">
      <w:pPr>
        <w:pStyle w:val="Opsommingtekens1"/>
        <w:rPr>
          <w:i/>
        </w:rPr>
      </w:pPr>
      <w:r>
        <w:rPr>
          <w:i/>
          <w:iCs/>
        </w:rPr>
        <w:t>n</w:t>
      </w:r>
      <w:r w:rsidRPr="00426942">
        <w:rPr>
          <w:i/>
          <w:iCs/>
        </w:rPr>
        <w:t>aam</w:t>
      </w:r>
      <w:r>
        <w:t xml:space="preserve">: </w:t>
      </w:r>
      <w:r w:rsidRPr="00FB7104">
        <w:t xml:space="preserve">de naam </w:t>
      </w:r>
      <w:r>
        <w:t xml:space="preserve">van </w:t>
      </w:r>
      <w:r w:rsidRPr="00FB7104">
        <w:t>de activiteit</w:t>
      </w:r>
      <w:r>
        <w:t xml:space="preserve">.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w:t>
      </w:r>
      <w:r w:rsidRPr="00C709C5">
        <w:t>De naam kan worden overgenomen uit de Juridische regel. Wanneer de activiteit in de Juridische regel een lange naam of omschrijving heeft kan indien gewenst een verkorte versie daarvan in het attribuut naam worden opgenomen.</w:t>
      </w:r>
      <w:r>
        <w:t xml:space="preserve"> </w:t>
      </w:r>
      <w:r w:rsidRPr="00A048B9">
        <w:t>De naam van de activiteit mag dezelfde zijn als de naam van de hierna genoemde activiteitengroep.</w:t>
      </w:r>
      <w:r>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br/>
        <w:t xml:space="preserve">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w:t>
      </w:r>
      <w:r w:rsidRPr="002928C5">
        <w:t>digitale voorziening</w:t>
      </w:r>
      <w:r>
        <w:t>en</w:t>
      </w:r>
      <w:r w:rsidRPr="002928C5">
        <w:t xml:space="preserve"> voor het opstellen </w:t>
      </w:r>
      <w:r>
        <w:t xml:space="preserve">van vragenbomen. </w:t>
      </w:r>
    </w:p>
    <w:p w14:paraId="69843461" w14:textId="671CF5B6" w:rsidR="00C34A7B" w:rsidRDefault="00590129" w:rsidP="00C34A7B">
      <w:pPr>
        <w:pStyle w:val="Opsommingtekens1"/>
      </w:pPr>
      <w:r w:rsidRPr="00A32CF4">
        <w:rPr>
          <w:i/>
          <w:iCs/>
        </w:rPr>
        <w:t>g</w:t>
      </w:r>
      <w:r w:rsidRPr="009B105C">
        <w:rPr>
          <w:i/>
          <w:iCs/>
        </w:rPr>
        <w:t>roep</w:t>
      </w:r>
      <w:r>
        <w:t xml:space="preserve">: om een nagenoeg onuitputtelijk aantal activiteiten </w:t>
      </w:r>
      <w:r w:rsidRPr="00E2355B">
        <w:t xml:space="preserve">op een kaartbeeld </w:t>
      </w:r>
      <w:r>
        <w:t xml:space="preserve">binnen de oriëntatie-functie van DSO-LV te kunnen weergeven op een manier die </w:t>
      </w:r>
      <w:r w:rsidRPr="00E2355B">
        <w:t>voor het menselijk oog voldoende onderscheid</w:t>
      </w:r>
      <w:r>
        <w:t>end</w:t>
      </w:r>
      <w:r w:rsidRPr="00E2355B">
        <w:t xml:space="preserve"> is</w:t>
      </w:r>
      <w:r>
        <w:t>,</w:t>
      </w:r>
      <w:r w:rsidRPr="00E2355B">
        <w:t xml:space="preserve"> </w:t>
      </w:r>
      <w:r>
        <w:t xml:space="preserve">worden activiteiten gebundeld in groepen. De groep vormt het kenmerk waarop </w:t>
      </w:r>
      <w:r w:rsidR="005C37D8" w:rsidRPr="005C37D8">
        <w:t xml:space="preserve">de </w:t>
      </w:r>
      <w:r>
        <w:t>symbolisatie</w:t>
      </w:r>
      <w:r w:rsidR="005C37D8" w:rsidRPr="005C37D8">
        <w:t xml:space="preserve"> (kleur, arcering, lijnstijl) </w:t>
      </w:r>
      <w:r w:rsidR="005C37D8">
        <w:t xml:space="preserve">van </w:t>
      </w:r>
      <w:r>
        <w:t xml:space="preserve">de standaardweergave wordt georganiseerd. </w:t>
      </w:r>
      <w:r w:rsidRPr="0070603F">
        <w:t xml:space="preserve">De groepen die gebruikt kunnen worden zijn opgenomen in </w:t>
      </w:r>
      <w:r>
        <w:t>de limitatieve waardelijst ‘</w:t>
      </w:r>
      <w:r w:rsidRPr="006138FC">
        <w:t>Activiteitengroep</w:t>
      </w:r>
      <w:r>
        <w:t>’</w:t>
      </w:r>
      <w:r w:rsidRPr="0070603F">
        <w:t xml:space="preserve">. Om het mogelijk te maken ook activiteiten te annoteren die nu nog niet voorzien zijn, is de groep </w:t>
      </w:r>
      <w:r>
        <w:t>‘</w:t>
      </w:r>
      <w:r w:rsidRPr="0070603F">
        <w:t>overig</w:t>
      </w:r>
      <w:r>
        <w:t>’</w:t>
      </w:r>
      <w:r w:rsidRPr="0070603F">
        <w:t xml:space="preserve"> aan de waardelijst toegevoegd.</w:t>
      </w:r>
    </w:p>
    <w:p w14:paraId="18183F6F" w14:textId="27A49816" w:rsidR="00C34A7B" w:rsidRDefault="00590129" w:rsidP="00C34A7B">
      <w:pPr>
        <w:pStyle w:val="Opsommingtekens1"/>
      </w:pPr>
      <w:r w:rsidRPr="00C96DBA">
        <w:rPr>
          <w:i/>
          <w:iCs/>
        </w:rPr>
        <w:t>bovenliggende</w:t>
      </w:r>
      <w:r>
        <w:rPr>
          <w:i/>
          <w:iCs/>
        </w:rPr>
        <w:t>A</w:t>
      </w:r>
      <w:r w:rsidRPr="00C96DBA">
        <w:rPr>
          <w:i/>
          <w:iCs/>
        </w:rPr>
        <w:t>ctiviteit</w:t>
      </w:r>
      <w:r>
        <w:t xml:space="preserve">: met dit attribuut wordt aangegeven hoe een specifieke activiteit die door een bevoegd gezag is gecreëerd, zich verhoudt tot een meer generieke activiteit. </w:t>
      </w:r>
      <w:r w:rsidRPr="00206EEA">
        <w:t xml:space="preserve">Met dit </w:t>
      </w:r>
      <w:r>
        <w:t>verplichte</w:t>
      </w:r>
      <w:r w:rsidRPr="00206EEA">
        <w:t xml:space="preserve"> attribuut wordt aangegeven dat regels over een bovenliggende activiteit contextueel ook van toepassing zijn op deze activiteit.</w:t>
      </w:r>
      <w:r>
        <w:t xml:space="preserve"> Met het attribuut </w:t>
      </w:r>
      <w:r w:rsidRPr="001E5DB3">
        <w:rPr>
          <w:i/>
          <w:iCs/>
        </w:rPr>
        <w:t>bovenliggendeActiviteit</w:t>
      </w:r>
      <w:r>
        <w:t xml:space="preserve"> kan van een </w:t>
      </w:r>
      <w:r w:rsidRPr="004A59E2">
        <w:t xml:space="preserve">specifieke activiteit die door een bevoegd gezag is gecreëerd, </w:t>
      </w:r>
      <w:r>
        <w:t xml:space="preserve">worden verwezen </w:t>
      </w:r>
      <w:r w:rsidRPr="004A59E2">
        <w:t xml:space="preserve">naar een bovenliggende activiteit die al bestaat in de functionele structuur </w:t>
      </w:r>
      <w:r>
        <w:t xml:space="preserve">die </w:t>
      </w:r>
      <w:r>
        <w:lastRenderedPageBreak/>
        <w:t xml:space="preserve">in de Stelselcatalogus aanwezig is </w:t>
      </w:r>
      <w:r w:rsidRPr="004A59E2">
        <w:t xml:space="preserve">en </w:t>
      </w:r>
      <w:r>
        <w:t xml:space="preserve">daar </w:t>
      </w:r>
      <w:r w:rsidRPr="004A59E2">
        <w:t>een identificatie heeft</w:t>
      </w:r>
      <w:r>
        <w:t>. Het is ook mogelijk om te verwijzen naar een bovenliggende activiteit die het bevoegde gezag zelf in hetzelfde omgevingsdocument heeft gecreëerd.</w:t>
      </w:r>
      <w:r>
        <w:br/>
        <w:t xml:space="preserve">De activiteit waarnaar wordt verwezen ís de bovenliggende activiteit. Het attribuut </w:t>
      </w:r>
      <w:r w:rsidRPr="00B617DF">
        <w:t>bovenliggende activiteit</w:t>
      </w:r>
      <w:r>
        <w:t xml:space="preserve"> is ingesteld ten behoeve van </w:t>
      </w:r>
      <w:r w:rsidRPr="00E67C81">
        <w:t>het opstellen en gebruiken van vragenbomen.</w:t>
      </w:r>
      <w:r>
        <w:t xml:space="preserve"> Activiteiten en de relatie naar bovenliggende activiteiten, die door middel van het annoteren met het IMOW-object Activiteit worden aangebracht, komen terecht in de functionele structuur waarvan vragenbomen gebruik maken. De bovenliggende activiteit kan een activiteit zijn die door een ander besluit (dat kan ook een besluit van een bestuursorgaan van een andere bestuurslaag zijn) is vastgesteld.</w:t>
      </w:r>
      <w:r w:rsidRPr="00E75899">
        <w:t xml:space="preserve"> </w:t>
      </w:r>
      <w:r>
        <w:t xml:space="preserve">Een voorbeeld is de activiteit ‘het opslaan van motorbrandstoffen’ die een specificatie is van de generieke, in de Omgevingswet benoemde, activiteit ‘milieubelastende activiteit’. </w:t>
      </w:r>
      <w:r>
        <w:br/>
        <w:t>Elke</w:t>
      </w:r>
      <w:r w:rsidDel="00415ABD">
        <w:t xml:space="preserve"> </w:t>
      </w:r>
      <w:r w:rsidDel="001502DF">
        <w:t>n</w:t>
      </w:r>
      <w:r>
        <w:t>ieuwe bovenliggende activiteit moet een naam hebben. De activiteit die in de hiërarchie van een regeling de hoogste is, moet verwijzen naar een bovenliggende activiteit die reeds bestaat in de functionele structuur</w:t>
      </w:r>
      <w:r>
        <w:rPr>
          <w:rStyle w:val="Eindnootmarkering"/>
        </w:rPr>
        <w:endnoteReference w:id="26"/>
      </w:r>
      <w:r>
        <w:t xml:space="preserve">. </w:t>
      </w:r>
      <w:r w:rsidRPr="004B675B">
        <w:t>De</w:t>
      </w:r>
      <w:r>
        <w:t>ze</w:t>
      </w:r>
      <w:r w:rsidRPr="004B675B">
        <w:t xml:space="preserve"> verwijzing </w:t>
      </w:r>
      <w:r>
        <w:t xml:space="preserve">is </w:t>
      </w:r>
      <w:r w:rsidRPr="004B675B">
        <w:t xml:space="preserve">altijd </w:t>
      </w:r>
      <w:r>
        <w:t xml:space="preserve">een verwijzing </w:t>
      </w:r>
      <w:r w:rsidRPr="004B675B">
        <w:t>naar de identificatie van de activiteit</w:t>
      </w:r>
      <w:r>
        <w:t xml:space="preserve"> en </w:t>
      </w:r>
      <w:r w:rsidRPr="004B675B">
        <w:t>niet naar diens naam</w:t>
      </w:r>
      <w:r>
        <w:rPr>
          <w:rStyle w:val="Eindnootmarkering"/>
        </w:rPr>
        <w:endnoteReference w:id="27"/>
      </w:r>
      <w:r>
        <w:t>. Elke bovenliggende relatie die tussen activiteiten wordt aangebracht, wordt ook opgenomen in de functionele structuur.</w:t>
      </w:r>
      <w:r>
        <w:rPr>
          <w:rStyle w:val="Verwijzingopmerking"/>
        </w:rPr>
        <w:t xml:space="preserve"> </w:t>
      </w:r>
      <w:r>
        <w:t>Een bovenliggende activiteit mag niet verwijzen naar een activiteit die lager in de hiërarchie ligt</w:t>
      </w:r>
      <w:r>
        <w:rPr>
          <w:rStyle w:val="Eindnootmarkering"/>
        </w:rPr>
        <w:endnoteReference w:id="28"/>
      </w:r>
      <w:r>
        <w:t xml:space="preserve">. </w:t>
      </w:r>
      <w:r>
        <w:fldChar w:fldCharType="begin"/>
      </w:r>
      <w:r>
        <w:instrText xml:space="preserve"> REF _Ref_38bd4aaeccef3a9705511695743002f3_1 \n \h </w:instrText>
      </w:r>
      <w:r>
        <w:fldChar w:fldCharType="separate"/>
      </w:r>
      <w:r w:rsidR="00FD00CC">
        <w:t>Figuur 29</w:t>
      </w:r>
      <w:r>
        <w:fldChar w:fldCharType="end"/>
      </w:r>
      <w:r>
        <w:t xml:space="preserve"> laat zien hoe de IMOW-aanlevering zich verhoudt tot de functionele structuur.</w:t>
      </w:r>
    </w:p>
    <w:p w14:paraId="16F6EF17" w14:textId="7C361F4A" w:rsidR="00C34A7B" w:rsidRDefault="00590129" w:rsidP="00C34A7B">
      <w:pPr>
        <w:pStyle w:val="Figuur"/>
      </w:pPr>
      <w:r>
        <w:rPr>
          <w:noProof/>
        </w:rPr>
        <w:drawing>
          <wp:inline distT="0" distB="0" distL="0" distR="0" wp14:anchorId="435B5B36" wp14:editId="6C1F2934">
            <wp:extent cx="5381624" cy="3448050"/>
            <wp:effectExtent l="0" t="0" r="9525" b="0"/>
            <wp:docPr id="44427519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8">
                      <a:extLst>
                        <a:ext uri="{28A0092B-C50C-407E-A947-70E740481C1C}">
                          <a14:useLocalDpi xmlns:a14="http://schemas.microsoft.com/office/drawing/2010/main" val="0"/>
                        </a:ext>
                      </a:extLst>
                    </a:blip>
                    <a:stretch>
                      <a:fillRect/>
                    </a:stretch>
                  </pic:blipFill>
                  <pic:spPr>
                    <a:xfrm>
                      <a:off x="0" y="0"/>
                      <a:ext cx="5381624" cy="3448050"/>
                    </a:xfrm>
                    <a:prstGeom prst="rect">
                      <a:avLst/>
                    </a:prstGeom>
                  </pic:spPr>
                </pic:pic>
              </a:graphicData>
            </a:graphic>
          </wp:inline>
        </w:drawing>
      </w:r>
    </w:p>
    <w:p w14:paraId="5B7EB4DA" w14:textId="1613B523" w:rsidR="00C34A7B" w:rsidRPr="008559F1" w:rsidRDefault="00590129" w:rsidP="00C34A7B">
      <w:pPr>
        <w:pStyle w:val="Figuurbijschrift"/>
      </w:pPr>
      <w:bookmarkStart w:id="175" w:name="_Ref_38bd4aaeccef3a9705511695743002f3_1"/>
      <w:r>
        <w:t>IMOW-aanlevering van activiteit en de functionele structuur</w:t>
      </w:r>
      <w:bookmarkEnd w:id="175"/>
    </w:p>
    <w:p w14:paraId="42493628" w14:textId="5F8EA1FC" w:rsidR="00C34A7B" w:rsidRDefault="00590129" w:rsidP="00C34A7B">
      <w:pPr>
        <w:pStyle w:val="Opsommingtekens1"/>
      </w:pPr>
      <w:r>
        <w:rPr>
          <w:i/>
          <w:iCs/>
        </w:rPr>
        <w:t>g</w:t>
      </w:r>
      <w:r w:rsidRPr="00596F21">
        <w:rPr>
          <w:i/>
          <w:iCs/>
        </w:rPr>
        <w:t>erelateerde</w:t>
      </w:r>
      <w:r>
        <w:rPr>
          <w:i/>
          <w:iCs/>
        </w:rPr>
        <w:t>A</w:t>
      </w:r>
      <w:r w:rsidRPr="00596F21">
        <w:rPr>
          <w:i/>
          <w:iCs/>
        </w:rPr>
        <w:t>ctiviteit</w:t>
      </w:r>
      <w:r>
        <w:t xml:space="preserve">: attribuut dat aangeeft dat een specifieke activiteit een sterke relatie heeft met een andere activiteit. Met dit attribuut kan een bevoegd gezag aangeven dat voor een raadpleger de regels over de andere activiteit wellicht ook van belang zijn. </w:t>
      </w:r>
      <w:r w:rsidRPr="009763DC">
        <w:t>Een voorbeeld is de activiteit ‘tanken van brandstof’ die een sterke relatie heeft met de activiteit ‘opslaan van brandstof’ omdat ze altijd samen zullen voorkomen</w:t>
      </w:r>
      <w:r>
        <w:t>.</w:t>
      </w:r>
      <w:r w:rsidRPr="009763DC">
        <w:t xml:space="preserve"> </w:t>
      </w:r>
      <w:r>
        <w:t xml:space="preserve">Het attribuut </w:t>
      </w:r>
      <w:r w:rsidRPr="001E5DB3">
        <w:rPr>
          <w:i/>
          <w:iCs/>
        </w:rPr>
        <w:t>gerelateerdeActiviteit</w:t>
      </w:r>
      <w:r w:rsidRPr="00341A33">
        <w:t xml:space="preserve"> </w:t>
      </w:r>
      <w:r>
        <w:t xml:space="preserve">is optioneel, hoeft dus niet toegevoegd te worden. Dit attribuut maakt het </w:t>
      </w:r>
      <w:r>
        <w:lastRenderedPageBreak/>
        <w:t xml:space="preserve">opstellen van toepasbare regels eenvoudiger, het </w:t>
      </w:r>
      <w:r w:rsidRPr="0011676B">
        <w:t>heeft geen juridische betekenis</w:t>
      </w:r>
      <w:r>
        <w:t xml:space="preserve"> voor de inhoud van </w:t>
      </w:r>
      <w:r>
        <w:fldChar w:fldCharType="begin"/>
      </w:r>
      <w:r>
        <w:instrText>DOCVARIABLE ID01+</w:instrText>
      </w:r>
      <w:r>
        <w:fldChar w:fldCharType="separate"/>
      </w:r>
      <w:r w:rsidR="00FD00CC">
        <w:t>de omgevingsverordening</w:t>
      </w:r>
      <w:r>
        <w:fldChar w:fldCharType="end"/>
      </w:r>
      <w:r>
        <w:t>. De gerelateerde activiteit mag een activiteit zijn die door een ander besluit (</w:t>
      </w:r>
      <w:r w:rsidRPr="00BD1C25">
        <w:t xml:space="preserve">dat kan ook een besluit van een bestuursorgaan van </w:t>
      </w:r>
      <w:r>
        <w:t xml:space="preserve">een andere bestuurslaag zijn) is vastgesteld. </w:t>
      </w:r>
      <w:r w:rsidRPr="00422E67">
        <w:t xml:space="preserve">Met het attribuut </w:t>
      </w:r>
      <w:r w:rsidRPr="001E5DB3">
        <w:rPr>
          <w:i/>
          <w:iCs/>
        </w:rPr>
        <w:t>gerelateerdeActiviteit</w:t>
      </w:r>
      <w:r w:rsidRPr="00422E67">
        <w:t xml:space="preserve"> kan van een specifieke activiteit die door een bevoegd gezag is gecreëerd, worden verwezen naar een </w:t>
      </w:r>
      <w:r>
        <w:t xml:space="preserve">gerelateerde </w:t>
      </w:r>
      <w:r w:rsidRPr="00422E67">
        <w:t xml:space="preserve">activiteit die al bestaat in de functionele structuur die in de Stelselcatalogus aanwezig is en daar een identificatie heeft. Het is ook mogelijk om te verwijzen naar een </w:t>
      </w:r>
      <w:r>
        <w:t>gerelateerde activiteit die nog niet in de functionele structuur voorkomt. In dat geval moet de activiteit waarnaar verwezen wordt al wel zijn geannoteerd met het IMOW-object Activiteit in (de geconsolideerde regeling van) het omgevingsdocument dat wordt aangeboden</w:t>
      </w:r>
      <w:r>
        <w:rPr>
          <w:rStyle w:val="Eindnootmarkering"/>
        </w:rPr>
        <w:endnoteReference w:id="29"/>
      </w:r>
      <w:r>
        <w:t>.</w:t>
      </w:r>
    </w:p>
    <w:p w14:paraId="53200516" w14:textId="77777777" w:rsidR="00C34A7B" w:rsidRDefault="00C34A7B" w:rsidP="00C34A7B"/>
    <w:p w14:paraId="10F8855E" w14:textId="01707AB4" w:rsidR="00C34A7B" w:rsidRDefault="00590129" w:rsidP="00C34A7B">
      <w:r>
        <w:t xml:space="preserve">Met het object </w:t>
      </w:r>
      <w:r w:rsidRPr="00B96A45">
        <w:t>ActiviteitLocatieaanduiding</w:t>
      </w:r>
      <w:r>
        <w:t xml:space="preserve"> worden extra gegevens toegevoegd aan de relatie van Regel voor iedereen, een van de typen Juridische regel, met Activiteit en indirect ook met Locatie. Omdat dit object </w:t>
      </w:r>
      <w:r w:rsidRPr="007F3D1F">
        <w:t>zeer sterk aan Activiteit gelieerd</w:t>
      </w:r>
      <w:r>
        <w:t xml:space="preserve"> is en zonder Activiteit geen betekenis heeft, wordt het hier samen met Activiteit besproken en niet in een afzonderlijke subparagraaf. Het </w:t>
      </w:r>
      <w:r w:rsidRPr="009B3399">
        <w:t>object ActiviteitLocatieaanduiding</w:t>
      </w:r>
      <w:r>
        <w:t xml:space="preserve"> maakt het mogelijk om ‘instanties’ te maken van een Activiteit gecombineerd met de kwalificatie én de Locatie van die Activiteit. Daardoor is het mogelijk om </w:t>
      </w:r>
      <w:r w:rsidRPr="00DA713C">
        <w:t xml:space="preserve">bijvoorbeeld </w:t>
      </w:r>
      <w:r>
        <w:t xml:space="preserve">alle Juridische regels en alle Locaties te tonen waar voor een </w:t>
      </w:r>
      <w:r w:rsidRPr="00AB47E2">
        <w:t>bepaalde</w:t>
      </w:r>
      <w:r>
        <w:t xml:space="preserve"> activiteit een vergunningplicht geldt, of waar die activiteit verboden is. In het navolgende worden de attributen van het object </w:t>
      </w:r>
      <w:r w:rsidRPr="001B6233">
        <w:t>ActiviteitLocatieaanduiding</w:t>
      </w:r>
      <w:r>
        <w:t xml:space="preserve"> toegelicht.</w:t>
      </w:r>
    </w:p>
    <w:p w14:paraId="04D64BA7" w14:textId="18F65B6F" w:rsidR="00C34A7B" w:rsidRDefault="00590129" w:rsidP="00C34A7B">
      <w:pPr>
        <w:pStyle w:val="Opsommingtekens1"/>
      </w:pPr>
      <w:r w:rsidRPr="00F467E1">
        <w:rPr>
          <w:i/>
          <w:iCs/>
        </w:rPr>
        <w:t>identificatie</w:t>
      </w:r>
      <w:r>
        <w:t xml:space="preserve">: iedere </w:t>
      </w:r>
      <w:r w:rsidRPr="00C14F34">
        <w:t>ActiviteitLocatieaanduiding</w:t>
      </w:r>
      <w:r>
        <w:t xml:space="preserve"> heeft een identificatie. Let op: ook Activiteit zelf heeft een identificatie.</w:t>
      </w:r>
    </w:p>
    <w:p w14:paraId="596AB7F1" w14:textId="67C92536" w:rsidR="00C34A7B" w:rsidRDefault="00590129" w:rsidP="00C34A7B">
      <w:pPr>
        <w:pStyle w:val="Opsommingtekens1"/>
      </w:pPr>
      <w:r w:rsidRPr="00F467E1">
        <w:rPr>
          <w:i/>
          <w:iCs/>
        </w:rPr>
        <w:t>activiteitregelkwalificatie</w:t>
      </w:r>
      <w:r>
        <w:t>:</w:t>
      </w:r>
      <w:r w:rsidRPr="009A51CC">
        <w:t xml:space="preserve"> </w:t>
      </w:r>
      <w:r>
        <w:t xml:space="preserve">als de Juridische regel over een activiteit gaat en met het IMOW-object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w:t>
      </w:r>
      <w:r w:rsidRPr="00B91E37">
        <w:t>'Activiteitregelkwalificatie'</w:t>
      </w:r>
      <w:r>
        <w:t xml:space="preserve"> zijn alle waarden voorzien van een definitie die uitlegt wat er mee bedoeld wordt en voor welke gevallen zo’n waarde is bedoeld. Iedere Juridische regel van het type Regel voor iedereen die is geannoteerd met het IMOW-object Activiteit krijgt dus een kwalificatie. De waarde </w:t>
      </w:r>
      <w:r w:rsidRPr="00F77243">
        <w:t>‘anders geduid’</w:t>
      </w:r>
      <w:r>
        <w:t xml:space="preserve"> geeft geen aanvullende informatie maar zorgt er wel voor dat </w:t>
      </w:r>
      <w:r w:rsidRPr="00F467E1">
        <w:rPr>
          <w:i/>
          <w:iCs/>
        </w:rPr>
        <w:t>activiteitregelkwalificatie</w:t>
      </w:r>
      <w:r>
        <w:t xml:space="preserve"> altijd toegepast kan worden.</w:t>
      </w:r>
    </w:p>
    <w:p w14:paraId="6A24862E" w14:textId="2404C5D2" w:rsidR="00C34A7B" w:rsidRDefault="00590129" w:rsidP="00C34A7B">
      <w:pPr>
        <w:pStyle w:val="Opsommingtekens1"/>
      </w:pPr>
      <w:r w:rsidRPr="00F467E1">
        <w:rPr>
          <w:i/>
          <w:iCs/>
        </w:rPr>
        <w:t>specifiekeSymbolisatie</w:t>
      </w:r>
      <w:r w:rsidRPr="00AD21D1">
        <w:t>:</w:t>
      </w:r>
      <w:r>
        <w:t xml:space="preserve"> het attribuut waarmee wordt aangegeven dat deze ActiviteitLocatieaanduiding moet worden weergegeven met een specifieke, door het bevoegd gezag gekozen symbolisatie in plaats van met de </w:t>
      </w:r>
      <w:r w:rsidRPr="00F52D4A">
        <w:t>symbolisatie</w:t>
      </w:r>
      <w:r>
        <w:t xml:space="preserve"> die hoort bij de standaardweergave. Voor de specifieke symbolisatie kiest het bevoegd gezag uit </w:t>
      </w:r>
      <w:r w:rsidRPr="006177A7">
        <w:t xml:space="preserve">de symbolisatiebibliotheek </w:t>
      </w:r>
      <w:r>
        <w:t xml:space="preserve">de symboolcode die hoort bij de symbolisatie die overeenkomt met de wijze waarop het bevoegd gezag het object wil weergeven. In het geval van Activiteit en ActiviteitLocatieaanduiding is het </w:t>
      </w:r>
      <w:r w:rsidRPr="00440EBF">
        <w:t xml:space="preserve">met de specifieke symbolisatie </w:t>
      </w:r>
      <w:r w:rsidRPr="00FA0BEC">
        <w:t>bijvoorbeeld mogelijk om de activiteit</w:t>
      </w:r>
      <w:r>
        <w:t>en</w:t>
      </w:r>
      <w:r w:rsidRPr="00FA0BEC">
        <w:t xml:space="preserve"> </w:t>
      </w:r>
      <w:r>
        <w:t>‘</w:t>
      </w:r>
      <w:r w:rsidRPr="00FA0BEC">
        <w:t>het exploiteren van een discotheek</w:t>
      </w:r>
      <w:r>
        <w:t>’</w:t>
      </w:r>
      <w:r w:rsidRPr="00FA0BEC">
        <w:t xml:space="preserve"> en </w:t>
      </w:r>
      <w:r>
        <w:t>‘</w:t>
      </w:r>
      <w:r w:rsidRPr="00FA0BEC">
        <w:t>het exploiteren van daghoreca</w:t>
      </w:r>
      <w:r>
        <w:t>’</w:t>
      </w:r>
      <w:r w:rsidRPr="00FA0BEC">
        <w:t xml:space="preserve"> ieder op een eigen manier weer te geven in plaats van </w:t>
      </w:r>
      <w:r>
        <w:t xml:space="preserve">met </w:t>
      </w:r>
      <w:r w:rsidRPr="00FA0BEC">
        <w:t xml:space="preserve">de standaardweergave die hoort bij de Activiteitengroep </w:t>
      </w:r>
      <w:r>
        <w:t>‘</w:t>
      </w:r>
      <w:r w:rsidRPr="00FA0BEC">
        <w:t>exploitatieactiviteit horeca</w:t>
      </w:r>
      <w:r>
        <w:t>’</w:t>
      </w:r>
      <w:r w:rsidRPr="00FA0BEC">
        <w:t>.</w:t>
      </w:r>
      <w:r>
        <w:t xml:space="preserve"> Ook is het </w:t>
      </w:r>
      <w:r w:rsidRPr="00CA62A2">
        <w:t xml:space="preserve">met de specifieke symbolisatie </w:t>
      </w:r>
      <w:r>
        <w:t xml:space="preserve">mogelijk om de symbolisatie af te stemmen op de </w:t>
      </w:r>
      <w:r w:rsidRPr="00D84F5D">
        <w:t xml:space="preserve">‘instantie’ van de activiteit, oftewel </w:t>
      </w:r>
      <w:r>
        <w:t xml:space="preserve">de </w:t>
      </w:r>
      <w:r w:rsidRPr="002925D0">
        <w:lastRenderedPageBreak/>
        <w:t>activiteitregelkwalificatie</w:t>
      </w:r>
      <w:r>
        <w:t>.</w:t>
      </w:r>
      <w:r w:rsidRPr="002925D0">
        <w:t xml:space="preserve"> </w:t>
      </w:r>
      <w:r>
        <w:t xml:space="preserve">De Locaties waar voor een bepaalde activiteit een vergunningplicht geldt worden dan bijvoorbeeld in een rode kleur weergegeven en de locaties waar die activiteit zonder vergunning of melding is toegestaan worden in een groene kleur weergegeven. </w:t>
      </w:r>
      <w:r w:rsidRPr="005276EA">
        <w:t xml:space="preserve">Wanneer het attribuut specifiekeSymbolisatie is </w:t>
      </w:r>
      <w:r>
        <w:t>toegevoegd</w:t>
      </w:r>
      <w:r w:rsidRPr="005276EA">
        <w:t xml:space="preserve">, </w:t>
      </w:r>
      <w:r>
        <w:t xml:space="preserve">is dat het attribuut dat voor de weergave zorgt. Het </w:t>
      </w:r>
      <w:r w:rsidRPr="005276EA">
        <w:t xml:space="preserve">gaat </w:t>
      </w:r>
      <w:r>
        <w:t xml:space="preserve">dan dus </w:t>
      </w:r>
      <w:r w:rsidRPr="005276EA">
        <w:t xml:space="preserve">boven de weergave-werking van het attribuut groep. </w:t>
      </w:r>
    </w:p>
    <w:p w14:paraId="4D4C048A" w14:textId="6A184F8E" w:rsidR="00C34A7B" w:rsidRDefault="00590129" w:rsidP="00C34A7B">
      <w:pPr>
        <w:pStyle w:val="Opsommingtekens1"/>
      </w:pPr>
      <w:r w:rsidRPr="00F467E1">
        <w:rPr>
          <w:i/>
          <w:iCs/>
        </w:rPr>
        <w:t>locatieaanduiding</w:t>
      </w:r>
      <w:r w:rsidRPr="00163598">
        <w:t xml:space="preserve">: het attribuut dat de verwijzing bevat naar de identificatie van de specifieke Locatie(s) die bij deze </w:t>
      </w:r>
      <w:r>
        <w:t xml:space="preserve">ActiviteitLocatieaanduiding en dus bij deze </w:t>
      </w:r>
      <w:r w:rsidRPr="00163598">
        <w:t xml:space="preserve">Activiteit horen én aangeeft wat de betekenis van die Locatie(s) is voor het object waar het bij hoort; in dit geval voor Activiteit. Dit attribuut legt dus vast dat deze Locatie de locatie is waar de </w:t>
      </w:r>
      <w:r>
        <w:t xml:space="preserve">specifieke </w:t>
      </w:r>
      <w:r w:rsidRPr="00F660B3">
        <w:t>Activiteit</w:t>
      </w:r>
      <w:r>
        <w:t>-</w:t>
      </w:r>
      <w:r w:rsidRPr="001D70A7">
        <w:t>ActiviteitLocatieaanduiding</w:t>
      </w:r>
      <w:r>
        <w:t>-combinatie</w:t>
      </w:r>
      <w:r w:rsidRPr="001D70A7">
        <w:t xml:space="preserve"> </w:t>
      </w:r>
      <w:r w:rsidRPr="00163598">
        <w:t>van toepassing is.</w:t>
      </w:r>
    </w:p>
    <w:p w14:paraId="2CCE28AA" w14:textId="0DAF7566" w:rsidR="00C34A7B" w:rsidRDefault="00C34A7B"/>
    <w:p w14:paraId="4EFD349D" w14:textId="30E94CF4" w:rsidR="00C34A7B" w:rsidRDefault="00590129" w:rsidP="00C34A7B">
      <w:r w:rsidRPr="00EB454B">
        <w:t xml:space="preserve">De eerste keer dat een specifieke activiteit (bij voorbeeld het exploiteren van een horeca-inrichting) in een </w:t>
      </w:r>
      <w:r>
        <w:t xml:space="preserve">omgevingsdocument </w:t>
      </w:r>
      <w:r w:rsidRPr="00EB454B">
        <w:t xml:space="preserve">in een Juridische regel voorkomt, wordt deze met </w:t>
      </w:r>
      <w:r>
        <w:t xml:space="preserve">het IMOW-object </w:t>
      </w:r>
      <w:r w:rsidRPr="00EB454B">
        <w:t>Activiteit</w:t>
      </w:r>
      <w:r>
        <w:t xml:space="preserve"> geannoteerd, met een verwijzing naar de Locatie die bij die Juridische regel hoort.</w:t>
      </w:r>
      <w:r w:rsidRPr="006256F8">
        <w:t xml:space="preserve"> </w:t>
      </w:r>
      <w:r w:rsidR="00AE2342">
        <w:t>Als</w:t>
      </w:r>
      <w:r>
        <w:t xml:space="preserve"> in een </w:t>
      </w:r>
      <w:r w:rsidR="00AE2342">
        <w:t>volgende</w:t>
      </w:r>
      <w:r>
        <w:t xml:space="preserve"> Juridische regel diezelfde </w:t>
      </w:r>
      <w:r w:rsidRPr="006256F8">
        <w:t>activiteit</w:t>
      </w:r>
      <w:r>
        <w:t xml:space="preserve"> wordt gebruikt, wordt </w:t>
      </w:r>
      <w:r w:rsidDel="001557E3">
        <w:t xml:space="preserve">in die </w:t>
      </w:r>
      <w:r w:rsidRPr="00097FD3" w:rsidDel="001557E3">
        <w:t xml:space="preserve">Juridische regel </w:t>
      </w:r>
      <w:r w:rsidDel="001557E3">
        <w:t xml:space="preserve">volstaan met een verwijzing naar </w:t>
      </w:r>
      <w:r>
        <w:t xml:space="preserve">het </w:t>
      </w:r>
      <w:r w:rsidDel="001557E3">
        <w:t>betreffende al bestaande Activiteit-</w:t>
      </w:r>
      <w:r>
        <w:t>object</w:t>
      </w:r>
      <w:r w:rsidDel="001557E3">
        <w:t xml:space="preserve">, </w:t>
      </w:r>
      <w:r>
        <w:t xml:space="preserve">en wordt verwezen naar de Locatie die </w:t>
      </w:r>
      <w:r w:rsidDel="001557E3">
        <w:t xml:space="preserve">bij </w:t>
      </w:r>
      <w:r>
        <w:t xml:space="preserve">de nieuwe </w:t>
      </w:r>
      <w:r w:rsidRPr="009A6FDB" w:rsidDel="001557E3">
        <w:t>Juridische regel</w:t>
      </w:r>
      <w:r w:rsidDel="001557E3">
        <w:t xml:space="preserve"> </w:t>
      </w:r>
      <w:r>
        <w:t>hoort. Op deze manier is van iedere afzonderlijke Juridische regel over die activiteit te zien welke Locatie er bij hoort en is ook zichtbaar welke Locaties horen bij de specifieke Activiteit. Een Activiteit heeft dus altijd met 1 of meer Juridische regels een relatie.</w:t>
      </w:r>
    </w:p>
    <w:p w14:paraId="27893579" w14:textId="55D5257E" w:rsidR="00C34A7B" w:rsidRDefault="00C34A7B" w:rsidP="00C34A7B"/>
    <w:p w14:paraId="425A0D2B" w14:textId="73C58CB4" w:rsidR="00C34A7B" w:rsidRDefault="00590129" w:rsidP="00C34A7B">
      <w:r>
        <w:t xml:space="preserve">In paragraaf </w:t>
      </w:r>
      <w:r>
        <w:fldChar w:fldCharType="begin"/>
      </w:r>
      <w:r>
        <w:instrText xml:space="preserve"> REF _Ref_64b1fc61a4220afdf082a58634c08787_1 </w:instrText>
      </w:r>
      <w:r w:rsidR="002137A7">
        <w:instrText>\n \h</w:instrText>
      </w:r>
      <w:r>
        <w:instrText xml:space="preserve"> </w:instrText>
      </w:r>
      <w:r>
        <w:fldChar w:fldCharType="separate"/>
      </w:r>
      <w:r w:rsidR="00FD00CC">
        <w:t>6.4.1</w:t>
      </w:r>
      <w:r>
        <w:fldChar w:fldCharType="end"/>
      </w:r>
      <w:r>
        <w:t xml:space="preserve"> is al toegelicht dat d</w:t>
      </w:r>
      <w:r w:rsidRPr="00382635">
        <w:t>e bedoeling van IMOW is dat de locaties en de nadere gegevens een letterlijke vertaling of vastlegging van de regels zijn</w:t>
      </w:r>
      <w:r>
        <w:t xml:space="preserve"> en dat </w:t>
      </w:r>
      <w:r w:rsidRPr="00382635">
        <w:t xml:space="preserve">IMOW niet bedoeld </w:t>
      </w:r>
      <w:r>
        <w:t xml:space="preserve">is om er </w:t>
      </w:r>
      <w:r w:rsidRPr="00941D6A">
        <w:t>interpretaties</w:t>
      </w:r>
      <w:r>
        <w:t xml:space="preserve"> en</w:t>
      </w:r>
      <w:r w:rsidRPr="00941D6A">
        <w:t xml:space="preserve"> </w:t>
      </w:r>
      <w:r w:rsidRPr="00382635">
        <w:t>a contrario-redeneringen</w:t>
      </w:r>
      <w:r>
        <w:t xml:space="preserve"> uit af te leiden.</w:t>
      </w:r>
      <w:r w:rsidRPr="00382635">
        <w:t xml:space="preserve"> </w:t>
      </w:r>
    </w:p>
    <w:p w14:paraId="75A6C4C4" w14:textId="322529C6" w:rsidR="00C34A7B" w:rsidRDefault="00590129" w:rsidP="00C34A7B">
      <w:r>
        <w:t>Wat dat betekent voor de annotatie met het IMOW-object Activiteit wordt aan de hand van het volgende voorbeeld nader uitgelegd. Het voorbeeld laat een activiteit in het omgevingsplan zien, maar is bedoeld om generiek het principe te illustreren.</w:t>
      </w:r>
    </w:p>
    <w:p w14:paraId="05212645" w14:textId="5D1EDEB4" w:rsidR="00C34A7B" w:rsidRDefault="00590129" w:rsidP="00C34A7B">
      <w:pPr>
        <w:pStyle w:val="Figuur"/>
      </w:pPr>
      <w:r>
        <w:rPr>
          <w:noProof/>
        </w:rPr>
        <w:drawing>
          <wp:inline distT="0" distB="0" distL="0" distR="0" wp14:anchorId="382D7C17" wp14:editId="40E90614">
            <wp:extent cx="5204212" cy="2908300"/>
            <wp:effectExtent l="0" t="0" r="0" b="6350"/>
            <wp:docPr id="134108718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9">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C34A7B" w:rsidRDefault="00590129" w:rsidP="00C34A7B">
      <w:pPr>
        <w:pStyle w:val="Figuurbijschrift"/>
      </w:pPr>
      <w:bookmarkStart w:id="176" w:name="_Ref_38bd4aaeccef3a9705511695743002f3_2"/>
      <w:r w:rsidRPr="007E23A2">
        <w:t>Voorbeeld bedoeling van IMOW</w:t>
      </w:r>
      <w:r>
        <w:t xml:space="preserve"> voor</w:t>
      </w:r>
      <w:r w:rsidRPr="007E23A2">
        <w:t xml:space="preserve"> </w:t>
      </w:r>
      <w:r>
        <w:t>A</w:t>
      </w:r>
      <w:r w:rsidRPr="007E23A2">
        <w:t>ctiviteit</w:t>
      </w:r>
      <w:bookmarkEnd w:id="176"/>
    </w:p>
    <w:p w14:paraId="148639EB" w14:textId="76219E7C" w:rsidR="00C34A7B" w:rsidRDefault="00590129" w:rsidP="00C34A7B">
      <w:r w:rsidRPr="00E07419">
        <w:lastRenderedPageBreak/>
        <w:t xml:space="preserve">Bovenstaande afbeelding toont het grondgebied van een gemeente en drie Locaties die horen bij de Juridische regel van artikel 2.10. Ter plaatse van deze Locaties is het -kort </w:t>
      </w:r>
      <w:r>
        <w:t>samengevat</w:t>
      </w:r>
      <w:r w:rsidRPr="00E07419">
        <w:t xml:space="preserve">- toegestaan om zonder vergunning of melding een kinderopvanginstelling te exploiteren. </w:t>
      </w:r>
      <w:r>
        <w:t xml:space="preserve">Regel en </w:t>
      </w:r>
      <w:r w:rsidR="009568A6">
        <w:t>L</w:t>
      </w:r>
      <w:r>
        <w:t>ocaties zijn geannoteerd met Activiteit</w:t>
      </w:r>
      <w:r w:rsidR="00FB3B6F">
        <w:t xml:space="preserve"> </w:t>
      </w:r>
      <w:r w:rsidR="00FB3B6F" w:rsidRPr="00FB3B6F">
        <w:t>en</w:t>
      </w:r>
      <w:r>
        <w:t xml:space="preserve"> ActiviteitLocatieaanduiding met als waarde voor activiteitregelkwalificatie ‘toegestaan’. Het is niet de bedoeling om uit deze annotaties </w:t>
      </w:r>
      <w:r w:rsidRPr="00E07419">
        <w:t xml:space="preserve">af te leiden dat in de rest van het grondgebied van deze gemeente het exploiteren van een kinderopvanginstelling verboden is, of dat voor die activiteit een vergunningplicht of meldingsplicht geldt. </w:t>
      </w:r>
      <w:r>
        <w:t xml:space="preserve">Dat kan alleen gelden wanneer dat expliciet in een Juridische regel is bepaald. </w:t>
      </w:r>
    </w:p>
    <w:p w14:paraId="174FF400" w14:textId="0FB09CD2" w:rsidR="00C34A7B" w:rsidRDefault="00590129" w:rsidP="00C34A7B">
      <w:r>
        <w:t xml:space="preserve">IMOW is zo opgezet dat </w:t>
      </w:r>
      <w:r w:rsidRPr="00D03908">
        <w:t xml:space="preserve">een Juridische regel over een activiteit wordt geannoteerd met een Activiteit, waaraan door middel van het object ActiviteitLocatieaanduiding een </w:t>
      </w:r>
      <w:r w:rsidRPr="006E5758">
        <w:t xml:space="preserve">kwalificatie </w:t>
      </w:r>
      <w:r>
        <w:t xml:space="preserve">wordt gegeven en een </w:t>
      </w:r>
      <w:r w:rsidRPr="00D03908">
        <w:t xml:space="preserve">Locatie </w:t>
      </w:r>
      <w:r>
        <w:t xml:space="preserve">wordt gekoppeld. Daarmee ontstaat een instantie van de Activiteit: op deze Locatie geldt voor die Activiteit dat deze </w:t>
      </w:r>
      <w:r w:rsidRPr="00EF0E4D">
        <w:t xml:space="preserve">zonder vergunning of melding </w:t>
      </w:r>
      <w:r>
        <w:t xml:space="preserve">is toegestaan. De juridische bedoeling wordt expliciet in de Juridische regel vastgelegd; de annotaties zijn daarvan een letterlijke vertaling. </w:t>
      </w:r>
    </w:p>
    <w:p w14:paraId="33F44CE4" w14:textId="15C62BA1" w:rsidR="00C34A7B" w:rsidRDefault="00590129" w:rsidP="00C34A7B">
      <w:r>
        <w:t xml:space="preserve">Wanneer het bevoegd gezag in het voorbeeld van </w:t>
      </w:r>
      <w:r>
        <w:fldChar w:fldCharType="begin"/>
      </w:r>
      <w:r>
        <w:instrText xml:space="preserve"> REF _Ref_38bd4aaeccef3a9705511695743002f3_2 \n \h </w:instrText>
      </w:r>
      <w:r>
        <w:fldChar w:fldCharType="separate"/>
      </w:r>
      <w:r w:rsidR="00FD00CC">
        <w:t>Figuur 30</w:t>
      </w:r>
      <w:r>
        <w:fldChar w:fldCharType="end"/>
      </w:r>
      <w:r>
        <w:t xml:space="preserve"> wil bewerkstelligen dat 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w:t>
      </w:r>
      <w:r w:rsidRPr="00C24707">
        <w:t>exploiteren van een kinderopvanginstelling</w:t>
      </w:r>
      <w:r>
        <w:t xml:space="preserve"> heeft die algemene regel de werking dat het buiten de Locaties van het voorbeeld verboden is om die activiteit te verrichten. Een tweede manier is het toevoegen van een tweede </w:t>
      </w:r>
      <w:r w:rsidRPr="00C36208">
        <w:t xml:space="preserve">Juridische regel </w:t>
      </w:r>
      <w:r>
        <w:t xml:space="preserve">die bepaalt dat het is verboden om een kinderopvanginstelling te exploiteren, met als Locatie de rest van het grondgebied en de annotaties Activiteit en </w:t>
      </w:r>
      <w:r w:rsidRPr="006605AD">
        <w:t>ActiviteitLocatieaanduiding</w:t>
      </w:r>
      <w:r>
        <w:t xml:space="preserve"> met als </w:t>
      </w:r>
      <w:r w:rsidRPr="006605AD">
        <w:t>waarde voor activiteitregelkwalificatie ‘</w:t>
      </w:r>
      <w:r>
        <w:t>verbod</w:t>
      </w:r>
      <w:r w:rsidRPr="006605AD">
        <w:t>’.</w:t>
      </w:r>
    </w:p>
    <w:p w14:paraId="04529974" w14:textId="362B0A01" w:rsidR="00C34A7B" w:rsidRPr="00D121F1" w:rsidRDefault="00590129" w:rsidP="00C34A7B">
      <w:r>
        <w:t>Voor interpretatiekwesties kunnen e</w:t>
      </w:r>
      <w:r w:rsidRPr="00D121F1">
        <w:t>ventueel toepasbare regels worden benut.</w:t>
      </w:r>
    </w:p>
    <w:p w14:paraId="03F8B149" w14:textId="77777777" w:rsidR="00C34A7B" w:rsidRPr="00F62F31" w:rsidRDefault="00590129" w:rsidP="00C34A7B">
      <w:pPr>
        <w:pStyle w:val="Kop4"/>
      </w:pPr>
      <w:bookmarkStart w:id="177" w:name="_Ref_43bf2c0ce05841f7ffb085968129d87f_1"/>
      <w:bookmarkStart w:id="178" w:name="_Toc38307976"/>
      <w:r>
        <w:t xml:space="preserve">Objecttype </w:t>
      </w:r>
      <w:r w:rsidRPr="00F62F31">
        <w:t>Omgevingswaarde</w:t>
      </w:r>
      <w:bookmarkEnd w:id="177"/>
      <w:bookmarkEnd w:id="178"/>
    </w:p>
    <w:p w14:paraId="76B5FE7B" w14:textId="651750E2" w:rsidR="00C34A7B" w:rsidRPr="00F62F31" w:rsidRDefault="00590129" w:rsidP="00C34A7B">
      <w:pPr>
        <w:pStyle w:val="Kop5"/>
      </w:pPr>
      <w:bookmarkStart w:id="179" w:name="_Toc38307977"/>
      <w:r w:rsidRPr="00F62F31">
        <w:t>Toelichting</w:t>
      </w:r>
      <w:r w:rsidRPr="00827453">
        <w:t xml:space="preserve"> op de toepassing</w:t>
      </w:r>
      <w:bookmarkEnd w:id="179"/>
    </w:p>
    <w:p w14:paraId="0B9351F2" w14:textId="57E959C8" w:rsidR="00C34A7B" w:rsidRPr="00F62F31" w:rsidRDefault="00590129" w:rsidP="00C34A7B">
      <w:r>
        <w:t>I</w:t>
      </w:r>
      <w:r w:rsidRPr="00C5138B">
        <w:t xml:space="preserve">n de Omgevingswet </w:t>
      </w:r>
      <w:r>
        <w:t xml:space="preserve">zijn diverse </w:t>
      </w:r>
      <w:r w:rsidRPr="00C5138B">
        <w:t xml:space="preserve">bepalingen opgenomen </w:t>
      </w:r>
      <w:r>
        <w:t xml:space="preserve">die duidelijk maken wat </w:t>
      </w:r>
      <w:r w:rsidRPr="00F62F31">
        <w:t xml:space="preserve">omgevingswaarden zijn. Omgevingswaarden zijn normen die </w:t>
      </w:r>
      <w:r>
        <w:t xml:space="preserve">voor </w:t>
      </w:r>
      <w:r w:rsidRPr="00126D84">
        <w:t xml:space="preserve">(een onderdeel van) de fysieke leefomgeving </w:t>
      </w:r>
      <w:r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t xml:space="preserve">de vaststelling </w:t>
      </w:r>
      <w:r w:rsidRPr="00F62F31">
        <w:t xml:space="preserve">van een omgevingswaarde moet worden bepaald of de waarde een resultaatsverplichting, een inspanningsverplichting of een andere, daarbij te omschrijven verplichting met zich meebrengt. </w:t>
      </w:r>
      <w:r>
        <w:t xml:space="preserve">Ook </w:t>
      </w:r>
      <w:r w:rsidRPr="00883FDA">
        <w:t xml:space="preserve">moet </w:t>
      </w:r>
      <w:r>
        <w:t xml:space="preserve">vastgelegd </w:t>
      </w:r>
      <w:r w:rsidRPr="00883FDA">
        <w:t>worden op welke locaties de omgevingswaarde van toepassing is.</w:t>
      </w:r>
      <w:r>
        <w:t xml:space="preserve"> </w:t>
      </w:r>
      <w:r w:rsidRPr="00F62F31">
        <w:t>Bij de vaststelling van een omgevingswaarde kan een termijn worden gesteld waarbinnen aan die verplichting moet zijn voldaan.</w:t>
      </w:r>
    </w:p>
    <w:p w14:paraId="33DD4CD2" w14:textId="29A3CA44" w:rsidR="00C34A7B" w:rsidRPr="00F62F31" w:rsidRDefault="00590129" w:rsidP="00C34A7B">
      <w:r w:rsidRPr="00F62F31">
        <w:t>De Omgevingswet verbindt twee gevolgen aan het vaststellen van een omgevingswaarde:</w:t>
      </w:r>
    </w:p>
    <w:p w14:paraId="4BD8EA15" w14:textId="77777777" w:rsidR="00C34A7B" w:rsidRPr="006C4925" w:rsidRDefault="00590129" w:rsidP="00C34A7B">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C34A7B" w:rsidRPr="006C4925" w:rsidRDefault="00590129" w:rsidP="00C34A7B">
      <w:pPr>
        <w:pStyle w:val="Opsommingtekens1"/>
      </w:pPr>
      <w:r>
        <w:t>W</w:t>
      </w:r>
      <w:r w:rsidRPr="006C4925">
        <w:t>anneer niet wordt voldaan of naar verwachting niet zal worden voldaan aan een omgevingswaarde</w:t>
      </w:r>
      <w:r>
        <w:t xml:space="preserve"> moet het bevoegd gezag</w:t>
      </w:r>
      <w:r w:rsidRPr="006C4925">
        <w:t xml:space="preserve"> een programma vaststellen: een pakket met beleids- of beheersmaatregelen om alsnog aan die waarde te voldoen.</w:t>
      </w:r>
    </w:p>
    <w:p w14:paraId="632CDD3E" w14:textId="77777777" w:rsidR="00C34A7B" w:rsidRDefault="00C34A7B" w:rsidP="00C34A7B"/>
    <w:p w14:paraId="17BA8BB1" w14:textId="6CA82377" w:rsidR="00C34A7B" w:rsidRDefault="00590129" w:rsidP="00C34A7B">
      <w:r w:rsidRPr="00F62F31">
        <w:lastRenderedPageBreak/>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FD00CC">
        <w:t>de omgevingsverordening</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C34A7B" w:rsidRDefault="00C34A7B" w:rsidP="00C34A7B"/>
    <w:p w14:paraId="118C963E" w14:textId="587145C2" w:rsidR="00C34A7B" w:rsidRPr="00F62F31" w:rsidRDefault="00590129" w:rsidP="00C34A7B">
      <w:r w:rsidRPr="006D6D5B">
        <w:t>Wanneer er in het</w:t>
      </w:r>
      <w:r w:rsidRPr="006D6D5B" w:rsidDel="007D692E">
        <w:t xml:space="preserve"> </w:t>
      </w:r>
      <w:r>
        <w:t xml:space="preserve">omgevingsdocument </w:t>
      </w:r>
      <w:r w:rsidRPr="006D6D5B">
        <w:t xml:space="preserve">slechts een beperkt aantal omgevingswaarden wordt vastgesteld, die omgevingswaarden voor het hele grondgebied van het bevoegd gezag gelden en iedere omgevingswaarde niet voor verschillende locaties verschillende waarden heeft, kan worden volstaan </w:t>
      </w:r>
      <w:r>
        <w:t xml:space="preserve">met voor </w:t>
      </w:r>
      <w:r w:rsidRPr="006D6D5B">
        <w:t xml:space="preserve">de regels over omgevingswaarden te </w:t>
      </w:r>
      <w:r>
        <w:t>kiezen voor het type Juridische regel ‘O</w:t>
      </w:r>
      <w:r w:rsidRPr="006D6D5B">
        <w:t>mgevingswaarderegel</w:t>
      </w:r>
      <w:r>
        <w:t>’</w:t>
      </w:r>
      <w:r w:rsidRPr="006D6D5B">
        <w:t xml:space="preserve"> en </w:t>
      </w:r>
      <w:r>
        <w:t>daaraan als Locatie</w:t>
      </w:r>
      <w:r w:rsidRPr="006D6D5B">
        <w:t xml:space="preserve"> het </w:t>
      </w:r>
      <w:r>
        <w:t xml:space="preserve">hele </w:t>
      </w:r>
      <w:r w:rsidRPr="006D6D5B">
        <w:t xml:space="preserve">grondgebied van het bevoegd gezag </w:t>
      </w:r>
      <w:r>
        <w:t>te koppelen</w:t>
      </w:r>
      <w:r w:rsidRPr="006D6D5B">
        <w:t xml:space="preserve">. </w:t>
      </w:r>
      <w:r w:rsidRPr="00EF1FCD">
        <w:t xml:space="preserve">De standaarden maken het zelfs mogelijk om dit bij een omgevingswaarde met </w:t>
      </w:r>
      <w:r>
        <w:t xml:space="preserve">veel verschillende waarden voor verschillende locaties </w:t>
      </w:r>
      <w:r w:rsidRPr="00EF1FCD">
        <w:t>ver door te voeren door alle locaties en waarden in de tekst op te nemen.</w:t>
      </w:r>
      <w:r>
        <w:t xml:space="preserve"> Een voorbeeld daarvan is –voor Omgevingsnorm- gegeven in </w:t>
      </w:r>
      <w:r>
        <w:fldChar w:fldCharType="begin"/>
      </w:r>
      <w:r>
        <w:instrText xml:space="preserve"> REF _Ref_09f81c3f66ce87a1bd0d409d96e00e2c_2 \n \h </w:instrText>
      </w:r>
      <w:r>
        <w:fldChar w:fldCharType="separate"/>
      </w:r>
      <w:r w:rsidR="00FD00CC">
        <w:t>Figuur 32</w:t>
      </w:r>
      <w:r>
        <w:fldChar w:fldCharType="end"/>
      </w:r>
      <w:r>
        <w:t xml:space="preserve"> in paragraaf </w:t>
      </w:r>
      <w:r>
        <w:fldChar w:fldCharType="begin"/>
      </w:r>
      <w:r>
        <w:instrText xml:space="preserve"> REF _Ref_09f81c3f66ce87a1bd0d409d96e00e2c_1 </w:instrText>
      </w:r>
      <w:r w:rsidR="002137A7">
        <w:instrText>\n \h</w:instrText>
      </w:r>
      <w:r>
        <w:instrText xml:space="preserve"> </w:instrText>
      </w:r>
      <w:r>
        <w:fldChar w:fldCharType="separate"/>
      </w:r>
      <w:r w:rsidR="00FD00CC">
        <w:t>6.4.8.1</w:t>
      </w:r>
      <w:r>
        <w:fldChar w:fldCharType="end"/>
      </w:r>
      <w:r>
        <w:t>. Op deze manier</w:t>
      </w:r>
      <w:r w:rsidRPr="006D6D5B">
        <w:t xml:space="preserve"> is wel machineleesbaar dat de Juridische regels over omgevingswaarden gaan, maar wordt er geen verdere informatie aan toegevoegd en kunnen de omgevingswaarden niet betekenisvol op een kaart worden weergegeven.</w:t>
      </w:r>
      <w:r>
        <w:t xml:space="preserve"> </w:t>
      </w:r>
    </w:p>
    <w:p w14:paraId="29CAE03E" w14:textId="77777777" w:rsidR="00C34A7B" w:rsidRDefault="00C34A7B" w:rsidP="00C34A7B"/>
    <w:p w14:paraId="05700598" w14:textId="1EFB9248" w:rsidR="00C34A7B" w:rsidRPr="00F62F31" w:rsidRDefault="00590129" w:rsidP="00C34A7B">
      <w:r w:rsidRPr="008630ED">
        <w:t xml:space="preserve">Het bevoegd gezag kan er </w:t>
      </w:r>
      <w:r>
        <w:t xml:space="preserve">echter ook </w:t>
      </w:r>
      <w:r w:rsidRPr="008630ED">
        <w:t>voor kiezen om in een</w:t>
      </w:r>
      <w:r>
        <w:t xml:space="preserve"> omgevingsdocument </w:t>
      </w:r>
      <w:r w:rsidRPr="008630ED">
        <w:t xml:space="preserve">omgevingswaarden op verschillende locaties verschillende waarden te geven en die </w:t>
      </w:r>
      <w:r>
        <w:t xml:space="preserve">bevraagbaar te maken en </w:t>
      </w:r>
      <w:r w:rsidRPr="008630ED">
        <w:t xml:space="preserve">inzichtelijk weer te geven op een kaartbeeld. Dit </w:t>
      </w:r>
      <w:r>
        <w:t xml:space="preserve">is </w:t>
      </w:r>
      <w:r w:rsidRPr="008630ED">
        <w:t xml:space="preserve">mogelijk </w:t>
      </w:r>
      <w:r>
        <w:t xml:space="preserve">door de </w:t>
      </w:r>
      <w:r w:rsidRPr="00A46CFA">
        <w:t xml:space="preserve">Juridische regel </w:t>
      </w:r>
      <w:r>
        <w:t xml:space="preserve">te annoteren met het IMOW-object </w:t>
      </w:r>
      <w:r w:rsidRPr="008630ED">
        <w:t>Omgevingswaarde.</w:t>
      </w:r>
    </w:p>
    <w:p w14:paraId="59EC889B" w14:textId="35934C12" w:rsidR="00C34A7B" w:rsidRDefault="00C34A7B" w:rsidP="00C34A7B"/>
    <w:p w14:paraId="0044758A" w14:textId="4917EBB7" w:rsidR="00C34A7B" w:rsidRDefault="00590129" w:rsidP="00C34A7B">
      <w:r>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w:t>
      </w:r>
      <w:r w:rsidRPr="00F62F31">
        <w:t xml:space="preserve">Er is geen </w:t>
      </w:r>
      <w:r>
        <w:t>symbolisatie</w:t>
      </w:r>
      <w:r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Pr="00341F44">
        <w:t>De groepen die gebruikt kunnen worden</w:t>
      </w:r>
      <w:r>
        <w:t>,</w:t>
      </w:r>
      <w:r w:rsidRPr="00341F44">
        <w:t xml:space="preserve"> zijn opgenomen in een </w:t>
      </w:r>
      <w:r>
        <w:t>limitatieve waardelijst</w:t>
      </w:r>
      <w:r w:rsidRPr="00341F44">
        <w:t xml:space="preserve">. </w:t>
      </w:r>
      <w:r w:rsidRPr="007A54CA">
        <w:t xml:space="preserve">Iedere </w:t>
      </w:r>
      <w:r>
        <w:t>(omgevingswaarde)</w:t>
      </w:r>
      <w:r w:rsidRPr="007A54CA">
        <w:t xml:space="preserve">groep heeft een eigen </w:t>
      </w:r>
      <w:r>
        <w:t>symbolisatie</w:t>
      </w:r>
      <w:r w:rsidRPr="007A54CA">
        <w:t>.</w:t>
      </w:r>
      <w:r>
        <w:t xml:space="preserve"> </w:t>
      </w:r>
      <w:r w:rsidRPr="003047BC">
        <w:t xml:space="preserve">Door te annoteren met het IMOW-object </w:t>
      </w:r>
      <w:r>
        <w:t xml:space="preserve">Omgevingswaarde </w:t>
      </w:r>
      <w:r w:rsidRPr="00341F44">
        <w:t xml:space="preserve">en </w:t>
      </w:r>
      <w:r w:rsidRPr="004C3F73">
        <w:t xml:space="preserve">daarbij </w:t>
      </w:r>
      <w:r w:rsidRPr="00341F44">
        <w:t xml:space="preserve">de </w:t>
      </w:r>
      <w:r>
        <w:t xml:space="preserve">juiste </w:t>
      </w:r>
      <w:r w:rsidRPr="00341F44">
        <w:t>waarde van de waardelijst Omgevings</w:t>
      </w:r>
      <w:r>
        <w:t>waarde</w:t>
      </w:r>
      <w:r w:rsidRPr="00341F44">
        <w:t>groep</w:t>
      </w:r>
      <w:r>
        <w:t xml:space="preserve"> te kiezen,</w:t>
      </w:r>
      <w:r w:rsidRPr="00341F44">
        <w:t xml:space="preserve"> </w:t>
      </w:r>
      <w:r w:rsidRPr="0030595B">
        <w:t xml:space="preserve">kunnen de </w:t>
      </w:r>
      <w:r w:rsidR="00D96755">
        <w:t>L</w:t>
      </w:r>
      <w:r w:rsidRPr="0030595B">
        <w:t xml:space="preserve">ocaties van alle </w:t>
      </w:r>
      <w:r>
        <w:t xml:space="preserve">omgevingswaarden </w:t>
      </w:r>
      <w:r w:rsidRPr="0030595B">
        <w:t xml:space="preserve">in een (interactieve) viewer worden weergegeven op een kaart. Het is dan mogelijk om een integraal beeld van de </w:t>
      </w:r>
      <w:r w:rsidR="00D96755">
        <w:t>L</w:t>
      </w:r>
      <w:r w:rsidRPr="0030595B">
        <w:t xml:space="preserve">ocaties van alle </w:t>
      </w:r>
      <w:r>
        <w:t>omgevingswaarden</w:t>
      </w:r>
      <w:r w:rsidRPr="0030595B">
        <w:t xml:space="preserve"> weer te geven, maar ook om de locaties van alle </w:t>
      </w:r>
      <w:r>
        <w:t>omgevingswaarden</w:t>
      </w:r>
      <w:r w:rsidRPr="0030595B">
        <w:t xml:space="preserve"> </w:t>
      </w:r>
      <w:r>
        <w:t>va</w:t>
      </w:r>
      <w:r w:rsidRPr="0030595B">
        <w:t xml:space="preserve">n een </w:t>
      </w:r>
      <w:r w:rsidRPr="00753465">
        <w:t xml:space="preserve">bepaalde </w:t>
      </w:r>
      <w:r>
        <w:t>omgevingswaarde</w:t>
      </w:r>
      <w:r w:rsidRPr="0030595B">
        <w:t xml:space="preserve">groep </w:t>
      </w:r>
      <w:r>
        <w:t xml:space="preserve">of van een bepaald type Omgevingswaarde </w:t>
      </w:r>
      <w:r w:rsidRPr="0030595B">
        <w:t>weer te geven.</w:t>
      </w:r>
    </w:p>
    <w:p w14:paraId="62419120" w14:textId="148F4DFC" w:rsidR="00C34A7B" w:rsidRPr="00F62F31" w:rsidRDefault="00C34A7B" w:rsidP="00C34A7B"/>
    <w:p w14:paraId="7A3F25F2" w14:textId="416F193D" w:rsidR="00C34A7B" w:rsidRPr="00F62F31" w:rsidRDefault="00590129" w:rsidP="00C34A7B">
      <w:r w:rsidRPr="00F62F31">
        <w:t xml:space="preserve">De waarden (oftewel de meetbare of berekenbare eenheden dan wel de anderszins objectieve termen waarin een omgevingswaarde volgens de wet moet worden uitgedrukt) die een omgevingswaarde kan aannemen, kunnen numeriek zijn, maar ook </w:t>
      </w:r>
      <w:r>
        <w:t xml:space="preserve">kwalitatief oftewel </w:t>
      </w:r>
      <w:r w:rsidRPr="00F62F31">
        <w:t>in woorden worden beschreven.</w:t>
      </w:r>
      <w:r>
        <w:t xml:space="preserve"> De </w:t>
      </w:r>
      <w:r w:rsidRPr="00C102E3">
        <w:t>in woorden</w:t>
      </w:r>
      <w:r>
        <w:t xml:space="preserve"> beschreven waarden kunnen in de Juridische regel worden opgenomen. Dat zal met name worden gedaan wanneer de omgevingswaarde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t>
      </w:r>
      <w:r w:rsidRPr="00F96C36">
        <w:t>waarden</w:t>
      </w:r>
      <w:r>
        <w:t xml:space="preserve"> gelden. Bij die laatste methode staan de in woorden </w:t>
      </w:r>
      <w:r>
        <w:lastRenderedPageBreak/>
        <w:t xml:space="preserve">beschreven waarden niet in de Juridische regel. Dit wordt in subparagraaf </w:t>
      </w:r>
      <w:r>
        <w:fldChar w:fldCharType="begin"/>
      </w:r>
      <w:r>
        <w:instrText xml:space="preserve"> REF _Ref_81485b97f769d75e37c37ae36d587117_1 </w:instrText>
      </w:r>
      <w:r w:rsidR="002137A7">
        <w:instrText>\n \h</w:instrText>
      </w:r>
      <w:r>
        <w:instrText xml:space="preserve"> </w:instrText>
      </w:r>
      <w:r>
        <w:fldChar w:fldCharType="separate"/>
      </w:r>
      <w:r w:rsidR="00FD00CC">
        <w:t>6.4.7.5</w:t>
      </w:r>
      <w:r>
        <w:fldChar w:fldCharType="end"/>
      </w:r>
      <w:r>
        <w:t xml:space="preserve"> verder toegelicht.</w:t>
      </w:r>
    </w:p>
    <w:p w14:paraId="22DEBE86" w14:textId="77777777" w:rsidR="00C34A7B" w:rsidRPr="006E7201" w:rsidRDefault="00C34A7B" w:rsidP="00C34A7B"/>
    <w:p w14:paraId="68A8709C" w14:textId="32B13E56" w:rsidR="00C34A7B" w:rsidRPr="006E7201" w:rsidRDefault="00590129" w:rsidP="00C34A7B">
      <w:r w:rsidRPr="00927B60">
        <w:t>Welke verplichting een omgevingswaarde met zich meebrengt en de eventuele termijn waarbinnen aan die verplichting moet zijn voldaan worden in de tekst van de Juridische regel vastgelegd.</w:t>
      </w:r>
      <w:r>
        <w:t xml:space="preserve"> IMOW kent daar geen attributen voor.</w:t>
      </w:r>
    </w:p>
    <w:p w14:paraId="2651D030" w14:textId="4492BFF8" w:rsidR="00C34A7B" w:rsidRDefault="00590129" w:rsidP="00C34A7B">
      <w:r w:rsidRPr="00C6286C">
        <w:t xml:space="preserve">In paragraaf </w:t>
      </w:r>
      <w:r>
        <w:fldChar w:fldCharType="begin"/>
      </w:r>
      <w:r>
        <w:instrText xml:space="preserve"> REF _Ref_88e63ceb009bced83185ccb59a275a6f_1 </w:instrText>
      </w:r>
      <w:r w:rsidR="002137A7">
        <w:instrText>\n \h</w:instrText>
      </w:r>
      <w:r>
        <w:instrText xml:space="preserve"> </w:instrText>
      </w:r>
      <w:r>
        <w:fldChar w:fldCharType="separate"/>
      </w:r>
      <w:r w:rsidR="00FD00CC">
        <w:t>6.4.3</w:t>
      </w:r>
      <w:r>
        <w:fldChar w:fldCharType="end"/>
      </w:r>
      <w:r w:rsidRPr="00C6286C">
        <w:t xml:space="preserve"> is beschreven dat Juridische regel </w:t>
      </w:r>
      <w:r>
        <w:t xml:space="preserve">drie typen kent waarmee </w:t>
      </w:r>
      <w:r w:rsidRPr="00C6286C">
        <w:t xml:space="preserve">extra informatie kan worden toegevoegd over het soort regel. </w:t>
      </w:r>
      <w:r>
        <w:t xml:space="preserve">Zoals daar </w:t>
      </w:r>
      <w:r w:rsidR="00E818A2">
        <w:t>is</w:t>
      </w:r>
      <w:r>
        <w:t xml:space="preserve"> beschreven wordt voor </w:t>
      </w:r>
      <w:r w:rsidRPr="00C6286C">
        <w:t>een Juridische regel</w:t>
      </w:r>
      <w:r>
        <w:t xml:space="preserve"> over een omgevingswaarde het type Omgevingswaarderegel gekozen. Dit kan zowel als de regel is geannoteerd met het IMOW-object Omgevingswaarde als wanneer die annotatie niet is gebruikt.</w:t>
      </w:r>
    </w:p>
    <w:p w14:paraId="5C2C8749" w14:textId="1ABD7155" w:rsidR="00C34A7B" w:rsidRDefault="00590129" w:rsidP="00C34A7B">
      <w:r>
        <w:t xml:space="preserve">Het object Omgevingswaarde is alleen bedoeld voor het annoteren van regels </w:t>
      </w:r>
      <w:r w:rsidRPr="00ED0665">
        <w:t xml:space="preserve">die daadwerkelijk een </w:t>
      </w:r>
      <w:r>
        <w:t xml:space="preserve">omgevingswaarde </w:t>
      </w:r>
      <w:r w:rsidRPr="00ED0665">
        <w:t>vaststellen en daar nadere bepalingen over geven</w:t>
      </w:r>
      <w:r>
        <w:t>. Daarom zijn de objecten Omgevingswaarde en Juridische regel in IMOW zo gemodelleerd dat d</w:t>
      </w:r>
      <w:r w:rsidRPr="008254BE">
        <w:t xml:space="preserve">e annotatie </w:t>
      </w:r>
      <w:r>
        <w:t xml:space="preserve">met het IMOW-object Omgevingswaarde </w:t>
      </w:r>
      <w:r w:rsidRPr="008254BE">
        <w:t xml:space="preserve">alleen </w:t>
      </w:r>
      <w:r>
        <w:t xml:space="preserve">kan worden </w:t>
      </w:r>
      <w:r w:rsidRPr="008254BE">
        <w:t xml:space="preserve">gebruikt </w:t>
      </w:r>
      <w:r>
        <w:t xml:space="preserve">in combinatie met een Juridische regel van het type Omgevingswaarderegel. De annotatie Omgevingswaarde kan dus </w:t>
      </w:r>
      <w:r w:rsidRPr="008254BE">
        <w:t xml:space="preserve">niet </w:t>
      </w:r>
      <w:r>
        <w:t xml:space="preserve">worden gebruikt </w:t>
      </w:r>
      <w:r w:rsidRPr="008254BE">
        <w:t xml:space="preserve">voor instructieregels die bepalen dat in </w:t>
      </w:r>
      <w:r>
        <w:fldChar w:fldCharType="begin"/>
      </w:r>
      <w:r>
        <w:instrText>DOCVARIABLE ID01+</w:instrText>
      </w:r>
      <w:r>
        <w:fldChar w:fldCharType="separate"/>
      </w:r>
      <w:r w:rsidR="00FD00CC">
        <w:t>de omgevingsverordening</w:t>
      </w:r>
      <w:r>
        <w:fldChar w:fldCharType="end"/>
      </w:r>
      <w:r w:rsidRPr="008254BE">
        <w:t xml:space="preserve"> een bepaalde omgevingswaarde moet worden </w:t>
      </w:r>
      <w:r>
        <w:t xml:space="preserve">vastgesteld en </w:t>
      </w:r>
      <w:r w:rsidRPr="0051205E">
        <w:t>ook niet voor Juridische regels van het type</w:t>
      </w:r>
      <w:r>
        <w:t xml:space="preserve"> Regel voor iedereen</w:t>
      </w:r>
      <w:r w:rsidRPr="008254BE">
        <w:t>.</w:t>
      </w:r>
    </w:p>
    <w:p w14:paraId="03DB5026" w14:textId="77777777" w:rsidR="00C34A7B" w:rsidRDefault="00C34A7B" w:rsidP="00C34A7B"/>
    <w:p w14:paraId="36A0CC68" w14:textId="5D473A8B" w:rsidR="00C34A7B" w:rsidRDefault="00590129" w:rsidP="00C34A7B">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C34A7B" w:rsidRDefault="00590129" w:rsidP="00C34A7B">
      <w:pPr>
        <w:pStyle w:val="Kop5"/>
      </w:pPr>
      <w:bookmarkStart w:id="180" w:name="_Toc38307978"/>
      <w:r w:rsidRPr="00832FDD">
        <w:t>Definitie</w:t>
      </w:r>
      <w:bookmarkEnd w:id="180"/>
    </w:p>
    <w:p w14:paraId="5036B3F6" w14:textId="066C3369" w:rsidR="00C34A7B" w:rsidRDefault="00590129" w:rsidP="00C34A7B">
      <w:r w:rsidRPr="00D6211F">
        <w:t>O</w:t>
      </w:r>
      <w:r>
        <w:t xml:space="preserve">mgevingswaarde is het objecttype voor omgevingsdocumenten </w:t>
      </w:r>
      <w:r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 </w:t>
      </w:r>
      <w:r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C34A7B" w:rsidRDefault="00590129" w:rsidP="00C34A7B">
      <w:pPr>
        <w:pStyle w:val="Kop5"/>
      </w:pPr>
      <w:bookmarkStart w:id="181" w:name="_Toc38307979"/>
      <w:r>
        <w:t>Doel</w:t>
      </w:r>
      <w:bookmarkEnd w:id="181"/>
    </w:p>
    <w:p w14:paraId="4C5C13B4" w14:textId="76EB2872" w:rsidR="00C34A7B" w:rsidRDefault="00590129" w:rsidP="00C34A7B">
      <w:r>
        <w:t xml:space="preserve">Doel van het objecttype </w:t>
      </w:r>
      <w:r w:rsidRPr="00BE3032">
        <w:t xml:space="preserve">Omgevingswaarde </w:t>
      </w:r>
      <w:r>
        <w:t>is:</w:t>
      </w:r>
    </w:p>
    <w:p w14:paraId="036CAD59" w14:textId="3DEEC5D8" w:rsidR="00C34A7B" w:rsidRDefault="00590129" w:rsidP="00C34A7B">
      <w:pPr>
        <w:pStyle w:val="Opsommingtekens1"/>
      </w:pPr>
      <w:r w:rsidRPr="00E36ACC">
        <w:t xml:space="preserve">machineleesbaar vastleggen </w:t>
      </w:r>
      <w:r>
        <w:t>dat een Juridische regel en de bijbehorende Locatie(s) gaan over een omgevingswaarde als bedoeld in de Omgevingswet;</w:t>
      </w:r>
    </w:p>
    <w:p w14:paraId="40AA80A9" w14:textId="3BBE5881" w:rsidR="00C34A7B" w:rsidRDefault="00590129" w:rsidP="00C34A7B">
      <w:pPr>
        <w:pStyle w:val="Opsommingtekens1"/>
      </w:pPr>
      <w:r w:rsidRPr="007F06EB">
        <w:t xml:space="preserve">juridisch </w:t>
      </w:r>
      <w:r>
        <w:t>ge</w:t>
      </w:r>
      <w:r w:rsidRPr="007F06EB">
        <w:t>borg</w:t>
      </w:r>
      <w:r>
        <w:t>d vastleggen</w:t>
      </w:r>
      <w:r w:rsidRPr="007F06EB">
        <w:t xml:space="preserve"> </w:t>
      </w:r>
      <w:r>
        <w:t>welke waarde een</w:t>
      </w:r>
      <w:r w:rsidRPr="007F06EB">
        <w:t xml:space="preserve"> omgevingswaarde op </w:t>
      </w:r>
      <w:r>
        <w:t xml:space="preserve">de </w:t>
      </w:r>
      <w:r w:rsidRPr="007F06EB">
        <w:t>verschillende Locaties heeft</w:t>
      </w:r>
      <w:r>
        <w:t>, zonder alle locaties en waarden in de Regeltekst op te moeten nemen;</w:t>
      </w:r>
    </w:p>
    <w:p w14:paraId="5D68155C" w14:textId="2CE5F1BC" w:rsidR="00C34A7B" w:rsidRDefault="00590129" w:rsidP="00C34A7B">
      <w:pPr>
        <w:pStyle w:val="Opsommingtekens1"/>
      </w:pPr>
      <w:r>
        <w:t xml:space="preserve">betekenisvol presenteren van de Locaties waar de regels over de omgevingswaarde gelden </w:t>
      </w:r>
      <w:r w:rsidRPr="003E0BC4">
        <w:t>in een viewer of op een kaart</w:t>
      </w:r>
      <w:r>
        <w:t>;</w:t>
      </w:r>
    </w:p>
    <w:p w14:paraId="28114520" w14:textId="6FCAE377" w:rsidR="00C34A7B" w:rsidRPr="00135197" w:rsidRDefault="00590129" w:rsidP="00C34A7B">
      <w:pPr>
        <w:pStyle w:val="Opsommingtekens1"/>
      </w:pPr>
      <w:r>
        <w:t>kunnen filteren in een viewer of op een kaart.</w:t>
      </w:r>
    </w:p>
    <w:p w14:paraId="1869830B" w14:textId="3CAE44EA" w:rsidR="00C34A7B" w:rsidRPr="00F62F31" w:rsidRDefault="00590129" w:rsidP="00C34A7B">
      <w:pPr>
        <w:pStyle w:val="Kop5"/>
      </w:pPr>
      <w:bookmarkStart w:id="182" w:name="_Toc38307980"/>
      <w:r w:rsidRPr="00F62F31">
        <w:lastRenderedPageBreak/>
        <w:t>Norm</w:t>
      </w:r>
      <w:bookmarkEnd w:id="182"/>
    </w:p>
    <w:p w14:paraId="1714CB23" w14:textId="6AE39920" w:rsidR="00C34A7B" w:rsidRPr="00FF0EF5" w:rsidRDefault="002D7983" w:rsidP="00C34A7B">
      <w:pPr>
        <w:pStyle w:val="Figuur"/>
      </w:pPr>
      <w:r>
        <w:rPr>
          <w:noProof/>
        </w:rPr>
        <w:drawing>
          <wp:inline distT="0" distB="0" distL="0" distR="0" wp14:anchorId="38763EA9" wp14:editId="542FCFDD">
            <wp:extent cx="5400040" cy="2903220"/>
            <wp:effectExtent l="0" t="0" r="0" b="0"/>
            <wp:docPr id="162771742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0"/>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2903220"/>
                    </a:xfrm>
                    <a:prstGeom prst="rect">
                      <a:avLst/>
                    </a:prstGeom>
                  </pic:spPr>
                </pic:pic>
              </a:graphicData>
            </a:graphic>
          </wp:inline>
        </w:drawing>
      </w:r>
      <w:r w:rsidR="00590129" w:rsidRPr="000C687A">
        <w:rPr>
          <w:noProof/>
        </w:rPr>
        <w:t xml:space="preserve"> </w:t>
      </w:r>
    </w:p>
    <w:p w14:paraId="2CF232C3" w14:textId="780EF9AF" w:rsidR="00C34A7B" w:rsidRPr="00AE7019" w:rsidRDefault="00590129" w:rsidP="00C34A7B">
      <w:pPr>
        <w:pStyle w:val="Figuurbijschrift"/>
      </w:pPr>
      <w:r>
        <w:t>Uitsnede uit IMOW-diagram voor objecttype Omgevingswaarde</w:t>
      </w:r>
    </w:p>
    <w:p w14:paraId="22D4F9FD" w14:textId="718DAE79" w:rsidR="00C34A7B" w:rsidRDefault="00590129" w:rsidP="00C34A7B">
      <w:r>
        <w:t xml:space="preserve">Omgevingswaarde </w:t>
      </w:r>
      <w:r w:rsidRPr="004523EB">
        <w:t xml:space="preserve">is één van de verschijningsvormen van Norm. Samen </w:t>
      </w:r>
      <w:r>
        <w:t>kennen ze de volgende attributen:</w:t>
      </w:r>
    </w:p>
    <w:p w14:paraId="320854CD" w14:textId="77777777" w:rsidR="00C34A7B" w:rsidRDefault="00590129" w:rsidP="00C34A7B">
      <w:pPr>
        <w:pStyle w:val="Opsommingtekens1"/>
      </w:pPr>
      <w:r w:rsidRPr="00E13D87">
        <w:rPr>
          <w:i/>
          <w:iCs/>
        </w:rPr>
        <w:t>i</w:t>
      </w:r>
      <w:r w:rsidRPr="00775F53">
        <w:rPr>
          <w:i/>
          <w:iCs/>
        </w:rPr>
        <w:t>dentificatie</w:t>
      </w:r>
      <w:r>
        <w:t xml:space="preserve">: </w:t>
      </w:r>
      <w:r w:rsidRPr="0022609A">
        <w:t xml:space="preserve">de unieke identificatie waaronder elk object van </w:t>
      </w:r>
      <w:r>
        <w:t xml:space="preserve">het </w:t>
      </w:r>
      <w:r w:rsidRPr="0022609A">
        <w:t xml:space="preserve">type </w:t>
      </w:r>
      <w:r>
        <w:t xml:space="preserve">Omgevingswaarde </w:t>
      </w:r>
      <w:r w:rsidRPr="0022609A">
        <w:t xml:space="preserve">bekend is. </w:t>
      </w:r>
      <w:r>
        <w:t>Identificatie conform datatype NEN3610-ID.</w:t>
      </w:r>
      <w:r w:rsidRPr="00284547">
        <w:t xml:space="preserve"> </w:t>
      </w:r>
      <w:r w:rsidRPr="0022609A">
        <w:t>Verplicht attribuut.</w:t>
      </w:r>
      <w:r>
        <w:t xml:space="preserve"> </w:t>
      </w:r>
      <w:r w:rsidRPr="00E35624">
        <w:t>Komt 1 keer voor.</w:t>
      </w:r>
      <w:r>
        <w:t xml:space="preserve"> </w:t>
      </w:r>
    </w:p>
    <w:p w14:paraId="02002F38" w14:textId="26F8CE1F" w:rsidR="00C34A7B" w:rsidRPr="006C4925" w:rsidRDefault="00590129" w:rsidP="00C34A7B">
      <w:pPr>
        <w:pStyle w:val="Opsommingtekens1"/>
      </w:pPr>
      <w:r w:rsidRPr="00122217">
        <w:rPr>
          <w:i/>
          <w:iCs/>
        </w:rPr>
        <w:t>naam</w:t>
      </w:r>
      <w:r w:rsidRPr="006C4925">
        <w:t>: de naam van de omgevingswaarde</w:t>
      </w:r>
      <w:r>
        <w:t xml:space="preserve"> </w:t>
      </w:r>
      <w:r w:rsidRPr="00974969">
        <w:t xml:space="preserve">die wordt overgenomen uit of ontleend aan de naam of omschrijving van de betreffende </w:t>
      </w:r>
      <w:r>
        <w:t>omgevingswaarde</w:t>
      </w:r>
      <w:r w:rsidRPr="00974969">
        <w:t xml:space="preserve"> in de Juridische regel</w:t>
      </w:r>
      <w:r w:rsidRPr="006C4925">
        <w:t>. Het bevoegd gezag is vrij in de keuze van de naam.</w:t>
      </w:r>
      <w:r>
        <w:t xml:space="preserve"> </w:t>
      </w:r>
      <w:r w:rsidRPr="00826F58">
        <w:t>Verplicht attribuut.</w:t>
      </w:r>
      <w:r>
        <w:t xml:space="preserve"> </w:t>
      </w:r>
      <w:r w:rsidRPr="0075365E">
        <w:t>Komt 1 keer voor.</w:t>
      </w:r>
    </w:p>
    <w:p w14:paraId="08142467" w14:textId="32F4ACB0" w:rsidR="00C34A7B" w:rsidRPr="004D1902" w:rsidRDefault="00590129" w:rsidP="00C34A7B">
      <w:pPr>
        <w:pStyle w:val="Opsommingtekens1"/>
      </w:pPr>
      <w:r w:rsidRPr="00E137B0">
        <w:rPr>
          <w:i/>
          <w:iCs/>
        </w:rPr>
        <w:t>type</w:t>
      </w:r>
      <w:r w:rsidRPr="00F467E1">
        <w:t xml:space="preserve">: het type van de norm waartoe de omgevingswaarde behoort. Te kiezen uit de </w:t>
      </w:r>
      <w:r>
        <w:t>limitatieve waardelijst</w:t>
      </w:r>
      <w:r w:rsidRPr="00F467E1">
        <w:t xml:space="preserve"> 'Typenorm'.</w:t>
      </w:r>
      <w:r w:rsidRPr="000733FC">
        <w:t xml:space="preserve"> </w:t>
      </w:r>
      <w:r w:rsidRPr="00AF5D33">
        <w:t>Verplicht attribuut.</w:t>
      </w:r>
      <w:r w:rsidRPr="004D1902">
        <w:t xml:space="preserve"> Komt 1 keer voor.</w:t>
      </w:r>
    </w:p>
    <w:p w14:paraId="122EC2EE" w14:textId="77B80130" w:rsidR="00C34A7B" w:rsidRDefault="00590129" w:rsidP="00C34A7B">
      <w:pPr>
        <w:pStyle w:val="Opsommingtekens1"/>
      </w:pPr>
      <w:r w:rsidRPr="00122217">
        <w:rPr>
          <w:i/>
          <w:iCs/>
        </w:rPr>
        <w:t>groep</w:t>
      </w:r>
      <w:r w:rsidRPr="006C4925">
        <w:t xml:space="preserve">: </w:t>
      </w:r>
      <w:r w:rsidRPr="002A3595">
        <w:t xml:space="preserve">de categorie waartoe de omgevingswaarde behoort. </w:t>
      </w:r>
      <w:r w:rsidR="00584415">
        <w:t xml:space="preserve">Attribuut dat zorgt voor symbolisatie conform de standaardweergave. </w:t>
      </w:r>
      <w:r>
        <w:t>Te kiezen uit de limitatieve waardelijst</w:t>
      </w:r>
      <w:r w:rsidRPr="006C4925">
        <w:t xml:space="preserve"> </w:t>
      </w:r>
      <w:r>
        <w:t>‘</w:t>
      </w:r>
      <w:r w:rsidRPr="006C4925">
        <w:t>Omgevingswaardegroep</w:t>
      </w:r>
      <w:r>
        <w:t>’</w:t>
      </w:r>
      <w:r w:rsidRPr="006C4925">
        <w:t>.</w:t>
      </w:r>
      <w:r>
        <w:t xml:space="preserve"> </w:t>
      </w:r>
      <w:r w:rsidRPr="004F299E">
        <w:t>Verplicht attribuut.</w:t>
      </w:r>
      <w:r>
        <w:t xml:space="preserve"> </w:t>
      </w:r>
      <w:r w:rsidRPr="003435A7">
        <w:t>Komt 1 keer voor.</w:t>
      </w:r>
      <w:r>
        <w:t xml:space="preserve"> </w:t>
      </w:r>
    </w:p>
    <w:p w14:paraId="3282041C" w14:textId="42675B85" w:rsidR="00C34A7B" w:rsidRDefault="00590129" w:rsidP="00C34A7B">
      <w:pPr>
        <w:pStyle w:val="Opsommingtekens1"/>
      </w:pPr>
      <w:r w:rsidRPr="00B74F1F">
        <w:rPr>
          <w:i/>
        </w:rPr>
        <w:t>normwaarde</w:t>
      </w:r>
      <w:r w:rsidRPr="00B74F1F">
        <w:t xml:space="preserve">: attribuut waarmee kan worden vastgelegd welke waarde een omgevingswaarde op een bepaalde locatie heeft. </w:t>
      </w:r>
      <w:r w:rsidRPr="00B74F1F">
        <w:rPr>
          <w:i/>
        </w:rPr>
        <w:t>normwaarde</w:t>
      </w:r>
      <w:r w:rsidRPr="00B74F1F">
        <w:t xml:space="preserve"> kan kwantitatief (oftewel numeriek) of kwalitatief (oftewel in woorden) worden uitgedrukt</w:t>
      </w:r>
      <w:r>
        <w:t xml:space="preserve"> of in de Regeltekst worden opgenomen</w:t>
      </w:r>
      <w:r w:rsidRPr="00B74F1F">
        <w:t xml:space="preserve">. </w:t>
      </w:r>
      <w:r>
        <w:t>Verplicht</w:t>
      </w:r>
      <w:r w:rsidRPr="00B74F1F">
        <w:t xml:space="preserve"> attribuut. </w:t>
      </w:r>
      <w:r w:rsidRPr="00664BE4">
        <w:t>Komt zo vaak voor als gewenst.</w:t>
      </w:r>
      <w:r>
        <w:t xml:space="preserve"> </w:t>
      </w:r>
      <w:r>
        <w:br/>
      </w:r>
      <w:r w:rsidRPr="00F467E1">
        <w:rPr>
          <w:i/>
          <w:iCs/>
        </w:rPr>
        <w:t>normwaarde</w:t>
      </w:r>
      <w:r>
        <w:t xml:space="preserve"> wordt ingevuld met de gegevensgroep Normwaarde die de volgende attributen </w:t>
      </w:r>
      <w:r w:rsidRPr="00CE0DD8">
        <w:t>kent</w:t>
      </w:r>
      <w:r>
        <w:t>:</w:t>
      </w:r>
    </w:p>
    <w:p w14:paraId="0CBFD6B9" w14:textId="1FFEDC91" w:rsidR="00C34A7B" w:rsidRDefault="00590129" w:rsidP="00C34A7B">
      <w:pPr>
        <w:pStyle w:val="Opsommingtekens2"/>
      </w:pPr>
      <w:r w:rsidRPr="00F467E1">
        <w:rPr>
          <w:i/>
          <w:iCs/>
        </w:rPr>
        <w:t>identificatie</w:t>
      </w:r>
      <w:r>
        <w:t xml:space="preserve">: </w:t>
      </w:r>
      <w:r w:rsidRPr="00406DF7">
        <w:t xml:space="preserve">de unieke identificatie waaronder elk </w:t>
      </w:r>
      <w:r>
        <w:t>voorkomen van Normwaarde</w:t>
      </w:r>
      <w:r w:rsidRPr="00406DF7">
        <w:t xml:space="preserve"> bekend is. Identificatie conform datatype NEN3610-ID. Verplicht attribuut. Komt 1 keer voor.</w:t>
      </w:r>
    </w:p>
    <w:p w14:paraId="61D7A59D" w14:textId="2E510406" w:rsidR="00C34A7B" w:rsidRPr="00B74F1F" w:rsidRDefault="00590129" w:rsidP="00C34A7B">
      <w:pPr>
        <w:pStyle w:val="Opsommingtekens2"/>
      </w:pPr>
      <w:r>
        <w:t xml:space="preserve">een verplichte keuze uit de volgende </w:t>
      </w:r>
      <w:r w:rsidRPr="00B74F1F">
        <w:t>attribut</w:t>
      </w:r>
      <w:r>
        <w:t>en</w:t>
      </w:r>
      <w:r w:rsidRPr="00B74F1F">
        <w:t>:</w:t>
      </w:r>
    </w:p>
    <w:p w14:paraId="52FAD5A8" w14:textId="5E46D3E2" w:rsidR="00C34A7B" w:rsidRPr="00B74F1F" w:rsidRDefault="00590129" w:rsidP="00C34A7B">
      <w:pPr>
        <w:pStyle w:val="Opsommingtekens3"/>
      </w:pPr>
      <w:r w:rsidRPr="00B74F1F">
        <w:rPr>
          <w:i/>
        </w:rPr>
        <w:t>kwalitatieveWaarde</w:t>
      </w:r>
      <w:r w:rsidRPr="00B74F1F">
        <w:t>: de kwalitatief oftewel in woorden beschreven waarde van de omgevingswaarde</w:t>
      </w:r>
      <w:r>
        <w:t xml:space="preserve"> wanneer deze op verschillende locaties een verschillende waarde heeft en die waarden in het informatieobject zijn opgenomen</w:t>
      </w:r>
      <w:r w:rsidRPr="00B74F1F">
        <w:t>. Het bevoegd gezag is vrij in de keuze van de beschrijving van de waarde. Optioneel attribuut. Komt 0 of 1 keer voor.</w:t>
      </w:r>
      <w:r>
        <w:t xml:space="preserve"> De waarden worden in een geografisch informatieobject vastgelegd. </w:t>
      </w:r>
    </w:p>
    <w:p w14:paraId="44368820" w14:textId="684C28D6" w:rsidR="00C34A7B" w:rsidRDefault="00590129" w:rsidP="00C34A7B">
      <w:pPr>
        <w:pStyle w:val="Opsommingtekens3"/>
      </w:pPr>
      <w:r w:rsidRPr="00886EF3">
        <w:rPr>
          <w:i/>
        </w:rPr>
        <w:lastRenderedPageBreak/>
        <w:t>kwantitatieveWaarde</w:t>
      </w:r>
      <w:r w:rsidRPr="00B74F1F">
        <w:t xml:space="preserve">: de kwantitatief oftewel numeriek vastgelegde waarde van de omgevingswaarde. Optioneel attribuut. Komt 0 of 1 keer voor. Wordt vastgelegd </w:t>
      </w:r>
      <w:r>
        <w:t xml:space="preserve">door middel van een getal. </w:t>
      </w:r>
      <w:r w:rsidRPr="00B85F44">
        <w:t>De waarden worden in een geografisch informatieobject vastgelegd.</w:t>
      </w:r>
    </w:p>
    <w:p w14:paraId="728BAEE7" w14:textId="6E2B0F8D" w:rsidR="00C34A7B" w:rsidRPr="00B74F1F" w:rsidRDefault="00590129" w:rsidP="00C34A7B">
      <w:pPr>
        <w:pStyle w:val="Opsommingtekens3"/>
      </w:pPr>
      <w:r w:rsidRPr="00F467E1">
        <w:rPr>
          <w:i/>
          <w:iCs/>
        </w:rPr>
        <w:t>waardeInRegeltekst</w:t>
      </w:r>
      <w:r>
        <w:t xml:space="preserve">: </w:t>
      </w:r>
      <w:r w:rsidRPr="00B41DDF">
        <w:t xml:space="preserve">de kwalitatief oftewel in woorden beschreven waarde van de omgevingswaarde wanneer deze in </w:t>
      </w:r>
      <w:r>
        <w:t xml:space="preserve">de Regeltekst is </w:t>
      </w:r>
      <w:r w:rsidRPr="00B41DDF">
        <w:t>opgenomen. Het bevoegd gezag is vrij in de keuze van de beschrijving van de waarde. Optioneel attribuut. Komt 0 of 1 keer voor.</w:t>
      </w:r>
      <w:r>
        <w:t xml:space="preserve"> </w:t>
      </w:r>
      <w:r w:rsidRPr="00757469">
        <w:t>De waarde word</w:t>
      </w:r>
      <w:r>
        <w:t xml:space="preserve">t </w:t>
      </w:r>
      <w:r w:rsidRPr="00757469">
        <w:t>in een geografisch informatieobject vastgelegd.</w:t>
      </w:r>
    </w:p>
    <w:p w14:paraId="54EC28F6" w14:textId="20CC7389" w:rsidR="00C34A7B" w:rsidRDefault="00590129" w:rsidP="00C34A7B">
      <w:pPr>
        <w:pStyle w:val="Opsommingtekens1"/>
      </w:pPr>
      <w:r w:rsidRPr="00F467E1">
        <w:rPr>
          <w:i/>
          <w:iCs/>
        </w:rPr>
        <w:t>eenheid</w:t>
      </w:r>
      <w:r w:rsidRPr="004D25A5">
        <w:t xml:space="preserve">: de grootheid waarin de numerieke waarde </w:t>
      </w:r>
      <w:r>
        <w:t xml:space="preserve">van de Omgevingswaarde </w:t>
      </w:r>
      <w:r w:rsidRPr="004D25A5">
        <w:t xml:space="preserve">wordt uitgedrukt. Het bevoegd gezag is vrij in de keuze van de eenheid, waarbij gebruik gemaakt kan worden van de </w:t>
      </w:r>
      <w:r>
        <w:t>uitbreidbare waardelijst</w:t>
      </w:r>
      <w:r w:rsidRPr="004D25A5">
        <w:t xml:space="preserve"> 'Eenheid'. </w:t>
      </w:r>
      <w:r>
        <w:t>Onder voorwaarde v</w:t>
      </w:r>
      <w:r w:rsidRPr="004D25A5">
        <w:t>erplicht attribuut</w:t>
      </w:r>
      <w:r>
        <w:t>: alleen te gebruiken</w:t>
      </w:r>
      <w:r w:rsidRPr="004D25A5">
        <w:t xml:space="preserve"> wanneer bij Normwaarde is gekozen voor het attribuut </w:t>
      </w:r>
      <w:r w:rsidRPr="00F467E1">
        <w:rPr>
          <w:i/>
          <w:iCs/>
        </w:rPr>
        <w:t>kwantitatieveWaarde</w:t>
      </w:r>
      <w:r>
        <w:t xml:space="preserve">; </w:t>
      </w:r>
      <w:r w:rsidRPr="006A4E22">
        <w:t>dan verplicht</w:t>
      </w:r>
      <w:r w:rsidRPr="004D25A5">
        <w:t>. Komt dan 1 keer voor.</w:t>
      </w:r>
    </w:p>
    <w:p w14:paraId="5E791726" w14:textId="286E017F" w:rsidR="00C34A7B" w:rsidRDefault="00590129" w:rsidP="00C34A7B">
      <w:pPr>
        <w:pStyle w:val="Opsommingtekens1"/>
      </w:pPr>
      <w:r w:rsidRPr="00F467E1">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3DFC1707" w14:textId="65B11128" w:rsidR="00C34A7B" w:rsidRDefault="00590129" w:rsidP="00C34A7B">
      <w:pPr>
        <w:pStyle w:val="Opsommingtekens1"/>
      </w:pPr>
      <w:r w:rsidRPr="008808EE">
        <w:rPr>
          <w:i/>
          <w:iCs/>
        </w:rPr>
        <w:t>locatieaanduiding</w:t>
      </w:r>
      <w:r w:rsidRPr="0078293A">
        <w:t xml:space="preserve">: </w:t>
      </w:r>
      <w:r>
        <w:t xml:space="preserve">de </w:t>
      </w:r>
      <w:r w:rsidRPr="002F65A5">
        <w:t xml:space="preserve">verwijzing van een specifieke </w:t>
      </w:r>
      <w:r>
        <w:t>Omgevingswaarde</w:t>
      </w:r>
      <w:r w:rsidRPr="002F65A5">
        <w:t xml:space="preserve"> naar (de identificatie van) de bijbehorende Locatie</w:t>
      </w:r>
      <w:r>
        <w:t>(s);</w:t>
      </w:r>
      <w:r w:rsidRPr="002F65A5">
        <w:t xml:space="preserve"> </w:t>
      </w:r>
      <w:r w:rsidRPr="00E92C7E">
        <w:t>attribuut dat de specifieke Locatie(s) aanduidt waar deze annotatie Omgevingswaarde van toepassing is. Verplicht attribuut. Komt ten minste 1 keer voor.</w:t>
      </w:r>
      <w:r>
        <w:t xml:space="preserve"> </w:t>
      </w:r>
    </w:p>
    <w:p w14:paraId="6DFD1E77" w14:textId="77777777" w:rsidR="00C34A7B" w:rsidRDefault="00C34A7B" w:rsidP="00C34A7B"/>
    <w:p w14:paraId="0932710E" w14:textId="703CF7D8" w:rsidR="00C34A7B" w:rsidRDefault="00590129" w:rsidP="00C34A7B">
      <w:r w:rsidRPr="00A32D6D">
        <w:t>Omgevingswaarde heeft de volgen</w:t>
      </w:r>
      <w:r>
        <w:t>de constraints:</w:t>
      </w:r>
    </w:p>
    <w:p w14:paraId="54EE641D" w14:textId="3C3801F5" w:rsidR="00C34A7B" w:rsidRDefault="00590129">
      <w:pPr>
        <w:pStyle w:val="Opsommingtekens1"/>
      </w:pPr>
      <w:r>
        <w:t>waarde is kwalitatief of kwantitatief of waardeInRegeltekst;</w:t>
      </w:r>
    </w:p>
    <w:p w14:paraId="161AC375" w14:textId="55C63DFA" w:rsidR="00C34A7B" w:rsidRDefault="00590129" w:rsidP="00C34A7B">
      <w:pPr>
        <w:pStyle w:val="Opsommingtekens1"/>
      </w:pPr>
      <w:r>
        <w:t>eenheid alleen bij kwantitatieve normwaarden.</w:t>
      </w:r>
    </w:p>
    <w:p w14:paraId="60316D62" w14:textId="124A3E9C" w:rsidR="00C34A7B" w:rsidRDefault="00590129" w:rsidP="00C34A7B">
      <w:pPr>
        <w:pStyle w:val="Kop5"/>
      </w:pPr>
      <w:bookmarkStart w:id="183" w:name="_Ref_81485b97f769d75e37c37ae36d587117_1"/>
      <w:bookmarkStart w:id="184" w:name="_Toc38307981"/>
      <w:r w:rsidRPr="007B75D9">
        <w:t>Toelichting op de norm</w:t>
      </w:r>
      <w:bookmarkEnd w:id="183"/>
      <w:bookmarkEnd w:id="184"/>
    </w:p>
    <w:p w14:paraId="1DEE824D" w14:textId="62098981" w:rsidR="00C34A7B" w:rsidRDefault="00C34A7B" w:rsidP="00C34A7B"/>
    <w:p w14:paraId="22ED0949" w14:textId="6F9A2AC7" w:rsidR="00C34A7B" w:rsidRPr="00886EF3" w:rsidRDefault="00590129" w:rsidP="00C34A7B">
      <w:pPr>
        <w:rPr>
          <w:i/>
          <w:iCs/>
        </w:rPr>
      </w:pPr>
      <w:r w:rsidRPr="00886EF3">
        <w:rPr>
          <w:i/>
          <w:iCs/>
        </w:rPr>
        <w:t>Attributen en waardelijsten</w:t>
      </w:r>
    </w:p>
    <w:p w14:paraId="16EF1A98" w14:textId="3E95A83B" w:rsidR="00C34A7B" w:rsidRDefault="00590129" w:rsidP="00C34A7B">
      <w:pPr>
        <w:pStyle w:val="Opsommingtekens1"/>
      </w:pPr>
      <w:r>
        <w:rPr>
          <w:i/>
          <w:iCs/>
        </w:rPr>
        <w:t>n</w:t>
      </w:r>
      <w:r w:rsidRPr="00EE5010">
        <w:rPr>
          <w:i/>
          <w:iCs/>
        </w:rPr>
        <w:t>aam</w:t>
      </w:r>
      <w:r>
        <w:t xml:space="preserve">: </w:t>
      </w:r>
      <w:r w:rsidRPr="00C12B68">
        <w:t xml:space="preserve">de naam van de </w:t>
      </w:r>
      <w:r>
        <w:t>omgevingswaarde</w:t>
      </w:r>
      <w:r w:rsidRPr="00C12B68">
        <w:t xml:space="preserve">. </w:t>
      </w:r>
      <w:r>
        <w:t xml:space="preserve">Het bevoegd gezag kan zelf de naam van de omgevingswaarde bepalen, er is geen waardelijst voor de naam van de omgevingswaarde. </w:t>
      </w:r>
      <w:r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C34A7B" w:rsidRDefault="00590129" w:rsidP="00C34A7B">
      <w:pPr>
        <w:pStyle w:val="Opsommingtekens1"/>
      </w:pPr>
      <w:r w:rsidRPr="00886EF3">
        <w:rPr>
          <w:i/>
          <w:iCs/>
        </w:rPr>
        <w:t>type</w:t>
      </w:r>
      <w:r w:rsidRPr="005214AA">
        <w:t xml:space="preserve">: attribuut dat aangeeft tot welk type </w:t>
      </w:r>
      <w:r>
        <w:t xml:space="preserve">norm </w:t>
      </w:r>
      <w:r w:rsidRPr="005214AA">
        <w:t xml:space="preserve">een omgevingswaarde behoort. Dit attribuut geeft een gedetailleerdere indeling van omgevingswaarden dan het </w:t>
      </w:r>
      <w:r>
        <w:t xml:space="preserve">attribuut </w:t>
      </w:r>
      <w:r w:rsidRPr="00886EF3">
        <w:rPr>
          <w:i/>
          <w:iCs/>
        </w:rPr>
        <w:t>groep</w:t>
      </w:r>
      <w:r>
        <w:rPr>
          <w:i/>
          <w:iCs/>
        </w:rPr>
        <w:t xml:space="preserve"> dat </w:t>
      </w:r>
      <w:r w:rsidRPr="00AF63F8">
        <w:t>hier</w:t>
      </w:r>
      <w:r w:rsidRPr="00336C89">
        <w:t>na</w:t>
      </w:r>
      <w:r w:rsidRPr="00886EF3">
        <w:t xml:space="preserve"> besproken</w:t>
      </w:r>
      <w:r>
        <w:t xml:space="preserve"> wordt</w:t>
      </w:r>
      <w:r w:rsidRPr="005214AA">
        <w:t xml:space="preserve">. Het speelt geen rol bij de weergave van omgevingswaarden. </w:t>
      </w:r>
      <w:r>
        <w:t>Dit attribuut is vergelijkbaar met de maatvoeringaanduidingen uit de RO Standaarden, maar dan voor het domein van de Omgevingswet. En voorbeeld is: maximum toelaatbare concentratie stikstofdioxide.</w:t>
      </w:r>
    </w:p>
    <w:p w14:paraId="3658782E" w14:textId="10DF12F4" w:rsidR="00C34A7B" w:rsidRDefault="00590129" w:rsidP="00C34A7B">
      <w:pPr>
        <w:pStyle w:val="Opsommingtekens1"/>
      </w:pPr>
      <w:r>
        <w:rPr>
          <w:i/>
          <w:iCs/>
        </w:rPr>
        <w:t>g</w:t>
      </w:r>
      <w:r w:rsidRPr="003F2EE2">
        <w:rPr>
          <w:i/>
          <w:iCs/>
        </w:rPr>
        <w:t>roep</w:t>
      </w:r>
      <w:r>
        <w:t xml:space="preserve">: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 </w:t>
      </w:r>
    </w:p>
    <w:p w14:paraId="6735AA04" w14:textId="0E643BD8" w:rsidR="00C34A7B" w:rsidRDefault="00590129" w:rsidP="00C34A7B">
      <w:pPr>
        <w:pStyle w:val="Opsommingtekens1"/>
      </w:pPr>
      <w:r>
        <w:rPr>
          <w:i/>
          <w:iCs/>
        </w:rPr>
        <w:t>n</w:t>
      </w:r>
      <w:r w:rsidRPr="005A4EFD">
        <w:rPr>
          <w:i/>
          <w:iCs/>
        </w:rPr>
        <w:t>ormwaarde</w:t>
      </w:r>
      <w:r>
        <w:t>: o</w:t>
      </w:r>
      <w:r w:rsidRPr="006A1D12">
        <w:t xml:space="preserve">mgevingswaarden </w:t>
      </w:r>
      <w:r>
        <w:t xml:space="preserve">moeten </w:t>
      </w:r>
      <w:r w:rsidRPr="006A1D12">
        <w:t>worden uitgedrukt in meetbare of berekenbare eenheden of anderszins in objectieve termen</w:t>
      </w:r>
      <w:r>
        <w:t>. M</w:t>
      </w:r>
      <w:r w:rsidRPr="003B6BE3">
        <w:t xml:space="preserve">et het attribuut </w:t>
      </w:r>
      <w:r w:rsidRPr="00886EF3">
        <w:rPr>
          <w:i/>
          <w:iCs/>
        </w:rPr>
        <w:t>normwaarde</w:t>
      </w:r>
      <w:r w:rsidRPr="003B6BE3">
        <w:t xml:space="preserve"> wordt </w:t>
      </w:r>
      <w:r w:rsidRPr="003B6BE3">
        <w:lastRenderedPageBreak/>
        <w:t xml:space="preserve">vastgelegd welke </w:t>
      </w:r>
      <w:r>
        <w:t xml:space="preserve">specifieke </w:t>
      </w:r>
      <w:r w:rsidRPr="003B6BE3">
        <w:t xml:space="preserve">waarden een omgevingswaarde-norm op </w:t>
      </w:r>
      <w:r>
        <w:t xml:space="preserve">specifieke </w:t>
      </w:r>
      <w:r w:rsidRPr="003B6BE3">
        <w:t xml:space="preserve">locaties heeft en van welke soort die </w:t>
      </w:r>
      <w:r w:rsidRPr="0022192C">
        <w:t xml:space="preserve">combinatie </w:t>
      </w:r>
      <w:r>
        <w:t xml:space="preserve">van </w:t>
      </w:r>
      <w:r w:rsidRPr="003B6BE3">
        <w:t>norm</w:t>
      </w:r>
      <w:r>
        <w:t xml:space="preserve"> en </w:t>
      </w:r>
      <w:r w:rsidRPr="003B6BE3">
        <w:t xml:space="preserve">waarde voor een bepaalde omgevingswaarde is. </w:t>
      </w:r>
      <w:r>
        <w:t xml:space="preserve">Het attribuut </w:t>
      </w:r>
      <w:r w:rsidRPr="00145335">
        <w:rPr>
          <w:i/>
          <w:iCs/>
        </w:rPr>
        <w:t>normwaarde</w:t>
      </w:r>
      <w:r>
        <w:rPr>
          <w:i/>
          <w:iCs/>
        </w:rPr>
        <w:t xml:space="preserve"> </w:t>
      </w:r>
      <w:r>
        <w:t xml:space="preserve">maakt gebruik van de gegevensgroep Normwaarde. </w:t>
      </w:r>
      <w:r w:rsidRPr="00623132">
        <w:t xml:space="preserve">In het navolgende worden de attributen van </w:t>
      </w:r>
      <w:r>
        <w:t>Normwaarde</w:t>
      </w:r>
      <w:r w:rsidRPr="00623132">
        <w:t xml:space="preserve"> toegelicht.</w:t>
      </w:r>
    </w:p>
    <w:p w14:paraId="6E912ECF" w14:textId="3907BE20" w:rsidR="00C34A7B" w:rsidRDefault="00590129" w:rsidP="00C34A7B">
      <w:pPr>
        <w:pStyle w:val="Opsommingtekens2"/>
      </w:pPr>
      <w:r w:rsidRPr="00886EF3">
        <w:rPr>
          <w:i/>
          <w:iCs/>
        </w:rPr>
        <w:t>identificatie</w:t>
      </w:r>
      <w:r w:rsidRPr="0009573F">
        <w:t xml:space="preserve">: iedere </w:t>
      </w:r>
      <w:r>
        <w:t>Normwaarde</w:t>
      </w:r>
      <w:r w:rsidRPr="0009573F">
        <w:t xml:space="preserve"> heeft een identificatie. Let op: ook </w:t>
      </w:r>
      <w:r>
        <w:t>Omgevingswaarde zelf</w:t>
      </w:r>
      <w:r w:rsidRPr="0009573F">
        <w:t xml:space="preserve"> heeft een identificatie.</w:t>
      </w:r>
    </w:p>
    <w:p w14:paraId="47E24764" w14:textId="27B6B379" w:rsidR="00C34A7B" w:rsidRDefault="00590129" w:rsidP="00C34A7B">
      <w:pPr>
        <w:pStyle w:val="Opsommingtekens2"/>
      </w:pPr>
      <w:r>
        <w:t>e</w:t>
      </w:r>
      <w:r w:rsidRPr="00886EF3">
        <w:t xml:space="preserve">en </w:t>
      </w:r>
      <w:r>
        <w:t xml:space="preserve">keuze tussen de attributen </w:t>
      </w:r>
      <w:r w:rsidRPr="00886EF3">
        <w:rPr>
          <w:i/>
          <w:iCs/>
        </w:rPr>
        <w:t>kwalitatieveWaarde</w:t>
      </w:r>
      <w:r>
        <w:t xml:space="preserve">, </w:t>
      </w:r>
      <w:r w:rsidRPr="00886EF3">
        <w:rPr>
          <w:i/>
          <w:iCs/>
        </w:rPr>
        <w:t>kwantitatieveWaarde</w:t>
      </w:r>
      <w:r>
        <w:t xml:space="preserve"> en </w:t>
      </w:r>
      <w:r w:rsidRPr="00886EF3">
        <w:rPr>
          <w:i/>
          <w:iCs/>
        </w:rPr>
        <w:t>waardeInRegeltekst</w:t>
      </w:r>
      <w:r>
        <w:t xml:space="preserve">: </w:t>
      </w:r>
    </w:p>
    <w:p w14:paraId="35F7DB95" w14:textId="3130E005" w:rsidR="00C34A7B" w:rsidRDefault="00590129" w:rsidP="00C34A7B">
      <w:pPr>
        <w:pStyle w:val="Opsommingtekens3"/>
      </w:pPr>
      <w:r w:rsidRPr="00886EF3">
        <w:rPr>
          <w:i/>
          <w:iCs/>
        </w:rPr>
        <w:t>kwalitatieveWaarde</w:t>
      </w:r>
      <w:r>
        <w:rPr>
          <w:i/>
          <w:iCs/>
        </w:rPr>
        <w:t xml:space="preserve">: </w:t>
      </w:r>
      <w:r w:rsidRPr="00886EF3">
        <w:t>dit attribuut</w:t>
      </w:r>
      <w:r>
        <w:t xml:space="preserve"> wordt gekozen voor waarden die kwalitatief worden vastgelegd, oftewel in woorden worden omschreven, in het geval dat de Omgevingswaarde </w:t>
      </w:r>
      <w:r w:rsidRPr="00631C97">
        <w:t xml:space="preserve">op verschillende locaties </w:t>
      </w:r>
      <w:r>
        <w:t xml:space="preserve">verschillende kwalitatieve waarden heeft, die in een geo-informatieobject worden vastgelegd. </w:t>
      </w:r>
      <w:r w:rsidRPr="00531B97">
        <w:t xml:space="preserve">Een (fictief) voorbeeld voor de omgevingswaarde duurzame energie: ‘voldoende om in de energiebehoefte van alle </w:t>
      </w:r>
      <w:r>
        <w:t>huishoudens</w:t>
      </w:r>
      <w:r w:rsidRPr="00531B97">
        <w:t xml:space="preserve"> te voorzien’</w:t>
      </w:r>
      <w:r>
        <w:t xml:space="preserve"> voor locatie A, </w:t>
      </w:r>
      <w:r w:rsidRPr="00F41EA8">
        <w:t xml:space="preserve">‘voldoende om in de energiebehoefte van alle </w:t>
      </w:r>
      <w:r>
        <w:t>kleinschalige bedrijven</w:t>
      </w:r>
      <w:r w:rsidRPr="00F41EA8">
        <w:t xml:space="preserve"> te voorzien’ voor locatie </w:t>
      </w:r>
      <w:r>
        <w:t>B</w:t>
      </w:r>
      <w:r w:rsidRPr="00531B97">
        <w:t>.</w:t>
      </w:r>
      <w:r>
        <w:t xml:space="preserve"> </w:t>
      </w:r>
    </w:p>
    <w:p w14:paraId="7915AB3C" w14:textId="5BC8D3B0" w:rsidR="00C34A7B" w:rsidRDefault="00590129" w:rsidP="00C34A7B">
      <w:pPr>
        <w:pStyle w:val="Opsommingtekens3"/>
      </w:pPr>
      <w:r w:rsidRPr="00886EF3">
        <w:rPr>
          <w:i/>
          <w:iCs/>
        </w:rPr>
        <w:t>kwantitatieveWaarde</w:t>
      </w:r>
      <w:r>
        <w:rPr>
          <w:i/>
          <w:iCs/>
        </w:rPr>
        <w:t xml:space="preserve">: </w:t>
      </w:r>
      <w:r w:rsidRPr="00886EF3">
        <w:t>dit attribuut</w:t>
      </w:r>
      <w:r>
        <w:t xml:space="preserve"> </w:t>
      </w:r>
      <w:r w:rsidRPr="00127AFE">
        <w:t>wordt gekozen</w:t>
      </w:r>
      <w:r>
        <w:t xml:space="preserve"> b</w:t>
      </w:r>
      <w:r w:rsidRPr="006B512F">
        <w:t xml:space="preserve">ij een kwantitatieve </w:t>
      </w:r>
      <w:r>
        <w:t xml:space="preserve">oftewel numerieke </w:t>
      </w:r>
      <w:r w:rsidRPr="006B512F">
        <w:t>vastlegging van de omgevingswaarde</w:t>
      </w:r>
      <w:r>
        <w:t>. Bij h</w:t>
      </w:r>
      <w:r w:rsidRPr="00F17133">
        <w:t xml:space="preserve">et attribuut </w:t>
      </w:r>
      <w:r w:rsidRPr="00886EF3">
        <w:rPr>
          <w:i/>
          <w:iCs/>
        </w:rPr>
        <w:t>kwantitatieveWaarde</w:t>
      </w:r>
      <w:r w:rsidRPr="00F17133">
        <w:t xml:space="preserve"> </w:t>
      </w:r>
      <w:r>
        <w:t xml:space="preserve">worden de waarden die voor de verschillende locaties gelden in getallen vastgelegd. Wanneer dit attribuut is gekozen, moet ook het attribuut </w:t>
      </w:r>
      <w:r w:rsidRPr="00886EF3">
        <w:rPr>
          <w:i/>
          <w:iCs/>
        </w:rPr>
        <w:t>eenheid</w:t>
      </w:r>
      <w:r>
        <w:t xml:space="preserve"> worden toegepast. Dat wordt verderop in deze subparagraaf toegelicht, zie daarvoor ook de toelichting op de betreffende constraint.</w:t>
      </w:r>
    </w:p>
    <w:p w14:paraId="6026458F" w14:textId="6F9C67F5" w:rsidR="00C34A7B" w:rsidRDefault="00590129">
      <w:pPr>
        <w:pStyle w:val="Opsommingtekens3"/>
      </w:pPr>
      <w:r w:rsidRPr="00886EF3">
        <w:rPr>
          <w:i/>
          <w:iCs/>
        </w:rPr>
        <w:t>waardeInRegeltekst</w:t>
      </w:r>
      <w:r>
        <w:rPr>
          <w:i/>
          <w:iCs/>
        </w:rPr>
        <w:t>:</w:t>
      </w:r>
      <w:r>
        <w:t xml:space="preserve"> di</w:t>
      </w:r>
      <w:r w:rsidRPr="0091636E">
        <w:t>t attribuut</w:t>
      </w:r>
      <w:r w:rsidRPr="005020E3">
        <w:t xml:space="preserve"> </w:t>
      </w:r>
      <w:r>
        <w:t xml:space="preserve">wordt gebruikt in die gevallen waarin </w:t>
      </w:r>
      <w:r w:rsidRPr="002F49C7">
        <w:t xml:space="preserve">het bevoegd gezag het wel wenselijk vindt om een omgevingswaarde </w:t>
      </w:r>
      <w:r>
        <w:t>met het IMOW-object</w:t>
      </w:r>
      <w:r w:rsidRPr="002F49C7">
        <w:t xml:space="preserve"> Omgevingswaarde te annoteren</w:t>
      </w:r>
      <w:r>
        <w:t xml:space="preserve"> </w:t>
      </w:r>
      <w:r w:rsidRPr="002F49C7">
        <w:t xml:space="preserve">maar niet de waarden van de omgevingswaarde aan de annotatie wil toevoegen en in een geografisch informatieobject wil vastleggen. </w:t>
      </w:r>
      <w:r>
        <w:t xml:space="preserve">De omgevingswaarde </w:t>
      </w:r>
      <w:r w:rsidRPr="007D5E42">
        <w:t xml:space="preserve">wordt </w:t>
      </w:r>
      <w:r>
        <w:t xml:space="preserve">dan wel </w:t>
      </w:r>
      <w:r w:rsidRPr="007D5E42">
        <w:t xml:space="preserve">op een kaart weergegeven </w:t>
      </w:r>
      <w:r>
        <w:t xml:space="preserve">en is ook </w:t>
      </w:r>
      <w:r w:rsidRPr="00906315">
        <w:t>in het Omgevingsloket als omgevingswaarde bevraagbaar</w:t>
      </w:r>
      <w:r>
        <w:t>.</w:t>
      </w:r>
      <w:r w:rsidRPr="00906315">
        <w:t xml:space="preserve"> </w:t>
      </w:r>
      <w:r w:rsidRPr="002F49C7">
        <w:t>D</w:t>
      </w:r>
      <w:r>
        <w:t>eze optie</w:t>
      </w:r>
      <w:r w:rsidRPr="002F49C7">
        <w:t xml:space="preserve"> </w:t>
      </w:r>
      <w:r>
        <w:t xml:space="preserve">kan bijvoorbeeld gebruikt worden </w:t>
      </w:r>
      <w:r w:rsidRPr="002F49C7">
        <w:t xml:space="preserve">wanneer een omgevingswaarde overal waar hij voorkomt dezelfde waarde heeft en bij heel complexe waarden. </w:t>
      </w:r>
      <w:r>
        <w:t xml:space="preserve">Een voorbeeld van dat laatste is deze Juridische regel: “Voor zwaveldioxide geldt als ten hoogste toelaatbare concentratie 350 </w:t>
      </w:r>
      <w:r w:rsidRPr="007255F5">
        <w:t>μg</w:t>
      </w:r>
      <w:r>
        <w:t>/m</w:t>
      </w:r>
      <w:r w:rsidRPr="00886EF3">
        <w:rPr>
          <w:vertAlign w:val="superscript"/>
        </w:rPr>
        <w:t>3</w:t>
      </w:r>
      <w:r>
        <w:t xml:space="preserve"> als uurgemiddelde dat ten hoogste 24 maal per kalenderjaar wordt overschreden.” Bij de keuze voor </w:t>
      </w:r>
      <w:r w:rsidRPr="00886EF3">
        <w:rPr>
          <w:i/>
          <w:iCs/>
        </w:rPr>
        <w:t>waardeInRegeltekst</w:t>
      </w:r>
      <w:r>
        <w:t xml:space="preserve"> </w:t>
      </w:r>
      <w:r w:rsidRPr="00E925D6">
        <w:t xml:space="preserve">verschijnt </w:t>
      </w:r>
      <w:r>
        <w:t>bij raadpleging in de viewer de tekst ‘</w:t>
      </w:r>
      <w:r w:rsidRPr="000462C4">
        <w:t>waarde staat in regeltekst</w:t>
      </w:r>
      <w:r>
        <w:t xml:space="preserve">’. Met deze toepassing wordt voorkomen dat een waarde zowel in de Regeltekst als in het geo-informatieobject wordt opgenomen. Zo’n dubbel voorkomen is juridisch ongewenst en zou ook tot situaties kunnen leiden waarbij in de Regeltekst een andere waarde staat dan in </w:t>
      </w:r>
      <w:r w:rsidRPr="00D86816">
        <w:t>het geo-informatieobject</w:t>
      </w:r>
      <w:r>
        <w:t>.</w:t>
      </w:r>
    </w:p>
    <w:p w14:paraId="69FC903D" w14:textId="4D155400" w:rsidR="00C34A7B" w:rsidRPr="00050909" w:rsidRDefault="00590129" w:rsidP="00C34A7B">
      <w:pPr>
        <w:ind w:left="454"/>
      </w:pPr>
      <w:r>
        <w:t xml:space="preserve">De waarden die worden vastgelegd met </w:t>
      </w:r>
      <w:r w:rsidRPr="006C3EB8">
        <w:rPr>
          <w:i/>
          <w:iCs/>
        </w:rPr>
        <w:t>kwalitatieveWaarde</w:t>
      </w:r>
      <w:r w:rsidRPr="00EE6328">
        <w:t xml:space="preserve">, </w:t>
      </w:r>
      <w:r w:rsidRPr="006C3EB8">
        <w:rPr>
          <w:i/>
          <w:iCs/>
        </w:rPr>
        <w:t>kwantitatieveWaarde</w:t>
      </w:r>
      <w:r w:rsidRPr="00EE6328">
        <w:t xml:space="preserve"> en </w:t>
      </w:r>
      <w:r w:rsidRPr="006C3EB8">
        <w:rPr>
          <w:i/>
          <w:iCs/>
        </w:rPr>
        <w:t>waardeInRegeltekst</w:t>
      </w:r>
      <w:r>
        <w:t xml:space="preserve"> worden vastgelegd in geografische informatieobjecten en krijgen daarmee hun juridische borging.</w:t>
      </w:r>
    </w:p>
    <w:p w14:paraId="1C926175" w14:textId="2ECB5403" w:rsidR="00C34A7B" w:rsidRDefault="00590129" w:rsidP="00C34A7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De waardelijst is </w:t>
      </w:r>
      <w:r w:rsidR="00BD20C3">
        <w:t>uitbreidbaar</w:t>
      </w:r>
      <w:r w:rsidRPr="00681B8B">
        <w:t xml:space="preserve">: wanneer de gewenste eenheid in de waardelijst voorkomt, wordt die gebruikt. Wanneer de gewenste eenheid niet voorkomt </w:t>
      </w:r>
      <w:r>
        <w:t>in</w:t>
      </w:r>
      <w:r w:rsidRPr="00681B8B">
        <w:t xml:space="preserve"> de waardelijst wordt een eigen eenheid gekozen.</w:t>
      </w:r>
      <w:r>
        <w:t xml:space="preserve"> De plaatsing van het attribuut </w:t>
      </w:r>
      <w:r w:rsidRPr="006C3EB8">
        <w:rPr>
          <w:i/>
          <w:iCs/>
        </w:rPr>
        <w:t>eenheid</w:t>
      </w:r>
      <w:r>
        <w:t xml:space="preserve"> bij Norm verplicht er toe om alle voorkomens van een specifieke norm in dezelfde eenheid uit te drukken. Daardoor komen in een geo-informatieobject ook alleen waarden voor met </w:t>
      </w:r>
      <w:r>
        <w:lastRenderedPageBreak/>
        <w:t xml:space="preserve">dezelfde eenheid. Dit voorkomt bij voorbeeld dat een bepaalde omgevingswaarde de ene keer in meters en de andere keer in decimeters wordt uitgedrukt. </w:t>
      </w:r>
    </w:p>
    <w:p w14:paraId="163C488B" w14:textId="1D840E1C" w:rsidR="00C34A7B" w:rsidRDefault="00590129" w:rsidP="00C34A7B">
      <w:pPr>
        <w:pStyle w:val="Opsommingtekens1"/>
      </w:pPr>
      <w:r w:rsidRPr="006C3EB8">
        <w:rPr>
          <w:i/>
          <w:iCs/>
        </w:rPr>
        <w:t>specifiekeSymbolisatie</w:t>
      </w:r>
      <w:r w:rsidRPr="00AD21D1">
        <w:t>:</w:t>
      </w:r>
      <w:r>
        <w:t xml:space="preserve"> </w:t>
      </w:r>
      <w:r w:rsidRPr="00BE79D3">
        <w:t xml:space="preserve">het attribuut waarmee wordt aangegeven dat </w:t>
      </w:r>
      <w:r>
        <w:t xml:space="preserve">een bepaalde waarde (of een reeks of zelfs alle waarden) van </w:t>
      </w:r>
      <w:r w:rsidRPr="00BE79D3">
        <w:t xml:space="preserve">deze </w:t>
      </w:r>
      <w:r>
        <w:t>omgevingswaarde</w:t>
      </w:r>
      <w:r w:rsidRPr="00BE79D3">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w:t>
      </w:r>
      <w:r>
        <w:t xml:space="preserve">de waarde(n) van de omgevingswaarde </w:t>
      </w:r>
      <w:r w:rsidRPr="00BE79D3">
        <w:t>wil weergeven.</w:t>
      </w:r>
      <w:r>
        <w:t xml:space="preserve"> Het is bijvoorbeeld mogelijk om van een omgevingswaarde alle waarden die liggen tussen 0 en 5 met een rode kleur weer te geven en alle waarden die liggen tussen 6 en 10 met een blauwe kleur. </w:t>
      </w:r>
      <w:r w:rsidRPr="005276EA">
        <w:t xml:space="preserve">Wanneer het attribuut </w:t>
      </w:r>
      <w:r w:rsidRPr="006C3EB8">
        <w:rPr>
          <w:i/>
          <w:iCs/>
        </w:rPr>
        <w:t>specifiekeSymbolisatie</w:t>
      </w:r>
      <w:r w:rsidRPr="005276EA">
        <w:t xml:space="preserve"> is toegevoegd, is dat het attribuut dat voor de weergave zorgt. Het gaat dan dus boven de weergave-werking van het attribuut </w:t>
      </w:r>
      <w:r w:rsidRPr="006C3EB8">
        <w:rPr>
          <w:i/>
          <w:iCs/>
        </w:rPr>
        <w:t>groep</w:t>
      </w:r>
      <w:r w:rsidRPr="005276EA">
        <w:t>.</w:t>
      </w:r>
    </w:p>
    <w:p w14:paraId="37AC8BFF" w14:textId="551FDF34" w:rsidR="00C34A7B" w:rsidRDefault="00590129" w:rsidP="00C34A7B">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C34A7B" w:rsidRDefault="00C34A7B" w:rsidP="00C34A7B"/>
    <w:p w14:paraId="5536BCDC" w14:textId="77777777" w:rsidR="00C34A7B" w:rsidRPr="006C3EB8" w:rsidRDefault="00590129" w:rsidP="00C34A7B">
      <w:pPr>
        <w:rPr>
          <w:i/>
          <w:iCs/>
        </w:rPr>
      </w:pPr>
      <w:r w:rsidRPr="006C3EB8">
        <w:rPr>
          <w:i/>
          <w:iCs/>
        </w:rPr>
        <w:t>Constraints</w:t>
      </w:r>
    </w:p>
    <w:p w14:paraId="2FF82E9F" w14:textId="3321DD34" w:rsidR="00C34A7B" w:rsidRDefault="00590129" w:rsidP="00C34A7B">
      <w:pPr>
        <w:pStyle w:val="Opsommingtekens1"/>
      </w:pPr>
      <w:r w:rsidRPr="006C3EB8">
        <w:rPr>
          <w:i/>
          <w:iCs/>
        </w:rPr>
        <w:t>waarde is kwalitatief of kwantitatief of waardeInRegeltekst</w:t>
      </w:r>
      <w:r>
        <w:t>: deze constraint</w:t>
      </w:r>
      <w:r w:rsidRPr="00E027DA">
        <w:t>, die geldt voor Normwaarde,</w:t>
      </w:r>
      <w:r>
        <w:t xml:space="preserve"> houdt in dat er bij Normwaarde altijd één van de genoemde attributen gekozen moet worden, met andere woorden: het is verplicht dat er precies één van de drie voorkomt, niet minder en niet meer.</w:t>
      </w:r>
    </w:p>
    <w:p w14:paraId="67C5603C" w14:textId="2E84E34F" w:rsidR="00C34A7B" w:rsidRDefault="00590129" w:rsidP="00C34A7B">
      <w:pPr>
        <w:pStyle w:val="Opsommingtekens1"/>
      </w:pPr>
      <w:r w:rsidRPr="006C3EB8">
        <w:rPr>
          <w:i/>
          <w:iCs/>
        </w:rPr>
        <w:t>eenheid alleen bij kwantitatieve normwaarden</w:t>
      </w:r>
      <w:r>
        <w:t>: deze constraint</w:t>
      </w:r>
      <w:r w:rsidRPr="0084633F">
        <w:t xml:space="preserve">, die geldt voor het attribuut </w:t>
      </w:r>
      <w:r w:rsidRPr="006C3EB8">
        <w:rPr>
          <w:i/>
          <w:iCs/>
        </w:rPr>
        <w:t>eenheid</w:t>
      </w:r>
      <w:r w:rsidRPr="0084633F">
        <w:t xml:space="preserve"> bij Norm</w:t>
      </w:r>
      <w:r>
        <w:t xml:space="preserve">, legt vast dat het attribuut </w:t>
      </w:r>
      <w:r w:rsidRPr="006C3EB8">
        <w:rPr>
          <w:i/>
          <w:iCs/>
        </w:rPr>
        <w:t>eenheid</w:t>
      </w:r>
      <w:r>
        <w:t xml:space="preserve"> alleen gebruikt mag worden indien bij Normwaarde is gekozen voor de optie </w:t>
      </w:r>
      <w:r w:rsidRPr="006C3EB8">
        <w:rPr>
          <w:i/>
          <w:iCs/>
        </w:rPr>
        <w:t>kwantitatieveWaarde</w:t>
      </w:r>
      <w:r>
        <w:t>.</w:t>
      </w:r>
    </w:p>
    <w:p w14:paraId="65F47F64" w14:textId="77777777" w:rsidR="00C34A7B" w:rsidRDefault="00C34A7B" w:rsidP="00C34A7B"/>
    <w:p w14:paraId="3CB4516E" w14:textId="64A2217E" w:rsidR="00C34A7B" w:rsidRDefault="00590129" w:rsidP="00C34A7B">
      <w:r w:rsidRPr="00766E62">
        <w:t xml:space="preserve">De eerste keer dat een specifieke </w:t>
      </w:r>
      <w:r>
        <w:t>omgevingswaarde</w:t>
      </w:r>
      <w:r w:rsidRPr="00766E62">
        <w:t xml:space="preserve"> (bij voorbeeld </w:t>
      </w:r>
      <w:r>
        <w:t>de omgevingswaarde ‘veiligheid primaire waterkeringen’</w:t>
      </w:r>
      <w:r w:rsidRPr="00766E62">
        <w:t xml:space="preserve">) in een </w:t>
      </w:r>
      <w:r>
        <w:t xml:space="preserve">omgevingsdocument </w:t>
      </w:r>
      <w:r w:rsidRPr="00766E62">
        <w:t xml:space="preserve">in een Juridische regel voorkomt, wordt deze met </w:t>
      </w:r>
      <w:r>
        <w:t>het IMOW-object Omgevingswaarde</w:t>
      </w:r>
      <w:r w:rsidRPr="00766E62">
        <w:t xml:space="preserve"> geannoteerd, met een verwijzing naar de </w:t>
      </w:r>
      <w:r>
        <w:t xml:space="preserve">Locatie die </w:t>
      </w:r>
      <w:r w:rsidRPr="00766E62">
        <w:t xml:space="preserve">bij die Juridische regel </w:t>
      </w:r>
      <w:r>
        <w:t>hoort</w:t>
      </w:r>
      <w:r w:rsidRPr="00766E62">
        <w:t xml:space="preserve">. </w:t>
      </w:r>
      <w:r w:rsidR="00AE2342">
        <w:t>Als</w:t>
      </w:r>
      <w:r>
        <w:t xml:space="preserve"> in een </w:t>
      </w:r>
      <w:r w:rsidR="00AE2342">
        <w:t>volgende</w:t>
      </w:r>
      <w:r>
        <w:t xml:space="preserve"> Juridische regel </w:t>
      </w:r>
      <w:r w:rsidRPr="00766E62">
        <w:t xml:space="preserve">diezelfde </w:t>
      </w:r>
      <w:r>
        <w:t>omgevingswaarde</w:t>
      </w:r>
      <w:r w:rsidRPr="00766E62">
        <w:t xml:space="preserve"> </w:t>
      </w:r>
      <w:r>
        <w:t>wordt gebruikt</w:t>
      </w:r>
      <w:r w:rsidRPr="00766E62">
        <w:t xml:space="preserve">, wordt in die Juridische regel volstaan met een verwijzing naar </w:t>
      </w:r>
      <w:r>
        <w:t xml:space="preserve">het </w:t>
      </w:r>
      <w:r w:rsidRPr="00766E62">
        <w:t xml:space="preserve">betreffende al bestaande </w:t>
      </w:r>
      <w:r>
        <w:t>Omgevingswaarde</w:t>
      </w:r>
      <w:r w:rsidRPr="00766E62">
        <w:t>-</w:t>
      </w:r>
      <w:r>
        <w:t>object</w:t>
      </w:r>
      <w:r w:rsidRPr="00766E62">
        <w:t xml:space="preserve">, </w:t>
      </w:r>
      <w:r>
        <w:t xml:space="preserve">en wordt verwezen </w:t>
      </w:r>
      <w:r w:rsidRPr="00766E62">
        <w:t xml:space="preserve">naar de </w:t>
      </w:r>
      <w:r>
        <w:t xml:space="preserve">Locatie die </w:t>
      </w:r>
      <w:r w:rsidRPr="00766E62">
        <w:t xml:space="preserve">bij </w:t>
      </w:r>
      <w:r>
        <w:t xml:space="preserve">de nieuwe </w:t>
      </w:r>
      <w:r w:rsidRPr="00766E62">
        <w:t xml:space="preserve">Juridische regel </w:t>
      </w:r>
      <w:r>
        <w:t>hoort</w:t>
      </w:r>
      <w:r w:rsidRPr="00766E62">
        <w:t xml:space="preserve">. Op deze manier is van iedere </w:t>
      </w:r>
      <w:r>
        <w:t xml:space="preserve">afzonderlijke </w:t>
      </w:r>
      <w:r w:rsidRPr="00766E62">
        <w:t xml:space="preserve">Juridische regel over die </w:t>
      </w:r>
      <w:r>
        <w:t>omgevingswaarde</w:t>
      </w:r>
      <w:r w:rsidRPr="00766E62">
        <w:t xml:space="preserve"> te zien welke Locatie er bij hoort en is ook zichtbaar welke Locaties horen bij de specifieke </w:t>
      </w:r>
      <w:r>
        <w:t>Omgevingswaarde</w:t>
      </w:r>
      <w:r w:rsidRPr="00766E62">
        <w:t>.</w:t>
      </w:r>
      <w:r>
        <w:t xml:space="preserve"> </w:t>
      </w:r>
      <w:r w:rsidRPr="003B5EB9">
        <w:t xml:space="preserve">Een </w:t>
      </w:r>
      <w:r>
        <w:t>Omgevingswaarde</w:t>
      </w:r>
      <w:r w:rsidRPr="003B5EB9">
        <w:t xml:space="preserve"> heeft dus altijd </w:t>
      </w:r>
      <w:r>
        <w:t xml:space="preserve">met </w:t>
      </w:r>
      <w:r w:rsidRPr="003B5EB9">
        <w:t>1 of meer Juridische regels een relatie.</w:t>
      </w:r>
    </w:p>
    <w:p w14:paraId="4F127264" w14:textId="77777777" w:rsidR="00C34A7B" w:rsidRPr="00F62F31" w:rsidRDefault="00590129" w:rsidP="00C34A7B">
      <w:pPr>
        <w:pStyle w:val="Kop4"/>
      </w:pPr>
      <w:bookmarkStart w:id="185" w:name="_Ref_e35c375eb3c7373719bace4643a72c74_1"/>
      <w:bookmarkStart w:id="186" w:name="_Toc38307982"/>
      <w:r>
        <w:t xml:space="preserve">Objecttype </w:t>
      </w:r>
      <w:r w:rsidRPr="00F62F31">
        <w:t>Omgevingsnorm</w:t>
      </w:r>
      <w:bookmarkEnd w:id="185"/>
      <w:bookmarkEnd w:id="186"/>
    </w:p>
    <w:p w14:paraId="11BB4617" w14:textId="6A7D57C6" w:rsidR="00C34A7B" w:rsidRPr="00F62F31" w:rsidRDefault="00590129" w:rsidP="00C34A7B">
      <w:pPr>
        <w:pStyle w:val="Kop5"/>
      </w:pPr>
      <w:bookmarkStart w:id="187" w:name="_Ref_09f81c3f66ce87a1bd0d409d96e00e2c_1"/>
      <w:bookmarkStart w:id="188" w:name="_Toc38307983"/>
      <w:r w:rsidRPr="00F62F31">
        <w:t>Toelichting</w:t>
      </w:r>
      <w:r w:rsidRPr="00827453">
        <w:t xml:space="preserve"> op de toepassing</w:t>
      </w:r>
      <w:bookmarkEnd w:id="187"/>
      <w:bookmarkEnd w:id="188"/>
    </w:p>
    <w:p w14:paraId="0F612F7C" w14:textId="71CBA096" w:rsidR="00C34A7B" w:rsidRDefault="00590129" w:rsidP="00C34A7B">
      <w:r>
        <w:t xml:space="preserve">In omgevingsdocumenten kunnen normen </w:t>
      </w:r>
      <w:r w:rsidRPr="008B7562">
        <w:t xml:space="preserve">met bijbehorende waarden </w:t>
      </w:r>
      <w:r>
        <w:t>worden opgenomen. Dat kan gedaan worden door norm én waarden en een beschrijving van de locatie in de Juridische regel op te nemen. Een (fictief) voorbeeld daarvan voor het omgevingsplan is: ‘De geurbelasting door activiteiten op een geurgevoelig gebouw bedraagt in de hele gemeente niet meer dan 3,0 odour units’. Een voorbeeld voor de waterschapsverordening: ‘</w:t>
      </w:r>
      <w:r w:rsidRPr="009E2E17">
        <w:t>De boordiepte bij het plaatsen van pijlers in een watergang mag nooit meer zijn dan 15 meter.</w:t>
      </w:r>
      <w:r>
        <w:t xml:space="preserve">’ De standaarden staan er niet aan in de weg om dit ver door te voeren door alle locaties en waarden in de tekst op te nemen. </w:t>
      </w:r>
      <w:r>
        <w:fldChar w:fldCharType="begin"/>
      </w:r>
      <w:r>
        <w:instrText xml:space="preserve"> REF _Ref_09f81c3f66ce87a1bd0d409d96e00e2c_2 \n \h </w:instrText>
      </w:r>
      <w:r>
        <w:fldChar w:fldCharType="separate"/>
      </w:r>
      <w:r w:rsidR="00FD00CC">
        <w:t>Figuur 32</w:t>
      </w:r>
      <w:r>
        <w:fldChar w:fldCharType="end"/>
      </w:r>
      <w:r>
        <w:t xml:space="preserve"> geeft daar</w:t>
      </w:r>
      <w:r w:rsidR="00475C9B">
        <w:t>van</w:t>
      </w:r>
      <w:r>
        <w:t xml:space="preserve"> een voorbeeld voor het </w:t>
      </w:r>
      <w:r>
        <w:lastRenderedPageBreak/>
        <w:t xml:space="preserve">omgevingsplan en </w:t>
      </w:r>
      <w:r>
        <w:fldChar w:fldCharType="begin"/>
      </w:r>
      <w:r>
        <w:instrText xml:space="preserve"> REF _Ref_09f81c3f66ce87a1bd0d409d96e00e2c_3 \n \h </w:instrText>
      </w:r>
      <w:r>
        <w:fldChar w:fldCharType="separate"/>
      </w:r>
      <w:r w:rsidR="00FD00CC">
        <w:t>Figuur 33</w:t>
      </w:r>
      <w:r>
        <w:fldChar w:fldCharType="end"/>
      </w:r>
      <w:r>
        <w:t xml:space="preserve"> geeft een voorbeeld van die toepassing in de waterschapsverordening:</w:t>
      </w:r>
    </w:p>
    <w:p w14:paraId="2237D145" w14:textId="1453A612" w:rsidR="00C34A7B" w:rsidRDefault="00590129" w:rsidP="00C34A7B">
      <w:pPr>
        <w:pStyle w:val="Figuur"/>
      </w:pPr>
      <w:r>
        <w:rPr>
          <w:noProof/>
        </w:rPr>
        <w:drawing>
          <wp:inline distT="0" distB="0" distL="0" distR="0" wp14:anchorId="1ED2DB3B" wp14:editId="3C8AE8C2">
            <wp:extent cx="4102735" cy="1755775"/>
            <wp:effectExtent l="0" t="0" r="0" b="0"/>
            <wp:docPr id="635498300"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2">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C34A7B" w:rsidRDefault="00590129" w:rsidP="00C34A7B">
      <w:pPr>
        <w:pStyle w:val="Figuurbijschrift"/>
      </w:pPr>
      <w:bookmarkStart w:id="189" w:name="_Ref_09f81c3f66ce87a1bd0d409d96e00e2c_2"/>
      <w:r w:rsidRPr="000B1E58">
        <w:t xml:space="preserve">Weergave </w:t>
      </w:r>
      <w:r>
        <w:t xml:space="preserve">locaties en waarden </w:t>
      </w:r>
      <w:r w:rsidRPr="000B1E58">
        <w:t>in tekst</w:t>
      </w:r>
      <w:bookmarkEnd w:id="189"/>
      <w:r>
        <w:t>, voorbeeld omgevingsplan</w:t>
      </w:r>
    </w:p>
    <w:p w14:paraId="56CF37EB" w14:textId="48FA922F" w:rsidR="00C34A7B" w:rsidRPr="00641FC5" w:rsidRDefault="00590129" w:rsidP="00C34A7B">
      <w:pPr>
        <w:pStyle w:val="Figuur"/>
      </w:pPr>
      <w:r>
        <w:rPr>
          <w:noProof/>
        </w:rPr>
        <w:drawing>
          <wp:inline distT="0" distB="0" distL="0" distR="0" wp14:anchorId="63A439B9" wp14:editId="55E7D532">
            <wp:extent cx="3865245" cy="1487805"/>
            <wp:effectExtent l="0" t="0" r="1905" b="0"/>
            <wp:docPr id="1218055830"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3">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C34A7B" w:rsidRDefault="00590129" w:rsidP="00C34A7B">
      <w:pPr>
        <w:pStyle w:val="Figuurbijschrift"/>
      </w:pPr>
      <w:bookmarkStart w:id="190" w:name="_Ref_09f81c3f66ce87a1bd0d409d96e00e2c_3"/>
      <w:r w:rsidRPr="003F2FDB">
        <w:t xml:space="preserve">Weergave </w:t>
      </w:r>
      <w:r>
        <w:t>l</w:t>
      </w:r>
      <w:r w:rsidRPr="007B148F">
        <w:t>ocatie</w:t>
      </w:r>
      <w:r>
        <w:t>s</w:t>
      </w:r>
      <w:r w:rsidRPr="007B148F">
        <w:t xml:space="preserve"> en waarde</w:t>
      </w:r>
      <w:r>
        <w:t>n</w:t>
      </w:r>
      <w:r w:rsidRPr="007B148F">
        <w:t xml:space="preserve"> </w:t>
      </w:r>
      <w:r w:rsidRPr="003F2FDB">
        <w:t>in tekst, voorbeeld</w:t>
      </w:r>
      <w:r>
        <w:t xml:space="preserve"> waterschapsverordening</w:t>
      </w:r>
      <w:bookmarkEnd w:id="190"/>
    </w:p>
    <w:p w14:paraId="066275D6" w14:textId="088EC671" w:rsidR="00C34A7B" w:rsidRDefault="00590129" w:rsidP="00C34A7B">
      <w:r>
        <w:t>Vanuit het uitgangspunt dat iedere Regeltekst een werkingsgebied heeft, moet aan zo’n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C34A7B" w:rsidRDefault="00C34A7B" w:rsidP="00C34A7B"/>
    <w:p w14:paraId="7620D0A2" w14:textId="48417AC2" w:rsidR="00C34A7B" w:rsidRDefault="00590129" w:rsidP="00C34A7B">
      <w:r w:rsidRPr="00F62F31">
        <w:t xml:space="preserve">Het bevoegd gezag kan er </w:t>
      </w:r>
      <w:r>
        <w:t xml:space="preserve">echter ook </w:t>
      </w:r>
      <w:r w:rsidRPr="00F62F31">
        <w:t>voor kiezen om in een</w:t>
      </w:r>
      <w:r w:rsidRPr="00F62F31" w:rsidDel="007D692E">
        <w:t xml:space="preserve"> </w:t>
      </w:r>
      <w:r>
        <w:t xml:space="preserve">omgevingsdocument dergelijke </w:t>
      </w:r>
      <w:r w:rsidRPr="00F62F31">
        <w:t xml:space="preserve">normen die in een waarde worden uitgedrukt, op verschillende locaties verschillende waarden te geven en die </w:t>
      </w:r>
      <w:r>
        <w:t xml:space="preserve">bevraagbaar te maken en </w:t>
      </w:r>
      <w:r w:rsidRPr="00F62F31">
        <w:t xml:space="preserve">inzichtelijk </w:t>
      </w:r>
      <w:r>
        <w:t>weer te geven op een kaartbeeld</w:t>
      </w:r>
      <w:r w:rsidRPr="00F62F31">
        <w:t xml:space="preserve">. </w:t>
      </w:r>
      <w:r w:rsidRPr="008A7BAE">
        <w:t>Dit is mogelijk door de Juridische regel te annoteren met het IMOW-object</w:t>
      </w:r>
      <w:r w:rsidRPr="00F62F31">
        <w:t xml:space="preserve"> Omgevingsnorm.</w:t>
      </w:r>
      <w:r>
        <w:t xml:space="preserve"> </w:t>
      </w:r>
      <w:r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FD00CC">
        <w:t>de omgevingsverordening</w:t>
      </w:r>
      <w:r>
        <w:fldChar w:fldCharType="end"/>
      </w:r>
      <w:r w:rsidRPr="008A7BAE">
        <w:t xml:space="preserve"> voorkomen.</w:t>
      </w:r>
      <w:r>
        <w:t xml:space="preserve"> Omgevingsnorm is bedoeld voor norm-waarde-combinaties die niet bedoeld zijn als omgevingswaarde, dus niet voldoen aan de </w:t>
      </w:r>
      <w:r w:rsidRPr="00625523">
        <w:t>beschrijving van omgevingswaarde in afdeling 2.3 van de Omgevingswet.</w:t>
      </w:r>
    </w:p>
    <w:p w14:paraId="7B703203" w14:textId="511CBF99" w:rsidR="00C34A7B" w:rsidRDefault="00590129" w:rsidP="00C34A7B">
      <w:r w:rsidRPr="00625523">
        <w:t>Naar verwachting zullen er in</w:t>
      </w:r>
      <w:r>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Pr="00F62F31">
        <w:t xml:space="preserve">Er is geen </w:t>
      </w:r>
      <w:r>
        <w:t>symbolisatie</w:t>
      </w:r>
      <w:r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Pr="00F62F31">
        <w:lastRenderedPageBreak/>
        <w:t xml:space="preserve">omgevingsnormen in groepen in te delen. De groepen die gebruikt kunnen worden zijn opgenomen in een </w:t>
      </w:r>
      <w:r>
        <w:t>limitatieve waardelijst</w:t>
      </w:r>
      <w:r w:rsidRPr="00F62F31">
        <w:t xml:space="preserve">. </w:t>
      </w:r>
      <w:r w:rsidRPr="00625523">
        <w:t>Iedere (omgevings</w:t>
      </w:r>
      <w:r>
        <w:t>norm</w:t>
      </w:r>
      <w:r w:rsidRPr="00625523">
        <w:t xml:space="preserve">)groep heeft een eigen </w:t>
      </w:r>
      <w:r>
        <w:t>symbolisatie</w:t>
      </w:r>
      <w:r w:rsidRPr="00625523">
        <w:t>. Door te annoteren met het IMOW-object Omgevings</w:t>
      </w:r>
      <w:r>
        <w:t>norm</w:t>
      </w:r>
      <w:r w:rsidRPr="00625523">
        <w:t xml:space="preserve"> </w:t>
      </w:r>
      <w:r>
        <w:t xml:space="preserve">en daarbij de juiste waarde van de waardelijst Omgevingsnormgroep te kiezen, </w:t>
      </w:r>
      <w:r w:rsidRPr="00625523">
        <w:t xml:space="preserve">kunnen de </w:t>
      </w:r>
      <w:r w:rsidR="005D6936">
        <w:t>L</w:t>
      </w:r>
      <w:r w:rsidRPr="00625523">
        <w:t>ocaties van alle omgevings</w:t>
      </w:r>
      <w:r>
        <w:t>norm</w:t>
      </w:r>
      <w:r w:rsidRPr="00625523">
        <w:t xml:space="preserve">en in een (interactieve) viewer worden weergegeven op een kaart. Het is dan mogelijk om een integraal beeld van de </w:t>
      </w:r>
      <w:r w:rsidR="00216F17">
        <w:t>Locaties</w:t>
      </w:r>
      <w:r w:rsidRPr="00625523">
        <w:t xml:space="preserve"> van alle omgevings</w:t>
      </w:r>
      <w:r>
        <w:t>norm</w:t>
      </w:r>
      <w:r w:rsidRPr="00625523">
        <w:t xml:space="preserve">en weer te geven, maar ook om de </w:t>
      </w:r>
      <w:r w:rsidR="005D6936">
        <w:t>L</w:t>
      </w:r>
      <w:r w:rsidRPr="00625523">
        <w:t>ocaties van alle omgevings</w:t>
      </w:r>
      <w:r>
        <w:t>norm</w:t>
      </w:r>
      <w:r w:rsidRPr="00625523">
        <w:t>en van een bepaalde omgevings</w:t>
      </w:r>
      <w:r>
        <w:t>norm</w:t>
      </w:r>
      <w:r w:rsidRPr="00625523">
        <w:t xml:space="preserve">groep </w:t>
      </w:r>
      <w:r w:rsidRPr="005C2FA9">
        <w:t>of van een bepaald type Omgevings</w:t>
      </w:r>
      <w:r>
        <w:t>norm</w:t>
      </w:r>
      <w:r w:rsidRPr="005C2FA9">
        <w:t xml:space="preserve"> </w:t>
      </w:r>
      <w:r w:rsidRPr="00625523">
        <w:t>weer te geven.</w:t>
      </w:r>
    </w:p>
    <w:p w14:paraId="79425844" w14:textId="77777777" w:rsidR="00C34A7B" w:rsidRDefault="00C34A7B" w:rsidP="00C34A7B"/>
    <w:p w14:paraId="4ADE4295" w14:textId="497AAABF" w:rsidR="00C34A7B" w:rsidRPr="00F62F31" w:rsidRDefault="00590129" w:rsidP="00C34A7B">
      <w:r w:rsidRPr="00F62F31">
        <w:t xml:space="preserve">De waarden </w:t>
      </w:r>
      <w:r>
        <w:t xml:space="preserve">die een omgevingsnorm kan aannemen, </w:t>
      </w:r>
      <w:r w:rsidRPr="00F62F31">
        <w:t xml:space="preserve">kunnen numeriek zijn, maar ook </w:t>
      </w:r>
      <w:r w:rsidRPr="00635DA6">
        <w:t xml:space="preserve">kwalitatief oftewel </w:t>
      </w:r>
      <w:r w:rsidRPr="00F62F31">
        <w:t>in woorden worden beschreven.</w:t>
      </w:r>
      <w:r>
        <w:t xml:space="preserve"> </w:t>
      </w:r>
      <w:r w:rsidRPr="00476536">
        <w:t>De in woorden beschreven waarden kunnen in de Juridische regel worden opgenomen.</w:t>
      </w:r>
      <w:r w:rsidRPr="0084217A">
        <w:t xml:space="preserve"> Dat zal met name worden gedaan wanneer de omgevings</w:t>
      </w:r>
      <w:r>
        <w:t>norm</w:t>
      </w:r>
      <w:r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t xml:space="preserve"> </w:t>
      </w:r>
      <w:r w:rsidRPr="002B4439">
        <w:t xml:space="preserve">Bij die laatste methode staan de in woorden beschreven waarden niet in de </w:t>
      </w:r>
      <w:r w:rsidRPr="00EA730B">
        <w:t xml:space="preserve">Juridische regel. Dit wordt in subparagraaf </w:t>
      </w:r>
      <w:r>
        <w:fldChar w:fldCharType="begin"/>
      </w:r>
      <w:r>
        <w:instrText xml:space="preserve"> REF _Ref_aa2da0e7ec4d8bb9fbb8f98d9034bdce_1 </w:instrText>
      </w:r>
      <w:r w:rsidR="002137A7">
        <w:instrText>\n \h</w:instrText>
      </w:r>
      <w:r>
        <w:instrText xml:space="preserve"> </w:instrText>
      </w:r>
      <w:r>
        <w:fldChar w:fldCharType="separate"/>
      </w:r>
      <w:r w:rsidR="00FD00CC">
        <w:t>6.4.8.5</w:t>
      </w:r>
      <w:r>
        <w:fldChar w:fldCharType="end"/>
      </w:r>
      <w:r w:rsidRPr="00EA730B">
        <w:t xml:space="preserve"> verder toegelicht.</w:t>
      </w:r>
      <w:r w:rsidRPr="002B4439">
        <w:t>.</w:t>
      </w:r>
    </w:p>
    <w:p w14:paraId="4FB9E4F5" w14:textId="435FBCE4" w:rsidR="00C34A7B" w:rsidRPr="00F62F31" w:rsidRDefault="00C34A7B" w:rsidP="00C34A7B"/>
    <w:p w14:paraId="35566CAF" w14:textId="53356AE2" w:rsidR="00C34A7B" w:rsidRPr="00F62F31" w:rsidRDefault="00590129" w:rsidP="00C34A7B">
      <w:r w:rsidRPr="00CE50E6">
        <w:t xml:space="preserve">Het </w:t>
      </w:r>
      <w:r w:rsidR="00B13A6F" w:rsidRPr="00B13A6F">
        <w:t>objecttype</w:t>
      </w:r>
      <w:r w:rsidRPr="00CE50E6">
        <w:t xml:space="preserve"> Omgevings</w:t>
      </w:r>
      <w:r>
        <w:t>norm</w:t>
      </w:r>
      <w:r w:rsidRPr="00CE50E6">
        <w:t xml:space="preserve"> is </w:t>
      </w:r>
      <w:r>
        <w:t xml:space="preserve">primair </w:t>
      </w:r>
      <w:r w:rsidRPr="00CE50E6">
        <w:t xml:space="preserve">bedoeld voor het annoteren van </w:t>
      </w:r>
      <w:r>
        <w:t xml:space="preserve">rechtstreeks werkende </w:t>
      </w:r>
      <w:r w:rsidRPr="00CE50E6">
        <w:t>regels die daadwerkelijk een omgevings</w:t>
      </w:r>
      <w:r>
        <w:t>norm</w:t>
      </w:r>
      <w:r w:rsidRPr="00CE50E6">
        <w:t xml:space="preserve"> vaststellen en daar nadere bepalingen over geven</w:t>
      </w:r>
      <w:r>
        <w:t xml:space="preserve">. Het kan ook worden gebruikt in instructieregels om differentiatie aan te brengen in </w:t>
      </w:r>
      <w:r w:rsidRPr="00661539">
        <w:t xml:space="preserve">de waarden van omgevingsnormen die op grond van een instructieregel in een </w:t>
      </w:r>
      <w:r w:rsidRPr="001D4D20">
        <w:t xml:space="preserve">ander omgevingsdocument </w:t>
      </w:r>
      <w:r w:rsidRPr="00661539">
        <w:t xml:space="preserve">moeten worden opgenomen. Op die manier kunnen die waarden </w:t>
      </w:r>
      <w:r>
        <w:t xml:space="preserve">in de instructieregels </w:t>
      </w:r>
      <w:r w:rsidRPr="00661539">
        <w:t>door interactie met het kaartbeeld worden getoond en bevraagd. Een voorbeeld hiervan is de instructieregel die oplegt dat in een omgevingsplan voor gebied A de maximum inhoud van een agrarische bedrijfswoning niet meer mag zijn dan 400 m</w:t>
      </w:r>
      <w:r w:rsidRPr="00136083">
        <w:rPr>
          <w:vertAlign w:val="superscript"/>
        </w:rPr>
        <w:t>3</w:t>
      </w:r>
      <w:r w:rsidRPr="00661539">
        <w:t xml:space="preserve"> en in gebied B niet meer dan 600 m</w:t>
      </w:r>
      <w:r w:rsidRPr="00136083">
        <w:rPr>
          <w:vertAlign w:val="superscript"/>
        </w:rPr>
        <w:t>3</w:t>
      </w:r>
      <w:r w:rsidRPr="00661539">
        <w:t>.</w:t>
      </w:r>
      <w:r>
        <w:t xml:space="preserve"> </w:t>
      </w:r>
      <w:r w:rsidRPr="00CE50E6">
        <w:t>Daarom zijn de objecten Omgevings</w:t>
      </w:r>
      <w:r>
        <w:t>norm</w:t>
      </w:r>
      <w:r w:rsidRPr="00CE50E6">
        <w:t xml:space="preserve"> en Juridische regel in IMOW zo gemodelleerd dat </w:t>
      </w:r>
      <w:r>
        <w:t>d</w:t>
      </w:r>
      <w:r w:rsidRPr="00625523">
        <w:t xml:space="preserve">e annotatie </w:t>
      </w:r>
      <w:r w:rsidRPr="00341F44">
        <w:t>met het IMOW-object Omgevings</w:t>
      </w:r>
      <w:r>
        <w:t>norm</w:t>
      </w:r>
      <w:r w:rsidRPr="00341F44">
        <w:t xml:space="preserve"> </w:t>
      </w:r>
      <w:r>
        <w:t xml:space="preserve">kan worden </w:t>
      </w:r>
      <w:r w:rsidRPr="00625523">
        <w:t xml:space="preserve">gebruikt </w:t>
      </w:r>
      <w:r>
        <w:t xml:space="preserve">in combinatie met Juridische regels van het type Regel voor iedereen en van het type Instructieregel. Het is niet mogelijk om een Omgevingsnorm te gebruiken met </w:t>
      </w:r>
      <w:r w:rsidRPr="00CD4572">
        <w:t>Juridische regels van het type</w:t>
      </w:r>
      <w:r>
        <w:t xml:space="preserve"> Omgevingswaarde.</w:t>
      </w:r>
    </w:p>
    <w:p w14:paraId="091B0A87" w14:textId="03542C3A" w:rsidR="00C34A7B" w:rsidRDefault="00590129" w:rsidP="00C34A7B">
      <w:pPr>
        <w:pStyle w:val="Kop5"/>
      </w:pPr>
      <w:bookmarkStart w:id="191" w:name="_Toc38307984"/>
      <w:r w:rsidRPr="00832FDD">
        <w:t>Definitie</w:t>
      </w:r>
      <w:bookmarkEnd w:id="191"/>
    </w:p>
    <w:p w14:paraId="08B2E8C9" w14:textId="691A72EE" w:rsidR="00C34A7B" w:rsidRDefault="00590129" w:rsidP="00C34A7B">
      <w:r w:rsidRPr="00567D2A">
        <w:t>O</w:t>
      </w:r>
      <w:r>
        <w:t xml:space="preserve">mgevingsnorm is het objecttype voor omgevingsdocumenten </w:t>
      </w:r>
      <w:r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t>.</w:t>
      </w:r>
    </w:p>
    <w:p w14:paraId="6C82BD2C" w14:textId="2B16F220" w:rsidR="00C34A7B" w:rsidRDefault="00590129" w:rsidP="00C34A7B">
      <w:pPr>
        <w:pStyle w:val="Kop5"/>
      </w:pPr>
      <w:bookmarkStart w:id="192" w:name="_Toc38307985"/>
      <w:r>
        <w:t>Doel</w:t>
      </w:r>
      <w:bookmarkEnd w:id="192"/>
    </w:p>
    <w:p w14:paraId="2A538DAB" w14:textId="3F68E76D" w:rsidR="00C34A7B" w:rsidRDefault="00590129" w:rsidP="00C34A7B">
      <w:r>
        <w:t>Doel van het objecttype Omgevingsnorm is:</w:t>
      </w:r>
    </w:p>
    <w:p w14:paraId="21368F61" w14:textId="116D946D" w:rsidR="00C34A7B" w:rsidRDefault="00590129" w:rsidP="00C34A7B">
      <w:pPr>
        <w:pStyle w:val="Opsommingtekens1"/>
      </w:pPr>
      <w:r>
        <w:t>machineleesbaar vastleggen dat een Juridische regel en de bijbehorende Locatie(s) gaan over een omgevingsnorm;</w:t>
      </w:r>
    </w:p>
    <w:p w14:paraId="45273782" w14:textId="0ADF2638" w:rsidR="00C34A7B" w:rsidRDefault="00590129" w:rsidP="00C34A7B">
      <w:pPr>
        <w:pStyle w:val="Opsommingtekens1"/>
      </w:pPr>
      <w:r>
        <w:t>juridisch geborgd vastleggen welke waarde een omgevingsnorm op de verschillende Locaties heeft, zonder alle locaties en waarden in de Regeltekst op te moeten nemen;</w:t>
      </w:r>
    </w:p>
    <w:p w14:paraId="0C8943B5" w14:textId="6BDED247" w:rsidR="00C34A7B" w:rsidRDefault="00590129" w:rsidP="00C34A7B">
      <w:pPr>
        <w:pStyle w:val="Opsommingtekens1"/>
      </w:pPr>
      <w:r>
        <w:t xml:space="preserve">betekenisvol presenteren van de Locaties waar de regels over de omgevingsnorm gelden </w:t>
      </w:r>
      <w:r w:rsidRPr="003E0BC4">
        <w:t>in een viewer of op een kaart</w:t>
      </w:r>
      <w:r>
        <w:t>;</w:t>
      </w:r>
    </w:p>
    <w:p w14:paraId="06DEC109" w14:textId="7D4FBD00" w:rsidR="00C34A7B" w:rsidRPr="00135197" w:rsidRDefault="00590129" w:rsidP="00C34A7B">
      <w:pPr>
        <w:pStyle w:val="Opsommingtekens1"/>
      </w:pPr>
      <w:r>
        <w:t>kunnen filteren in een viewer of op een kaart.</w:t>
      </w:r>
    </w:p>
    <w:p w14:paraId="0299B119" w14:textId="6DA3D7F2" w:rsidR="00C34A7B" w:rsidRPr="00F62F31" w:rsidRDefault="00590129" w:rsidP="00C34A7B">
      <w:pPr>
        <w:pStyle w:val="Kop5"/>
      </w:pPr>
      <w:bookmarkStart w:id="193" w:name="_Toc38307986"/>
      <w:r w:rsidRPr="00F62F31">
        <w:lastRenderedPageBreak/>
        <w:t>Norm</w:t>
      </w:r>
      <w:bookmarkEnd w:id="193"/>
    </w:p>
    <w:p w14:paraId="41503705" w14:textId="3A39436D" w:rsidR="00C34A7B" w:rsidRPr="002859EA" w:rsidRDefault="00342D1F" w:rsidP="00C34A7B">
      <w:pPr>
        <w:pStyle w:val="Figuur"/>
      </w:pPr>
      <w:r>
        <w:rPr>
          <w:noProof/>
        </w:rPr>
        <w:drawing>
          <wp:inline distT="0" distB="0" distL="0" distR="0" wp14:anchorId="72B239A2" wp14:editId="1E238269">
            <wp:extent cx="5400040" cy="2889250"/>
            <wp:effectExtent l="0" t="0" r="0" b="0"/>
            <wp:docPr id="156382651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2889250"/>
                    </a:xfrm>
                    <a:prstGeom prst="rect">
                      <a:avLst/>
                    </a:prstGeom>
                  </pic:spPr>
                </pic:pic>
              </a:graphicData>
            </a:graphic>
          </wp:inline>
        </w:drawing>
      </w:r>
    </w:p>
    <w:p w14:paraId="09386566" w14:textId="5EF29FB3" w:rsidR="00C34A7B" w:rsidRPr="004A0D1D" w:rsidRDefault="00590129" w:rsidP="00C34A7B">
      <w:pPr>
        <w:pStyle w:val="Figuurbijschrift"/>
      </w:pPr>
      <w:r>
        <w:t>Uitsnede uit IMOW-diagram voor objecttype Omgevingsnorm</w:t>
      </w:r>
    </w:p>
    <w:p w14:paraId="5D2BB1FF" w14:textId="1CE57FD4" w:rsidR="00C34A7B" w:rsidRDefault="00590129" w:rsidP="00C34A7B">
      <w:r>
        <w:t>Omgevingsnorm is één van de verschijningsvormen van Norm. Samen kennen ze de volgende attributen:</w:t>
      </w:r>
    </w:p>
    <w:p w14:paraId="7DD8A504" w14:textId="5F9DB158" w:rsidR="00C34A7B" w:rsidRDefault="00590129" w:rsidP="00C34A7B">
      <w:pPr>
        <w:pStyle w:val="Opsommingtekens1"/>
      </w:pPr>
      <w:r w:rsidRPr="00D9363F">
        <w:rPr>
          <w:i/>
          <w:iCs/>
        </w:rPr>
        <w:t>identificatie</w:t>
      </w:r>
      <w:r>
        <w:t>: de unieke identificatie waaronder elk object van dit type bekend is.</w:t>
      </w:r>
      <w:r w:rsidRPr="00284547">
        <w:t xml:space="preserve"> </w:t>
      </w:r>
      <w:r>
        <w:t>Identificatie conform datatype NEN3610-ID.</w:t>
      </w:r>
      <w:r w:rsidRPr="00284547">
        <w:t xml:space="preserve"> </w:t>
      </w:r>
      <w:r>
        <w:t xml:space="preserve">Verplicht attribuut. </w:t>
      </w:r>
      <w:r w:rsidRPr="003435A7">
        <w:t>Komt 1 keer voor.</w:t>
      </w:r>
    </w:p>
    <w:p w14:paraId="0882BFF3" w14:textId="76C862E3" w:rsidR="00C34A7B" w:rsidRDefault="00590129" w:rsidP="00C34A7B">
      <w:pPr>
        <w:pStyle w:val="Opsommingtekens1"/>
      </w:pPr>
      <w:r>
        <w:rPr>
          <w:i/>
          <w:iCs/>
        </w:rPr>
        <w:t>n</w:t>
      </w:r>
      <w:r w:rsidRPr="00797F08">
        <w:rPr>
          <w:i/>
          <w:iCs/>
        </w:rPr>
        <w:t>aam</w:t>
      </w:r>
      <w:r>
        <w:t xml:space="preserve">: de naam van de omgevingsnorm </w:t>
      </w:r>
      <w:r w:rsidRPr="001728FB">
        <w:t>die wordt overgenomen uit of ontleend aan de naam of omschrijving van de betreffende omgevings</w:t>
      </w:r>
      <w:r>
        <w:t>norm</w:t>
      </w:r>
      <w:r w:rsidRPr="001728FB">
        <w:t xml:space="preserve"> in de Juridische regel</w:t>
      </w:r>
      <w:r>
        <w:t xml:space="preserve">. Het bevoegd gezag is vrij in de keuze van de naam. Verplicht attribuut. </w:t>
      </w:r>
      <w:r w:rsidRPr="003435A7">
        <w:t>Komt 1 keer voor.</w:t>
      </w:r>
    </w:p>
    <w:p w14:paraId="729C3A77" w14:textId="69DB0B2D" w:rsidR="00C34A7B" w:rsidRDefault="00590129" w:rsidP="00C34A7B">
      <w:pPr>
        <w:pStyle w:val="Opsommingtekens1"/>
      </w:pPr>
      <w:r w:rsidRPr="00136083">
        <w:rPr>
          <w:i/>
          <w:iCs/>
        </w:rPr>
        <w:t>type</w:t>
      </w:r>
      <w:r w:rsidRPr="006D12EE">
        <w:t>: het type van de norm waartoe de omgevings</w:t>
      </w:r>
      <w:r>
        <w:t>norm</w:t>
      </w:r>
      <w:r w:rsidRPr="006D12EE">
        <w:t xml:space="preserve"> behoort. Te kiezen uit de </w:t>
      </w:r>
      <w:r>
        <w:t>limitatieve waardelijst</w:t>
      </w:r>
      <w:r w:rsidRPr="006D12EE">
        <w:t xml:space="preserve"> 'Typenorm'. Verplicht attribuut. Komt 1 keer voor.</w:t>
      </w:r>
    </w:p>
    <w:p w14:paraId="1B0A7511" w14:textId="06814C24" w:rsidR="00C34A7B" w:rsidRDefault="00590129" w:rsidP="00C34A7B">
      <w:pPr>
        <w:pStyle w:val="Opsommingtekens1"/>
      </w:pPr>
      <w:r>
        <w:rPr>
          <w:i/>
          <w:iCs/>
        </w:rPr>
        <w:t>g</w:t>
      </w:r>
      <w:r w:rsidRPr="00797F08">
        <w:rPr>
          <w:i/>
          <w:iCs/>
        </w:rPr>
        <w:t>roep</w:t>
      </w:r>
      <w:r>
        <w:t xml:space="preserve">: de categorie waartoe de omgevingsnorm behoort. </w:t>
      </w:r>
      <w:r w:rsidR="00584415">
        <w:t xml:space="preserve">Attribuut dat zorgt voor symbolisatie conform de standaardweergave. </w:t>
      </w:r>
      <w:r>
        <w:t xml:space="preserve">Te kiezen uit de limitatieve waardelijst ‘Omgevingsnormgroep’. Verplicht attribuut. </w:t>
      </w:r>
      <w:r w:rsidRPr="003435A7">
        <w:t>Komt 1 keer voor.</w:t>
      </w:r>
    </w:p>
    <w:p w14:paraId="799EF529" w14:textId="56216F1A" w:rsidR="00C34A7B" w:rsidRDefault="00590129" w:rsidP="00C34A7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t xml:space="preserve"> </w:t>
      </w:r>
      <w:r w:rsidRPr="000109C6">
        <w:t>of in de Regeltekst worden opgenomen</w:t>
      </w:r>
      <w:r w:rsidRPr="00D37C58">
        <w:t xml:space="preserve">. </w:t>
      </w:r>
      <w:r>
        <w:t>Verplicht</w:t>
      </w:r>
      <w:r w:rsidRPr="00D37C58">
        <w:t xml:space="preserve"> attribuut. </w:t>
      </w:r>
      <w:r w:rsidRPr="00373618">
        <w:t xml:space="preserve">Komt zo vaak voor als gewenst. </w:t>
      </w:r>
      <w:r>
        <w:br/>
      </w:r>
      <w:r w:rsidRPr="00136083">
        <w:rPr>
          <w:i/>
          <w:iCs/>
        </w:rPr>
        <w:t>normwaarde</w:t>
      </w:r>
      <w:r>
        <w:t xml:space="preserve"> wordt ingevuld met de gegevensgroep Normwaarde die de volgende attributen kent:</w:t>
      </w:r>
    </w:p>
    <w:p w14:paraId="30DC0E7E" w14:textId="2F3A88A3" w:rsidR="00C34A7B" w:rsidRDefault="00590129" w:rsidP="00C34A7B">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C34A7B" w:rsidRPr="00D37C58" w:rsidRDefault="00590129" w:rsidP="00C34A7B">
      <w:pPr>
        <w:pStyle w:val="Opsommingtekens2"/>
      </w:pPr>
      <w:r>
        <w:t xml:space="preserve">een </w:t>
      </w:r>
      <w:r w:rsidRPr="00A97ECE">
        <w:t xml:space="preserve">verplichte </w:t>
      </w:r>
      <w:r>
        <w:t xml:space="preserve">keuze uit de volgende </w:t>
      </w:r>
      <w:r w:rsidRPr="00D37C58">
        <w:t>attribut</w:t>
      </w:r>
      <w:r>
        <w:t>en</w:t>
      </w:r>
      <w:r w:rsidRPr="00D37C58">
        <w:t>:</w:t>
      </w:r>
    </w:p>
    <w:p w14:paraId="74389A76" w14:textId="3B3A757A" w:rsidR="00C34A7B" w:rsidRPr="00D37C58" w:rsidRDefault="00590129" w:rsidP="00C34A7B">
      <w:pPr>
        <w:pStyle w:val="Opsommingtekens3"/>
      </w:pPr>
      <w:r w:rsidRPr="00D37C58">
        <w:rPr>
          <w:i/>
          <w:iCs/>
        </w:rPr>
        <w:t>kwalitatieveWaarde</w:t>
      </w:r>
      <w:r w:rsidRPr="00D37C58">
        <w:t>: de kwalitatief oftewel in woorden beschreven waarde van de omgevingsnorm</w:t>
      </w:r>
      <w:r>
        <w:t xml:space="preserve"> </w:t>
      </w:r>
      <w:r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t xml:space="preserve"> </w:t>
      </w:r>
      <w:r w:rsidRPr="003025DF">
        <w:t>De waarden worden in een geografisch informatieobject vastgelegd.</w:t>
      </w:r>
    </w:p>
    <w:p w14:paraId="3A8AA7D0" w14:textId="394AA2E2" w:rsidR="00C34A7B" w:rsidRPr="00D37C58" w:rsidRDefault="00590129" w:rsidP="00C34A7B">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Pr="00C15E78">
        <w:t>door middel van een getal.</w:t>
      </w:r>
      <w:r>
        <w:t xml:space="preserve"> </w:t>
      </w:r>
      <w:r w:rsidRPr="00DD3C29">
        <w:t>De waarden worden in een geografisch informatieobject vastgelegd.</w:t>
      </w:r>
    </w:p>
    <w:p w14:paraId="16375A17" w14:textId="577B1AA3" w:rsidR="00C34A7B" w:rsidRPr="00D37C58" w:rsidRDefault="00590129" w:rsidP="00C34A7B">
      <w:pPr>
        <w:pStyle w:val="Opsommingtekens3"/>
      </w:pPr>
      <w:r w:rsidRPr="00136083">
        <w:rPr>
          <w:i/>
          <w:iCs/>
        </w:rPr>
        <w:t>waardeInRegeltekst</w:t>
      </w:r>
      <w:r w:rsidRPr="00C77886">
        <w:t>: de kwalitatief oftewel in woorden beschreven waarde van de omgevings</w:t>
      </w:r>
      <w:r>
        <w:t>norm</w:t>
      </w:r>
      <w:r w:rsidRPr="00C77886">
        <w:t xml:space="preserve"> wanneer deze in de Regeltekst is opgenomen. Het bevoegd gezag is vrij in de keuze van de beschrijving van de waarde. Optioneel attribuut. Komt 0 of 1 keer voor.</w:t>
      </w:r>
    </w:p>
    <w:p w14:paraId="7B39F23C" w14:textId="1D4A0805" w:rsidR="00C34A7B" w:rsidRDefault="00590129" w:rsidP="00C34A7B">
      <w:pPr>
        <w:pStyle w:val="Opsommingtekens1"/>
      </w:pPr>
      <w:r w:rsidRPr="00136083">
        <w:rPr>
          <w:i/>
          <w:iCs/>
        </w:rPr>
        <w:t>eenheid</w:t>
      </w:r>
      <w:r w:rsidRPr="00F6634F">
        <w:t xml:space="preserve">: de grootheid waarin de numerieke waarde </w:t>
      </w:r>
      <w:r>
        <w:t xml:space="preserve">van de Omgevingsnorm </w:t>
      </w:r>
      <w:r w:rsidRPr="00F6634F">
        <w:t xml:space="preserve">wordt uitgedrukt. Het bevoegd gezag is vrij in de keuze van de eenheid, waarbij gebruik gemaakt kan worden van de </w:t>
      </w:r>
      <w:r>
        <w:t>uitbreidbare waardelijst</w:t>
      </w:r>
      <w:r w:rsidRPr="00F6634F">
        <w:t xml:space="preserve"> 'Eenheid'. </w:t>
      </w:r>
      <w:r w:rsidRPr="00890A9E">
        <w:t xml:space="preserve">Onder voorwaarde verplicht attribuut: alleen te gebruiken wanneer bij Normwaarde is gekozen voor het attribuut kwantitatieveWaarde; dan verplicht. </w:t>
      </w:r>
      <w:r w:rsidRPr="00F6634F">
        <w:t>Komt dan 1 keer voor.</w:t>
      </w:r>
    </w:p>
    <w:p w14:paraId="3C2269D4" w14:textId="038A18FB" w:rsidR="00C34A7B" w:rsidRPr="00136083" w:rsidRDefault="00590129" w:rsidP="00C34A7B">
      <w:pPr>
        <w:pStyle w:val="Opsommingtekens1"/>
      </w:pPr>
      <w:r w:rsidRPr="00136083">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030F11FF" w14:textId="1A8EBB2F" w:rsidR="00C34A7B" w:rsidRDefault="00590129" w:rsidP="00C34A7B">
      <w:pPr>
        <w:pStyle w:val="Opsommingtekens1"/>
      </w:pPr>
      <w:r w:rsidRPr="00D37C58">
        <w:rPr>
          <w:i/>
          <w:iCs/>
        </w:rPr>
        <w:t>locatieaanduiding</w:t>
      </w:r>
      <w:r w:rsidRPr="00D37C58">
        <w:t>: de verwijzing van een specifieke Omgevingsnorm naar (de identificatie van) de bijbehorende Locatie; attribuut dat de specifieke Locatie aanduidt waar deze annotatie Omgevingsnorm van toepassing is. Verplicht attribuut. Komt ten minste 1 keer voor.</w:t>
      </w:r>
    </w:p>
    <w:p w14:paraId="70258202" w14:textId="51E8421A" w:rsidR="00C34A7B" w:rsidRDefault="00C34A7B" w:rsidP="00C34A7B"/>
    <w:p w14:paraId="6C02D582" w14:textId="70AFB80A" w:rsidR="00C34A7B" w:rsidRDefault="00590129" w:rsidP="00C34A7B">
      <w:r>
        <w:t>Omgevingsnorm heeft de volgende constraints:</w:t>
      </w:r>
    </w:p>
    <w:p w14:paraId="563CC5CC" w14:textId="7BA84535" w:rsidR="00C34A7B" w:rsidRDefault="00590129" w:rsidP="00C34A7B">
      <w:pPr>
        <w:pStyle w:val="Opsommingtekens1"/>
      </w:pPr>
      <w:r>
        <w:t>waarde is kwalitatief of kwantitatief of waardeInRegeltekst;</w:t>
      </w:r>
    </w:p>
    <w:p w14:paraId="14CE63DA" w14:textId="5C1042EB" w:rsidR="00C34A7B" w:rsidRPr="00D37C58" w:rsidRDefault="00590129" w:rsidP="00C34A7B">
      <w:pPr>
        <w:pStyle w:val="Opsommingtekens1"/>
      </w:pPr>
      <w:r w:rsidRPr="003C43A3">
        <w:t>eenheid alleen bij kwantitatieve normwaarden.</w:t>
      </w:r>
    </w:p>
    <w:p w14:paraId="3931B9F1" w14:textId="1C6F5C61" w:rsidR="00C34A7B" w:rsidRDefault="00590129" w:rsidP="00C34A7B">
      <w:pPr>
        <w:pStyle w:val="Kop5"/>
      </w:pPr>
      <w:bookmarkStart w:id="194" w:name="_Ref_aa2da0e7ec4d8bb9fbb8f98d9034bdce_1"/>
      <w:bookmarkStart w:id="195" w:name="_Toc38307987"/>
      <w:r w:rsidRPr="00D320C2">
        <w:t>Toelichting op de norm</w:t>
      </w:r>
      <w:bookmarkEnd w:id="194"/>
      <w:bookmarkEnd w:id="195"/>
    </w:p>
    <w:p w14:paraId="5F014EC5" w14:textId="5037D0FA" w:rsidR="00C34A7B" w:rsidRDefault="00C34A7B" w:rsidP="00C34A7B"/>
    <w:p w14:paraId="0858F8DD" w14:textId="2D0987CC" w:rsidR="00C34A7B" w:rsidRPr="00BE339F" w:rsidRDefault="00590129" w:rsidP="00C34A7B">
      <w:pPr>
        <w:rPr>
          <w:i/>
          <w:iCs/>
        </w:rPr>
      </w:pPr>
      <w:r w:rsidRPr="00BE339F">
        <w:rPr>
          <w:i/>
          <w:iCs/>
        </w:rPr>
        <w:t>Attributen en waardelijsten</w:t>
      </w:r>
    </w:p>
    <w:p w14:paraId="402EAAA5" w14:textId="15293CB0" w:rsidR="00C34A7B" w:rsidRDefault="00590129" w:rsidP="00C34A7B">
      <w:pPr>
        <w:pStyle w:val="Opsommingtekens1"/>
      </w:pPr>
      <w:r>
        <w:rPr>
          <w:i/>
          <w:iCs/>
        </w:rPr>
        <w:t>n</w:t>
      </w:r>
      <w:r w:rsidRPr="008A6FB5">
        <w:rPr>
          <w:i/>
          <w:iCs/>
        </w:rPr>
        <w:t>aam</w:t>
      </w:r>
      <w:r>
        <w:t xml:space="preserve">: </w:t>
      </w:r>
      <w:r w:rsidRPr="00FC726C">
        <w:t>de naam van de omgevings</w:t>
      </w:r>
      <w:r>
        <w:t>norm</w:t>
      </w:r>
      <w:r w:rsidRPr="00FC726C">
        <w:t xml:space="preserve">. </w:t>
      </w:r>
      <w:r>
        <w:t xml:space="preserve">Het bevoegd gezag kan zelf de naam van de omgevingsnorm bepalen, er is geen waardelijst voor de naam van de omgevingsnorm. </w:t>
      </w:r>
      <w:r w:rsidRPr="00D20C1C">
        <w:t xml:space="preserve">De naam kan worden overgenomen uit de Juridische regel. Wanneer de omgevingsnorm in de Juridische regel een lange naam of omschrijving heeft kan indien gewenst een verkorte versie daarvan in het attribuut </w:t>
      </w:r>
      <w:r w:rsidRPr="00595274">
        <w:rPr>
          <w:i/>
        </w:rPr>
        <w:t>naam</w:t>
      </w:r>
      <w:r w:rsidRPr="00D20C1C">
        <w:t xml:space="preserve"> worden opgenomen.</w:t>
      </w:r>
    </w:p>
    <w:p w14:paraId="20A24792" w14:textId="6D8FC969" w:rsidR="00C34A7B" w:rsidRDefault="00590129" w:rsidP="00C34A7B">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t xml:space="preserve"> Een voorbeeld is: maximum aantal rijstroken.</w:t>
      </w:r>
    </w:p>
    <w:p w14:paraId="742605F9" w14:textId="2927EA74" w:rsidR="00C34A7B" w:rsidRDefault="00590129" w:rsidP="00C34A7B">
      <w:pPr>
        <w:pStyle w:val="Opsommingtekens1"/>
      </w:pPr>
      <w:r>
        <w:rPr>
          <w:i/>
          <w:iCs/>
        </w:rPr>
        <w:t>g</w:t>
      </w:r>
      <w:r w:rsidRPr="008A6FB5">
        <w:rPr>
          <w:i/>
          <w:iCs/>
        </w:rPr>
        <w:t>roep</w:t>
      </w:r>
      <w:r>
        <w:t xml:space="preserve">: om een groot aantal verschillende </w:t>
      </w:r>
      <w:r w:rsidRPr="008A6FB5">
        <w:t>omgevingsnorm</w:t>
      </w:r>
      <w:r>
        <w:t xml:space="preserve">en op een kaartbeeld te kunnen weergeven op een manier die voor het menselijk oog voldoende onderscheidend is, worden </w:t>
      </w:r>
      <w:r w:rsidRPr="008A6FB5">
        <w:t>omgevingsnorm</w:t>
      </w:r>
      <w:r>
        <w:t xml:space="preserve">en gebundeld in groepen. De groep vormt het kenmerk waarop de symbolisatie (kleur, arcering, lijnstijl) van de standaardweergave wordt georganiseerd. De groepen die gebruikt kunnen worden zijn opgenomen in de limitatieve waardelijst ‘Omgevingsnormgroep’. Om het mogelijk te maken ook </w:t>
      </w:r>
      <w:r w:rsidRPr="008A6FB5">
        <w:t>omgevingsnorm</w:t>
      </w:r>
      <w:r>
        <w:t>en te annoteren die nu nog niet voorzien zijn, is de groep ‘overig’ aan de waardelijst toegevoegd.</w:t>
      </w:r>
    </w:p>
    <w:p w14:paraId="548736C1" w14:textId="6C0B0341" w:rsidR="00AD0F59" w:rsidRDefault="00590129" w:rsidP="00AD0F59">
      <w:pPr>
        <w:pStyle w:val="Opsommingtekens1"/>
      </w:pPr>
      <w:r>
        <w:rPr>
          <w:i/>
          <w:iCs/>
        </w:rPr>
        <w:t>n</w:t>
      </w:r>
      <w:r w:rsidRPr="008A6FB5">
        <w:rPr>
          <w:i/>
          <w:iCs/>
        </w:rPr>
        <w:t>ormwaarde</w:t>
      </w:r>
      <w:r>
        <w:t>: attribuut waarmee wordt vastgelegd welke</w:t>
      </w:r>
      <w:r w:rsidRPr="00BD7C2C">
        <w:t xml:space="preserve"> specifieke </w:t>
      </w:r>
      <w:r>
        <w:t xml:space="preserve">waarden een omgevingsnorm op specifieke locaties heeft en van welke soort </w:t>
      </w:r>
      <w:r w:rsidRPr="0099745D">
        <w:t xml:space="preserve">die combinatie van norm en waarde </w:t>
      </w:r>
      <w:r>
        <w:t xml:space="preserve">voor een bepaalde omgevingsnorm is. Het attribuut </w:t>
      </w:r>
      <w:r w:rsidRPr="00BE339F">
        <w:rPr>
          <w:i/>
          <w:iCs/>
        </w:rPr>
        <w:t>normwaarde</w:t>
      </w:r>
      <w:r>
        <w:t xml:space="preserve"> maakt </w:t>
      </w:r>
      <w:r w:rsidR="00AD0F59">
        <w:t xml:space="preserve">gebruik </w:t>
      </w:r>
      <w:r w:rsidR="00AD0F59">
        <w:lastRenderedPageBreak/>
        <w:t xml:space="preserve">van de gegevensgroep Normwaarde. In het navolgende worden de attributen van </w:t>
      </w:r>
      <w:r w:rsidRPr="000E1102">
        <w:t xml:space="preserve">Normwaarde </w:t>
      </w:r>
      <w:r w:rsidR="00AD0F59">
        <w:t>toegelicht.</w:t>
      </w:r>
    </w:p>
    <w:p w14:paraId="624C691F" w14:textId="5F6A3ADA" w:rsidR="00AD0F59" w:rsidRDefault="00AD0F59" w:rsidP="00C34A7B">
      <w:pPr>
        <w:pStyle w:val="Opsommingtekens2"/>
      </w:pPr>
      <w:r>
        <w:t>identificatie: iedere Normwaarde heeft een identificatie. Let op: ook Omgevings</w:t>
      </w:r>
      <w:r w:rsidR="00590129">
        <w:t>norm</w:t>
      </w:r>
      <w:r>
        <w:t xml:space="preserve"> zelf heeft een identificatie.</w:t>
      </w:r>
    </w:p>
    <w:p w14:paraId="2869B064" w14:textId="77777777" w:rsidR="00AD0F59" w:rsidRDefault="00AD0F59" w:rsidP="00C34A7B">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 xml:space="preserve">: </w:t>
      </w:r>
    </w:p>
    <w:p w14:paraId="79A0B5E8" w14:textId="7D606710" w:rsidR="00AD0F59" w:rsidRDefault="00AD0F59" w:rsidP="00C34A7B">
      <w:pPr>
        <w:pStyle w:val="Opsommingtekens3"/>
      </w:pPr>
      <w:r w:rsidRPr="00BE339F">
        <w:rPr>
          <w:i/>
          <w:iCs/>
        </w:rPr>
        <w:t>kwalitatieveWaarde</w:t>
      </w:r>
      <w:r>
        <w:t xml:space="preserve">: dit attribuut wordt gekozen voor waarden die kwalitatief worden vastgelegd, oftewel in woorden worden omschreven, in het geval dat de </w:t>
      </w:r>
      <w:r w:rsidR="00590129">
        <w:t>O</w:t>
      </w:r>
      <w:r>
        <w:t>mgevings</w:t>
      </w:r>
      <w:r w:rsidR="00590129">
        <w:t>norm</w:t>
      </w:r>
      <w:r>
        <w:t xml:space="preserve"> op verschillende locaties verschillende kwalitatieve waarden heeft, die in een geo-informatieobject worden vastgelegd. Een (fictief) voorbeeld voor de omgevingswaarde </w:t>
      </w:r>
      <w:r w:rsidR="00590129">
        <w:t>maximum bouwhoogte</w:t>
      </w:r>
      <w:r>
        <w:t>: '</w:t>
      </w:r>
      <w:r w:rsidR="00590129">
        <w:t>passend in het straatbeeld</w:t>
      </w:r>
      <w:r>
        <w:t>' voor locatie A, '</w:t>
      </w:r>
      <w:r w:rsidR="00590129">
        <w:t>niet hoger dan de kerk</w:t>
      </w:r>
      <w:r>
        <w:t xml:space="preserve">' voor locatie B. </w:t>
      </w:r>
    </w:p>
    <w:p w14:paraId="256F6D5C" w14:textId="012F27DB" w:rsidR="00AD0F59" w:rsidRDefault="00AD0F59" w:rsidP="00C34A7B">
      <w:pPr>
        <w:pStyle w:val="Opsommingtekens3"/>
      </w:pPr>
      <w:r w:rsidRPr="00BE339F">
        <w:rPr>
          <w:i/>
          <w:iCs/>
        </w:rPr>
        <w:t>kwantitatieveWaarde</w:t>
      </w:r>
      <w:r>
        <w:t>: dit attribuut wordt gekozen bij een kwantitatieve oftewel numerieke vastlegging van de omgevings</w:t>
      </w:r>
      <w:r w:rsidR="00590129">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p>
    <w:p w14:paraId="2367CE51" w14:textId="5FB7C01D" w:rsidR="00C34A7B" w:rsidRDefault="00AD0F59" w:rsidP="00C34A7B">
      <w:pPr>
        <w:pStyle w:val="Opsommingtekens3"/>
      </w:pPr>
      <w:r w:rsidRPr="00BE339F">
        <w:rPr>
          <w:i/>
          <w:iCs/>
        </w:rPr>
        <w:t>waardeInRegeltekst</w:t>
      </w:r>
      <w:r>
        <w:t>: dit attribuut wordt gebruikt in die gevallen waarin het bevoegd gezag het wel wenselijk vindt om een omgevings</w:t>
      </w:r>
      <w:r w:rsidR="00590129">
        <w:t>norm</w:t>
      </w:r>
      <w:r>
        <w:t xml:space="preserve"> met het IMOW-object Omgevings</w:t>
      </w:r>
      <w:r w:rsidR="00590129">
        <w:t>norm</w:t>
      </w:r>
      <w:r>
        <w:t xml:space="preserve"> te annoteren maar niet de waarden van de omgevings</w:t>
      </w:r>
      <w:r w:rsidR="00590129">
        <w:t>norm</w:t>
      </w:r>
      <w:r>
        <w:t xml:space="preserve"> aan de annotatie wil toevoegen en in een geografisch informatieobject wil vastleggen. De omgevings</w:t>
      </w:r>
      <w:r w:rsidR="00590129">
        <w:t>norm</w:t>
      </w:r>
      <w:r>
        <w:t xml:space="preserve"> wordt dan wel op een kaart weergegeven en is ook in het Omgevingsloket als omgevings</w:t>
      </w:r>
      <w:r w:rsidR="00590129">
        <w:t>norm</w:t>
      </w:r>
      <w:r>
        <w:t xml:space="preserve"> bevraagbaar. Deze optie kan bijvoorbeeld gebruikt worden wanneer een omgevings</w:t>
      </w:r>
      <w:r w:rsidR="00590129">
        <w:t>norm</w:t>
      </w:r>
      <w:r>
        <w:t xml:space="preserve"> overal waar hij voorkomt dezelfde waarde heeft, en bij heel complexe waarden. </w:t>
      </w:r>
      <w:r w:rsidR="00590129">
        <w:t>B</w:t>
      </w:r>
      <w:r>
        <w:t xml:space="preserve">ij de keuze voor </w:t>
      </w:r>
      <w:r w:rsidRPr="00BE339F">
        <w:rPr>
          <w:i/>
          <w:iCs/>
        </w:rPr>
        <w:t>waardeInRegeltekst</w:t>
      </w:r>
      <w:r>
        <w:t xml:space="preserve"> </w:t>
      </w:r>
      <w:r w:rsidR="00590129">
        <w:t xml:space="preserve">verschijnt </w:t>
      </w:r>
      <w:r>
        <w:t>bij raadpleging in de viewer de tekst 'waarde staat in regeltekst'. Met deze toepassing wordt voorkomen dat een waarde zowel in de Regeltekst als in het geo-informatieobject wordt opgenomen. Zo'n dubbel voorkomen is juridisch ongewenst en zou ook tot situaties kunnen leiden waarbij in de Regeltekst een andere waarde staat dan in het geo-informatieobject.</w:t>
      </w:r>
    </w:p>
    <w:p w14:paraId="37693708" w14:textId="181762B8" w:rsidR="00C34A7B" w:rsidRDefault="00590129" w:rsidP="00C34A7B">
      <w:pPr>
        <w:ind w:left="567"/>
      </w:pPr>
      <w:r w:rsidRPr="00397BA8">
        <w:t xml:space="preserve">De waarden die worden vastgelegd met </w:t>
      </w:r>
      <w:r w:rsidRPr="00BE339F">
        <w:rPr>
          <w:i/>
          <w:iCs/>
        </w:rPr>
        <w:t>kwalitatieveWaarde</w:t>
      </w:r>
      <w:r>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348B3553" w14:textId="319BBB28" w:rsidR="00C34A7B" w:rsidRDefault="00590129" w:rsidP="00C34A7B">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Pr="002240F9">
        <w:t>μ</w:t>
      </w:r>
      <w:r w:rsidRPr="004247DF">
        <w:t>g/m</w:t>
      </w:r>
      <w:r w:rsidRPr="00A11BEA">
        <w:rPr>
          <w:vertAlign w:val="superscript"/>
        </w:rPr>
        <w:t>3</w:t>
      </w:r>
      <w:r w:rsidRPr="004247DF">
        <w:t xml:space="preserve">. Voor eenheid kan gebruik gemaakt worden van de waardelijst 'Eenheid'. De waardelijst is </w:t>
      </w:r>
      <w:r w:rsidR="00BD20C3">
        <w:t>uitbreidbaar</w:t>
      </w:r>
      <w:r w:rsidRPr="004247DF">
        <w:t xml:space="preserve">: wanneer de gewenste eenheid in de waardelijst voorkomt, wordt die gebruikt. Wanneer de gewenste eenheid niet voorkomt in de waardelijst wordt een eigen eenheid gekozen. </w:t>
      </w:r>
      <w:r>
        <w:t>H</w:t>
      </w:r>
      <w:r w:rsidRPr="004247DF">
        <w:t xml:space="preserve">et attribuut </w:t>
      </w:r>
      <w:r w:rsidRPr="00A11BEA">
        <w:rPr>
          <w:i/>
          <w:iCs/>
        </w:rPr>
        <w:t>eenheid</w:t>
      </w:r>
      <w:r w:rsidRPr="004247DF">
        <w:t xml:space="preserve"> </w:t>
      </w:r>
      <w:r>
        <w:t xml:space="preserve">is </w:t>
      </w:r>
      <w:r w:rsidRPr="004247DF">
        <w:t xml:space="preserve">bij Norm </w:t>
      </w:r>
      <w:r>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t>norm</w:t>
      </w:r>
      <w:r w:rsidRPr="004247DF">
        <w:t xml:space="preserve"> de ene keer in meters en de andere keer in decimeters wordt uitgedrukt. </w:t>
      </w:r>
    </w:p>
    <w:p w14:paraId="491C59AA" w14:textId="4C56E18B" w:rsidR="00C34A7B" w:rsidRDefault="00590129" w:rsidP="00C34A7B">
      <w:pPr>
        <w:pStyle w:val="Opsommingtekens1"/>
      </w:pPr>
      <w:r>
        <w:rPr>
          <w:i/>
          <w:iCs/>
        </w:rPr>
        <w:t>specifiekeSymbolisatie</w:t>
      </w:r>
      <w:r w:rsidRPr="00A11BEA">
        <w:t>:</w:t>
      </w:r>
      <w:r>
        <w:t xml:space="preserve"> </w:t>
      </w:r>
      <w:r w:rsidRPr="00C603AA">
        <w:t>het attribuut waarmee wordt aangegeven dat een bepaalde waarde (of een reeks of zelfs alle waarden) van deze omgevings</w:t>
      </w:r>
      <w:r>
        <w:t>norm</w:t>
      </w:r>
      <w:r w:rsidRPr="00C603AA">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waarde(n) van </w:t>
      </w:r>
      <w:r w:rsidRPr="00C603AA">
        <w:lastRenderedPageBreak/>
        <w:t>de omgevings</w:t>
      </w:r>
      <w:r>
        <w:t>norm</w:t>
      </w:r>
      <w:r w:rsidRPr="00C603AA">
        <w:t xml:space="preserve"> wil weergeven. Het is bijvoorbeeld mogelijk om van een omgevingsnorm alle waarden die liggen tussen 0 en 5 met een rode kleur weer te geven en alle waarden die liggen tussen 6 en 10 met een blauwe kleur</w:t>
      </w:r>
      <w:r w:rsidRPr="00024083">
        <w:t>.</w:t>
      </w:r>
      <w:r>
        <w:t xml:space="preserve"> </w:t>
      </w:r>
      <w:r w:rsidRPr="009A54ED">
        <w:t xml:space="preserve">Wanneer het attribuut </w:t>
      </w:r>
      <w:r w:rsidRPr="00A11BEA">
        <w:rPr>
          <w:i/>
          <w:iCs/>
        </w:rPr>
        <w:t>specifiekeSymbolisatie</w:t>
      </w:r>
      <w:r w:rsidRPr="009A54ED">
        <w:t xml:space="preserve"> is toegevoegd, is dat het attribuut dat voor de weergave zorgt. Het gaat dan dus boven de weergave-werking van het attribuut </w:t>
      </w:r>
      <w:r w:rsidRPr="00A11BEA">
        <w:rPr>
          <w:i/>
          <w:iCs/>
        </w:rPr>
        <w:t>groep</w:t>
      </w:r>
      <w:r w:rsidRPr="009A54ED">
        <w:t>.</w:t>
      </w:r>
    </w:p>
    <w:p w14:paraId="12D79BD5" w14:textId="5FAF6071" w:rsidR="00C34A7B" w:rsidRDefault="00590129" w:rsidP="00C34A7B">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C34A7B" w:rsidRDefault="00C34A7B" w:rsidP="00C34A7B"/>
    <w:p w14:paraId="7C043DB2" w14:textId="1B6582F3" w:rsidR="00C34A7B" w:rsidRDefault="00590129" w:rsidP="00C34A7B">
      <w:pPr>
        <w:rPr>
          <w:i/>
          <w:iCs/>
        </w:rPr>
      </w:pPr>
      <w:r w:rsidRPr="00A11BEA">
        <w:rPr>
          <w:i/>
          <w:iCs/>
        </w:rPr>
        <w:t>Constraint</w:t>
      </w:r>
      <w:r>
        <w:rPr>
          <w:i/>
          <w:iCs/>
        </w:rPr>
        <w:t>s</w:t>
      </w:r>
    </w:p>
    <w:p w14:paraId="0D0AFCD5" w14:textId="4358C7A2" w:rsidR="00C34A7B" w:rsidRPr="00366BD1" w:rsidRDefault="00590129" w:rsidP="00C34A7B">
      <w:pPr>
        <w:pStyle w:val="Opsommingtekens1"/>
      </w:pPr>
      <w:r w:rsidRPr="00A11BEA">
        <w:rPr>
          <w:i/>
          <w:iCs/>
        </w:rPr>
        <w:t>waarde is kwalitatief of kwantitatief of waardeInRegeltekst</w:t>
      </w:r>
      <w:r w:rsidRPr="00366BD1">
        <w:t>: deze constraint</w:t>
      </w:r>
      <w:r w:rsidRPr="001E76EB">
        <w:t>, die geldt voor</w:t>
      </w:r>
      <w:r>
        <w:t xml:space="preserve"> Normwaarde,</w:t>
      </w:r>
      <w:r w:rsidRPr="00366BD1">
        <w:t xml:space="preserve"> houdt in dat er </w:t>
      </w:r>
      <w:r>
        <w:t>bij</w:t>
      </w:r>
      <w:r w:rsidRPr="00BF3614">
        <w:t xml:space="preserve"> Normwaarde </w:t>
      </w:r>
      <w:r w:rsidRPr="00366BD1">
        <w:t>altijd één van de genoemde a</w:t>
      </w:r>
      <w:r>
        <w:t>t</w:t>
      </w:r>
      <w:r w:rsidRPr="00366BD1">
        <w:t>tributen gekozen moet worden, met andere woorden: het is verplicht dat er precies één van de drie voorkomt, niet minder en niet meer.</w:t>
      </w:r>
    </w:p>
    <w:p w14:paraId="62DAA4CB" w14:textId="0233C7C5" w:rsidR="00C34A7B" w:rsidRDefault="00590129" w:rsidP="00C34A7B">
      <w:pPr>
        <w:pStyle w:val="Opsommingtekens1"/>
      </w:pPr>
      <w:r w:rsidRPr="00A11BEA">
        <w:rPr>
          <w:i/>
          <w:iCs/>
        </w:rPr>
        <w:t>eenheid alleen bij kwantitatieve normwaarden</w:t>
      </w:r>
      <w:r w:rsidRPr="00366BD1">
        <w:t>: deze constraint</w:t>
      </w:r>
      <w:r w:rsidRPr="00B8368E">
        <w:t>, die geldt voor</w:t>
      </w:r>
      <w:r>
        <w:t xml:space="preserve"> het attribuut </w:t>
      </w:r>
      <w:r w:rsidRPr="00A11BEA">
        <w:rPr>
          <w:i/>
          <w:iCs/>
        </w:rPr>
        <w:t>eenheid</w:t>
      </w:r>
      <w:r>
        <w:t xml:space="preserve"> bij Norm,</w:t>
      </w:r>
      <w:r w:rsidRPr="00366BD1">
        <w:t xml:space="preserve"> legt vast dat het attribuut </w:t>
      </w:r>
      <w:r w:rsidRPr="00A11BEA">
        <w:rPr>
          <w:i/>
          <w:iCs/>
        </w:rPr>
        <w:t>eenheid</w:t>
      </w:r>
      <w:r w:rsidRPr="00366BD1">
        <w:t xml:space="preserve"> alleen gebruikt mag worden indien bij Normwaarde is gekozen voor de optie </w:t>
      </w:r>
      <w:r w:rsidRPr="00A11BEA">
        <w:rPr>
          <w:i/>
          <w:iCs/>
        </w:rPr>
        <w:t>kwantitatieveWaarde</w:t>
      </w:r>
      <w:r w:rsidRPr="00366BD1">
        <w:t>.</w:t>
      </w:r>
    </w:p>
    <w:p w14:paraId="497A35E7" w14:textId="77777777" w:rsidR="00C34A7B" w:rsidRDefault="00C34A7B" w:rsidP="00C34A7B"/>
    <w:p w14:paraId="51D773DB" w14:textId="17B709F7" w:rsidR="00C34A7B" w:rsidRDefault="00590129" w:rsidP="00C34A7B">
      <w:r>
        <w:t xml:space="preserve">De eerste keer dat een specifieke omgevingsnorm (bij voorbeeld de </w:t>
      </w:r>
      <w:r w:rsidRPr="0053281F">
        <w:t xml:space="preserve">omgevingsnorm </w:t>
      </w:r>
      <w:r>
        <w:t>‘maximum aantal parkeerplaatsen’ of ‘maximum boordiepte') in een omgevingsdocument in een Juridische regel voorkomt, wordt deze met het IMOW-object O</w:t>
      </w:r>
      <w:r w:rsidRPr="0053281F">
        <w:t xml:space="preserve">mgevingsnorm </w:t>
      </w:r>
      <w:r>
        <w:t xml:space="preserve">geannoteerd, met een verwijzing naar de Locatie die bij die Juridische regel hoort. </w:t>
      </w:r>
      <w:r w:rsidR="00AE2342">
        <w:t>Als</w:t>
      </w:r>
      <w:r>
        <w:t xml:space="preserve"> </w:t>
      </w:r>
      <w:r w:rsidRPr="0036599D">
        <w:t xml:space="preserve">in een </w:t>
      </w:r>
      <w:r w:rsidR="00AE2342">
        <w:t>volgende</w:t>
      </w:r>
      <w:r w:rsidRPr="0036599D">
        <w:t xml:space="preserve"> Juridische regel </w:t>
      </w:r>
      <w:r>
        <w:t xml:space="preserve">diezelfde </w:t>
      </w:r>
      <w:r w:rsidRPr="0053281F">
        <w:t xml:space="preserve">omgevingsnorm </w:t>
      </w:r>
      <w:r>
        <w:t>wordt gebruikt, wordt in die Juridische regel volstaan met een verwijzing naar het betreffende al bestaande O</w:t>
      </w:r>
      <w:r w:rsidRPr="0053281F">
        <w:t>mgevingsnorm</w:t>
      </w:r>
      <w:r>
        <w:t xml:space="preserve">-object, en wordt verwezen naar de Locatie die bij de nieuwe Juridische regel hoort. Op deze manier is van iedere afzonderlijke Juridische regel over die </w:t>
      </w:r>
      <w:r w:rsidRPr="0053281F">
        <w:t xml:space="preserve">omgevingsnorm </w:t>
      </w:r>
      <w:r>
        <w:t>te zien welke Locatie er bij hoort en is ook zichtbaar welke Locaties horen bij de specifieke O</w:t>
      </w:r>
      <w:r w:rsidRPr="0053281F">
        <w:t>mgevingsnorm</w:t>
      </w:r>
      <w:r>
        <w:t xml:space="preserve">. </w:t>
      </w:r>
      <w:r w:rsidRPr="00040BCC">
        <w:t>Een Omgevings</w:t>
      </w:r>
      <w:r>
        <w:t>norm</w:t>
      </w:r>
      <w:r w:rsidRPr="00040BCC">
        <w:t xml:space="preserve"> heeft dus altijd met 1 of meer Juridische regels een relatie.</w:t>
      </w:r>
    </w:p>
    <w:p w14:paraId="3C1683A0" w14:textId="5D828026" w:rsidR="00C34A7B" w:rsidRDefault="00590129" w:rsidP="00C34A7B">
      <w:pPr>
        <w:pStyle w:val="Kop4"/>
      </w:pPr>
      <w:bookmarkStart w:id="196" w:name="_Ref_1f1400dc622a70fb2c884625f8f140fa_1"/>
      <w:bookmarkStart w:id="197" w:name="_Ref_1f1400dc622a70fb2c884625f8f140fa_2"/>
      <w:bookmarkStart w:id="198" w:name="_Ref_1f1400dc622a70fb2c884625f8f140fa_3"/>
      <w:bookmarkStart w:id="199" w:name="_Ref_1f1400dc622a70fb2c884625f8f140fa_4"/>
      <w:bookmarkStart w:id="200" w:name="_Ref_1f1400dc622a70fb2c884625f8f140fa_5"/>
      <w:bookmarkStart w:id="201" w:name="_Ref_1f1400dc622a70fb2c884625f8f140fa_6"/>
      <w:bookmarkStart w:id="202" w:name="_Ref_1f1400dc622a70fb2c884625f8f140fa_7"/>
      <w:bookmarkStart w:id="203" w:name="_Ref_1f1400dc622a70fb2c884625f8f140fa_8"/>
      <w:bookmarkStart w:id="204" w:name="_Ref_1f1400dc622a70fb2c884625f8f140fa_9"/>
      <w:bookmarkStart w:id="205" w:name="_Ref_1f1400dc622a70fb2c884625f8f140fa_10"/>
      <w:bookmarkStart w:id="206" w:name="_Ref_1f1400dc622a70fb2c884625f8f140fa_11"/>
      <w:bookmarkStart w:id="207" w:name="_Ref_1f1400dc622a70fb2c884625f8f140fa_12"/>
      <w:bookmarkStart w:id="208" w:name="_Ref_1f1400dc622a70fb2c884625f8f140fa_13"/>
      <w:bookmarkStart w:id="209" w:name="_Ref_1f1400dc622a70fb2c884625f8f140fa_14"/>
      <w:bookmarkStart w:id="210" w:name="_Ref_1f1400dc622a70fb2c884625f8f140fa_15"/>
      <w:bookmarkStart w:id="211" w:name="_Ref_1f1400dc622a70fb2c884625f8f140fa_16"/>
      <w:bookmarkStart w:id="212" w:name="_Ref_1f1400dc622a70fb2c884625f8f140fa_17"/>
      <w:bookmarkStart w:id="213" w:name="_Ref_1f1400dc622a70fb2c884625f8f140fa_18"/>
      <w:bookmarkStart w:id="214" w:name="_Toc38307988"/>
      <w:r>
        <w:t>Objecttype Gebiedsaanwijzing</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46C46498" w14:textId="20184879" w:rsidR="00C34A7B" w:rsidRDefault="00590129" w:rsidP="00C34A7B">
      <w:pPr>
        <w:pStyle w:val="Kop5"/>
      </w:pPr>
      <w:bookmarkStart w:id="215" w:name="_Ref_fd3de26aed14915c43a84e4a3dcae748_1"/>
      <w:bookmarkStart w:id="216" w:name="_Toc38307989"/>
      <w:r>
        <w:t>Toelichting</w:t>
      </w:r>
      <w:r w:rsidRPr="00827453">
        <w:t xml:space="preserve"> op de toepassing</w:t>
      </w:r>
      <w:bookmarkEnd w:id="215"/>
      <w:bookmarkEnd w:id="216"/>
    </w:p>
    <w:p w14:paraId="13F2FDA0" w14:textId="0166BC05" w:rsidR="00C34A7B" w:rsidRDefault="00590129" w:rsidP="00C34A7B">
      <w:r>
        <w:t>In omgevingsdocumenten zullen over veel verschillende gebieden regels gesteld worden respectievelijk beleidsuitspraken gedaan worden waardoor die gebieden verbijzonderd worden. Voor het vastleggen van die gebieden kent IMOW het generieke objecttype Gebiedsaanwijzing. Gebiedsaanwijzing is een modelmatige constructie die het mogelijk maakt allerlei typen gebieden te gebruiken zonder steeds een nieuw object aan het model toe te hoeven voegen. N</w:t>
      </w:r>
      <w:r w:rsidRPr="00600047">
        <w:t xml:space="preserve">ieuwe </w:t>
      </w:r>
      <w:r>
        <w:t xml:space="preserve">typen gebieden kunnen eenvoudig worden toegevoegd door nieuwe waarden aan de </w:t>
      </w:r>
      <w:r w:rsidRPr="00600047">
        <w:t xml:space="preserve">waardelijst </w:t>
      </w:r>
      <w:r>
        <w:t xml:space="preserve">voor type toe </w:t>
      </w:r>
      <w:r w:rsidRPr="00600047">
        <w:t xml:space="preserve">te </w:t>
      </w:r>
      <w:r>
        <w:t>voeg</w:t>
      </w:r>
      <w:r w:rsidRPr="00600047">
        <w:t xml:space="preserve">en. </w:t>
      </w:r>
      <w:r>
        <w:t>Gebiedsaanwijzing kent een groot aantal typen, waarmee het voor verschillende typen gebieden specifiek wordt gemaakt. Voorbeelden van die typen zijn Beperkingengebied, Bodem, Energievoorziening, Functie, Geluid en Ruimtelijk gebruik.</w:t>
      </w:r>
    </w:p>
    <w:p w14:paraId="33109C29" w14:textId="77777777" w:rsidR="00C34A7B" w:rsidRDefault="00C34A7B" w:rsidP="00C34A7B"/>
    <w:p w14:paraId="482FF42C" w14:textId="77777777" w:rsidR="00C34A7B" w:rsidRPr="00E347CD" w:rsidRDefault="00590129" w:rsidP="00C34A7B">
      <w:pPr>
        <w:rPr>
          <w:i/>
          <w:iCs/>
        </w:rPr>
      </w:pPr>
      <w:r w:rsidRPr="00E347CD">
        <w:rPr>
          <w:i/>
          <w:iCs/>
        </w:rPr>
        <w:t>Thematische en niet-thematische Gebiedsaanwijzingtypen</w:t>
      </w:r>
    </w:p>
    <w:p w14:paraId="72B713DF" w14:textId="77777777" w:rsidR="00C34A7B" w:rsidRDefault="00590129" w:rsidP="00C34A7B">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C34A7B" w:rsidRDefault="00590129" w:rsidP="00C34A7B">
      <w:r>
        <w:t xml:space="preserve">De wetgever heeft er voor gekozen de borging van een aantal meer algemene belangen zoals het beperken van hinder van geluid, trillingen en geur niet langer via algemene </w:t>
      </w:r>
      <w:r>
        <w:lastRenderedPageBreak/>
        <w:t xml:space="preserve">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Pr="008916A6">
        <w:t xml:space="preserve">respectievelijk </w:t>
      </w:r>
      <w:r>
        <w:t>beleidsuitspraken met een sterk thematisch karakter worden gesteld c.q. gedaan, in een viewer op een kaartbeeld weer te kunnen geven en er zoek- en selecteeracties mee te kunnen doen.</w:t>
      </w:r>
    </w:p>
    <w:p w14:paraId="46F7B562" w14:textId="43367E1D" w:rsidR="00C34A7B" w:rsidRDefault="00590129" w:rsidP="00C34A7B">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C34A7B" w:rsidRDefault="00C34A7B" w:rsidP="00C34A7B"/>
    <w:p w14:paraId="7A0C8BD6" w14:textId="3D895B83" w:rsidR="00C34A7B" w:rsidRDefault="00590129" w:rsidP="00C34A7B">
      <w:r>
        <w:t>Rijk en provincies worden geacht terughoudend te zijn met het toedelen van functies en/of het daarover stellen van instructieregels. Wanneer ze zelf gebiedsgerichte regels stellen, gebruiken ze daarvoor primair de thematische Gebiedsaanwijzingtypen. Dat geldt ook voor de waterschappen.</w:t>
      </w:r>
    </w:p>
    <w:p w14:paraId="3CD05C40" w14:textId="4C2CDAA8" w:rsidR="00C34A7B" w:rsidRDefault="00590129" w:rsidP="00C34A7B">
      <w:r>
        <w:t xml:space="preserve">Omgekeerd ligt het in de rede dat gemeenten in het omgevingsplan terughoudend zijn bij het gebruik van de thematische Gebiedsaanwijzingtypen. Hen wordt aangeraden voor dat instrument 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Gebiedsaanwijzingtype. In een aantal gevallen zal een gemeente daarbij Locaties en annotaties </w:t>
      </w:r>
      <w:r w:rsidRPr="00007E94">
        <w:t xml:space="preserve">overnemen </w:t>
      </w:r>
      <w:r>
        <w:t>die een andere bestuurslaag heeft gekozen (bijvoorbeeld een Natura 2000-gebied). Naarmate de afwegingsruimte voor gemeenten groter is, ligt een eigen invulling meer voor de hand.</w:t>
      </w:r>
    </w:p>
    <w:p w14:paraId="21190423" w14:textId="37D9D2A6" w:rsidR="00C34A7B" w:rsidRDefault="00590129" w:rsidP="00C34A7B">
      <w:r>
        <w:t xml:space="preserve">Zoals 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t xml:space="preserve"> is beschreven kan in omgevingsdocumenten met Artikelstructuur de annotatie met het IMOW-object Gebiedsaanwijzing gecombineerd worden met </w:t>
      </w:r>
      <w:r w:rsidRPr="005A00FF">
        <w:t>alle ty</w:t>
      </w:r>
      <w:r>
        <w:t>pen</w:t>
      </w:r>
      <w:r w:rsidRPr="005A00FF">
        <w:t xml:space="preserve"> </w:t>
      </w:r>
      <w:r>
        <w:t>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 te combineren met een Gebiedsaanwijzing.</w:t>
      </w:r>
    </w:p>
    <w:p w14:paraId="69BA5F89" w14:textId="750A6B01" w:rsidR="00C34A7B" w:rsidRDefault="00590129" w:rsidP="00C34A7B">
      <w:pPr>
        <w:pStyle w:val="Kop5"/>
      </w:pPr>
      <w:bookmarkStart w:id="217" w:name="_Toc38307990"/>
      <w:r w:rsidRPr="00832FDD">
        <w:lastRenderedPageBreak/>
        <w:t>Definitie</w:t>
      </w:r>
      <w:bookmarkEnd w:id="217"/>
    </w:p>
    <w:p w14:paraId="35551EB0" w14:textId="16DAE296" w:rsidR="00C34A7B" w:rsidRDefault="00590129" w:rsidP="00C34A7B">
      <w:r>
        <w:t xml:space="preserve">Gebiedsaanwijzing is het objecttype </w:t>
      </w:r>
      <w:r w:rsidRPr="00B50975">
        <w:t xml:space="preserve">dat machineleesbaar maakt dat een Juridische regel of een </w:t>
      </w:r>
      <w:r>
        <w:t>Tekstdeel</w:t>
      </w:r>
      <w:r w:rsidRPr="00B50975">
        <w:t xml:space="preserve"> en de bijbehorende Locatie(s) een specifiek type gebied aanwijzen.</w:t>
      </w:r>
    </w:p>
    <w:p w14:paraId="488A1EEE" w14:textId="43825F06" w:rsidR="00C34A7B" w:rsidRDefault="00590129" w:rsidP="00C34A7B">
      <w:pPr>
        <w:pStyle w:val="Kop5"/>
      </w:pPr>
      <w:bookmarkStart w:id="218" w:name="_Toc38307991"/>
      <w:r>
        <w:t>Doel</w:t>
      </w:r>
      <w:bookmarkEnd w:id="218"/>
    </w:p>
    <w:p w14:paraId="7B8446FD" w14:textId="267B7F4A" w:rsidR="00C34A7B" w:rsidRDefault="00590129" w:rsidP="00C34A7B">
      <w:r w:rsidRPr="001E2A7C">
        <w:t xml:space="preserve">Doel van </w:t>
      </w:r>
      <w:r>
        <w:t>de verschillende typen Gebiedsaanwijzing is:</w:t>
      </w:r>
    </w:p>
    <w:p w14:paraId="6E61B93C" w14:textId="77777777" w:rsidR="00C34A7B" w:rsidRDefault="00590129" w:rsidP="00C34A7B">
      <w:pPr>
        <w:pStyle w:val="Opsommingtekens1"/>
      </w:pPr>
      <w:r w:rsidRPr="003E5D64">
        <w:t xml:space="preserve">machineleesbaar vastleggen dat een Juridische regel </w:t>
      </w:r>
      <w:r>
        <w:t xml:space="preserve">of Tekstdeel </w:t>
      </w:r>
      <w:r w:rsidRPr="003E5D64">
        <w:t>en de bijbehorende Locatie(s)</w:t>
      </w:r>
      <w:r>
        <w:t xml:space="preserve"> gaan over een </w:t>
      </w:r>
      <w:r w:rsidRPr="0050170A">
        <w:t>specifiek type gebied</w:t>
      </w:r>
      <w:r>
        <w:t>;</w:t>
      </w:r>
    </w:p>
    <w:p w14:paraId="051D5F67" w14:textId="063E0B5B" w:rsidR="00C34A7B" w:rsidRDefault="00590129" w:rsidP="00C34A7B">
      <w:pPr>
        <w:pStyle w:val="Opsommingtekens1"/>
      </w:pPr>
      <w:r>
        <w:t>betekenisvol presenteren van de Locaties waar de regels of het beleid over dat type gebied gelden;</w:t>
      </w:r>
    </w:p>
    <w:p w14:paraId="52E19D34" w14:textId="22B8642E" w:rsidR="00C34A7B" w:rsidRDefault="00590129" w:rsidP="00C34A7B">
      <w:pPr>
        <w:pStyle w:val="Opsommingtekens1"/>
      </w:pPr>
      <w:r>
        <w:t>kunnen filteren in een viewer of op een kaart.</w:t>
      </w:r>
    </w:p>
    <w:p w14:paraId="534627DA" w14:textId="77777777" w:rsidR="00C34A7B" w:rsidRDefault="00C34A7B" w:rsidP="00C34A7B">
      <w:pPr>
        <w:pStyle w:val="Opsommingtekens1"/>
        <w:numPr>
          <w:ilvl w:val="0"/>
          <w:numId w:val="0"/>
        </w:numPr>
        <w:ind w:left="284"/>
      </w:pPr>
    </w:p>
    <w:p w14:paraId="6AB48C39" w14:textId="67F49951" w:rsidR="00C34A7B" w:rsidRPr="00B33222" w:rsidRDefault="00590129" w:rsidP="00C34A7B">
      <w:r>
        <w:t xml:space="preserve">Zoals in paragraaf </w:t>
      </w:r>
      <w:r>
        <w:fldChar w:fldCharType="begin"/>
      </w:r>
      <w:r>
        <w:instrText xml:space="preserve"> REF _Ref_fd3de26aed14915c43a84e4a3dcae748_1 </w:instrText>
      </w:r>
      <w:r w:rsidR="002137A7">
        <w:instrText>\n \h</w:instrText>
      </w:r>
      <w:r>
        <w:instrText xml:space="preserve"> </w:instrText>
      </w:r>
      <w:r>
        <w:fldChar w:fldCharType="separate"/>
      </w:r>
      <w:r w:rsidR="00FD00CC">
        <w:t>6.4.9.1</w:t>
      </w:r>
      <w:r>
        <w:fldChar w:fldCharType="end"/>
      </w:r>
      <w:r>
        <w:t xml:space="preserve"> al is beschreven, is het </w:t>
      </w:r>
      <w:r w:rsidRPr="00D76668">
        <w:t>generieke objecttype Gebiedsaanwijzing een modelmatige constructie die het mogelijk maakt allerlei typen gebieden te gebruiken zonder steeds een nieuw object aan het model toe te hoeven voegen</w:t>
      </w:r>
      <w:r>
        <w:t>. Het doel van het generieke objecttype Gebiedsaanwijzing is dus vooral het bieden van modelmatige flexibiliteit waardoor aanpassen en aanvullen met nieuwe typen wordt vereenvoudigd.</w:t>
      </w:r>
    </w:p>
    <w:p w14:paraId="6CECBB19" w14:textId="77777777" w:rsidR="00C34A7B" w:rsidRDefault="00590129" w:rsidP="00C34A7B">
      <w:pPr>
        <w:pStyle w:val="Kop5"/>
      </w:pPr>
      <w:bookmarkStart w:id="219" w:name="_Toc38307992"/>
      <w:r>
        <w:t>Norm</w:t>
      </w:r>
      <w:bookmarkEnd w:id="219"/>
    </w:p>
    <w:p w14:paraId="782CC719" w14:textId="13E2BCB8" w:rsidR="00C34A7B" w:rsidRDefault="00291F1B" w:rsidP="00C34A7B">
      <w:pPr>
        <w:pStyle w:val="Figuur"/>
      </w:pPr>
      <w:r w:rsidRPr="00291F1B">
        <w:rPr>
          <w:noProof/>
        </w:rPr>
        <w:drawing>
          <wp:inline distT="0" distB="0" distL="0" distR="0" wp14:anchorId="017891B6" wp14:editId="2E023937">
            <wp:extent cx="4772165" cy="384175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773542" cy="3842859"/>
                    </a:xfrm>
                    <a:prstGeom prst="rect">
                      <a:avLst/>
                    </a:prstGeom>
                  </pic:spPr>
                </pic:pic>
              </a:graphicData>
            </a:graphic>
          </wp:inline>
        </w:drawing>
      </w:r>
    </w:p>
    <w:p w14:paraId="0C26195F" w14:textId="5DAB2205" w:rsidR="00C34A7B" w:rsidRDefault="00590129" w:rsidP="00C34A7B">
      <w:pPr>
        <w:pStyle w:val="Figuurbijschrift"/>
      </w:pPr>
      <w:r>
        <w:t>Uitsnede uit IMOW-diagram voor objecttype Gebiedsaanwijzing</w:t>
      </w:r>
    </w:p>
    <w:p w14:paraId="506B43D7" w14:textId="7C79EB97" w:rsidR="00C34A7B" w:rsidRPr="00284ACD" w:rsidRDefault="00590129" w:rsidP="00C34A7B">
      <w:pPr>
        <w:pStyle w:val="Figuur"/>
      </w:pPr>
      <w:r>
        <w:rPr>
          <w:noProof/>
        </w:rPr>
        <w:lastRenderedPageBreak/>
        <w:drawing>
          <wp:inline distT="0" distB="0" distL="0" distR="0" wp14:anchorId="5906F526" wp14:editId="06B9A1FC">
            <wp:extent cx="2990850" cy="1514475"/>
            <wp:effectExtent l="0" t="0" r="0" b="0"/>
            <wp:docPr id="691809988"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8">
                      <a:extLst>
                        <a:ext uri="{96DAC541-7B7A-43D3-8B79-37D633B846F1}">
                          <asvg:svgBlip xmlns:asvg="http://schemas.microsoft.com/office/drawing/2016/SVG/main" r:embed="rId69"/>
                        </a:ext>
                      </a:extLst>
                    </a:blip>
                    <a:stretch>
                      <a:fillRect/>
                    </a:stretch>
                  </pic:blipFill>
                  <pic:spPr>
                    <a:xfrm>
                      <a:off x="0" y="0"/>
                      <a:ext cx="2990850" cy="1514475"/>
                    </a:xfrm>
                    <a:prstGeom prst="rect">
                      <a:avLst/>
                    </a:prstGeom>
                  </pic:spPr>
                </pic:pic>
              </a:graphicData>
            </a:graphic>
          </wp:inline>
        </w:drawing>
      </w:r>
    </w:p>
    <w:p w14:paraId="1ACAEAC4" w14:textId="2DF8ABC5" w:rsidR="00C34A7B" w:rsidRPr="0021657F" w:rsidRDefault="00590129" w:rsidP="00C34A7B">
      <w:pPr>
        <w:pStyle w:val="Figuurbijschrift"/>
      </w:pPr>
      <w:r w:rsidRPr="00284ACD">
        <w:t xml:space="preserve">Groepen </w:t>
      </w:r>
      <w:r>
        <w:t xml:space="preserve">bij </w:t>
      </w:r>
      <w:r w:rsidR="00BD20C3" w:rsidRPr="00BD20C3">
        <w:t xml:space="preserve">een aantal van </w:t>
      </w:r>
      <w:r>
        <w:t>de verschillende typen</w:t>
      </w:r>
      <w:r w:rsidRPr="00284ACD">
        <w:t xml:space="preserve"> Gebiedsaanwijzing</w:t>
      </w:r>
    </w:p>
    <w:p w14:paraId="50D2A930" w14:textId="2F735FBE" w:rsidR="00C34A7B" w:rsidRDefault="00590129" w:rsidP="00C34A7B">
      <w:r>
        <w:t>Gebiedsaanwijzing kent de volgende attributen:</w:t>
      </w:r>
    </w:p>
    <w:p w14:paraId="3CB18110" w14:textId="08CADB70" w:rsidR="00C34A7B" w:rsidRDefault="00590129" w:rsidP="00C34A7B">
      <w:pPr>
        <w:pStyle w:val="Opsommingtekens1"/>
      </w:pPr>
      <w:r>
        <w:rPr>
          <w:i/>
          <w:iCs/>
        </w:rPr>
        <w:t>i</w:t>
      </w:r>
      <w:r w:rsidRPr="0069795D">
        <w:rPr>
          <w:i/>
          <w:iCs/>
        </w:rPr>
        <w:t>dentificatie</w:t>
      </w:r>
      <w:r>
        <w:t xml:space="preserve">: </w:t>
      </w:r>
      <w:r w:rsidRPr="005C0E4B">
        <w:t>de unieke identificatie waaronder elk object van dit type bekend is. Verplicht attribuut.</w:t>
      </w:r>
      <w:r>
        <w:t xml:space="preserve"> </w:t>
      </w:r>
      <w:r w:rsidRPr="005574FD">
        <w:t>Komt 1 keer voor.</w:t>
      </w:r>
    </w:p>
    <w:p w14:paraId="703F5715" w14:textId="147AAD40" w:rsidR="00C34A7B" w:rsidRDefault="00590129" w:rsidP="00C34A7B">
      <w:pPr>
        <w:pStyle w:val="Opsommingtekens1"/>
      </w:pPr>
      <w:r>
        <w:rPr>
          <w:i/>
          <w:iCs/>
        </w:rPr>
        <w:t>t</w:t>
      </w:r>
      <w:r w:rsidRPr="0069795D">
        <w:rPr>
          <w:i/>
          <w:iCs/>
        </w:rPr>
        <w:t>ype</w:t>
      </w:r>
      <w:r>
        <w:t>:</w:t>
      </w:r>
      <w:r w:rsidRPr="00CD40CB">
        <w:t xml:space="preserve"> </w:t>
      </w:r>
      <w:r>
        <w:t xml:space="preserve">het type Gebiedsaanwijzing. Te kiezen </w:t>
      </w:r>
      <w:r w:rsidRPr="00183D33">
        <w:t xml:space="preserve">uit de </w:t>
      </w:r>
      <w:r>
        <w:t>limitatieve waardelijst</w:t>
      </w:r>
      <w:r w:rsidRPr="00183D33">
        <w:t xml:space="preserve"> </w:t>
      </w:r>
      <w:r>
        <w:t xml:space="preserve">‘TypeGebiedsaanwijzing’. </w:t>
      </w:r>
      <w:r w:rsidRPr="00CD40CB">
        <w:t>Verplicht attribuut.</w:t>
      </w:r>
      <w:r>
        <w:t xml:space="preserve"> </w:t>
      </w:r>
      <w:r w:rsidRPr="005574FD">
        <w:t>Komt 1 keer voor.</w:t>
      </w:r>
    </w:p>
    <w:p w14:paraId="3C7A53A3" w14:textId="1B2E8C25" w:rsidR="00C34A7B" w:rsidRDefault="00590129" w:rsidP="00C34A7B">
      <w:pPr>
        <w:pStyle w:val="Opsommingtekens1"/>
      </w:pPr>
      <w:r>
        <w:rPr>
          <w:i/>
          <w:iCs/>
        </w:rPr>
        <w:t>n</w:t>
      </w:r>
      <w:r w:rsidRPr="005574FD">
        <w:rPr>
          <w:i/>
          <w:iCs/>
        </w:rPr>
        <w:t>aam</w:t>
      </w:r>
      <w:r>
        <w:t xml:space="preserve">: </w:t>
      </w:r>
      <w:r w:rsidRPr="00410A72">
        <w:t xml:space="preserve">de naam </w:t>
      </w:r>
      <w:r w:rsidRPr="00B74F1F">
        <w:t xml:space="preserve">van de specifieke </w:t>
      </w:r>
      <w:r>
        <w:t>vorm</w:t>
      </w:r>
      <w:r w:rsidRPr="00B74F1F">
        <w:t xml:space="preserve"> van een bepaald type</w:t>
      </w:r>
      <w:r>
        <w:t xml:space="preserve"> Gebiedsaanwijzing</w:t>
      </w:r>
      <w:r w:rsidRPr="00410A72">
        <w:t>. Het bevoegd gezag is vrij in de keuze van de naam. Verplicht attribuut.</w:t>
      </w:r>
      <w:r>
        <w:t xml:space="preserve"> </w:t>
      </w:r>
      <w:r w:rsidRPr="005574FD">
        <w:t>Komt 1 keer voor.</w:t>
      </w:r>
    </w:p>
    <w:p w14:paraId="31868584" w14:textId="77777777" w:rsidR="00C34A7B" w:rsidRDefault="00590129" w:rsidP="00C34A7B">
      <w:pPr>
        <w:pStyle w:val="Opsommingtekens1"/>
      </w:pPr>
      <w:r w:rsidRPr="008C3E3B">
        <w:rPr>
          <w:i/>
          <w:iCs/>
        </w:rPr>
        <w:t>g</w:t>
      </w:r>
      <w:r w:rsidRPr="00F00C24">
        <w:rPr>
          <w:i/>
          <w:iCs/>
        </w:rPr>
        <w:t>roep</w:t>
      </w:r>
      <w:r w:rsidRPr="008C136D">
        <w:t xml:space="preserve">: de </w:t>
      </w:r>
      <w:r>
        <w:t>categorie</w:t>
      </w:r>
      <w:r w:rsidRPr="008C136D">
        <w:t xml:space="preserve"> waartoe de </w:t>
      </w:r>
      <w:r>
        <w:t xml:space="preserve">specifieke vorm van een bepaald type </w:t>
      </w:r>
      <w:r w:rsidRPr="008C136D">
        <w:t>Gebiedsaanwijzing behoort</w:t>
      </w:r>
      <w:r>
        <w:t>.</w:t>
      </w:r>
      <w:r w:rsidRPr="008C136D">
        <w:t xml:space="preserve"> </w:t>
      </w:r>
      <w:r>
        <w:t>T</w:t>
      </w:r>
      <w:r w:rsidRPr="008C136D">
        <w:t xml:space="preserve">e kiezen uit de voor het betreffende type Gebiedsaanwijzing van toepassing zijnde </w:t>
      </w:r>
      <w:r>
        <w:t>limitatieve waardelijst</w:t>
      </w:r>
      <w:r w:rsidRPr="008C136D">
        <w:t xml:space="preserve"> </w:t>
      </w:r>
      <w:r>
        <w:t>‘[Type</w:t>
      </w:r>
      <w:r w:rsidRPr="008C136D">
        <w:t>Gebiedsaanwijzing</w:t>
      </w:r>
      <w:r>
        <w:t>]</w:t>
      </w:r>
      <w:r w:rsidRPr="008C136D">
        <w:t>groep</w:t>
      </w:r>
      <w:r>
        <w:t>’ (waarbij op de plaats van [TypeGebiedsaanwijzing] het betreffende type Gebiedsaanwijzing wordt ingevuld)</w:t>
      </w:r>
      <w:r w:rsidRPr="008C136D">
        <w:t>. Verplicht attribuut.</w:t>
      </w:r>
      <w:r>
        <w:t xml:space="preserve"> </w:t>
      </w:r>
      <w:r w:rsidRPr="008C3E3B">
        <w:t>Komt 1 keer voor.</w:t>
      </w:r>
      <w:r>
        <w:t xml:space="preserve"> </w:t>
      </w:r>
    </w:p>
    <w:p w14:paraId="77400D4F" w14:textId="5704F3C4" w:rsidR="00C34A7B" w:rsidRDefault="00590129" w:rsidP="00C34A7B">
      <w:pPr>
        <w:pStyle w:val="Opsommingtekens1"/>
      </w:pPr>
      <w:r w:rsidRPr="00EA61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7CB4D3DC" w14:textId="3B477EBF" w:rsidR="00C34A7B" w:rsidRDefault="00590129" w:rsidP="00C34A7B">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t>G</w:t>
      </w:r>
      <w:r w:rsidRPr="002B2BDD">
        <w:t>ebied</w:t>
      </w:r>
      <w:r>
        <w:t>saanwijzing</w:t>
      </w:r>
      <w:r w:rsidRPr="002B2BDD">
        <w:t xml:space="preserve"> van toepassing is. Verplicht attribuut. </w:t>
      </w:r>
      <w:r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t>G</w:t>
      </w:r>
      <w:r w:rsidRPr="002B2BDD">
        <w:t>ebiedsaanwijzing mag alleen verwijzen naar gebieden of gebiedengroepen.</w:t>
      </w:r>
    </w:p>
    <w:p w14:paraId="45CF3F51" w14:textId="77777777" w:rsidR="00C34A7B" w:rsidRDefault="00C34A7B" w:rsidP="00C34A7B"/>
    <w:p w14:paraId="4CF96663" w14:textId="2B1E2094" w:rsidR="00C34A7B" w:rsidRDefault="00590129" w:rsidP="00C34A7B">
      <w:r>
        <w:t>Gebiedsaanwijzing kent geen constraints</w:t>
      </w:r>
      <w:r w:rsidR="00F40A49">
        <w:t>.</w:t>
      </w:r>
    </w:p>
    <w:p w14:paraId="229FC721" w14:textId="0D8BF317" w:rsidR="00C34A7B" w:rsidRDefault="00590129" w:rsidP="00C34A7B">
      <w:pPr>
        <w:pStyle w:val="Kop5"/>
      </w:pPr>
      <w:bookmarkStart w:id="220" w:name="_Toc38307993"/>
      <w:r w:rsidRPr="007B75D9">
        <w:t>Toelichting op de norm</w:t>
      </w:r>
      <w:bookmarkEnd w:id="220"/>
    </w:p>
    <w:p w14:paraId="7F46104F" w14:textId="7A9C926F" w:rsidR="00C34A7B" w:rsidRPr="00805135" w:rsidRDefault="00590129" w:rsidP="00C34A7B">
      <w:pPr>
        <w:pStyle w:val="Opsommingtekens1"/>
      </w:pPr>
      <w:r>
        <w:rPr>
          <w:i/>
          <w:iCs/>
        </w:rPr>
        <w:t>t</w:t>
      </w:r>
      <w:r w:rsidRPr="00B64E3C">
        <w:rPr>
          <w:i/>
          <w:iCs/>
        </w:rPr>
        <w:t>ype</w:t>
      </w:r>
      <w:r>
        <w:t xml:space="preserve">: zoals gezegd is Gebiedsaanwijzing een generiek objecttype dat gespecificeerd wordt naar type Gebiedsaanwijzing. Het type wordt vastgelegd met het attribuut </w:t>
      </w:r>
      <w:r w:rsidRPr="00C875A8">
        <w:rPr>
          <w:i/>
          <w:iCs/>
        </w:rPr>
        <w:t>type</w:t>
      </w:r>
      <w:r>
        <w:t xml:space="preserve">. </w:t>
      </w:r>
      <w:r w:rsidRPr="006564E1">
        <w:t xml:space="preserve">De </w:t>
      </w:r>
      <w:r>
        <w:t xml:space="preserve">typen </w:t>
      </w:r>
      <w:r w:rsidRPr="006564E1">
        <w:t xml:space="preserve">die gebruikt kunnen worden zijn opgenomen in de </w:t>
      </w:r>
      <w:r>
        <w:t>limitatieve waardelijst</w:t>
      </w:r>
      <w:r w:rsidRPr="006564E1">
        <w:t xml:space="preserve"> </w:t>
      </w:r>
      <w:r>
        <w:t>‘TypeGebiedsaanwijzing’</w:t>
      </w:r>
      <w:r w:rsidRPr="006564E1">
        <w:t>.</w:t>
      </w:r>
    </w:p>
    <w:p w14:paraId="200AE31F" w14:textId="78460910" w:rsidR="00C34A7B" w:rsidRDefault="00590129" w:rsidP="00C34A7B">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 of ‘Kantoorlocatie’ als voorkomen van het Gebiedsaanwijzingtype Ruimtelijk gebruik.</w:t>
      </w:r>
    </w:p>
    <w:p w14:paraId="38AEE8AA" w14:textId="4B7F4C1A" w:rsidR="00C34A7B" w:rsidRDefault="00590129" w:rsidP="00C34A7B">
      <w:pPr>
        <w:pStyle w:val="Opsommingtekens1"/>
      </w:pPr>
      <w:r w:rsidRPr="006A0B35">
        <w:rPr>
          <w:i/>
          <w:iCs/>
        </w:rPr>
        <w:t>groep</w:t>
      </w:r>
      <w:r w:rsidRPr="006A0B35">
        <w:t xml:space="preserve">: om een groot aantal verschillende gebiedsaanwijzingen van een bepaald type op een kaartbeeld te kunnen weergeven op een manier die voor het menselijk oog voldoende onderscheidend is, wordt ieder type Gebiedsaanwijzing gebundeld in groepen. De groep </w:t>
      </w:r>
      <w:r w:rsidRPr="006A0B35">
        <w:lastRenderedPageBreak/>
        <w:t xml:space="preserve">vormt het kenmerk waarop de </w:t>
      </w:r>
      <w:r>
        <w:t>symbolisatie</w:t>
      </w:r>
      <w:r w:rsidRPr="006A0B35">
        <w:t xml:space="preserve"> (kleur, arcering, lijnstijl) van de </w:t>
      </w:r>
      <w:r>
        <w:t>standaard</w:t>
      </w:r>
      <w:r w:rsidRPr="006A0B35">
        <w:t xml:space="preserve">weergave wordt georganiseerd. Ieder type Gebiedsaanwijzing heeft een eigen, </w:t>
      </w:r>
      <w:r w:rsidR="004054B1">
        <w:t>limitatieve</w:t>
      </w:r>
      <w:r w:rsidRPr="006A0B35">
        <w:t>, waardelijst voor de groepen. Afhankelijk van het type wordt de bijbehorende waardelijst gekozen</w:t>
      </w:r>
      <w:r>
        <w:rPr>
          <w:rStyle w:val="Eindnootmarkering"/>
        </w:rPr>
        <w:endnoteReference w:id="30"/>
      </w:r>
      <w:r w:rsidRPr="006A0B35">
        <w:t xml:space="preserve">. </w:t>
      </w:r>
      <w:r>
        <w:t>Een voorbeeld van het Gebiedsaanwijzingtype Functie om het gebruik van Gebiedsaanwijzing te verduidelijken: De functie Supermarkt (</w:t>
      </w:r>
      <w:r w:rsidRPr="00961672">
        <w:rPr>
          <w:i/>
          <w:iCs/>
        </w:rPr>
        <w:t>naam</w:t>
      </w:r>
      <w:r>
        <w:t>) hoort tot de functiegroep detailhandel (</w:t>
      </w:r>
      <w:r w:rsidRPr="00961672">
        <w:rPr>
          <w:i/>
          <w:iCs/>
        </w:rPr>
        <w:t>groep</w:t>
      </w:r>
      <w:r>
        <w:t>) van het gebiedsaanwijzingtype Functie (</w:t>
      </w:r>
      <w:r>
        <w:rPr>
          <w:i/>
          <w:iCs/>
        </w:rPr>
        <w:t>t</w:t>
      </w:r>
      <w:r w:rsidRPr="00961672">
        <w:rPr>
          <w:i/>
          <w:iCs/>
        </w:rPr>
        <w:t>ype</w:t>
      </w:r>
      <w:r>
        <w:t>).</w:t>
      </w:r>
    </w:p>
    <w:p w14:paraId="5581D19A" w14:textId="24449FFF" w:rsidR="00C34A7B" w:rsidRPr="00C875A8" w:rsidRDefault="00590129" w:rsidP="00C34A7B">
      <w:pPr>
        <w:pStyle w:val="Opsommingtekens1"/>
      </w:pPr>
      <w:r w:rsidRPr="00C875A8">
        <w:rPr>
          <w:i/>
          <w:iCs/>
        </w:rPr>
        <w:t>specifiekeSymbolisatie</w:t>
      </w:r>
      <w:r w:rsidRPr="002C2FB5">
        <w:t>:</w:t>
      </w:r>
      <w:r>
        <w:t xml:space="preserve"> </w:t>
      </w:r>
      <w:r w:rsidRPr="009D1161">
        <w:t xml:space="preserve">het attribuut waarmee wordt aangegeven dat </w:t>
      </w:r>
      <w:r>
        <w:t xml:space="preserve">een specifieke vorm van een type Gebiedsaanwijzing </w:t>
      </w:r>
      <w:r w:rsidRPr="009D1161">
        <w:t>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224FC9E0" w14:textId="1979175C" w:rsidR="00C34A7B" w:rsidRDefault="00590129" w:rsidP="00C34A7B">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t>een bepaald type</w:t>
      </w:r>
      <w:r w:rsidRPr="00E252E4">
        <w:t xml:space="preserve"> Gebiedsaanwijzing hoort én aangeeft wat de betekenis van Locatie is voor het object waar het bij hoort. Dit attribuut legt dus vast dat deze Locatie de locatie is waar deze specifieke vorm van </w:t>
      </w:r>
      <w:r>
        <w:t xml:space="preserve">een bepaald type </w:t>
      </w:r>
      <w:r w:rsidRPr="00E252E4">
        <w:t>Gebiedsaanwijzing van toepassing is.</w:t>
      </w:r>
    </w:p>
    <w:p w14:paraId="68ADB079" w14:textId="77777777" w:rsidR="00C34A7B" w:rsidRDefault="00590129" w:rsidP="00C34A7B">
      <w:pPr>
        <w:pStyle w:val="Kop4"/>
      </w:pPr>
      <w:bookmarkStart w:id="221" w:name="_Toc38307994"/>
      <w:r>
        <w:t>Gebiedsaanwijzingtype Beperkingengebied</w:t>
      </w:r>
      <w:bookmarkEnd w:id="221"/>
    </w:p>
    <w:p w14:paraId="6A580B1D" w14:textId="77777777" w:rsidR="00C34A7B" w:rsidRDefault="00590129" w:rsidP="00C34A7B">
      <w:pPr>
        <w:pStyle w:val="Kop5"/>
      </w:pPr>
      <w:bookmarkStart w:id="222" w:name="_Toc38307995"/>
      <w:r>
        <w:t>Toelichting op de toepassing</w:t>
      </w:r>
      <w:bookmarkEnd w:id="222"/>
    </w:p>
    <w:p w14:paraId="4EAF4CB9" w14:textId="77777777" w:rsidR="00C34A7B" w:rsidRDefault="00590129" w:rsidP="00C34A7B">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C34A7B" w:rsidRDefault="00590129" w:rsidP="00C34A7B">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C34A7B" w:rsidRDefault="00590129" w:rsidP="00C34A7B">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C34A7B" w:rsidRDefault="00590129" w:rsidP="00C34A7B">
      <w:r>
        <w:t>Om de geometrische begrenzing van beperkingengebieden te kunnen vastleggen en de verschillende beperkingengebieden op een kaartbeeld weer te geven kan gebruik gemaakt worden van de annotatie Beperkingengebied.</w:t>
      </w:r>
    </w:p>
    <w:p w14:paraId="298C4FC2" w14:textId="77777777" w:rsidR="00C34A7B" w:rsidRDefault="00C34A7B" w:rsidP="00C34A7B"/>
    <w:p w14:paraId="06DC8FBC" w14:textId="2FDC672D" w:rsidR="00C34A7B" w:rsidRDefault="00590129" w:rsidP="00C34A7B">
      <w:r>
        <w:t xml:space="preserve">Op voorhand is niet te zeggen hoeveel en welke beperkingengebieden in de verschillende omgevingsdocumenten begrensd zullen worden, het is mogelijk dat het er veel verschillende zullen zijn. Er is geen symbolisatie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w:t>
      </w:r>
      <w:r>
        <w:lastRenderedPageBreak/>
        <w:t xml:space="preserve">opgenomen in een limitatieve waardelijst. Iedere groep heeft een eigen symbolisatie. Door te annoteren met de Gebiedsaanwijzing Beperkingengebied met het attribuut </w:t>
      </w:r>
      <w:r>
        <w:rPr>
          <w:i/>
          <w:iCs/>
        </w:rPr>
        <w:t>g</w:t>
      </w:r>
      <w:r w:rsidRPr="00994BD8">
        <w:rPr>
          <w:i/>
          <w:iCs/>
        </w:rPr>
        <w:t>roep</w:t>
      </w:r>
      <w:r>
        <w:t xml:space="preserve"> en de juiste waarde van de waardelijst Beperkingengebiedgroep kunnen de werkingsgebieden van alle beperkingengebieden in een (interactieve) viewer worden weergegeven op een kaart. Het is dan mogelijk om een integraal beeld van de </w:t>
      </w:r>
      <w:r w:rsidR="00216F17">
        <w:t>Locaties</w:t>
      </w:r>
      <w:r>
        <w:t xml:space="preserve"> van alle beperkingengebieden weer te geven, maar ook om de locaties van alle beperkingengebieden van een bepaalde groep weer te geven.</w:t>
      </w:r>
    </w:p>
    <w:p w14:paraId="5682D2FF" w14:textId="59D6D870" w:rsidR="00C34A7B" w:rsidRDefault="00590129" w:rsidP="00C34A7B">
      <w:r w:rsidRPr="00E303D0">
        <w:t xml:space="preserve">De annotatie </w:t>
      </w:r>
      <w:r>
        <w:t xml:space="preserve">met </w:t>
      </w:r>
      <w:r w:rsidRPr="00312058">
        <w:t>de Gebiedsaanwijzing</w:t>
      </w:r>
      <w:r>
        <w:t xml:space="preserve"> Beperkingengebied </w:t>
      </w:r>
      <w:r w:rsidRPr="00E303D0">
        <w:t>wordt alleen gebruikt voor (rechtstreeks werkende) regels die daadwerkelijk een beperkingengebied in het leven roepen</w:t>
      </w:r>
      <w:r>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Pr>
          <w:rStyle w:val="Eindnootmarkering"/>
        </w:rPr>
        <w:endnoteReference w:id="31"/>
      </w:r>
      <w:r w:rsidRPr="00E303D0">
        <w:t>.</w:t>
      </w:r>
      <w:r>
        <w:t xml:space="preserve"> Wel is het mogelijk om in een instructieregel of een omgevingswaarderegel gebruik te maken van een Locatie die met het IMOW-object Beperkingengebied is geannoteerd, omdat de instructie- of omgevingswaarderegel over hetzelfde gebied gaat.</w:t>
      </w:r>
    </w:p>
    <w:p w14:paraId="73E56736" w14:textId="77777777" w:rsidR="00C34A7B" w:rsidRDefault="00590129" w:rsidP="00C34A7B">
      <w:r w:rsidRPr="00A46FB7">
        <w:t>Beperkingengebied moet alleen worden gebruikt voor beperkingengebieden als bedoeld in de Omgevingswet.</w:t>
      </w:r>
    </w:p>
    <w:p w14:paraId="42B57602" w14:textId="77777777" w:rsidR="00C34A7B" w:rsidRDefault="00590129" w:rsidP="00C34A7B">
      <w:pPr>
        <w:pStyle w:val="Kop5"/>
      </w:pPr>
      <w:bookmarkStart w:id="223" w:name="_Toc38307996"/>
      <w:r w:rsidRPr="00832FDD">
        <w:t>Definitie</w:t>
      </w:r>
      <w:bookmarkEnd w:id="223"/>
    </w:p>
    <w:p w14:paraId="680EC4C2" w14:textId="2FEED871" w:rsidR="00C34A7B" w:rsidRDefault="00590129" w:rsidP="00C34A7B">
      <w:r w:rsidRPr="00F5101C">
        <w:t xml:space="preserve">Beperkingengebied </w:t>
      </w:r>
      <w:r>
        <w:t xml:space="preserve">is het objecttype voor omgevingsdocumenten </w:t>
      </w:r>
      <w:r w:rsidRPr="004A6742">
        <w:t xml:space="preserve">met Artikelstructuur </w:t>
      </w:r>
      <w:r>
        <w:t>dat machineleesbaar maakt</w:t>
      </w:r>
      <w:r w:rsidRPr="009F4E1A">
        <w:t xml:space="preserve"> dat een Juridische regel en de bijbehorende Locatie(s) een gebied </w:t>
      </w:r>
      <w:r>
        <w:t xml:space="preserve">aanwijzen van het type Beperkingengebied als bedoeld in de Omgevingswet: </w:t>
      </w:r>
      <w:r w:rsidRPr="00E73663">
        <w:t>een bij of krachtens de wet aangewezen gebied waar, vanwege de aanwezigheid van een werk of object, regels gelden over activiteiten die gevolgen hebben of kunnen hebben voor dat werk of object</w:t>
      </w:r>
      <w:r w:rsidRPr="009F4E1A">
        <w:t>.</w:t>
      </w:r>
    </w:p>
    <w:p w14:paraId="0DA656C0" w14:textId="75A2EBFE" w:rsidR="00C34A7B" w:rsidRDefault="00590129" w:rsidP="00C34A7B">
      <w:pPr>
        <w:pStyle w:val="Kop5"/>
      </w:pPr>
      <w:bookmarkStart w:id="224" w:name="_Toc38307997"/>
      <w:r>
        <w:t>Doel</w:t>
      </w:r>
      <w:bookmarkEnd w:id="224"/>
    </w:p>
    <w:p w14:paraId="06445F4C" w14:textId="5B7250B3" w:rsidR="00C34A7B" w:rsidRDefault="00590129" w:rsidP="00C34A7B">
      <w:r>
        <w:t>Doel van het objecttype Beperkingengebied is:</w:t>
      </w:r>
    </w:p>
    <w:p w14:paraId="3DF0D8D7" w14:textId="4F863BEC" w:rsidR="00C34A7B" w:rsidRDefault="00590129" w:rsidP="00C34A7B">
      <w:pPr>
        <w:pStyle w:val="Opsommingtekens1"/>
      </w:pPr>
      <w:r>
        <w:t>machineleesbaar vastleggen dat een Juridische regel of Tekstdeel en de bijbehorende Locatie(s) gaan over een beperkingengebied;</w:t>
      </w:r>
    </w:p>
    <w:p w14:paraId="5BBB8F57" w14:textId="1C7D97E8" w:rsidR="00C34A7B" w:rsidRDefault="00590129" w:rsidP="00C34A7B">
      <w:pPr>
        <w:pStyle w:val="Opsommingtekens1"/>
      </w:pPr>
      <w:r>
        <w:t xml:space="preserve">betekenisvol presenteren van de Locaties waar de regels of het beleid over het </w:t>
      </w:r>
      <w:r w:rsidRPr="0002605E">
        <w:t xml:space="preserve">beperkingengebied </w:t>
      </w:r>
      <w:r>
        <w:t>gelden;</w:t>
      </w:r>
    </w:p>
    <w:p w14:paraId="371AEA9B" w14:textId="5D875AA3" w:rsidR="00C34A7B" w:rsidRPr="00386E11" w:rsidRDefault="00590129" w:rsidP="00C34A7B">
      <w:pPr>
        <w:pStyle w:val="Opsommingtekens1"/>
      </w:pPr>
      <w:r>
        <w:t>kunnen filteren in een viewer of op een kaart.</w:t>
      </w:r>
    </w:p>
    <w:p w14:paraId="43929274" w14:textId="77777777" w:rsidR="00C34A7B" w:rsidRDefault="00590129" w:rsidP="00C34A7B">
      <w:pPr>
        <w:pStyle w:val="Kop5"/>
      </w:pPr>
      <w:bookmarkStart w:id="225" w:name="_Toc38307998"/>
      <w:r>
        <w:t>Norm</w:t>
      </w:r>
      <w:bookmarkEnd w:id="225"/>
    </w:p>
    <w:p w14:paraId="69094707" w14:textId="77777777" w:rsidR="00C34A7B" w:rsidRDefault="00590129" w:rsidP="00C34A7B">
      <w:r>
        <w:t>Beperkingengebied kent de volgende attributen:</w:t>
      </w:r>
    </w:p>
    <w:p w14:paraId="23F6BE0C" w14:textId="77777777" w:rsidR="00C34A7B" w:rsidRPr="00AC1262" w:rsidRDefault="00590129" w:rsidP="00C34A7B">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C34A7B" w:rsidRPr="00AC1262" w:rsidRDefault="00590129" w:rsidP="00C34A7B">
      <w:pPr>
        <w:pStyle w:val="Opsommingtekens1"/>
      </w:pPr>
      <w:r w:rsidRPr="00CB15FD">
        <w:rPr>
          <w:i/>
          <w:iCs/>
        </w:rPr>
        <w:t>type:</w:t>
      </w:r>
      <w:r w:rsidRPr="00AC1262">
        <w:t xml:space="preserve"> </w:t>
      </w:r>
      <w:r>
        <w:t xml:space="preserve">het type </w:t>
      </w:r>
      <w:r w:rsidRPr="00AC1262">
        <w:t xml:space="preserve">Gebiedsaanwijzing. Te kiezen uit de </w:t>
      </w:r>
      <w:r>
        <w:t>limitatieve waardelijst</w:t>
      </w:r>
      <w:r w:rsidRPr="00AC1262">
        <w:t xml:space="preserve"> </w:t>
      </w:r>
      <w:r>
        <w:t>‘</w:t>
      </w:r>
      <w:r w:rsidRPr="00AC1262">
        <w:t>TypeGebiedsaanwijzing</w:t>
      </w:r>
      <w:r>
        <w:t>’</w:t>
      </w:r>
      <w:r w:rsidRPr="00AC1262">
        <w:t>. In dit geval altijd Beperkingengebied. Verplicht attribuut. Komt 1 keer voor.</w:t>
      </w:r>
    </w:p>
    <w:p w14:paraId="742F9800" w14:textId="1D230E97" w:rsidR="00C34A7B" w:rsidRDefault="00590129" w:rsidP="00C34A7B">
      <w:pPr>
        <w:pStyle w:val="Opsommingtekens1"/>
      </w:pPr>
      <w:r w:rsidRPr="00CB15FD">
        <w:rPr>
          <w:i/>
          <w:iCs/>
        </w:rPr>
        <w:t>naam:</w:t>
      </w:r>
      <w:r w:rsidRPr="00AC1262">
        <w:t xml:space="preserve"> de naam van </w:t>
      </w:r>
      <w:r w:rsidRPr="003040CF">
        <w:t xml:space="preserve">de specifieke vorm van de Gebiedsaanwijzing </w:t>
      </w:r>
      <w:r>
        <w:t>B</w:t>
      </w:r>
      <w:r w:rsidRPr="00AC1262">
        <w:t>eperkingengebied. Het bevoegd gezag is vrij in de keuze van de naam</w:t>
      </w:r>
      <w:r>
        <w:t xml:space="preserve">. Verplicht attribuut. </w:t>
      </w:r>
      <w:r w:rsidRPr="003435A7">
        <w:t>Komt 1 keer voor.</w:t>
      </w:r>
    </w:p>
    <w:p w14:paraId="3DBA34C8" w14:textId="65ABD455" w:rsidR="00C34A7B" w:rsidRDefault="00590129" w:rsidP="00C34A7B">
      <w:pPr>
        <w:pStyle w:val="Opsommingtekens1"/>
        <w:numPr>
          <w:ilvl w:val="0"/>
          <w:numId w:val="0"/>
        </w:numPr>
        <w:ind w:left="284"/>
      </w:pPr>
      <w:r w:rsidRPr="003201BC">
        <w:rPr>
          <w:i/>
          <w:iCs/>
        </w:rPr>
        <w:t>groep</w:t>
      </w:r>
      <w:r>
        <w:t xml:space="preserve">: </w:t>
      </w:r>
      <w:r w:rsidRPr="00C141E1">
        <w:t xml:space="preserve">de categorie waartoe </w:t>
      </w:r>
      <w:r w:rsidRPr="00F84657">
        <w:t xml:space="preserve">de specifieke vorm van de Gebiedsaanwijzing </w:t>
      </w:r>
      <w:r>
        <w:t>B</w:t>
      </w:r>
      <w:r w:rsidRPr="00C141E1">
        <w:t xml:space="preserve">eperkingengebied behoort. </w:t>
      </w:r>
      <w:r w:rsidR="00584415">
        <w:t xml:space="preserve">Attribuut dat zorgt voor symbolisatie conform de standaardweergave. </w:t>
      </w:r>
      <w:r>
        <w:t xml:space="preserve">Te kiezen uit </w:t>
      </w:r>
      <w:r w:rsidRPr="00C141E1">
        <w:t xml:space="preserve">de </w:t>
      </w:r>
      <w:r>
        <w:t>limitatieve waardelijst</w:t>
      </w:r>
      <w:r w:rsidRPr="00C141E1">
        <w:t xml:space="preserve"> </w:t>
      </w:r>
      <w:r>
        <w:t>‘</w:t>
      </w:r>
      <w:r w:rsidRPr="00C141E1">
        <w:t>Beperkingengebiedgroep</w:t>
      </w:r>
      <w:r>
        <w:t xml:space="preserve">’. Verplicht attribuut. </w:t>
      </w:r>
      <w:r w:rsidRPr="003435A7">
        <w:t>Komt 1 keer voor.</w:t>
      </w:r>
    </w:p>
    <w:p w14:paraId="637B55C2" w14:textId="079D5B38" w:rsidR="00C34A7B" w:rsidRDefault="00590129" w:rsidP="00C34A7B">
      <w:pPr>
        <w:pStyle w:val="Opsommingtekens1"/>
      </w:pPr>
      <w:r w:rsidRPr="00C875A8">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C4C3FB8" w14:textId="197F8D62" w:rsidR="00C34A7B" w:rsidRDefault="00590129" w:rsidP="00C34A7B">
      <w:pPr>
        <w:pStyle w:val="Opsommingtekens1"/>
      </w:pPr>
      <w:r w:rsidRPr="003201BC">
        <w:rPr>
          <w:i/>
          <w:iCs/>
        </w:rPr>
        <w:lastRenderedPageBreak/>
        <w:t>locatieaanduiding</w:t>
      </w:r>
      <w:r>
        <w:t xml:space="preserve">: </w:t>
      </w:r>
      <w:r w:rsidRPr="00546AC0">
        <w:t>de verwijzing van een specifiek</w:t>
      </w:r>
      <w:r>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r>
        <w:rPr>
          <w:rStyle w:val="Eindnootmarkering"/>
        </w:rPr>
        <w:endnoteReference w:id="32"/>
      </w:r>
      <w:r>
        <w:t xml:space="preserve">. </w:t>
      </w:r>
    </w:p>
    <w:p w14:paraId="09D1863C" w14:textId="77777777" w:rsidR="00C34A7B" w:rsidRDefault="00C34A7B" w:rsidP="00C34A7B">
      <w:pPr>
        <w:pStyle w:val="Opsommingtekens1"/>
        <w:numPr>
          <w:ilvl w:val="0"/>
          <w:numId w:val="0"/>
        </w:numPr>
        <w:ind w:left="284"/>
      </w:pPr>
    </w:p>
    <w:p w14:paraId="626329AA" w14:textId="3E9EBB61" w:rsidR="00C34A7B" w:rsidRDefault="00590129" w:rsidP="00C34A7B">
      <w:r>
        <w:t xml:space="preserve">Het </w:t>
      </w:r>
      <w:r w:rsidRPr="00220D94">
        <w:t>Gebiedsaanwijzing</w:t>
      </w:r>
      <w:r>
        <w:t>type</w:t>
      </w:r>
      <w:r w:rsidRPr="00220D94">
        <w:t xml:space="preserve"> </w:t>
      </w:r>
      <w:r>
        <w:t>Beperkingengebied</w:t>
      </w:r>
      <w:r w:rsidRPr="00220D94">
        <w:t xml:space="preserve"> kent geen constraints.</w:t>
      </w:r>
    </w:p>
    <w:p w14:paraId="11204FEC" w14:textId="635F834B" w:rsidR="00C34A7B" w:rsidRDefault="00590129" w:rsidP="00C34A7B">
      <w:pPr>
        <w:pStyle w:val="Kop5"/>
      </w:pPr>
      <w:bookmarkStart w:id="226" w:name="_Toc38307999"/>
      <w:r w:rsidRPr="007B75D9">
        <w:t>Toelichting op de norm</w:t>
      </w:r>
      <w:bookmarkEnd w:id="226"/>
    </w:p>
    <w:p w14:paraId="1FA6D4EC" w14:textId="03F389CB" w:rsidR="00C34A7B" w:rsidRDefault="00590129" w:rsidP="00C34A7B">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limitatieve waardelijst ‘TypeGebiedsaanwijzing’ altijd Beperkingengebied gekozen. Zie voor verdere toelichting paragraaf </w:t>
      </w:r>
      <w:r>
        <w:fldChar w:fldCharType="begin"/>
      </w:r>
      <w:r>
        <w:instrText xml:space="preserve"> REF _Ref_1f1400dc622a70fb2c884625f8f140fa_2 </w:instrText>
      </w:r>
      <w:r w:rsidR="002137A7">
        <w:instrText>\n \h</w:instrText>
      </w:r>
      <w:r>
        <w:instrText xml:space="preserve"> </w:instrText>
      </w:r>
      <w:r>
        <w:fldChar w:fldCharType="separate"/>
      </w:r>
      <w:r w:rsidR="00FD00CC">
        <w:t>6.4.9</w:t>
      </w:r>
      <w:r>
        <w:fldChar w:fldCharType="end"/>
      </w:r>
      <w:r>
        <w:t>.</w:t>
      </w:r>
    </w:p>
    <w:p w14:paraId="08C54655" w14:textId="231D1CF2" w:rsidR="00C34A7B" w:rsidRDefault="00590129" w:rsidP="00C34A7B">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t>B</w:t>
      </w:r>
      <w:r w:rsidRPr="00891735">
        <w:t>eperkingengebiedgroep.</w:t>
      </w:r>
    </w:p>
    <w:p w14:paraId="5040B6E4" w14:textId="64D4B753" w:rsidR="00C34A7B" w:rsidRDefault="00590129" w:rsidP="00C34A7B">
      <w:pPr>
        <w:pStyle w:val="Opsommingtekens1"/>
      </w:pPr>
      <w:r>
        <w:rPr>
          <w:i/>
          <w:iCs/>
        </w:rPr>
        <w:t>g</w:t>
      </w:r>
      <w:r w:rsidRPr="00A94898">
        <w:rPr>
          <w:i/>
          <w:iCs/>
        </w:rPr>
        <w:t>roep</w:t>
      </w:r>
      <w:r>
        <w:t xml:space="preserve">: om een groot aantal verschillende </w:t>
      </w:r>
      <w:r w:rsidRPr="00D068BC">
        <w:t xml:space="preserve">specifieke vormen van de Gebiedsaanwijzing </w:t>
      </w:r>
      <w:r>
        <w:t>Beperkingengebied op een kaart te kunnen weergeven op een manier die voor het menselijk oog voldoende onderscheidend is, worden ze gebundeld in groepen. De groep vormt het kenmerk waarop de symbolisatie (kleur, arcering, lijnstijl) van de standaardweergave wordt georganiseerd. De groepen die gebruikt kunnen worden zijn opgenomen in de limitatieve waardelijst ‘</w:t>
      </w:r>
      <w:r w:rsidRPr="00E20AA7">
        <w:t>Beperkingengebiedgroep</w:t>
      </w:r>
      <w:r>
        <w:t>’.</w:t>
      </w:r>
    </w:p>
    <w:p w14:paraId="0E0B3AB8" w14:textId="334483E3" w:rsidR="00C34A7B" w:rsidRPr="00C875A8" w:rsidRDefault="00590129" w:rsidP="00C34A7B">
      <w:pPr>
        <w:pStyle w:val="Opsommingtekens1"/>
      </w:pPr>
      <w:r w:rsidRPr="00C875A8">
        <w:rPr>
          <w:i/>
          <w:iCs/>
        </w:rPr>
        <w:t>specifiekeSymbolisatie</w:t>
      </w:r>
      <w:r w:rsidRPr="002C2FB5">
        <w:t>:</w:t>
      </w:r>
      <w:r>
        <w:t xml:space="preserve"> </w:t>
      </w:r>
      <w:r w:rsidRPr="00AD7615">
        <w:t xml:space="preserve">het attribuut waarmee wordt aangegeven dat een specifieke vorm van </w:t>
      </w:r>
      <w:r>
        <w:t>dit</w:t>
      </w:r>
      <w:r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60F4B7B5" w14:textId="57F009F5" w:rsidR="00C34A7B" w:rsidRDefault="00590129" w:rsidP="00C34A7B">
      <w:pPr>
        <w:pStyle w:val="Opsommingtekens1"/>
      </w:pPr>
      <w:r>
        <w:rPr>
          <w:i/>
          <w:iCs/>
        </w:rPr>
        <w:t>l</w:t>
      </w:r>
      <w:r w:rsidRPr="006A2A95">
        <w:rPr>
          <w:i/>
          <w:iCs/>
        </w:rPr>
        <w:t>ocatieaanduiding</w:t>
      </w:r>
      <w:r>
        <w:t xml:space="preserve">: het attribuut dat de verwijzing bevat naar de identificatie van de specifieke Locatie die bij </w:t>
      </w:r>
      <w:r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Pr="00C61F38">
        <w:t xml:space="preserve">deze specifieke vorm van de Gebiedsaanwijzing </w:t>
      </w:r>
      <w:r>
        <w:t xml:space="preserve">Beperkingengebied van toepassing is. </w:t>
      </w:r>
    </w:p>
    <w:p w14:paraId="714C2783" w14:textId="77777777" w:rsidR="00C34A7B" w:rsidRDefault="00C34A7B" w:rsidP="00C34A7B"/>
    <w:p w14:paraId="469F8B22" w14:textId="210C002B" w:rsidR="00C34A7B" w:rsidRDefault="00590129" w:rsidP="00C34A7B">
      <w:r w:rsidRPr="007D051C">
        <w:t>De eerste keer dat een specifiek</w:t>
      </w:r>
      <w:r>
        <w:t>e vorm van de Gebiedsaanwijzing</w:t>
      </w:r>
      <w:r w:rsidRPr="007D051C">
        <w:t xml:space="preserve"> </w:t>
      </w:r>
      <w:r>
        <w:t>Beperkingengebied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t xml:space="preserve">Als in een </w:t>
      </w:r>
      <w:r w:rsidR="00AE2342">
        <w:t>volgende</w:t>
      </w:r>
      <w:r>
        <w:t xml:space="preserve"> Juridische regel </w:t>
      </w:r>
      <w:r w:rsidRPr="007D051C">
        <w:t>di</w:t>
      </w:r>
      <w:r>
        <w:t>e</w:t>
      </w:r>
      <w:r w:rsidRPr="007D051C">
        <w:t xml:space="preserve">zelfde </w:t>
      </w:r>
      <w:r>
        <w:t>specifieke vorm van Beperkingengebied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rsidR="004054B1" w:rsidRPr="004054B1">
        <w:t>hoort.</w:t>
      </w:r>
      <w:r w:rsidRPr="007D051C">
        <w:t xml:space="preserve"> Op deze manier is van iedere </w:t>
      </w:r>
      <w:r>
        <w:t xml:space="preserve">afzonderlijke </w:t>
      </w:r>
      <w:r w:rsidRPr="007D051C">
        <w:t xml:space="preserve">Juridische regel over </w:t>
      </w:r>
      <w:r w:rsidRPr="00FD6B32">
        <w:t xml:space="preserve">die specifieke vorm van </w:t>
      </w:r>
      <w:r>
        <w:t xml:space="preserve">Beperkingengebied </w:t>
      </w:r>
      <w:r w:rsidRPr="007D051C">
        <w:t xml:space="preserve">te zien welke Locatie er bij hoort en is ook zichtbaar welke Locaties horen bij </w:t>
      </w:r>
      <w:r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C34A7B" w:rsidRPr="00E62E8E" w:rsidRDefault="00590129" w:rsidP="00C34A7B">
      <w:pPr>
        <w:pStyle w:val="Kop4"/>
      </w:pPr>
      <w:bookmarkStart w:id="227" w:name="_Toc38308000"/>
      <w:r w:rsidRPr="00E62E8E">
        <w:lastRenderedPageBreak/>
        <w:t>Gebiedsaanwijzingtype Bodem</w:t>
      </w:r>
      <w:bookmarkEnd w:id="227"/>
    </w:p>
    <w:p w14:paraId="2A740850" w14:textId="77777777" w:rsidR="00C34A7B" w:rsidRDefault="00590129" w:rsidP="00C34A7B">
      <w:pPr>
        <w:pStyle w:val="Kop5"/>
      </w:pPr>
      <w:bookmarkStart w:id="228" w:name="_Toc38308001"/>
      <w:r>
        <w:t>Toelichting op de toepassing</w:t>
      </w:r>
      <w:bookmarkEnd w:id="228"/>
    </w:p>
    <w:p w14:paraId="406FAEF1" w14:textId="79CF74C9" w:rsidR="00C34A7B" w:rsidRDefault="00590129" w:rsidP="00C34A7B">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C34A7B" w:rsidRDefault="00590129" w:rsidP="00C34A7B">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C34A7B" w:rsidRDefault="00C34A7B" w:rsidP="00C34A7B"/>
    <w:p w14:paraId="5366B2EC" w14:textId="369BE4B1" w:rsidR="00C34A7B" w:rsidRDefault="00590129" w:rsidP="00C34A7B">
      <w:r>
        <w:t xml:space="preserve">Om de geometrische begrenzing van de Gebiedsaanwijzing Bodem te kunnen vastleggen en de verschillende gebieden van dit type op een kaartbeeld weer te geven </w:t>
      </w:r>
      <w:r w:rsidR="00584415">
        <w:t>wordt</w:t>
      </w:r>
      <w:r>
        <w:t xml:space="preserve"> de annotatie Bodem </w:t>
      </w:r>
      <w:r w:rsidR="00584415" w:rsidRPr="00584415">
        <w:t>gebruikt</w:t>
      </w:r>
      <w:r>
        <w:t xml:space="preserve">. Op voorhand is niet te zeggen hoeveel en welke specifieke vormen van de Gebiedsaanwijzing Bodem in de verschillende omgevingsdocumenten begrensd zullen worden, het is mogelijk dat het er veel verschillende zullen zijn. Er is geen symbolisatie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limitatieve waardelijst. Iedere groep heeft een eigen symbolisatie. Door te annoteren met de Gebiedsaanwijzing Bodem met het attribuut </w:t>
      </w:r>
      <w:r w:rsidRPr="009819B5">
        <w:rPr>
          <w:i/>
          <w:iCs/>
        </w:rPr>
        <w:t>groep</w:t>
      </w:r>
      <w:r>
        <w:t xml:space="preserve"> en de juiste waarde van de waardelijst Bodemgroep kunnen de </w:t>
      </w:r>
      <w:r w:rsidR="00D87C6B">
        <w:t>Locaties</w:t>
      </w:r>
      <w:r>
        <w:t xml:space="preserve">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C34A7B" w:rsidRDefault="00590129" w:rsidP="00C34A7B">
      <w:pPr>
        <w:pStyle w:val="Kop5"/>
      </w:pPr>
      <w:bookmarkStart w:id="229" w:name="_Toc38308002"/>
      <w:r>
        <w:t>Definitie</w:t>
      </w:r>
      <w:bookmarkEnd w:id="229"/>
    </w:p>
    <w:p w14:paraId="23755F04" w14:textId="58218BA8" w:rsidR="00C34A7B" w:rsidRDefault="00590129" w:rsidP="00C34A7B">
      <w:r>
        <w:t>Bodem is het objecttype dat machineleesbaar maakt dat een Juridische regel of een Tekstdeel</w:t>
      </w:r>
      <w:r w:rsidRPr="0038059A">
        <w:t xml:space="preserve"> en de bijbehorende Locatie(s) een gebied </w:t>
      </w:r>
      <w:r w:rsidRPr="00CA2B03">
        <w:t xml:space="preserve">aanwijzen </w:t>
      </w:r>
      <w:r>
        <w:t xml:space="preserve">waar de </w:t>
      </w:r>
      <w:r w:rsidRPr="00CA2B03">
        <w:t xml:space="preserve">regels of </w:t>
      </w:r>
      <w:r>
        <w:t xml:space="preserve">het </w:t>
      </w:r>
      <w:r w:rsidRPr="00CA2B03">
        <w:t xml:space="preserve">beleid gericht </w:t>
      </w:r>
      <w:r>
        <w:t xml:space="preserve">zijn </w:t>
      </w:r>
      <w:r w:rsidRPr="00CA2B03">
        <w:t>op de bescherming van de bodemkwaliteit</w:t>
      </w:r>
      <w:r w:rsidRPr="0038059A">
        <w:t>.</w:t>
      </w:r>
    </w:p>
    <w:p w14:paraId="4A7CAD26" w14:textId="230E6AAA" w:rsidR="00C34A7B" w:rsidRDefault="00590129" w:rsidP="00C34A7B">
      <w:pPr>
        <w:pStyle w:val="Kop5"/>
      </w:pPr>
      <w:bookmarkStart w:id="230" w:name="_Toc38308003"/>
      <w:r>
        <w:t>Doel</w:t>
      </w:r>
      <w:bookmarkEnd w:id="230"/>
    </w:p>
    <w:p w14:paraId="7B1EC58F" w14:textId="45AF280F" w:rsidR="00C34A7B" w:rsidRDefault="00590129" w:rsidP="00C34A7B">
      <w:r>
        <w:t>Doel van het objecttype Bodem is:</w:t>
      </w:r>
    </w:p>
    <w:p w14:paraId="7CE0E997" w14:textId="75953B86" w:rsidR="00C34A7B" w:rsidRDefault="00590129" w:rsidP="00C34A7B">
      <w:pPr>
        <w:pStyle w:val="Opsommingtekens1"/>
      </w:pPr>
      <w:r>
        <w:t>machineleesbaar vastleggen dat een Juridische regel of Tekstdeel en de bijbehorende Locatie(s) gaan over een gebied waar regels of beleid gelden voor het aspect bodem;</w:t>
      </w:r>
    </w:p>
    <w:p w14:paraId="5B6E302D" w14:textId="5A93896B" w:rsidR="00C34A7B" w:rsidRDefault="00590129" w:rsidP="00C34A7B">
      <w:pPr>
        <w:pStyle w:val="Opsommingtekens1"/>
      </w:pPr>
      <w:r>
        <w:t xml:space="preserve">betekenisvol presenteren van de Locaties waar de regels of het beleid over het </w:t>
      </w:r>
      <w:r w:rsidRPr="00597D47">
        <w:t xml:space="preserve">aspect </w:t>
      </w:r>
      <w:r>
        <w:t>b</w:t>
      </w:r>
      <w:r w:rsidRPr="00597D47">
        <w:t xml:space="preserve">odem </w:t>
      </w:r>
      <w:r>
        <w:t>gelden;</w:t>
      </w:r>
    </w:p>
    <w:p w14:paraId="5289F628" w14:textId="06DAB1B9" w:rsidR="00C34A7B" w:rsidRPr="00386E11" w:rsidRDefault="00590129" w:rsidP="00C34A7B">
      <w:pPr>
        <w:pStyle w:val="Opsommingtekens1"/>
      </w:pPr>
      <w:r>
        <w:t>kunnen filteren in een viewer of op een kaart.</w:t>
      </w:r>
    </w:p>
    <w:p w14:paraId="1B977BE8" w14:textId="77777777" w:rsidR="00C34A7B" w:rsidRDefault="00590129" w:rsidP="00C34A7B">
      <w:pPr>
        <w:pStyle w:val="Kop5"/>
      </w:pPr>
      <w:bookmarkStart w:id="231" w:name="_Toc38308004"/>
      <w:r>
        <w:t>Norm</w:t>
      </w:r>
      <w:bookmarkEnd w:id="231"/>
    </w:p>
    <w:p w14:paraId="1D793EBD" w14:textId="77777777" w:rsidR="00C34A7B" w:rsidRDefault="00590129" w:rsidP="00C34A7B">
      <w:r>
        <w:t>De Gebiedsaanwijzing Bodem kent de volgende attributen:</w:t>
      </w:r>
    </w:p>
    <w:p w14:paraId="4F6888C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C34A7B" w:rsidRDefault="00590129" w:rsidP="00C34A7B">
      <w:pPr>
        <w:pStyle w:val="Opsommingtekens1"/>
      </w:pPr>
      <w:r w:rsidRPr="007D5679">
        <w:rPr>
          <w:i/>
          <w:iCs/>
        </w:rPr>
        <w:lastRenderedPageBreak/>
        <w:t>type</w:t>
      </w:r>
      <w:r>
        <w:t>: het type Gebiedsaanwijzing. Te kiezen uit de limitatieve waardelijst ‘TypeGebiedsaanwijzing’. In dit geval altijd Bodem. Verplicht attribuut. Komt 1 keer voor.</w:t>
      </w:r>
    </w:p>
    <w:p w14:paraId="438EE95A" w14:textId="75478D0F" w:rsidR="00C34A7B" w:rsidRDefault="00590129" w:rsidP="00C34A7B">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1E75505E" w:rsidR="00C34A7B" w:rsidRDefault="00590129" w:rsidP="00C34A7B">
      <w:pPr>
        <w:pStyle w:val="Opsommingtekens1"/>
      </w:pPr>
      <w:r w:rsidRPr="007D5679">
        <w:rPr>
          <w:i/>
          <w:iCs/>
        </w:rPr>
        <w:t>groep</w:t>
      </w:r>
      <w:r>
        <w:t xml:space="preserve">: de categorie waartoe een specifieke vorm van de Gebiedsaanwijzing Bodem behoort. </w:t>
      </w:r>
      <w:r w:rsidR="00584415">
        <w:t xml:space="preserve">Attribuut dat zorgt voor symbolisatie conform de standaardweergave. </w:t>
      </w:r>
      <w:r>
        <w:t>Te kiezen uit de limitatieve waardelijst ‘Bodemgroep’. Verplicht attribuut. Komt 1 keer voor.</w:t>
      </w:r>
    </w:p>
    <w:p w14:paraId="28E71B28" w14:textId="1836B30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57CD7F3" w14:textId="52087115" w:rsidR="00C34A7B" w:rsidRDefault="00590129" w:rsidP="00C34A7B">
      <w:pPr>
        <w:pStyle w:val="Opsommingtekens1"/>
      </w:pPr>
      <w:r w:rsidRPr="007D5679">
        <w:rPr>
          <w:i/>
          <w:iCs/>
        </w:rPr>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C34A7B" w:rsidRDefault="00C34A7B" w:rsidP="00C34A7B"/>
    <w:p w14:paraId="3A6EB379" w14:textId="66027A37" w:rsidR="00C34A7B" w:rsidRDefault="00590129" w:rsidP="00C34A7B">
      <w:r>
        <w:t xml:space="preserve">Het </w:t>
      </w:r>
      <w:r w:rsidRPr="003008CD">
        <w:t>Gebiedsaanwijzing</w:t>
      </w:r>
      <w:r>
        <w:t>type</w:t>
      </w:r>
      <w:r w:rsidRPr="003008CD">
        <w:t xml:space="preserve"> </w:t>
      </w:r>
      <w:r>
        <w:t>Bodem</w:t>
      </w:r>
      <w:r w:rsidRPr="003008CD">
        <w:t xml:space="preserve"> kent geen constraints.</w:t>
      </w:r>
    </w:p>
    <w:p w14:paraId="10DFA29F" w14:textId="188B938D" w:rsidR="00C34A7B" w:rsidRDefault="00590129" w:rsidP="00C34A7B">
      <w:pPr>
        <w:pStyle w:val="Kop5"/>
      </w:pPr>
      <w:bookmarkStart w:id="232" w:name="_Toc38308005"/>
      <w:r>
        <w:t>Toelichting op de norm</w:t>
      </w:r>
      <w:bookmarkEnd w:id="232"/>
    </w:p>
    <w:p w14:paraId="6E6E60B6" w14:textId="7CC97AFB"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Bodem gekozen. Zie voor verdere toelichting paragraaf </w:t>
      </w:r>
      <w:r>
        <w:fldChar w:fldCharType="begin"/>
      </w:r>
      <w:r>
        <w:instrText xml:space="preserve"> REF _Ref_1f1400dc622a70fb2c884625f8f140fa_3 </w:instrText>
      </w:r>
      <w:r w:rsidR="002137A7">
        <w:instrText>\n \h</w:instrText>
      </w:r>
      <w:r>
        <w:instrText xml:space="preserve"> </w:instrText>
      </w:r>
      <w:r>
        <w:fldChar w:fldCharType="separate"/>
      </w:r>
      <w:r w:rsidR="00FD00CC">
        <w:t>6.4.9</w:t>
      </w:r>
      <w:r>
        <w:fldChar w:fldCharType="end"/>
      </w:r>
      <w:r>
        <w:t>.</w:t>
      </w:r>
    </w:p>
    <w:p w14:paraId="28D5A827" w14:textId="71314B32" w:rsidR="00C34A7B" w:rsidRDefault="00590129" w:rsidP="00C34A7B">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6427451" w:rsidR="00C34A7B" w:rsidRDefault="00590129" w:rsidP="00C34A7B">
      <w:pPr>
        <w:pStyle w:val="Opsommingtekens1"/>
      </w:pPr>
      <w:r w:rsidRPr="007D5679">
        <w:rPr>
          <w:i/>
          <w:iCs/>
        </w:rPr>
        <w:t>groep</w:t>
      </w:r>
      <w:r>
        <w:t xml:space="preserve">: om een groot aantal verschillende specifieke vormen van de Gebiedsaanwijzing Bodem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‘Bodemgroep’.</w:t>
      </w:r>
    </w:p>
    <w:p w14:paraId="2B343EEB" w14:textId="497205E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6CC4F72B" w14:textId="77777777" w:rsidR="00C34A7B" w:rsidRDefault="00590129" w:rsidP="00C34A7B">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 </w:t>
      </w:r>
    </w:p>
    <w:p w14:paraId="6B20ADB5" w14:textId="77777777" w:rsidR="00C34A7B" w:rsidRDefault="00C34A7B" w:rsidP="00C34A7B"/>
    <w:p w14:paraId="45EB4256" w14:textId="58EB3434" w:rsidR="00C34A7B" w:rsidRDefault="00590129" w:rsidP="00C34A7B">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w:t>
      </w:r>
      <w:r>
        <w:lastRenderedPageBreak/>
        <w:t xml:space="preserve">Tekstdeel hoort. </w:t>
      </w:r>
      <w:r w:rsidR="00AE2342">
        <w:t>Als</w:t>
      </w:r>
      <w:r>
        <w:t xml:space="preserve"> in een </w:t>
      </w:r>
      <w:r w:rsidR="00AE2342">
        <w:t>volgende</w:t>
      </w:r>
      <w:r>
        <w:t xml:space="preserv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5EF3D423" w14:textId="77777777" w:rsidR="00C34A7B" w:rsidRDefault="00590129" w:rsidP="00C34A7B">
      <w:pPr>
        <w:pStyle w:val="Kop4"/>
      </w:pPr>
      <w:bookmarkStart w:id="233" w:name="_Toc38308006"/>
      <w:r>
        <w:t>Gebiedsaanwijzingtype Defensie</w:t>
      </w:r>
      <w:bookmarkEnd w:id="233"/>
    </w:p>
    <w:p w14:paraId="4B1E367B" w14:textId="77777777" w:rsidR="00C34A7B" w:rsidRDefault="00590129" w:rsidP="00C34A7B">
      <w:pPr>
        <w:pStyle w:val="Kop5"/>
      </w:pPr>
      <w:bookmarkStart w:id="234" w:name="_Toc38308007"/>
      <w:r>
        <w:t>Toelichting op de toepassing</w:t>
      </w:r>
      <w:bookmarkEnd w:id="234"/>
    </w:p>
    <w:p w14:paraId="611CEF83" w14:textId="14232B8E" w:rsidR="00C34A7B" w:rsidRDefault="00590129" w:rsidP="00C34A7B">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Waar gemeenten in omgevingsvisie en omgevingsplan beleid en regels over defensie opnemen kunnen zij gebruik maken van de Gebiedsaanwijzing Defensie, maar uitgangspunt is dat zij in het omgevingsplan voor het toedelen van functies bij voorkeur gebruik maken van de Gebiedsaanwijzing van het type Functie.</w:t>
      </w:r>
    </w:p>
    <w:p w14:paraId="38B21CF7" w14:textId="20BD708C" w:rsidR="00C34A7B" w:rsidRDefault="00590129" w:rsidP="00C34A7B">
      <w:r>
        <w:t xml:space="preserve">Om de geometrische begrenzing van de Gebiedsaanwijzing Defensie te kunnen vastleggen en de verschillende gebieden van dit type op een kaartbeeld weer te geven </w:t>
      </w:r>
      <w:r w:rsidR="00584415">
        <w:t>wordt</w:t>
      </w:r>
      <w:r>
        <w:t xml:space="preserve"> de annotatie Defensie </w:t>
      </w:r>
      <w:r w:rsidR="00584415" w:rsidRPr="00584415">
        <w:t>gebruikt</w:t>
      </w:r>
      <w:r>
        <w:t xml:space="preserve">. Op voorhand is niet te zeggen hoeveel en welke specifieke vormen van de Gebiedsaanwijzing Defensie in de verschillende omgevingsdocumenten begrensd zullen worden, het is mogelijk dat het er veel verschillende zullen zijn. Er is geen symbolisatie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limitatieve waardelijst. Iedere groep heeft een eigen symbolisatie. Door te </w:t>
      </w:r>
      <w:r w:rsidRPr="00FF191C">
        <w:t>annoteren</w:t>
      </w:r>
      <w:r w:rsidRPr="00FF191C" w:rsidDel="00FF191C">
        <w:t xml:space="preserve"> </w:t>
      </w:r>
      <w:r>
        <w:t xml:space="preserve">met de Gebiedsaanwijzing Defensie met het attribuut </w:t>
      </w:r>
      <w:r w:rsidRPr="009819B5">
        <w:rPr>
          <w:i/>
          <w:iCs/>
        </w:rPr>
        <w:t>groep</w:t>
      </w:r>
      <w:r>
        <w:t xml:space="preserve"> en de juiste waarde van de waardelijst Defensiegroep kunnen de </w:t>
      </w:r>
      <w:r w:rsidR="00D87C6B">
        <w:t>Locaties</w:t>
      </w:r>
      <w:r>
        <w:t xml:space="preserve">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C34A7B" w:rsidRDefault="00590129" w:rsidP="00C34A7B">
      <w:pPr>
        <w:pStyle w:val="Kop5"/>
      </w:pPr>
      <w:bookmarkStart w:id="235" w:name="_Toc38308008"/>
      <w:r>
        <w:t>Definitie</w:t>
      </w:r>
      <w:bookmarkEnd w:id="235"/>
    </w:p>
    <w:p w14:paraId="007F6AB4" w14:textId="1B410470" w:rsidR="00C34A7B" w:rsidRDefault="00590129" w:rsidP="00C34A7B">
      <w:r>
        <w:t>Defensie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w:t>
      </w:r>
      <w:r>
        <w:t xml:space="preserve">effecten, de </w:t>
      </w:r>
      <w:r w:rsidRPr="00CE4DE1">
        <w:t>bescherming en het tegengaan van verstoring van militaire gebieden en objecten</w:t>
      </w:r>
      <w:r w:rsidRPr="0038059A">
        <w:t>.</w:t>
      </w:r>
    </w:p>
    <w:p w14:paraId="7006B266" w14:textId="06802DC8" w:rsidR="00C34A7B" w:rsidRDefault="00590129" w:rsidP="00C34A7B">
      <w:pPr>
        <w:pStyle w:val="Kop5"/>
      </w:pPr>
      <w:bookmarkStart w:id="236" w:name="_Toc38308009"/>
      <w:r>
        <w:t>Doel</w:t>
      </w:r>
      <w:bookmarkEnd w:id="236"/>
    </w:p>
    <w:p w14:paraId="7E69080D" w14:textId="7C687362" w:rsidR="00C34A7B" w:rsidRDefault="00590129" w:rsidP="00C34A7B">
      <w:r>
        <w:t>Doel van het objecttype Defensie is:</w:t>
      </w:r>
    </w:p>
    <w:p w14:paraId="7EFD3EC6" w14:textId="522D35E0" w:rsidR="00C34A7B" w:rsidRDefault="00590129" w:rsidP="00C34A7B">
      <w:pPr>
        <w:pStyle w:val="Opsommingtekens1"/>
      </w:pPr>
      <w:r>
        <w:t>machineleesbaar vastleggen dat een Juridische regel of Tekstdeel en de bijbehorende Locatie(s) gaan over een gebied waar regels of beleid gelden voor het aspect d</w:t>
      </w:r>
      <w:r w:rsidRPr="00EC65D5">
        <w:t>efensie</w:t>
      </w:r>
      <w:r>
        <w:t>;</w:t>
      </w:r>
    </w:p>
    <w:p w14:paraId="545E25D8" w14:textId="4ED852A3" w:rsidR="00C34A7B" w:rsidRDefault="00590129" w:rsidP="00C34A7B">
      <w:pPr>
        <w:pStyle w:val="Opsommingtekens1"/>
      </w:pPr>
      <w:r>
        <w:t>betekenisvol presenteren van de Locaties waar de regels of het beleid over het aspect d</w:t>
      </w:r>
      <w:r w:rsidRPr="00EC65D5">
        <w:t xml:space="preserve">efensie </w:t>
      </w:r>
      <w:r>
        <w:t>gelden;</w:t>
      </w:r>
    </w:p>
    <w:p w14:paraId="07204572" w14:textId="5CCA910F" w:rsidR="00C34A7B" w:rsidRPr="00386E11" w:rsidRDefault="00590129" w:rsidP="00C34A7B">
      <w:pPr>
        <w:pStyle w:val="Opsommingtekens1"/>
      </w:pPr>
      <w:r>
        <w:lastRenderedPageBreak/>
        <w:t>kunnen filteren in een viewer of op een kaart.</w:t>
      </w:r>
    </w:p>
    <w:p w14:paraId="236B23D6" w14:textId="77777777" w:rsidR="00C34A7B" w:rsidRDefault="00590129" w:rsidP="00C34A7B">
      <w:pPr>
        <w:pStyle w:val="Kop5"/>
      </w:pPr>
      <w:bookmarkStart w:id="237" w:name="_Toc38308010"/>
      <w:r>
        <w:t>Norm</w:t>
      </w:r>
      <w:bookmarkEnd w:id="237"/>
    </w:p>
    <w:p w14:paraId="604A7DDD" w14:textId="77777777" w:rsidR="00C34A7B" w:rsidRDefault="00590129" w:rsidP="00C34A7B">
      <w:r>
        <w:t>De Gebiedsaanwijzing Defensie kent de volgende attributen:</w:t>
      </w:r>
    </w:p>
    <w:p w14:paraId="24CB7F2C"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74F562C7" w:rsidR="00C34A7B" w:rsidRDefault="00590129" w:rsidP="00C34A7B">
      <w:pPr>
        <w:pStyle w:val="Opsommingtekens1"/>
      </w:pPr>
      <w:r w:rsidRPr="007D5679">
        <w:rPr>
          <w:i/>
          <w:iCs/>
        </w:rPr>
        <w:t>type</w:t>
      </w:r>
      <w:r>
        <w:t>: het type Gebiedsaanwijzing. Te kiezen uit de limitatieve waardelijst ‘TypeGebiedsaanwijzing’. In dit geval altijd Defensie. Verplicht attribuut. Komt 1 keer voor.</w:t>
      </w:r>
    </w:p>
    <w:p w14:paraId="57C0E276" w14:textId="68B88483" w:rsidR="00C34A7B" w:rsidRDefault="00590129" w:rsidP="00C34A7B">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25996D03" w:rsidR="00C34A7B" w:rsidRDefault="00590129" w:rsidP="00C34A7B">
      <w:pPr>
        <w:pStyle w:val="Opsommingtekens1"/>
      </w:pPr>
      <w:r w:rsidRPr="005A5C72">
        <w:rPr>
          <w:i/>
          <w:iCs/>
        </w:rPr>
        <w:t>groep</w:t>
      </w:r>
      <w:r>
        <w:t xml:space="preserve">: de categorie waartoe een specifieke vorm van de Gebiedsaanwijzing Defensie behoort. </w:t>
      </w:r>
      <w:r w:rsidR="00584415">
        <w:t xml:space="preserve">Attribuut dat zorgt voor symbolisatie conform de standaardweergave. </w:t>
      </w:r>
      <w:r>
        <w:t>Te kiezen uit de limitatieve waardelijst ‘Defensiegroep’. Verplicht attribuut. Komt 1 keer voor.</w:t>
      </w:r>
    </w:p>
    <w:p w14:paraId="4949C4FB" w14:textId="4507747C"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4858AC8" w14:textId="215EB4C6" w:rsidR="00C34A7B" w:rsidRDefault="00590129" w:rsidP="00C34A7B">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C34A7B" w:rsidRDefault="00C34A7B" w:rsidP="00C34A7B"/>
    <w:p w14:paraId="67843E54" w14:textId="6D911E03" w:rsidR="00C34A7B" w:rsidRDefault="00590129" w:rsidP="00C34A7B">
      <w:r>
        <w:t xml:space="preserve">Het </w:t>
      </w:r>
      <w:r w:rsidRPr="003008CD">
        <w:t>Gebiedsaanwijzing</w:t>
      </w:r>
      <w:r>
        <w:t>type</w:t>
      </w:r>
      <w:r w:rsidRPr="003008CD">
        <w:t xml:space="preserve"> </w:t>
      </w:r>
      <w:r>
        <w:t>Defensie</w:t>
      </w:r>
      <w:r w:rsidRPr="003008CD">
        <w:t xml:space="preserve"> kent geen constraints.</w:t>
      </w:r>
    </w:p>
    <w:p w14:paraId="54E72D1D" w14:textId="7A378329" w:rsidR="00C34A7B" w:rsidRDefault="00590129" w:rsidP="00C34A7B">
      <w:pPr>
        <w:pStyle w:val="Kop5"/>
      </w:pPr>
      <w:bookmarkStart w:id="238" w:name="_Toc38308011"/>
      <w:r>
        <w:t>Toelichting op de norm</w:t>
      </w:r>
      <w:bookmarkEnd w:id="238"/>
    </w:p>
    <w:p w14:paraId="43BA824F" w14:textId="3DE4882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Defensie gekozen. Zie voor verdere toelichting paragraaf </w:t>
      </w:r>
      <w:r>
        <w:fldChar w:fldCharType="begin"/>
      </w:r>
      <w:r>
        <w:instrText xml:space="preserve"> REF _Ref_1f1400dc622a70fb2c884625f8f140fa_4 </w:instrText>
      </w:r>
      <w:r w:rsidR="002137A7">
        <w:instrText>\n \h</w:instrText>
      </w:r>
      <w:r>
        <w:instrText xml:space="preserve"> </w:instrText>
      </w:r>
      <w:r>
        <w:fldChar w:fldCharType="separate"/>
      </w:r>
      <w:r w:rsidR="00FD00CC">
        <w:t>6.4.9</w:t>
      </w:r>
      <w:r>
        <w:fldChar w:fldCharType="end"/>
      </w:r>
      <w:r>
        <w:t>.</w:t>
      </w:r>
    </w:p>
    <w:p w14:paraId="6525E331" w14:textId="3F9FAB73" w:rsidR="00C34A7B" w:rsidRDefault="00590129" w:rsidP="00C34A7B">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249FF95B" w:rsidR="00C34A7B" w:rsidRDefault="00590129" w:rsidP="00C34A7B">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‘Defensiegroep’.</w:t>
      </w:r>
    </w:p>
    <w:p w14:paraId="31B4F701" w14:textId="5BCA6BC7"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07D39763" w14:textId="61B32C3C" w:rsidR="00C34A7B" w:rsidRDefault="00590129" w:rsidP="00C34A7B">
      <w:pPr>
        <w:pStyle w:val="Opsommingtekens1"/>
      </w:pPr>
      <w:r w:rsidRPr="000662F7">
        <w:rPr>
          <w:i/>
          <w:iCs/>
        </w:rPr>
        <w:t>locatieaanduiding</w:t>
      </w:r>
      <w:r>
        <w:t xml:space="preserve">: het attribuut dat de verwijzing bevat naar de identificatie van de specifieke Locatie die bij deze specifieke vorm van de Gebiedsaanwijzing Defensie hoort én aangeeft wat de betekenis van Locatie is voor het object waar het bij hoort; in dit geval </w:t>
      </w:r>
      <w:r>
        <w:lastRenderedPageBreak/>
        <w:t>voor Defensie. Dit attribuut legt dus vast dat deze Locatie de locatie is waar deze specifieke vorm van de Gebiedsaanwijzing Defensie van toepassing is.</w:t>
      </w:r>
    </w:p>
    <w:p w14:paraId="7ECB3C33" w14:textId="77777777" w:rsidR="00C34A7B" w:rsidRDefault="00C34A7B" w:rsidP="00C34A7B"/>
    <w:p w14:paraId="7256BD11" w14:textId="5DFBF0B0" w:rsidR="00C34A7B" w:rsidRDefault="00590129" w:rsidP="00C34A7B">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C34A7B" w:rsidRDefault="00590129" w:rsidP="00C34A7B">
      <w:pPr>
        <w:pStyle w:val="Kop4"/>
      </w:pPr>
      <w:bookmarkStart w:id="239" w:name="_Toc38308012"/>
      <w:r>
        <w:t>Gebiedsaanwijzingtype Energievoorziening</w:t>
      </w:r>
      <w:bookmarkEnd w:id="239"/>
    </w:p>
    <w:p w14:paraId="21E2E1D9" w14:textId="058875F2" w:rsidR="00C34A7B" w:rsidRDefault="00590129" w:rsidP="00C34A7B">
      <w:pPr>
        <w:pStyle w:val="Kop5"/>
      </w:pPr>
      <w:bookmarkStart w:id="240" w:name="_Toc38308013"/>
      <w:r>
        <w:t>Toelichting op de toepassing</w:t>
      </w:r>
      <w:bookmarkEnd w:id="240"/>
    </w:p>
    <w:p w14:paraId="446AAAEA" w14:textId="50F29406" w:rsidR="00C34A7B" w:rsidRDefault="00590129" w:rsidP="00C34A7B">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C34A7B" w:rsidRDefault="00590129" w:rsidP="00C34A7B">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C34A7B" w:rsidRDefault="00C34A7B" w:rsidP="00C34A7B"/>
    <w:p w14:paraId="2109B13E" w14:textId="2D7FA498" w:rsidR="00C34A7B" w:rsidRDefault="00590129" w:rsidP="00C34A7B">
      <w:r>
        <w:t xml:space="preserve">Om de geometrische begrenzing van de Gebiedsaanwijzing Energievoorziening te kunnen vastleggen en de verschillende gebieden van dit type op een kaartbeeld weer te geven </w:t>
      </w:r>
      <w:r w:rsidR="00584415">
        <w:t>wordt</w:t>
      </w:r>
      <w:r>
        <w:t xml:space="preserve"> de annotatie Energievoorziening </w:t>
      </w:r>
      <w:r w:rsidR="00584415" w:rsidRPr="00584415">
        <w:t>gebruikt</w:t>
      </w:r>
      <w:r>
        <w:t xml:space="preserve">. Op voorhand is niet te zeggen hoeveel en welke specifieke vormen van de Gebiedsaanwijzing Energievoorziening in de verschillende omgevingsdocumenten begrensd zullen worden, het is mogelijk dat het er veel verschillende zullen zijn. Er is geen symbolisatie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limitatieve waardelijst. Iedere groep heeft een eigen symbolisatie. Door te </w:t>
      </w:r>
      <w:r w:rsidRPr="00356210">
        <w:t>annoteren</w:t>
      </w:r>
      <w:r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kunnen de </w:t>
      </w:r>
      <w:r w:rsidR="00D87C6B">
        <w:t>Locaties</w:t>
      </w:r>
      <w:r>
        <w:t xml:space="preserve">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C34A7B" w:rsidRDefault="00590129" w:rsidP="00C34A7B">
      <w:pPr>
        <w:pStyle w:val="Kop5"/>
      </w:pPr>
      <w:bookmarkStart w:id="241" w:name="_Toc38308014"/>
      <w:r>
        <w:lastRenderedPageBreak/>
        <w:t>Definitie</w:t>
      </w:r>
      <w:bookmarkEnd w:id="241"/>
    </w:p>
    <w:p w14:paraId="084958EF" w14:textId="239AE749" w:rsidR="00C34A7B" w:rsidRDefault="00590129" w:rsidP="00C34A7B">
      <w:r>
        <w:t>Energievoorziening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bescherming en bevordering van de energievoorziening</w:t>
      </w:r>
      <w:r w:rsidRPr="0038059A">
        <w:t>.</w:t>
      </w:r>
    </w:p>
    <w:p w14:paraId="6A2BD061" w14:textId="095C91C8" w:rsidR="00C34A7B" w:rsidRDefault="00590129" w:rsidP="00C34A7B">
      <w:pPr>
        <w:pStyle w:val="Kop5"/>
      </w:pPr>
      <w:bookmarkStart w:id="242" w:name="_Toc38308015"/>
      <w:r>
        <w:t>Doel</w:t>
      </w:r>
      <w:bookmarkEnd w:id="242"/>
    </w:p>
    <w:p w14:paraId="3F515BFB" w14:textId="625AD51C" w:rsidR="00C34A7B" w:rsidRDefault="00590129" w:rsidP="00C34A7B">
      <w:r>
        <w:t>Doel van het objecttype Energievoorziening is:</w:t>
      </w:r>
    </w:p>
    <w:p w14:paraId="68D443B8" w14:textId="494FA5BA"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nergievoorziening</w:t>
      </w:r>
      <w:r>
        <w:t>;</w:t>
      </w:r>
    </w:p>
    <w:p w14:paraId="3236CAC4" w14:textId="795BAAF9" w:rsidR="00C34A7B" w:rsidRDefault="00590129" w:rsidP="00C34A7B">
      <w:pPr>
        <w:pStyle w:val="Opsommingtekens1"/>
      </w:pPr>
      <w:r>
        <w:t>betekenisvol presenteren van de Locaties waar de regels of het beleid over het aspect e</w:t>
      </w:r>
      <w:r w:rsidRPr="00EF565C">
        <w:t xml:space="preserve">nergievoorziening </w:t>
      </w:r>
      <w:r>
        <w:t>gelden;</w:t>
      </w:r>
    </w:p>
    <w:p w14:paraId="2A383E94" w14:textId="441DD9A9" w:rsidR="00C34A7B" w:rsidRPr="00386E11" w:rsidRDefault="00590129" w:rsidP="00C34A7B">
      <w:pPr>
        <w:pStyle w:val="Opsommingtekens1"/>
      </w:pPr>
      <w:r>
        <w:t>kunnen filteren in een viewer of op een kaart.</w:t>
      </w:r>
    </w:p>
    <w:p w14:paraId="398153E2" w14:textId="267AD8CB" w:rsidR="00C34A7B" w:rsidRDefault="00590129" w:rsidP="00C34A7B">
      <w:pPr>
        <w:pStyle w:val="Kop5"/>
      </w:pPr>
      <w:bookmarkStart w:id="243" w:name="_Toc38308016"/>
      <w:r>
        <w:t>Norm</w:t>
      </w:r>
      <w:bookmarkEnd w:id="243"/>
    </w:p>
    <w:p w14:paraId="317BE682" w14:textId="77777777" w:rsidR="00C34A7B" w:rsidRDefault="00590129" w:rsidP="00C34A7B">
      <w:r>
        <w:t>De Gebiedsaanwijzing Energievoorziening kent de volgende attributen:</w:t>
      </w:r>
    </w:p>
    <w:p w14:paraId="7946E828" w14:textId="619CD009" w:rsidR="00C34A7B" w:rsidRDefault="00590129" w:rsidP="00C34A7B">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C34A7B" w:rsidRDefault="00590129" w:rsidP="00C34A7B">
      <w:pPr>
        <w:pStyle w:val="Opsommingtekens1"/>
      </w:pPr>
      <w:r w:rsidRPr="007D5679">
        <w:rPr>
          <w:i/>
          <w:iCs/>
        </w:rPr>
        <w:t>type</w:t>
      </w:r>
      <w:r>
        <w:t>: het type Gebiedsaanwijzing. Te kiezen uit de limitatieve waardelijst ‘TypeGebiedsaanwijzing’. In dit geval altijd Energievoorziening. Verplicht attribuut. Komt 1 keer voor.</w:t>
      </w:r>
    </w:p>
    <w:p w14:paraId="6E806C91" w14:textId="11630026" w:rsidR="00C34A7B" w:rsidRDefault="00590129" w:rsidP="00C34A7B">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03AA6AC1" w:rsidR="00C34A7B" w:rsidRDefault="00590129" w:rsidP="00C34A7B">
      <w:pPr>
        <w:pStyle w:val="Opsommingtekens1"/>
      </w:pPr>
      <w:r w:rsidRPr="008545C9">
        <w:rPr>
          <w:i/>
          <w:iCs/>
        </w:rPr>
        <w:t>groep</w:t>
      </w:r>
      <w:r>
        <w:t xml:space="preserve">: de categorie waartoe de specifieke vorm van de Gebiedsaanwijzing Energievoorziening behoort. </w:t>
      </w:r>
      <w:r w:rsidR="00584415">
        <w:t xml:space="preserve">Attribuut dat zorgt voor symbolisatie conform de standaardweergave. </w:t>
      </w:r>
      <w:r>
        <w:t>Te kiezen uit de limitatieve waardelijst ‘Energievoorzieninggroep’. Verplicht attribuut. Komt 1 keer voor.</w:t>
      </w:r>
    </w:p>
    <w:p w14:paraId="3A5ED07F" w14:textId="2A1E5815"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7FA6BCE" w14:textId="60EB350B" w:rsidR="00C34A7B" w:rsidRDefault="00590129" w:rsidP="00C34A7B">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C34A7B" w:rsidRDefault="00C34A7B" w:rsidP="00C34A7B"/>
    <w:p w14:paraId="5F66CD1F" w14:textId="31EC296A" w:rsidR="00C34A7B" w:rsidRDefault="00590129" w:rsidP="00C34A7B">
      <w:r w:rsidRPr="003008CD">
        <w:t xml:space="preserve">Gebiedsaanwijzing </w:t>
      </w:r>
      <w:r>
        <w:t>Energievoorziening</w:t>
      </w:r>
      <w:r w:rsidRPr="003008CD">
        <w:t xml:space="preserve"> kent geen constraints.</w:t>
      </w:r>
    </w:p>
    <w:p w14:paraId="1B12CD88" w14:textId="4E47C20C" w:rsidR="00C34A7B" w:rsidRDefault="00590129" w:rsidP="00C34A7B">
      <w:pPr>
        <w:pStyle w:val="Kop5"/>
      </w:pPr>
      <w:bookmarkStart w:id="244" w:name="_Toc38308017"/>
      <w:r>
        <w:t>Toelichting op de norm</w:t>
      </w:r>
      <w:bookmarkEnd w:id="244"/>
    </w:p>
    <w:p w14:paraId="3B6391EE" w14:textId="0D91155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Energievoorziening gekozen. Zie voor verdere toelichting paragraaf </w:t>
      </w:r>
      <w:r>
        <w:fldChar w:fldCharType="begin"/>
      </w:r>
      <w:r>
        <w:instrText xml:space="preserve"> REF _Ref_1f1400dc622a70fb2c884625f8f140fa_5 </w:instrText>
      </w:r>
      <w:r w:rsidR="002137A7">
        <w:instrText>\n \h</w:instrText>
      </w:r>
      <w:r>
        <w:instrText xml:space="preserve"> </w:instrText>
      </w:r>
      <w:r>
        <w:fldChar w:fldCharType="separate"/>
      </w:r>
      <w:r w:rsidR="00FD00CC">
        <w:t>6.4.9</w:t>
      </w:r>
      <w:r>
        <w:fldChar w:fldCharType="end"/>
      </w:r>
      <w:r>
        <w:t>.</w:t>
      </w:r>
    </w:p>
    <w:p w14:paraId="585583C7" w14:textId="46916CAC" w:rsidR="00C34A7B" w:rsidRDefault="00590129" w:rsidP="00C34A7B">
      <w:pPr>
        <w:pStyle w:val="Opsommingtekens1"/>
      </w:pPr>
      <w:r w:rsidRPr="007D5679">
        <w:rPr>
          <w:i/>
          <w:iCs/>
        </w:rPr>
        <w:t>naam</w:t>
      </w:r>
      <w:r>
        <w:t xml:space="preserve">: door het bevoegd gezag zelf te kiezen, er is geen waardelijst voor de naam van specifieke vormen van de Gebiedsaanwijzing Energievoorziening. De naam mag ook dezelfde zijn als de naam van de </w:t>
      </w:r>
      <w:r w:rsidR="00E73F86" w:rsidRPr="00E73F86">
        <w:t>Energievoorziening</w:t>
      </w:r>
      <w:r>
        <w:t>groep.</w:t>
      </w:r>
    </w:p>
    <w:p w14:paraId="02716642" w14:textId="055B1998" w:rsidR="00C34A7B" w:rsidRDefault="00590129" w:rsidP="00C34A7B">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De groep vormt het kenmerk waarop de symbolisatie (kleur, arcering, lijnstijl) van de </w:t>
      </w:r>
      <w:r w:rsidRPr="00834CC7">
        <w:t>standaard</w:t>
      </w:r>
      <w:r>
        <w:t xml:space="preserve">weergave </w:t>
      </w:r>
      <w:r>
        <w:lastRenderedPageBreak/>
        <w:t>wordt georganiseerd. De groepen die gebruikt kunnen worden zijn opgenomen in de limitatieve waardelijst Energievoorzieninggroep’.</w:t>
      </w:r>
    </w:p>
    <w:p w14:paraId="74092483" w14:textId="53890602"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802932A" w14:textId="1059DF86" w:rsidR="00C34A7B" w:rsidRDefault="00590129" w:rsidP="00C34A7B">
      <w:pPr>
        <w:pStyle w:val="Opsommingtekens1"/>
      </w:pPr>
      <w:r w:rsidRPr="00D03318">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C34A7B" w:rsidRDefault="00C34A7B" w:rsidP="00C34A7B"/>
    <w:p w14:paraId="7A2FADF0" w14:textId="6D073121" w:rsidR="00C34A7B" w:rsidRDefault="00590129" w:rsidP="00C34A7B">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C34A7B" w:rsidRDefault="00590129" w:rsidP="00C34A7B">
      <w:pPr>
        <w:pStyle w:val="Kop4"/>
      </w:pPr>
      <w:bookmarkStart w:id="245" w:name="_Toc38308018"/>
      <w:r>
        <w:t>Gebiedsaanwijzingtype Erfgoed</w:t>
      </w:r>
      <w:bookmarkEnd w:id="245"/>
    </w:p>
    <w:p w14:paraId="6F3FADAD" w14:textId="77777777" w:rsidR="00C34A7B" w:rsidRDefault="00590129" w:rsidP="00C34A7B">
      <w:pPr>
        <w:pStyle w:val="Kop5"/>
      </w:pPr>
      <w:bookmarkStart w:id="246" w:name="_Toc38308019"/>
      <w:r>
        <w:t>Toelichting op de toepassing</w:t>
      </w:r>
      <w:bookmarkEnd w:id="246"/>
    </w:p>
    <w:p w14:paraId="78F6BD35" w14:textId="0CFEEC7C" w:rsidR="00C34A7B" w:rsidRDefault="00590129" w:rsidP="00C34A7B">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C34A7B" w:rsidRDefault="00590129" w:rsidP="00C34A7B">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C34A7B" w:rsidRDefault="00C34A7B" w:rsidP="00C34A7B"/>
    <w:p w14:paraId="3F8C93B0" w14:textId="47EB3EA5" w:rsidR="00C34A7B" w:rsidRDefault="00590129" w:rsidP="00C34A7B">
      <w:r>
        <w:lastRenderedPageBreak/>
        <w:t xml:space="preserve">Om de geometrische begrenzing van de Gebiedsaanwijzing Erfgoed te kunnen vastleggen en de verschillende gebieden van dit type op een kaartbeeld weer te geven </w:t>
      </w:r>
      <w:r w:rsidR="007B0083">
        <w:t>wordt</w:t>
      </w:r>
      <w:r>
        <w:t xml:space="preserve"> de annotatie Erfgoed </w:t>
      </w:r>
      <w:r w:rsidR="007B0083" w:rsidRPr="007B0083">
        <w:t>gebruikt</w:t>
      </w:r>
      <w:r>
        <w:t xml:space="preserve">. Op voorhand is niet te zeggen hoeveel en welke specifieke vormen van de Gebiedsaanwijzing Erfgoed in de verschillende omgevingsdocumenten begrensd zullen worden, het is mogelijk dat het er veel verschillende zullen zijn. Er is geen symbolisatie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limitatieve waardelijst. Iedere groep heeft een eigen symbolisatie. Door te </w:t>
      </w:r>
      <w:r w:rsidRPr="00781E9A">
        <w:t>annoteren</w:t>
      </w:r>
      <w:r w:rsidRPr="00781E9A" w:rsidDel="00781E9A">
        <w:t xml:space="preserve"> </w:t>
      </w:r>
      <w:r>
        <w:t xml:space="preserve">met de Gebiedsaanwijzing Erfgoed met het attribuut </w:t>
      </w:r>
      <w:r w:rsidRPr="009819B5">
        <w:rPr>
          <w:i/>
          <w:iCs/>
        </w:rPr>
        <w:t>groep</w:t>
      </w:r>
      <w:r>
        <w:t xml:space="preserve"> en de juiste waarde van de waardelijst Erfgoedgroep kunnen de </w:t>
      </w:r>
      <w:r w:rsidR="00D87C6B">
        <w:t>Locaties</w:t>
      </w:r>
      <w:r>
        <w:t xml:space="preserve">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C34A7B" w:rsidRDefault="00590129" w:rsidP="00C34A7B">
      <w:pPr>
        <w:pStyle w:val="Kop5"/>
      </w:pPr>
      <w:bookmarkStart w:id="247" w:name="_Toc38308020"/>
      <w:r>
        <w:t>Definitie</w:t>
      </w:r>
      <w:bookmarkEnd w:id="247"/>
    </w:p>
    <w:p w14:paraId="462EECD6" w14:textId="4EE24CF2" w:rsidR="00C34A7B" w:rsidRDefault="00590129" w:rsidP="00C34A7B">
      <w:r>
        <w:t>Erfgoed is het objecttype dat machineleesbaar maakt dat een Juridische regel of een Tekstdeel</w:t>
      </w:r>
      <w:r w:rsidRPr="0038059A">
        <w:t xml:space="preserve"> </w:t>
      </w:r>
      <w:r>
        <w:t>en de bijbehorende Locatie(s) een gebied aanwijzen waar de regels of het beleid gericht zijn</w:t>
      </w:r>
      <w:r w:rsidRPr="00615CA2">
        <w:t xml:space="preserve"> op de bescherming van cultureel erfgoed</w:t>
      </w:r>
      <w:r w:rsidRPr="0038059A">
        <w:t>.</w:t>
      </w:r>
    </w:p>
    <w:p w14:paraId="24535A6B" w14:textId="68CFAD65" w:rsidR="00C34A7B" w:rsidRDefault="00590129" w:rsidP="00C34A7B">
      <w:pPr>
        <w:pStyle w:val="Kop5"/>
      </w:pPr>
      <w:bookmarkStart w:id="248" w:name="_Toc38308021"/>
      <w:r>
        <w:t>Doel</w:t>
      </w:r>
      <w:bookmarkEnd w:id="248"/>
    </w:p>
    <w:p w14:paraId="023BE2A6" w14:textId="30E88097" w:rsidR="00C34A7B" w:rsidRDefault="00590129" w:rsidP="00C34A7B">
      <w:r>
        <w:t>Doel van het objecttype Erfgoed is:</w:t>
      </w:r>
    </w:p>
    <w:p w14:paraId="41F37283" w14:textId="3D2CCD25" w:rsidR="00C34A7B" w:rsidRDefault="00590129" w:rsidP="00C34A7B">
      <w:pPr>
        <w:pStyle w:val="Opsommingtekens1"/>
      </w:pPr>
      <w:r w:rsidRPr="00EB171C">
        <w:t xml:space="preserve">machineleesbaar vastleggen dat een Juridische regel of Tekstdeel en de bijbehorende Locatie(s) gaan over een gebied waar regels of beleid gelden voor het aspect </w:t>
      </w:r>
      <w:r>
        <w:t>erfgoed;</w:t>
      </w:r>
    </w:p>
    <w:p w14:paraId="337CF23E" w14:textId="3AD15BC0" w:rsidR="00C34A7B" w:rsidRDefault="00590129" w:rsidP="00C34A7B">
      <w:pPr>
        <w:pStyle w:val="Opsommingtekens1"/>
      </w:pPr>
      <w:r>
        <w:t>betekenisvol presenteren van de Locaties waar de regels of het beleid over het aspect e</w:t>
      </w:r>
      <w:r w:rsidRPr="00EF565C">
        <w:t xml:space="preserve">rfgoed </w:t>
      </w:r>
      <w:r>
        <w:t>gelden;</w:t>
      </w:r>
    </w:p>
    <w:p w14:paraId="62D3DEE0" w14:textId="2204C642" w:rsidR="00C34A7B" w:rsidRPr="00386E11" w:rsidRDefault="00590129" w:rsidP="00C34A7B">
      <w:pPr>
        <w:pStyle w:val="Opsommingtekens1"/>
      </w:pPr>
      <w:r>
        <w:t>kunnen filteren in een viewer of op een kaart.</w:t>
      </w:r>
    </w:p>
    <w:p w14:paraId="510E7790" w14:textId="77777777" w:rsidR="00C34A7B" w:rsidRDefault="00590129" w:rsidP="00C34A7B">
      <w:pPr>
        <w:pStyle w:val="Kop5"/>
      </w:pPr>
      <w:bookmarkStart w:id="249" w:name="_Toc38308022"/>
      <w:r>
        <w:t>Norm</w:t>
      </w:r>
      <w:bookmarkEnd w:id="249"/>
    </w:p>
    <w:p w14:paraId="330DBD9C" w14:textId="77777777" w:rsidR="00C34A7B" w:rsidRDefault="00590129" w:rsidP="00C34A7B">
      <w:r>
        <w:t>De Gebiedsaanwijzing Erfgoed kent de volgende attributen:</w:t>
      </w:r>
    </w:p>
    <w:p w14:paraId="312FCB89"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C34A7B" w:rsidRDefault="00590129" w:rsidP="00C34A7B">
      <w:pPr>
        <w:pStyle w:val="Opsommingtekens1"/>
      </w:pPr>
      <w:r w:rsidRPr="007D5679">
        <w:rPr>
          <w:i/>
          <w:iCs/>
        </w:rPr>
        <w:t>type</w:t>
      </w:r>
      <w:r>
        <w:t>: het type Gebiedsaanwijzing. Te kiezen uit de limitatieve waardelijst ‘TypeGebiedsaanwijzing’. In dit geval altijd Erfgoed. Verplicht attribuut. Komt 1 keer voor.</w:t>
      </w:r>
    </w:p>
    <w:p w14:paraId="4A6702D5" w14:textId="1507D053" w:rsidR="00C34A7B" w:rsidRDefault="00590129" w:rsidP="00C34A7B">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6B8CEAD0" w:rsidR="00C34A7B" w:rsidRDefault="00590129" w:rsidP="00C34A7B">
      <w:pPr>
        <w:pStyle w:val="Opsommingtekens1"/>
      </w:pPr>
      <w:r w:rsidRPr="00E445FF">
        <w:rPr>
          <w:i/>
          <w:iCs/>
        </w:rPr>
        <w:t>groep</w:t>
      </w:r>
      <w:r>
        <w:t xml:space="preserve">: de categorie waartoe de specifieke vorm van de Gebiedsaanwijzing Erfgoed behoort. </w:t>
      </w:r>
      <w:r w:rsidR="00584415">
        <w:t xml:space="preserve">Attribuut dat zorgt voor symbolisatie conform de standaardweergave. </w:t>
      </w:r>
      <w:r>
        <w:t>Te kiezen uit de limitatieve waardelijst ‘Erfgoedgroep’. Verplicht attribuut. Komt 1 keer voor.</w:t>
      </w:r>
    </w:p>
    <w:p w14:paraId="7A548193" w14:textId="12F5D0F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A45B1BC" w14:textId="42636633" w:rsidR="00C34A7B" w:rsidRDefault="00590129" w:rsidP="00C34A7B">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 xml:space="preserve">-relaties met Locatie. </w:t>
      </w:r>
      <w:r>
        <w:lastRenderedPageBreak/>
        <w:t>De locatieaanduiding van een Gebiedsaanwijzing mag alleen verwijzen naar gebieden of gebiedengroepen.</w:t>
      </w:r>
    </w:p>
    <w:p w14:paraId="402839FE" w14:textId="77777777" w:rsidR="00C34A7B" w:rsidRDefault="00C34A7B" w:rsidP="00C34A7B"/>
    <w:p w14:paraId="7D37470A" w14:textId="4CAA666D" w:rsidR="00C34A7B" w:rsidRDefault="00590129" w:rsidP="00C34A7B">
      <w:r>
        <w:t xml:space="preserve">Het </w:t>
      </w:r>
      <w:r w:rsidRPr="003008CD">
        <w:t>Gebiedsaanwijzing</w:t>
      </w:r>
      <w:r>
        <w:t>type</w:t>
      </w:r>
      <w:r w:rsidRPr="003008CD">
        <w:t xml:space="preserve"> </w:t>
      </w:r>
      <w:r>
        <w:t>Erfgoed</w:t>
      </w:r>
      <w:r w:rsidRPr="003008CD">
        <w:t xml:space="preserve"> kent geen constraints.</w:t>
      </w:r>
    </w:p>
    <w:p w14:paraId="77FC2738" w14:textId="6245894E" w:rsidR="00C34A7B" w:rsidRDefault="00590129" w:rsidP="00C34A7B">
      <w:pPr>
        <w:pStyle w:val="Kop5"/>
      </w:pPr>
      <w:bookmarkStart w:id="250" w:name="_Toc38308023"/>
      <w:r>
        <w:t>Toelichting op de norm</w:t>
      </w:r>
      <w:bookmarkEnd w:id="250"/>
    </w:p>
    <w:p w14:paraId="42485F54" w14:textId="6D7DF2D4" w:rsidR="00C34A7B" w:rsidRDefault="00C34A7B" w:rsidP="00C34A7B"/>
    <w:p w14:paraId="1F797E9D" w14:textId="34F907C3"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Erfgoed gekozen. Zie voor verdere toelichting paragraaf </w:t>
      </w:r>
      <w:r>
        <w:fldChar w:fldCharType="begin"/>
      </w:r>
      <w:r>
        <w:instrText xml:space="preserve"> REF _Ref_1f1400dc622a70fb2c884625f8f140fa_6 </w:instrText>
      </w:r>
      <w:r w:rsidR="002137A7">
        <w:instrText>\n \h</w:instrText>
      </w:r>
      <w:r>
        <w:instrText xml:space="preserve"> </w:instrText>
      </w:r>
      <w:r>
        <w:fldChar w:fldCharType="separate"/>
      </w:r>
      <w:r w:rsidR="00FD00CC">
        <w:t>6.4.9</w:t>
      </w:r>
      <w:r>
        <w:fldChar w:fldCharType="end"/>
      </w:r>
      <w:r>
        <w:t>.</w:t>
      </w:r>
    </w:p>
    <w:p w14:paraId="1699456E" w14:textId="6E8F48AC" w:rsidR="00C34A7B" w:rsidRDefault="00590129" w:rsidP="00C34A7B">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56E07FD2" w:rsidR="00C34A7B" w:rsidRDefault="00590129" w:rsidP="00C34A7B">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‘Erfgoedgroep’.</w:t>
      </w:r>
    </w:p>
    <w:p w14:paraId="50D0524D" w14:textId="0E417B1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A16CE94" w14:textId="7381ACD5" w:rsidR="00C34A7B" w:rsidRDefault="00590129" w:rsidP="00C34A7B">
      <w:pPr>
        <w:pStyle w:val="Opsommingtekens1"/>
      </w:pPr>
      <w:r w:rsidRPr="00A615B5">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C34A7B" w:rsidRDefault="00C34A7B" w:rsidP="00C34A7B"/>
    <w:p w14:paraId="7FD27020" w14:textId="52DA028E" w:rsidR="00C34A7B" w:rsidRDefault="00590129" w:rsidP="00C34A7B">
      <w:r>
        <w:t xml:space="preserve">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C34A7B" w:rsidRDefault="00590129" w:rsidP="00C34A7B">
      <w:pPr>
        <w:pStyle w:val="Kop4"/>
      </w:pPr>
      <w:bookmarkStart w:id="251" w:name="_Toc38308024"/>
      <w:r>
        <w:t>Gebiedsaanwijzingtype Externe veiligheid</w:t>
      </w:r>
      <w:bookmarkEnd w:id="251"/>
    </w:p>
    <w:p w14:paraId="0F3DE97C" w14:textId="77777777" w:rsidR="00C34A7B" w:rsidRDefault="00590129" w:rsidP="00C34A7B">
      <w:pPr>
        <w:pStyle w:val="Kop5"/>
      </w:pPr>
      <w:bookmarkStart w:id="252" w:name="_Toc38308025"/>
      <w:r>
        <w:t>Toelichting op de toepassing</w:t>
      </w:r>
      <w:bookmarkEnd w:id="252"/>
    </w:p>
    <w:p w14:paraId="2E41029A" w14:textId="23B2C80E" w:rsidR="00C34A7B" w:rsidRDefault="00590129" w:rsidP="00C34A7B">
      <w:r>
        <w:t xml:space="preserve">De Gebiedsaanwijzing van het type Externe veiligheid wordt gebruikt voor gebieden waar met het oog op het waarborgen van de veiligheid specifieke regels gelden. Het gaat hierbij met name om de aandachtsgebieden externe veiligheid (groepsrisico) en de afstanden voor </w:t>
      </w:r>
      <w:r>
        <w:lastRenderedPageBreak/>
        <w:t>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6539ABCD" w:rsidR="00C34A7B" w:rsidRDefault="00590129" w:rsidP="00C34A7B">
      <w:r>
        <w:t xml:space="preserve">Provincies zullen de Gebiedsaanwijzing </w:t>
      </w:r>
      <w:r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C34A7B" w:rsidRDefault="00C34A7B" w:rsidP="00C34A7B"/>
    <w:p w14:paraId="062662A2" w14:textId="66F1B7B3" w:rsidR="00C34A7B" w:rsidRDefault="00590129" w:rsidP="00C34A7B">
      <w:r>
        <w:t xml:space="preserve">Om de geometrische begrenzing van de Gebiedsaanwijzing Externe veiligheid te kunnen vastleggen en de verschillende gebieden van dit type op een kaartbeeld weer te geven </w:t>
      </w:r>
      <w:r w:rsidR="007B0083">
        <w:t>wordt</w:t>
      </w:r>
      <w:r>
        <w:t xml:space="preserve"> de annotatie Externe veiligheid </w:t>
      </w:r>
      <w:r w:rsidR="007B0083" w:rsidRPr="007B0083">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symbolisatie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limitatieve waardelijst. Iedere groep heeft een eigen symbolisatie. Door te </w:t>
      </w:r>
      <w:r w:rsidRPr="0055502C">
        <w:t>annoteren</w:t>
      </w:r>
      <w:r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kunnen de </w:t>
      </w:r>
      <w:r w:rsidR="00D87C6B">
        <w:t>Locaties</w:t>
      </w:r>
      <w:r>
        <w:t xml:space="preserve">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C34A7B" w:rsidRDefault="00590129" w:rsidP="00C34A7B">
      <w:pPr>
        <w:pStyle w:val="Kop5"/>
      </w:pPr>
      <w:bookmarkStart w:id="253" w:name="_Toc38308026"/>
      <w:r>
        <w:t>Definitie</w:t>
      </w:r>
      <w:bookmarkEnd w:id="253"/>
    </w:p>
    <w:p w14:paraId="4433BF07" w14:textId="059827BB" w:rsidR="00C34A7B" w:rsidRDefault="00590129" w:rsidP="00C34A7B">
      <w:r>
        <w:t>Externe veiligheid is het objecttype dat machineleesbaar maakt dat een Juridische regel of een Tekstdeel</w:t>
      </w:r>
      <w:r w:rsidRPr="003351CB">
        <w:t xml:space="preserve"> </w:t>
      </w:r>
      <w:r>
        <w:t>en de bijbehorende Locatie(s) een gebied aanwijzen waar de regels of het beleid gericht zijn</w:t>
      </w:r>
      <w:r w:rsidRPr="008236D1">
        <w:t xml:space="preserve"> op het waarborgen van de veiligheid.</w:t>
      </w:r>
    </w:p>
    <w:p w14:paraId="1E0EFF87" w14:textId="6FD88DEB" w:rsidR="00C34A7B" w:rsidRDefault="00590129" w:rsidP="00C34A7B">
      <w:pPr>
        <w:pStyle w:val="Kop5"/>
      </w:pPr>
      <w:bookmarkStart w:id="254" w:name="_Toc38308027"/>
      <w:r>
        <w:t>Doel</w:t>
      </w:r>
      <w:bookmarkEnd w:id="254"/>
    </w:p>
    <w:p w14:paraId="61C954EC" w14:textId="4938E491" w:rsidR="00C34A7B" w:rsidRDefault="00590129" w:rsidP="00C34A7B">
      <w:r>
        <w:t>Doel van het objecttype Externe veiligheid is:</w:t>
      </w:r>
    </w:p>
    <w:p w14:paraId="559C6C6E" w14:textId="4A156C68"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xterne veiligheid</w:t>
      </w:r>
      <w:r>
        <w:t>;</w:t>
      </w:r>
    </w:p>
    <w:p w14:paraId="6CF8A73A" w14:textId="3DB73678" w:rsidR="00C34A7B" w:rsidRDefault="00590129" w:rsidP="00C34A7B">
      <w:pPr>
        <w:pStyle w:val="Opsommingtekens1"/>
      </w:pPr>
      <w:r>
        <w:t>betekenisvol presenteren van de Locaties waar de regels of het beleid over het aspect e</w:t>
      </w:r>
      <w:r w:rsidRPr="00EF565C">
        <w:t xml:space="preserve">xterne veiligheid </w:t>
      </w:r>
      <w:r>
        <w:t>gelden;</w:t>
      </w:r>
    </w:p>
    <w:p w14:paraId="431A5E2C" w14:textId="45B581C4" w:rsidR="00C34A7B" w:rsidRPr="00816766" w:rsidRDefault="00590129" w:rsidP="00C34A7B">
      <w:pPr>
        <w:pStyle w:val="Opsommingtekens1"/>
      </w:pPr>
      <w:r>
        <w:t>kunnen filteren in een viewer of op een kaart.</w:t>
      </w:r>
    </w:p>
    <w:p w14:paraId="313FAE72" w14:textId="77777777" w:rsidR="00C34A7B" w:rsidRDefault="00590129" w:rsidP="00C34A7B">
      <w:pPr>
        <w:pStyle w:val="Kop5"/>
      </w:pPr>
      <w:bookmarkStart w:id="255" w:name="_Toc38308028"/>
      <w:r>
        <w:t>Norm</w:t>
      </w:r>
      <w:bookmarkEnd w:id="255"/>
    </w:p>
    <w:p w14:paraId="73141571" w14:textId="77777777" w:rsidR="00C34A7B" w:rsidRDefault="00590129" w:rsidP="00C34A7B">
      <w:r>
        <w:t>De Gebiedsaanwijzing Externe veiligheid kent de volgende attributen:</w:t>
      </w:r>
    </w:p>
    <w:p w14:paraId="64877B92"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C34A7B" w:rsidRDefault="00590129" w:rsidP="00C34A7B">
      <w:pPr>
        <w:pStyle w:val="Opsommingtekens1"/>
      </w:pPr>
      <w:r w:rsidRPr="007D5679">
        <w:rPr>
          <w:i/>
          <w:iCs/>
        </w:rPr>
        <w:t>type</w:t>
      </w:r>
      <w:r>
        <w:t>: het type Gebiedsaanwijzing. Te kiezen uit de limitatieve waardelijst ‘TypeGebiedsaanwijzing’. In dit geval altijd Externe veiligheid. Verplicht attribuut. Komt 1 keer voor.</w:t>
      </w:r>
    </w:p>
    <w:p w14:paraId="67886929" w14:textId="2B4F3353" w:rsidR="00C34A7B" w:rsidRDefault="00590129" w:rsidP="00C34A7B">
      <w:pPr>
        <w:pStyle w:val="Opsommingtekens1"/>
      </w:pPr>
      <w:r w:rsidRPr="007D5679">
        <w:rPr>
          <w:i/>
          <w:iCs/>
        </w:rPr>
        <w:lastRenderedPageBreak/>
        <w:t>naam</w:t>
      </w:r>
      <w:r>
        <w:t>: de naam van de specifieke vorm van de Gebiedsaanwijzing Externe veiligheid. Het bevoegd gezag is vrij in de keuze van de naam. Verplicht attribuut. Komt 1 keer voor.</w:t>
      </w:r>
    </w:p>
    <w:p w14:paraId="79741DD3" w14:textId="1700C0EB" w:rsidR="00C34A7B" w:rsidRDefault="00590129" w:rsidP="00C34A7B">
      <w:pPr>
        <w:pStyle w:val="Opsommingtekens1"/>
      </w:pPr>
      <w:r w:rsidRPr="00314D77">
        <w:rPr>
          <w:i/>
          <w:iCs/>
        </w:rPr>
        <w:t>groep</w:t>
      </w:r>
      <w:r>
        <w:t xml:space="preserve">: de categorie waartoe de specifieke vorm van de Gebiedsaanwijzing Externe veiligheid behoort. </w:t>
      </w:r>
      <w:r w:rsidR="00584415">
        <w:t xml:space="preserve">Attribuut dat zorgt voor symbolisatie conform de standaardweergave. </w:t>
      </w:r>
      <w:r>
        <w:t>Te kiezen uit de limitatieve waardelijst ‘ExterneVeiligheidgroep’. Verplicht attribuut. Komt 1 keer voor.</w:t>
      </w:r>
    </w:p>
    <w:p w14:paraId="476AC68A" w14:textId="04B5C5CB" w:rsidR="00C34A7B" w:rsidRPr="00BF4FDC" w:rsidRDefault="00590129" w:rsidP="00C34A7B">
      <w:pPr>
        <w:pStyle w:val="Opsommingtekens1"/>
      </w:pPr>
      <w:r w:rsidRPr="00BF4FDC">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93B3C57" w14:textId="4A62B29B" w:rsidR="00C34A7B" w:rsidRDefault="00590129" w:rsidP="00C34A7B">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C34A7B" w:rsidRDefault="00C34A7B" w:rsidP="00C34A7B"/>
    <w:p w14:paraId="795245B4" w14:textId="33F32D88" w:rsidR="00C34A7B" w:rsidRDefault="00590129" w:rsidP="00C34A7B">
      <w:r>
        <w:t xml:space="preserve">Het </w:t>
      </w:r>
      <w:r w:rsidRPr="003008CD">
        <w:t>Gebiedsaanwijzing</w:t>
      </w:r>
      <w:r>
        <w:t>type</w:t>
      </w:r>
      <w:r w:rsidRPr="003008CD">
        <w:t xml:space="preserve"> </w:t>
      </w:r>
      <w:r>
        <w:t>Externe veiligheid</w:t>
      </w:r>
      <w:r w:rsidRPr="003008CD">
        <w:t xml:space="preserve"> kent geen constraints.</w:t>
      </w:r>
    </w:p>
    <w:p w14:paraId="025AF260" w14:textId="45FBB5A2" w:rsidR="00C34A7B" w:rsidRDefault="00590129" w:rsidP="00C34A7B">
      <w:pPr>
        <w:pStyle w:val="Kop5"/>
      </w:pPr>
      <w:bookmarkStart w:id="256" w:name="_Toc38308029"/>
      <w:r>
        <w:t>Toelichting op de norm</w:t>
      </w:r>
      <w:bookmarkEnd w:id="256"/>
    </w:p>
    <w:p w14:paraId="761106DE" w14:textId="5EF5DA1C"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Externe veiligheid gekozen. Zie voor verdere toelichting paragraaf </w:t>
      </w:r>
      <w:r>
        <w:fldChar w:fldCharType="begin"/>
      </w:r>
      <w:r>
        <w:instrText xml:space="preserve"> REF _Ref_1f1400dc622a70fb2c884625f8f140fa_7 </w:instrText>
      </w:r>
      <w:r w:rsidR="002137A7">
        <w:instrText>\n \h</w:instrText>
      </w:r>
      <w:r>
        <w:instrText xml:space="preserve"> </w:instrText>
      </w:r>
      <w:r>
        <w:fldChar w:fldCharType="separate"/>
      </w:r>
      <w:r w:rsidR="00FD00CC">
        <w:t>6.4.9</w:t>
      </w:r>
      <w:r>
        <w:fldChar w:fldCharType="end"/>
      </w:r>
      <w:r>
        <w:t>.</w:t>
      </w:r>
    </w:p>
    <w:p w14:paraId="3C4E08B8" w14:textId="3C530927" w:rsidR="00C34A7B" w:rsidRDefault="00590129" w:rsidP="00C34A7B">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05EFC363" w14:textId="437B035E" w:rsidR="00C34A7B" w:rsidRDefault="00590129" w:rsidP="00C34A7B">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‘ExterneVeiligheidgroep’.</w:t>
      </w:r>
    </w:p>
    <w:p w14:paraId="5E1779E2" w14:textId="2161E4C7" w:rsidR="00C34A7B" w:rsidRPr="00BF4FDC" w:rsidRDefault="00590129" w:rsidP="00C34A7B">
      <w:pPr>
        <w:pStyle w:val="Opsommingtekens1"/>
      </w:pPr>
      <w:r w:rsidRPr="00BF4FDC">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BF4FDC">
        <w:rPr>
          <w:i/>
          <w:iCs/>
        </w:rPr>
        <w:t>specifiekeSymbolisatie</w:t>
      </w:r>
      <w:r w:rsidRPr="009A54ED">
        <w:t xml:space="preserve"> is toegevoegd, is dat het attribuut dat voor de weergave zorgt. Het gaat dan dus boven de weergave-werking van het attribuut </w:t>
      </w:r>
      <w:r w:rsidRPr="00BF4FDC">
        <w:rPr>
          <w:i/>
          <w:iCs/>
        </w:rPr>
        <w:t>groep</w:t>
      </w:r>
      <w:r w:rsidRPr="009A54ED">
        <w:t>.</w:t>
      </w:r>
    </w:p>
    <w:p w14:paraId="010329F3" w14:textId="1C32A603" w:rsidR="00C34A7B" w:rsidRDefault="00590129" w:rsidP="00C34A7B">
      <w:pPr>
        <w:pStyle w:val="Opsommingtekens1"/>
      </w:pPr>
      <w:r w:rsidRPr="006930EC">
        <w:rPr>
          <w:i/>
          <w:iCs/>
        </w:rPr>
        <w:t>locatieaanduiding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C34A7B" w:rsidRDefault="00C34A7B" w:rsidP="00C34A7B"/>
    <w:p w14:paraId="4DCC4B6F" w14:textId="3FD01466" w:rsidR="00C34A7B" w:rsidRDefault="00590129" w:rsidP="00C34A7B">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AE2342">
        <w:t>Als</w:t>
      </w:r>
      <w:r>
        <w:t xml:space="preserve"> in een </w:t>
      </w:r>
      <w:r w:rsidR="00AE2342">
        <w:t>volgende</w:t>
      </w:r>
      <w:r>
        <w:t xml:space="preserve"> Juridische regel of Tekstdeel </w:t>
      </w:r>
      <w:r>
        <w:lastRenderedPageBreak/>
        <w:t>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474EF81C" w:rsidR="00C34A7B" w:rsidRPr="00F62F31" w:rsidRDefault="00590129" w:rsidP="00C34A7B">
      <w:pPr>
        <w:pStyle w:val="Kop4"/>
      </w:pPr>
      <w:bookmarkStart w:id="257" w:name="_Toc38308030"/>
      <w:r>
        <w:t xml:space="preserve">Gebiedsaanwijzingtype </w:t>
      </w:r>
      <w:r w:rsidRPr="00F62F31">
        <w:t>Functie</w:t>
      </w:r>
      <w:bookmarkEnd w:id="257"/>
    </w:p>
    <w:p w14:paraId="7FF5D37C" w14:textId="77777777" w:rsidR="00C34A7B" w:rsidRPr="00F62F31" w:rsidRDefault="00590129" w:rsidP="00C34A7B">
      <w:pPr>
        <w:pStyle w:val="Kop5"/>
      </w:pPr>
      <w:bookmarkStart w:id="258" w:name="_Toc38308031"/>
      <w:r w:rsidRPr="00F62F31">
        <w:t>Toelichting</w:t>
      </w:r>
      <w:r w:rsidRPr="00827453">
        <w:t xml:space="preserve"> op de toepassing</w:t>
      </w:r>
      <w:bookmarkEnd w:id="258"/>
    </w:p>
    <w:p w14:paraId="3447D021" w14:textId="3FB41DE3" w:rsidR="00EE3425" w:rsidRPr="00EE3425" w:rsidRDefault="00306911" w:rsidP="00EE3425">
      <w:r>
        <w:t>Op grond van artikel 4.2 lid 2 O</w:t>
      </w:r>
      <w:r w:rsidR="00A2580C">
        <w:t>w</w:t>
      </w:r>
      <w:r>
        <w:t xml:space="preserve"> kunnen bij omgevingsverordening alleen regels worden gesteld over activiteiten die gevolgen (kunnen) hebben voor de fysieke leefomgeving met het oog op een evenwichtige toedeling van functies aan locaties</w:t>
      </w:r>
      <w:r w:rsidR="00955B0F">
        <w:t>,</w:t>
      </w:r>
      <w:r>
        <w:t xml:space="preserve"> als het onderwerp van zorg niet doelmatig en doeltreffend met een instructieregel of een instructie kan worden behartigd. De evenwichtige toedeling van functies aan locaties is in deze formulering bedoeld als een abstract criterium, vergelijkbaar met het eveneens abstracte criterium goede ruimtelijke ordening uit de Wet ruimtelijke ordening. </w:t>
      </w:r>
    </w:p>
    <w:p w14:paraId="5D95F92F" w14:textId="742BD102" w:rsidR="00C34A7B" w:rsidRPr="00F62F31" w:rsidRDefault="00804B56" w:rsidP="00C34A7B">
      <w:r>
        <w:t>P</w:t>
      </w:r>
      <w:r w:rsidRPr="00804B56">
        <w:t>rovincies</w:t>
      </w:r>
      <w:r>
        <w:t xml:space="preserve"> zullen in hun omgevingsverordening dus </w:t>
      </w:r>
      <w:r w:rsidRPr="00804B56">
        <w:t xml:space="preserve">in principe </w:t>
      </w:r>
      <w:r>
        <w:t xml:space="preserve">geen </w:t>
      </w:r>
      <w:r w:rsidR="00306911">
        <w:t xml:space="preserve">functies aan locaties </w:t>
      </w:r>
      <w:r w:rsidR="00837413">
        <w:t>toedelen</w:t>
      </w:r>
      <w:r w:rsidR="00306911">
        <w:t>, behoudens in uitzonderlijke gevallen.</w:t>
      </w:r>
      <w:r w:rsidR="00B66966">
        <w:t xml:space="preserve"> </w:t>
      </w:r>
      <w:r w:rsidR="00306911">
        <w:t xml:space="preserve">In de gevallen dat </w:t>
      </w:r>
      <w:r w:rsidR="00C92FD5">
        <w:t xml:space="preserve">dat </w:t>
      </w:r>
      <w:r w:rsidR="00306911">
        <w:t xml:space="preserve">wel </w:t>
      </w:r>
      <w:r w:rsidR="00C92FD5">
        <w:t xml:space="preserve">gebeurt, </w:t>
      </w:r>
      <w:r w:rsidR="00646B92">
        <w:t xml:space="preserve">wordt de </w:t>
      </w:r>
      <w:r w:rsidR="00646B92" w:rsidRPr="00646B92">
        <w:t>evenwichtige toedeling van functies aan locaties</w:t>
      </w:r>
      <w:r w:rsidR="00646B92">
        <w:t xml:space="preserve"> in de omgevingsverordening </w:t>
      </w:r>
      <w:r w:rsidR="003931F8">
        <w:t xml:space="preserve">vastgelegd door </w:t>
      </w:r>
      <w:r w:rsidR="00FA46E6" w:rsidRPr="00FA46E6">
        <w:t>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00C513DC">
        <w:rPr>
          <w:rStyle w:val="Voetnootmarkering"/>
        </w:rPr>
        <w:footnoteReference w:id="6"/>
      </w:r>
      <w:r w:rsidR="00FA46E6" w:rsidRPr="00FA46E6">
        <w:t>. In deze zin is een functie het gebruiksdoel of de status (in de betekenis van bijzondere eigenschap) die een onderdeel van de fysieke leefomgeving op een bepaalde locatie heeft.</w:t>
      </w:r>
      <w:r w:rsidR="002B2FCA">
        <w:t xml:space="preserve"> </w:t>
      </w:r>
      <w:r w:rsidR="00306911">
        <w:t>Het louter toedelen van functie-aanduidingen aan een locatie heeft geen zelfstandig rechtsgevolg en leidt op zichzelf niet tot een evenwichtige toedeling van functies aan locaties. Het rechtsgevolg en het evenwicht ontstaan pas door regels te stellen over activiteiten.</w:t>
      </w:r>
      <w:r w:rsidR="0050402C">
        <w:t xml:space="preserve"> </w:t>
      </w:r>
      <w:r w:rsidR="00590129" w:rsidRPr="00F62F31">
        <w:t xml:space="preserve">Bij het toepassen van de systematiek van functie-aanduidingen </w:t>
      </w:r>
      <w:r w:rsidR="00D11725">
        <w:t>wordt</w:t>
      </w:r>
      <w:r w:rsidR="00590129">
        <w:t xml:space="preserve"> de annotatie met het IMOW-object Functie </w:t>
      </w:r>
      <w:r w:rsidR="00D11725">
        <w:t>gebruikt</w:t>
      </w:r>
      <w:r w:rsidR="00590129">
        <w:t>.</w:t>
      </w:r>
    </w:p>
    <w:p w14:paraId="5D856C6B" w14:textId="0E222821" w:rsidR="00C34A7B" w:rsidRPr="00F62F31" w:rsidRDefault="00590129" w:rsidP="00C34A7B">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t>limitatieve waardelijst</w:t>
      </w:r>
      <w:r w:rsidRPr="00F62F31">
        <w:t xml:space="preserve">. Iedere </w:t>
      </w:r>
      <w:r>
        <w:t>(</w:t>
      </w:r>
      <w:r w:rsidRPr="00F62F31">
        <w:t>functie</w:t>
      </w:r>
      <w:r>
        <w:t>)</w:t>
      </w:r>
      <w:r w:rsidRPr="00F62F31">
        <w:t xml:space="preserve">groep heeft een eigen </w:t>
      </w:r>
      <w:r>
        <w:t>symbolisatie</w:t>
      </w:r>
      <w:r w:rsidRPr="00F62F31">
        <w:t xml:space="preserve">. Door te </w:t>
      </w:r>
      <w:r w:rsidRPr="00683337">
        <w:t>annoteren</w:t>
      </w:r>
      <w:r w:rsidRPr="00683337" w:rsidDel="00683337">
        <w:t xml:space="preserve"> </w:t>
      </w:r>
      <w:r w:rsidRPr="00F62F31">
        <w:t xml:space="preserve">met </w:t>
      </w:r>
      <w:r>
        <w:t xml:space="preserve">de Gebiedsaanwijzing </w:t>
      </w:r>
      <w:r w:rsidR="00330203">
        <w:t>van het type</w:t>
      </w:r>
      <w:r>
        <w:t xml:space="preserve"> 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Pr="0094040D">
        <w:t xml:space="preserve">in een (interactieve) viewer </w:t>
      </w:r>
      <w:r w:rsidR="000A085E" w:rsidRPr="000A085E">
        <w:t xml:space="preserve">met de standaardweergave </w:t>
      </w:r>
      <w:r w:rsidRPr="00F62F31">
        <w:t>worden weergegeven op een kaart</w:t>
      </w:r>
      <w:r>
        <w:t xml:space="preserve">. </w:t>
      </w:r>
      <w:r w:rsidRPr="0059729A">
        <w:t xml:space="preserve">Het is dan mogelijk om een integraal beeld van de </w:t>
      </w:r>
      <w:r w:rsidR="00216F17">
        <w:t>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17AB1765" w:rsidR="00C34A7B" w:rsidRPr="00930F0A" w:rsidRDefault="00590129" w:rsidP="00C34A7B">
      <w:r w:rsidRPr="008F1ACC">
        <w:t xml:space="preserve">De annotatie </w:t>
      </w:r>
      <w:r w:rsidRPr="009C1253">
        <w:t xml:space="preserve">met </w:t>
      </w:r>
      <w:r>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t>het omgevingsplan</w:t>
      </w:r>
      <w:r>
        <w:rPr>
          <w:rStyle w:val="Eindnootmarkering"/>
        </w:rPr>
        <w:endnoteReference w:id="33"/>
      </w:r>
      <w:r w:rsidRPr="008F1ACC">
        <w:t>.</w:t>
      </w:r>
    </w:p>
    <w:p w14:paraId="44701298" w14:textId="77777777" w:rsidR="00C34A7B" w:rsidRDefault="00590129" w:rsidP="00C34A7B">
      <w:pPr>
        <w:pStyle w:val="Kop5"/>
      </w:pPr>
      <w:bookmarkStart w:id="259" w:name="_Toc38308032"/>
      <w:r w:rsidRPr="00832FDD">
        <w:lastRenderedPageBreak/>
        <w:t>Definitie</w:t>
      </w:r>
      <w:bookmarkEnd w:id="259"/>
    </w:p>
    <w:p w14:paraId="0251505A" w14:textId="19AD3AD6" w:rsidR="00C34A7B" w:rsidRDefault="00590129" w:rsidP="00C34A7B">
      <w:r>
        <w:t>Functie is het objecttype, beschikbaar voor omgevingsplan en omgevingsverordening, dat machineleesbaar maakt</w:t>
      </w:r>
      <w:r w:rsidRPr="003351CB">
        <w:t xml:space="preserve"> dat een Juridische regel </w:t>
      </w:r>
      <w:r>
        <w:t xml:space="preserve">en de bijbehorende Locatie(s) een gebied aanwijzen van het type Functie, waarmee </w:t>
      </w:r>
      <w:r w:rsidRPr="00791C3D">
        <w:t xml:space="preserve">het gebruiksdoel of de bijzondere eigenschap </w:t>
      </w:r>
      <w:r>
        <w:t xml:space="preserve">van </w:t>
      </w:r>
      <w:r w:rsidRPr="00791C3D">
        <w:t xml:space="preserve">een onderdeel van de fysieke leefomgeving op een bepaalde locatie </w:t>
      </w:r>
      <w:r>
        <w:t>wordt vastgelegd.</w:t>
      </w:r>
    </w:p>
    <w:p w14:paraId="3E4E9561" w14:textId="49280D89" w:rsidR="00C34A7B" w:rsidRDefault="00590129" w:rsidP="00C34A7B">
      <w:pPr>
        <w:pStyle w:val="Kop5"/>
      </w:pPr>
      <w:bookmarkStart w:id="260" w:name="_Toc38308033"/>
      <w:r>
        <w:t>Doel</w:t>
      </w:r>
      <w:bookmarkEnd w:id="260"/>
    </w:p>
    <w:p w14:paraId="209C2CF8" w14:textId="33E0B388" w:rsidR="00C34A7B" w:rsidRDefault="00590129" w:rsidP="00C34A7B">
      <w:r>
        <w:t>Doel van het objecttype Functie is:</w:t>
      </w:r>
    </w:p>
    <w:p w14:paraId="07C16F4C" w14:textId="468E27B7" w:rsidR="00C34A7B" w:rsidRDefault="00590129" w:rsidP="00C34A7B">
      <w:pPr>
        <w:pStyle w:val="Opsommingtekens1"/>
      </w:pPr>
      <w:r>
        <w:t>machineleesbaar vastleggen dat aan een Locatie of Locaties met de systematiek van functie-aanduiding een functie is toegedeeld;</w:t>
      </w:r>
    </w:p>
    <w:p w14:paraId="22D76ECF" w14:textId="1C816C5D" w:rsidR="00C34A7B" w:rsidRDefault="00590129" w:rsidP="00C34A7B">
      <w:pPr>
        <w:pStyle w:val="Opsommingtekens1"/>
      </w:pPr>
      <w:r>
        <w:t>betekenisvol presenteren van de Locaties waaraan de functie is toegedeeld en de bijbehorende regels gelden;</w:t>
      </w:r>
    </w:p>
    <w:p w14:paraId="3D08BC2D" w14:textId="37E55DD1" w:rsidR="00C34A7B" w:rsidRPr="00816766" w:rsidRDefault="00590129" w:rsidP="00C34A7B">
      <w:pPr>
        <w:pStyle w:val="Opsommingtekens1"/>
      </w:pPr>
      <w:r>
        <w:t>kunnen filteren in een viewer of op een kaart.</w:t>
      </w:r>
    </w:p>
    <w:p w14:paraId="28CFA8E1" w14:textId="77777777" w:rsidR="00C34A7B" w:rsidRPr="00F62F31" w:rsidRDefault="00590129" w:rsidP="00C34A7B">
      <w:pPr>
        <w:pStyle w:val="Kop5"/>
      </w:pPr>
      <w:bookmarkStart w:id="261" w:name="_Toc38308034"/>
      <w:r w:rsidRPr="00F62F31">
        <w:t>Norm</w:t>
      </w:r>
      <w:bookmarkEnd w:id="261"/>
    </w:p>
    <w:p w14:paraId="418E9887" w14:textId="1CBB9135" w:rsidR="00C34A7B" w:rsidRDefault="00590129" w:rsidP="00C34A7B">
      <w:r w:rsidRPr="00697D18">
        <w:t xml:space="preserve">De Gebiedsaanwijzing </w:t>
      </w:r>
      <w:r>
        <w:t>Functie kent de volgende attributen:</w:t>
      </w:r>
    </w:p>
    <w:p w14:paraId="167E5640" w14:textId="77777777" w:rsidR="00C34A7B" w:rsidRDefault="00590129" w:rsidP="00C34A7B">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C34A7B" w:rsidRPr="00930F0A" w:rsidRDefault="00590129" w:rsidP="00C34A7B">
      <w:pPr>
        <w:pStyle w:val="Opsommingtekens1"/>
      </w:pPr>
      <w:r>
        <w:rPr>
          <w:i/>
          <w:iCs/>
        </w:rPr>
        <w:t>t</w:t>
      </w:r>
      <w:r w:rsidRPr="00A93785">
        <w:rPr>
          <w:i/>
          <w:iCs/>
        </w:rPr>
        <w:t>ype</w:t>
      </w:r>
      <w:r>
        <w:t xml:space="preserve">: het type Gebiedsaanwijzing. Te kiezen uit de limitatieve waardelijst ‘TypeGebiedsaanwijzing’. In dit geval altijd Functie. Verplicht attribuut. </w:t>
      </w:r>
      <w:r w:rsidRPr="003435A7">
        <w:t>Komt 1 keer voor.</w:t>
      </w:r>
    </w:p>
    <w:p w14:paraId="5D99F06E" w14:textId="3763C85C" w:rsidR="00C34A7B" w:rsidRPr="00930F0A" w:rsidRDefault="00590129" w:rsidP="00C34A7B">
      <w:pPr>
        <w:pStyle w:val="Opsommingtekens1"/>
      </w:pPr>
      <w:r>
        <w:rPr>
          <w:i/>
          <w:iCs/>
        </w:rPr>
        <w:t>n</w:t>
      </w:r>
      <w:r w:rsidRPr="00A93785">
        <w:rPr>
          <w:i/>
          <w:iCs/>
        </w:rPr>
        <w:t>aam</w:t>
      </w:r>
      <w:r w:rsidRPr="00930F0A">
        <w:t xml:space="preserve">: de naam </w:t>
      </w:r>
      <w:r w:rsidRPr="004D0F09">
        <w:t xml:space="preserve">van de specifieke vorm van de Gebiedsaanwijzing </w:t>
      </w:r>
      <w:r>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77C1A051" w:rsidR="00C34A7B" w:rsidRDefault="00590129" w:rsidP="00C34A7B">
      <w:pPr>
        <w:pStyle w:val="Opsommingtekens1"/>
      </w:pPr>
      <w:r w:rsidRPr="00D01C8E">
        <w:rPr>
          <w:i/>
          <w:iCs/>
        </w:rPr>
        <w:t>groep</w:t>
      </w:r>
      <w:r w:rsidRPr="00930F0A">
        <w:t>:</w:t>
      </w:r>
      <w:r w:rsidRPr="00E35A7E">
        <w:t xml:space="preserve"> de categorie </w:t>
      </w:r>
      <w:r w:rsidRPr="00F75B5A">
        <w:t xml:space="preserve">waartoe de specifieke vorm van de Gebiedsaanwijzing </w:t>
      </w:r>
      <w:r>
        <w:t>F</w:t>
      </w:r>
      <w:r w:rsidRPr="00E35A7E">
        <w:t xml:space="preserve">unctie behoort. </w:t>
      </w:r>
      <w:r w:rsidR="00584415">
        <w:t xml:space="preserve">Attribuut dat zorgt voor symbolisatie conform de standaardweergave. </w:t>
      </w:r>
      <w:r>
        <w:t xml:space="preserve">Te kiezen uit </w:t>
      </w:r>
      <w:r w:rsidRPr="00A10BB9">
        <w:t xml:space="preserve">de </w:t>
      </w:r>
      <w:r>
        <w:t>limitatieve waardelijst</w:t>
      </w:r>
      <w:r w:rsidRPr="00A10BB9">
        <w:t xml:space="preserve"> </w:t>
      </w:r>
      <w:r>
        <w:t>‘</w:t>
      </w:r>
      <w:r w:rsidRPr="00A10BB9">
        <w:t>Functiegroep</w:t>
      </w:r>
      <w:r>
        <w:t>’</w:t>
      </w:r>
      <w:r w:rsidRPr="00A10BB9">
        <w:t>. Verplicht attribuut.</w:t>
      </w:r>
      <w:r>
        <w:t xml:space="preserve"> </w:t>
      </w:r>
      <w:r w:rsidRPr="00432C40">
        <w:t>Komt 1 keer voor.</w:t>
      </w:r>
    </w:p>
    <w:p w14:paraId="0ADE1682" w14:textId="4491C824"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543B97C" w14:textId="141F2BC0" w:rsidR="00C34A7B" w:rsidRDefault="00590129" w:rsidP="00C34A7B">
      <w:pPr>
        <w:pStyle w:val="Opsommingtekens1"/>
      </w:pPr>
      <w:r w:rsidRPr="00D01C8E">
        <w:rPr>
          <w:i/>
          <w:iCs/>
        </w:rPr>
        <w:t>locatieaanduiding</w:t>
      </w:r>
      <w:r w:rsidRPr="00930F0A">
        <w:t xml:space="preserve">: </w:t>
      </w:r>
      <w:r w:rsidRPr="00DD4232">
        <w:t xml:space="preserve">de verwijzing van een specifieke </w:t>
      </w:r>
      <w:r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t xml:space="preserve"> </w:t>
      </w:r>
      <w:r w:rsidRPr="00915BED">
        <w:t>De locatieaanduiding van een Gebiedsaanwijzing mag alleen verwijzen naar gebieden of gebiedengroepen.</w:t>
      </w:r>
    </w:p>
    <w:p w14:paraId="25B2567E" w14:textId="77777777" w:rsidR="00C34A7B" w:rsidRDefault="00C34A7B" w:rsidP="00C34A7B"/>
    <w:p w14:paraId="381DB119" w14:textId="74D4E06B" w:rsidR="00C34A7B" w:rsidRPr="00930F0A" w:rsidRDefault="00590129" w:rsidP="00C34A7B">
      <w:r>
        <w:t xml:space="preserve">Het </w:t>
      </w:r>
      <w:r w:rsidRPr="003D72E7">
        <w:t>Gebiedsaanwijzing</w:t>
      </w:r>
      <w:r>
        <w:t>type</w:t>
      </w:r>
      <w:r w:rsidRPr="003D72E7">
        <w:t xml:space="preserve"> </w:t>
      </w:r>
      <w:r>
        <w:t>Functie</w:t>
      </w:r>
      <w:r w:rsidRPr="003D72E7">
        <w:t xml:space="preserve"> kent geen constraints.</w:t>
      </w:r>
    </w:p>
    <w:p w14:paraId="6E49C589" w14:textId="45ACEFB9" w:rsidR="00C34A7B" w:rsidRDefault="00590129" w:rsidP="00C34A7B">
      <w:pPr>
        <w:pStyle w:val="Kop5"/>
      </w:pPr>
      <w:bookmarkStart w:id="262" w:name="_Toc38308035"/>
      <w:r w:rsidRPr="00013DAA">
        <w:t>Toelichting op de norm</w:t>
      </w:r>
      <w:bookmarkEnd w:id="262"/>
    </w:p>
    <w:p w14:paraId="1F2BFDA0" w14:textId="332E1AA7" w:rsidR="00C34A7B" w:rsidRPr="0076346B" w:rsidRDefault="00590129" w:rsidP="00C34A7B">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limitatieve waardelijst ‘TypeGebiedsaanwijzing’ altijd Functie gekozen. Zie voor verdere toelichting paragraaf </w:t>
      </w:r>
      <w:r>
        <w:fldChar w:fldCharType="begin"/>
      </w:r>
      <w:r>
        <w:instrText xml:space="preserve"> REF _Ref_1f1400dc622a70fb2c884625f8f140fa_1 </w:instrText>
      </w:r>
      <w:r w:rsidR="002137A7">
        <w:instrText>\n \h</w:instrText>
      </w:r>
      <w:r>
        <w:instrText xml:space="preserve">  \* MERGEFORMAT </w:instrText>
      </w:r>
      <w:r>
        <w:fldChar w:fldCharType="separate"/>
      </w:r>
      <w:r w:rsidR="00FD00CC">
        <w:t>6.4.9</w:t>
      </w:r>
      <w:r>
        <w:fldChar w:fldCharType="end"/>
      </w:r>
      <w:r>
        <w:t>.</w:t>
      </w:r>
    </w:p>
    <w:p w14:paraId="215656CE" w14:textId="04E3A5FB" w:rsidR="00C34A7B" w:rsidRDefault="00590129" w:rsidP="00C34A7B">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Pr="004A626C">
        <w:t xml:space="preserve">specifieke vormen van de Gebiedsaanwijzing </w:t>
      </w:r>
      <w:r>
        <w:t xml:space="preserve">Functie. </w:t>
      </w:r>
      <w:r w:rsidRPr="0076346B">
        <w:t xml:space="preserve">De naam mag ook dezelfde zijn als de naam van de </w:t>
      </w:r>
      <w:r>
        <w:t>F</w:t>
      </w:r>
      <w:r w:rsidRPr="0076346B">
        <w:t>unctiegroep.</w:t>
      </w:r>
    </w:p>
    <w:p w14:paraId="7578CFE7" w14:textId="7CC36F45" w:rsidR="00C34A7B" w:rsidRDefault="00590129" w:rsidP="00C34A7B">
      <w:pPr>
        <w:pStyle w:val="Opsommingtekens1"/>
      </w:pPr>
      <w:r>
        <w:rPr>
          <w:i/>
          <w:iCs/>
        </w:rPr>
        <w:t>g</w:t>
      </w:r>
      <w:r w:rsidRPr="0076346B">
        <w:rPr>
          <w:i/>
          <w:iCs/>
        </w:rPr>
        <w:t>roep</w:t>
      </w:r>
      <w:r>
        <w:t xml:space="preserve">: </w:t>
      </w:r>
      <w:r w:rsidRPr="0076346B">
        <w:t xml:space="preserve">om een groot aantal verschillende </w:t>
      </w:r>
      <w:r w:rsidRPr="002746D9">
        <w:t xml:space="preserve">specifieke vormen van de Gebiedsaanwijzing </w:t>
      </w:r>
      <w:r>
        <w:t>Functie</w:t>
      </w:r>
      <w:r w:rsidRPr="0076346B">
        <w:t xml:space="preserve"> op een kaart te kunnen weergeven op een manier die voor het menselijk oog voldoende onderscheidend is, worden </w:t>
      </w:r>
      <w:r>
        <w:t xml:space="preserve">ze </w:t>
      </w:r>
      <w:r w:rsidRPr="0076346B">
        <w:t xml:space="preserve">gebundeld in groepen. De groep vormt het kenmerk waarop de </w:t>
      </w:r>
      <w:r>
        <w:t>symbolisatie</w:t>
      </w:r>
      <w:r w:rsidRPr="0076346B">
        <w:t xml:space="preserve"> (kleur, arcering, lijnstijl) van de </w:t>
      </w:r>
      <w:r w:rsidRPr="00834CC7">
        <w:t>standaard</w:t>
      </w:r>
      <w:r w:rsidRPr="0076346B">
        <w:t xml:space="preserve">weergave wordt </w:t>
      </w:r>
      <w:r w:rsidRPr="0076346B">
        <w:lastRenderedPageBreak/>
        <w:t xml:space="preserve">georganiseerd. De groepen die gebruikt kunnen worden zijn opgenomen in de </w:t>
      </w:r>
      <w:r>
        <w:t>limitatieve waardelijst</w:t>
      </w:r>
      <w:r w:rsidRPr="0076346B">
        <w:t xml:space="preserve"> </w:t>
      </w:r>
      <w:r>
        <w:t>‘Functie</w:t>
      </w:r>
      <w:r w:rsidRPr="0076346B">
        <w:t>groep</w:t>
      </w:r>
      <w:r>
        <w:t>’</w:t>
      </w:r>
      <w:r w:rsidRPr="0076346B">
        <w:t>.</w:t>
      </w:r>
    </w:p>
    <w:p w14:paraId="5B2154BF" w14:textId="51FF203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5782EDBD" w14:textId="22F2E3FE" w:rsidR="00C34A7B" w:rsidRPr="00C231B1" w:rsidRDefault="00590129" w:rsidP="00C34A7B">
      <w:pPr>
        <w:pStyle w:val="Opsommingtekens1"/>
      </w:pPr>
      <w:r>
        <w:rPr>
          <w:i/>
          <w:iCs/>
        </w:rPr>
        <w:t>l</w:t>
      </w:r>
      <w:r w:rsidRPr="0076346B">
        <w:rPr>
          <w:i/>
          <w:iCs/>
        </w:rPr>
        <w:t>ocatieaanduiding</w:t>
      </w:r>
      <w:r>
        <w:rPr>
          <w:i/>
          <w:iCs/>
        </w:rPr>
        <w:t>:</w:t>
      </w:r>
      <w:r>
        <w:t xml:space="preserve"> </w:t>
      </w:r>
      <w:r w:rsidRPr="0076346B">
        <w:t xml:space="preserve">het attribuut dat de verwijzing bevat naar de identificatie van de specifieke Locatie die bij </w:t>
      </w:r>
      <w:r w:rsidRPr="007D6FEF">
        <w:t xml:space="preserve">deze specifieke vorm van de Gebiedsaanwijzing </w:t>
      </w:r>
      <w:r>
        <w:t>Functie</w:t>
      </w:r>
      <w:r w:rsidRPr="0076346B">
        <w:t xml:space="preserve"> hoort én aangeeft wat de betekenis van Locatie is voor het object waar het </w:t>
      </w:r>
      <w:r>
        <w:t>bij hoort</w:t>
      </w:r>
      <w:r w:rsidRPr="0076346B">
        <w:t xml:space="preserve">; in dit geval voor </w:t>
      </w:r>
      <w:r>
        <w:t>Functie</w:t>
      </w:r>
      <w:r w:rsidRPr="0076346B">
        <w:t xml:space="preserve">. Dit attribuut legt dus vast dat deze Locatie de locatie is waar </w:t>
      </w:r>
      <w:r w:rsidRPr="007D6FEF">
        <w:t xml:space="preserve">deze specifieke vorm van de Gebiedsaanwijzing </w:t>
      </w:r>
      <w:r>
        <w:t>Functie</w:t>
      </w:r>
      <w:r w:rsidRPr="0076346B">
        <w:t xml:space="preserve"> van toepassing is.</w:t>
      </w:r>
    </w:p>
    <w:p w14:paraId="0884C0B9" w14:textId="77777777" w:rsidR="00C34A7B" w:rsidRDefault="00C34A7B" w:rsidP="00C34A7B"/>
    <w:p w14:paraId="7DC50D30" w14:textId="406C8404" w:rsidR="00C34A7B" w:rsidRDefault="00590129" w:rsidP="00C34A7B">
      <w:r w:rsidRPr="008C3365">
        <w:t xml:space="preserve">De eerste keer dat een </w:t>
      </w:r>
      <w:r w:rsidRPr="007D6FEF">
        <w:t xml:space="preserve">specifieke vorm van de Gebiedsaanwijzing </w:t>
      </w:r>
      <w:r>
        <w:t>Functie</w:t>
      </w:r>
      <w:r w:rsidRPr="008C3365">
        <w:t xml:space="preserve"> in een</w:t>
      </w:r>
      <w:r w:rsidRPr="008C3365" w:rsidDel="007D692E">
        <w:t xml:space="preserve"> </w:t>
      </w:r>
      <w:r>
        <w:t xml:space="preserve">omgevingsdocument </w:t>
      </w:r>
      <w:r w:rsidRPr="008C3365">
        <w:t>in een Juridische regel</w:t>
      </w:r>
      <w:r>
        <w:t xml:space="preserve"> </w:t>
      </w:r>
      <w:r w:rsidRPr="008C3365">
        <w:t xml:space="preserve">voorkomt, wordt deze met </w:t>
      </w:r>
      <w:r>
        <w:t>de Gebiedsaanwijzing Functie</w:t>
      </w:r>
      <w:r w:rsidRPr="008C3365">
        <w:t xml:space="preserve"> geannoteerd, met een verwijzing naar de </w:t>
      </w:r>
      <w:r>
        <w:t xml:space="preserve">Locatie die </w:t>
      </w:r>
      <w:r w:rsidRPr="008C3365">
        <w:t xml:space="preserve">bij die Juridische regel </w:t>
      </w:r>
      <w:r w:rsidRPr="007532F4">
        <w:t xml:space="preserve">of Tekstdeel </w:t>
      </w:r>
      <w:r>
        <w:t>hoort</w:t>
      </w:r>
      <w:r w:rsidRPr="008C3365">
        <w:t xml:space="preserve">. </w:t>
      </w:r>
      <w:r w:rsidR="001B5A12" w:rsidRPr="001B5A12">
        <w:t>Als</w:t>
      </w:r>
      <w:r>
        <w:t xml:space="preserve"> in een </w:t>
      </w:r>
      <w:r w:rsidR="001B5A12" w:rsidRPr="001B5A12">
        <w:t>volgende</w:t>
      </w:r>
      <w:r>
        <w:t xml:space="preserve"> Juridische regel </w:t>
      </w:r>
      <w:r w:rsidRPr="008C3365">
        <w:t xml:space="preserve">diezelfde </w:t>
      </w:r>
      <w:r w:rsidRPr="00293164">
        <w:t xml:space="preserve">specifieke vorm van </w:t>
      </w:r>
      <w:r>
        <w:t>Functie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rsidR="001B5A12" w:rsidRPr="001B5A12">
        <w:t>hoort.</w:t>
      </w:r>
      <w:r w:rsidRPr="008C3365">
        <w:t xml:space="preserve"> Op deze manier is van iedere </w:t>
      </w:r>
      <w:r>
        <w:t xml:space="preserve">afzonderlijke </w:t>
      </w:r>
      <w:r w:rsidRPr="008C3365">
        <w:t xml:space="preserve">Juridische regel over die </w:t>
      </w:r>
      <w:r w:rsidRPr="00525C62">
        <w:t xml:space="preserve">specifieke vorm van </w:t>
      </w:r>
      <w:r>
        <w:t>Functie</w:t>
      </w:r>
      <w:r w:rsidRPr="008C3365">
        <w:t xml:space="preserve"> te zien welke Locatie er bij hoort en is ook zichtbaar welke Locaties horen bij de specifieke </w:t>
      </w:r>
      <w:r>
        <w:t>vorm van Functie</w:t>
      </w:r>
      <w:r w:rsidRPr="008C3365">
        <w:t xml:space="preserve">. </w:t>
      </w:r>
      <w:r>
        <w:t xml:space="preserve">Functie </w:t>
      </w:r>
      <w:r w:rsidRPr="008C3365">
        <w:t>heeft dus altijd met 1 of meer Juridische regels een relatie.</w:t>
      </w:r>
    </w:p>
    <w:p w14:paraId="428F1DCB" w14:textId="77777777" w:rsidR="00C34A7B" w:rsidRDefault="00590129" w:rsidP="00C34A7B">
      <w:pPr>
        <w:pStyle w:val="Kop4"/>
      </w:pPr>
      <w:bookmarkStart w:id="263" w:name="_Toc38308036"/>
      <w:r>
        <w:t>Gebiedsaanwijzingtype Geluid</w:t>
      </w:r>
      <w:bookmarkEnd w:id="263"/>
    </w:p>
    <w:p w14:paraId="0776C8F8" w14:textId="77777777" w:rsidR="00C34A7B" w:rsidRDefault="00590129" w:rsidP="00C34A7B">
      <w:pPr>
        <w:pStyle w:val="Kop5"/>
      </w:pPr>
      <w:bookmarkStart w:id="264" w:name="_Toc38308037"/>
      <w:r>
        <w:t>Toelichting op de toepassing</w:t>
      </w:r>
      <w:bookmarkEnd w:id="264"/>
    </w:p>
    <w:p w14:paraId="73088BDC" w14:textId="6AC5348C" w:rsidR="00C34A7B" w:rsidRDefault="00590129" w:rsidP="00C34A7B">
      <w:r>
        <w:t xml:space="preserve">De Gebiedsaanwijzing van het type Geluid wordt gebruikt voor gebieden waar met het oog op het tegengaan van geluidhinder specifieke regels gelden. Het gaat hierbij met name om de geluidaandachtsgebieden rond wegen, spoorwegen en industrieterreinen en </w:t>
      </w:r>
      <w:r w:rsidRPr="002D6C01">
        <w:t>de agglomeraties die vallen onder het bereik van de richtlijn Omgevingslawaai</w:t>
      </w:r>
      <w:r>
        <w:t>. Daarnaast kan het ook gaan om provinciale stiltegebieden. De Gebiedsaanwijzing Geluid kan ook worden gebruikt in visies en programma’s voor het aangeven van gebieden en objecten waar beleidsmatig bijzondere aandacht is voor geluid.</w:t>
      </w:r>
    </w:p>
    <w:p w14:paraId="29EA78D9" w14:textId="42F43A8E" w:rsidR="00C34A7B" w:rsidRDefault="00590129" w:rsidP="00C34A7B">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C34A7B" w:rsidRDefault="00C34A7B" w:rsidP="00C34A7B"/>
    <w:p w14:paraId="4217F83A" w14:textId="1AA50839" w:rsidR="00C34A7B" w:rsidRDefault="00590129" w:rsidP="00C34A7B">
      <w:r>
        <w:t xml:space="preserve">Om de geometrische begrenzing van de Gebiedsaanwijzing Geluid te kunnen vastleggen en de verschillende gebieden van dit type op een kaartbeeld weer te geven </w:t>
      </w:r>
      <w:r w:rsidR="007B0083">
        <w:t>wordt</w:t>
      </w:r>
      <w:r>
        <w:t xml:space="preserve"> de annotatie Geluid </w:t>
      </w:r>
      <w:r w:rsidR="007B0083" w:rsidRPr="007B0083">
        <w:t>gebruikt</w:t>
      </w:r>
      <w:r>
        <w:t xml:space="preserve">. Op voorhand is niet te zeggen hoeveel en welke specifieke vormen van de </w:t>
      </w:r>
      <w:r>
        <w:lastRenderedPageBreak/>
        <w:t xml:space="preserve">Gebiedsaanwijzing Geluid in de verschillende omgevingsdocumenten begrensd zullen worden, het is mogelijk dat het er veel verschillende zullen zijn. Er is geen symbolisatie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limitatieve waardelijst. Iedere groep heeft een eigen symbolisatie. Door te </w:t>
      </w:r>
      <w:r w:rsidRPr="00080D86">
        <w:t>annoteren</w:t>
      </w:r>
      <w:r w:rsidRPr="00080D86" w:rsidDel="00080D86">
        <w:t xml:space="preserve"> </w:t>
      </w:r>
      <w:r>
        <w:t xml:space="preserve">met de Gebiedsaanwijzing Geluid met het attribuut </w:t>
      </w:r>
      <w:r w:rsidRPr="00E07AB6">
        <w:rPr>
          <w:i/>
          <w:iCs/>
        </w:rPr>
        <w:t>groep</w:t>
      </w:r>
      <w:r>
        <w:t xml:space="preserve"> en de juiste waarde van de waardelijst Geluidgroep kunnen de </w:t>
      </w:r>
      <w:r w:rsidR="00D87C6B">
        <w:t>Locaties</w:t>
      </w:r>
      <w:r>
        <w:t xml:space="preserve">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C34A7B" w:rsidRDefault="00590129" w:rsidP="00C34A7B">
      <w:pPr>
        <w:pStyle w:val="Kop5"/>
      </w:pPr>
      <w:bookmarkStart w:id="265" w:name="_Toc38308038"/>
      <w:r>
        <w:t>Definitie</w:t>
      </w:r>
      <w:bookmarkEnd w:id="265"/>
    </w:p>
    <w:p w14:paraId="4C76F293" w14:textId="6F158BA1" w:rsidR="00C34A7B" w:rsidRDefault="00590129" w:rsidP="00C34A7B">
      <w:r>
        <w:t>Geluid is het objecttype dat machineleesbaar maakt dat een Juridische regel of een Tekstdeel</w:t>
      </w:r>
      <w:r w:rsidRPr="003351CB">
        <w:t xml:space="preserve"> </w:t>
      </w:r>
      <w:r>
        <w:t>en de bijbehorende Locatie(s) een gebied aanwijzen waar de regels of het beleid gericht zijn</w:t>
      </w:r>
      <w:r w:rsidRPr="00A65B70">
        <w:t xml:space="preserve"> op het tegengaan van geluidhinder.</w:t>
      </w:r>
    </w:p>
    <w:p w14:paraId="26D5034C" w14:textId="51B448AD" w:rsidR="00C34A7B" w:rsidRDefault="00590129" w:rsidP="00C34A7B">
      <w:pPr>
        <w:pStyle w:val="Kop5"/>
      </w:pPr>
      <w:bookmarkStart w:id="266" w:name="_Toc38308039"/>
      <w:r>
        <w:t>Doel</w:t>
      </w:r>
      <w:bookmarkEnd w:id="266"/>
    </w:p>
    <w:p w14:paraId="0C54EC4B" w14:textId="0D598C49" w:rsidR="00C34A7B" w:rsidRDefault="00590129" w:rsidP="00C34A7B">
      <w:r>
        <w:t>Doel van het objecttype Geluid is:</w:t>
      </w:r>
    </w:p>
    <w:p w14:paraId="08D605ED" w14:textId="071FA39C"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eluid</w:t>
      </w:r>
      <w:r>
        <w:t>;</w:t>
      </w:r>
    </w:p>
    <w:p w14:paraId="15AE15FD" w14:textId="60B5D519" w:rsidR="00C34A7B" w:rsidRDefault="00590129" w:rsidP="00C34A7B">
      <w:pPr>
        <w:pStyle w:val="Opsommingtekens1"/>
      </w:pPr>
      <w:r>
        <w:t>betekenisvol presenteren van de Locaties waar de regels of het beleid over het aspect g</w:t>
      </w:r>
      <w:r w:rsidRPr="00D67077">
        <w:t xml:space="preserve">eluid </w:t>
      </w:r>
      <w:r>
        <w:t>gelden;</w:t>
      </w:r>
    </w:p>
    <w:p w14:paraId="3BD49233" w14:textId="22EF850B" w:rsidR="00C34A7B" w:rsidRPr="001474A2" w:rsidRDefault="00590129" w:rsidP="00C34A7B">
      <w:pPr>
        <w:pStyle w:val="Opsommingtekens1"/>
      </w:pPr>
      <w:r>
        <w:t>kunnen filteren in een viewer of op een kaart.</w:t>
      </w:r>
    </w:p>
    <w:p w14:paraId="01196F38" w14:textId="77777777" w:rsidR="00C34A7B" w:rsidRDefault="00590129" w:rsidP="00C34A7B">
      <w:pPr>
        <w:pStyle w:val="Kop5"/>
      </w:pPr>
      <w:bookmarkStart w:id="267" w:name="_Toc38308040"/>
      <w:r>
        <w:t>Norm</w:t>
      </w:r>
      <w:bookmarkEnd w:id="267"/>
    </w:p>
    <w:p w14:paraId="47CC73BC" w14:textId="77777777" w:rsidR="00C34A7B" w:rsidRDefault="00590129" w:rsidP="00C34A7B">
      <w:r>
        <w:t>De Gebiedsaanwijzing Geluid kent de volgende attributen:</w:t>
      </w:r>
    </w:p>
    <w:p w14:paraId="0980DC9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C34A7B" w:rsidRDefault="00590129" w:rsidP="00C34A7B">
      <w:pPr>
        <w:pStyle w:val="Opsommingtekens1"/>
      </w:pPr>
      <w:r w:rsidRPr="007D5679">
        <w:rPr>
          <w:i/>
          <w:iCs/>
        </w:rPr>
        <w:t>type</w:t>
      </w:r>
      <w:r>
        <w:t>: het type Gebiedsaanwijzing. Te kiezen uit de limitatieve waardelijst ‘TypeGebiedsaanwijzing’. In dit geval altijd Geluid. Verplicht attribuut. Komt 1 keer voor.</w:t>
      </w:r>
    </w:p>
    <w:p w14:paraId="229904D4" w14:textId="0642864E" w:rsidR="00C34A7B" w:rsidRDefault="00590129" w:rsidP="00C34A7B">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080CAFC2" w:rsidR="00C34A7B" w:rsidRDefault="00590129" w:rsidP="00C34A7B">
      <w:pPr>
        <w:pStyle w:val="Opsommingtekens1"/>
      </w:pPr>
      <w:r w:rsidRPr="004F40F1">
        <w:rPr>
          <w:i/>
          <w:iCs/>
        </w:rPr>
        <w:t>groep</w:t>
      </w:r>
      <w:r>
        <w:t xml:space="preserve">: de categorie waartoe de specifieke vorm van de Gebiedsaanwijzing Geluid behoort. </w:t>
      </w:r>
      <w:r w:rsidR="00584415">
        <w:t xml:space="preserve">Attribuut dat zorgt voor symbolisatie conform de standaardweergave. </w:t>
      </w:r>
      <w:r>
        <w:t>Te kiezen uit de limitatieve waardelijst ‘Geluidgroep’. Verplicht attribuut. Komt 1 keer voor.</w:t>
      </w:r>
    </w:p>
    <w:p w14:paraId="3B9D057C" w14:textId="56FFC193"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3C31B4" w14:textId="39DBAD88" w:rsidR="00C34A7B" w:rsidRDefault="00590129" w:rsidP="00C34A7B">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C34A7B" w:rsidRDefault="00C34A7B" w:rsidP="00C34A7B"/>
    <w:p w14:paraId="6D124FE2" w14:textId="4210CB7D" w:rsidR="00C34A7B" w:rsidRDefault="00590129" w:rsidP="00C34A7B">
      <w:r>
        <w:t xml:space="preserve">Het </w:t>
      </w:r>
      <w:r w:rsidRPr="003D72E7">
        <w:t>Gebiedsaanwijzing</w:t>
      </w:r>
      <w:r>
        <w:t>type</w:t>
      </w:r>
      <w:r w:rsidRPr="003D72E7">
        <w:t xml:space="preserve"> </w:t>
      </w:r>
      <w:r>
        <w:t>Geluid</w:t>
      </w:r>
      <w:r w:rsidRPr="003D72E7">
        <w:t xml:space="preserve"> kent geen constraints.</w:t>
      </w:r>
    </w:p>
    <w:p w14:paraId="497420BD" w14:textId="5FFE09F2" w:rsidR="00C34A7B" w:rsidRDefault="00590129" w:rsidP="00C34A7B">
      <w:pPr>
        <w:pStyle w:val="Kop5"/>
      </w:pPr>
      <w:bookmarkStart w:id="268" w:name="_Toc38308041"/>
      <w:r>
        <w:lastRenderedPageBreak/>
        <w:t>Toelichting op de norm</w:t>
      </w:r>
      <w:bookmarkEnd w:id="268"/>
    </w:p>
    <w:p w14:paraId="0718DCEA" w14:textId="35AF551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Geluid gekozen. Zie voor verdere toelichting paragraaf </w:t>
      </w:r>
      <w:r>
        <w:fldChar w:fldCharType="begin"/>
      </w:r>
      <w:r>
        <w:instrText xml:space="preserve"> REF _Ref_1f1400dc622a70fb2c884625f8f140fa_8 </w:instrText>
      </w:r>
      <w:r w:rsidR="002137A7">
        <w:instrText>\n \h</w:instrText>
      </w:r>
      <w:r>
        <w:instrText xml:space="preserve"> </w:instrText>
      </w:r>
      <w:r>
        <w:fldChar w:fldCharType="separate"/>
      </w:r>
      <w:r w:rsidR="00FD00CC">
        <w:t>6.4.9</w:t>
      </w:r>
      <w:r>
        <w:fldChar w:fldCharType="end"/>
      </w:r>
      <w:r>
        <w:t>.</w:t>
      </w:r>
    </w:p>
    <w:p w14:paraId="27266FC3" w14:textId="6E4998C0" w:rsidR="00C34A7B" w:rsidRDefault="00590129" w:rsidP="00C34A7B">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773D3DB1" w:rsidR="00C34A7B" w:rsidRDefault="00590129" w:rsidP="00C34A7B">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‘Geluidgroep’.</w:t>
      </w:r>
    </w:p>
    <w:p w14:paraId="18D21E94" w14:textId="637019B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D6968AE" w14:textId="358DB7D4" w:rsidR="00C34A7B" w:rsidRDefault="00590129" w:rsidP="00C34A7B">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C34A7B" w:rsidRDefault="00C34A7B" w:rsidP="00C34A7B"/>
    <w:p w14:paraId="0A1B3B7A" w14:textId="445957D9" w:rsidR="00C34A7B" w:rsidRDefault="00590129" w:rsidP="00C34A7B">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C34A7B" w:rsidRDefault="00590129" w:rsidP="00C34A7B">
      <w:pPr>
        <w:pStyle w:val="Kop4"/>
      </w:pPr>
      <w:bookmarkStart w:id="269" w:name="_Toc38308042"/>
      <w:r>
        <w:t>Gebiedsaanwijzingtype Geur</w:t>
      </w:r>
      <w:bookmarkEnd w:id="269"/>
    </w:p>
    <w:p w14:paraId="66E0F05F" w14:textId="77777777" w:rsidR="00C34A7B" w:rsidRDefault="00590129" w:rsidP="00C34A7B">
      <w:pPr>
        <w:pStyle w:val="Kop5"/>
      </w:pPr>
      <w:bookmarkStart w:id="270" w:name="_Toc38308043"/>
      <w:r>
        <w:t>Toelichting op de toepassing</w:t>
      </w:r>
      <w:bookmarkEnd w:id="270"/>
    </w:p>
    <w:p w14:paraId="5E724F6A" w14:textId="1BF5EA36" w:rsidR="00C34A7B" w:rsidRDefault="00590129" w:rsidP="00C34A7B">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C34A7B" w:rsidRDefault="00590129" w:rsidP="00C34A7B">
      <w:r>
        <w:t xml:space="preserve">Gemeenten kunnen in omgevingsvisie en omgevingsplan beleid en (andere) regels over geur opnemen en kunnen daarvoor gebruik maken van de Gebiedsaanwijzing Geur. Voor het </w:t>
      </w:r>
      <w:r>
        <w:lastRenderedPageBreak/>
        <w:t>overige is uitgangspunt dat zij in het omgevingsplan voor het toedelen van functies bij voorkeur gebruik maken van de Gebiedsaanwijzing van het type Functie.</w:t>
      </w:r>
    </w:p>
    <w:p w14:paraId="39EC484F" w14:textId="77777777" w:rsidR="00C34A7B" w:rsidRDefault="00C34A7B" w:rsidP="00C34A7B"/>
    <w:p w14:paraId="389ED3E5" w14:textId="07B0F133" w:rsidR="00C34A7B" w:rsidRDefault="00590129" w:rsidP="00C34A7B">
      <w:r>
        <w:t xml:space="preserve">Om de geometrische begrenzing van de Gebiedsaanwijzing Geur te kunnen vastleggen en de verschillende gebieden van dit type op een kaartbeeld weer te geven </w:t>
      </w:r>
      <w:r w:rsidR="007B0083">
        <w:t>wordt</w:t>
      </w:r>
      <w:r>
        <w:t xml:space="preserve"> de annotatie Geur </w:t>
      </w:r>
      <w:r w:rsidR="007B0083" w:rsidRPr="007B0083">
        <w:t>gebruikt</w:t>
      </w:r>
      <w:r>
        <w:t xml:space="preserve">. Op voorhand is niet te zeggen hoeveel en welke specifieke vormen van de Gebiedsaanwijzing Geur in de verschillende omgevingsdocumenten begrensd zullen worden, het is mogelijk dat het er veel verschillende zullen zijn. Er is geen symbolisatie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limitatieve waardelijst. Iedere groep heeft een eigen symbolisatie. Door te </w:t>
      </w:r>
      <w:r w:rsidRPr="00142494">
        <w:t>annoteren</w:t>
      </w:r>
      <w:r w:rsidRPr="00142494" w:rsidDel="00142494">
        <w:t xml:space="preserve"> </w:t>
      </w:r>
      <w:r>
        <w:t xml:space="preserve">met de Gebiedsaanwijzing Geur met het attribuut </w:t>
      </w:r>
      <w:r w:rsidRPr="00E07AB6">
        <w:rPr>
          <w:i/>
          <w:iCs/>
        </w:rPr>
        <w:t>groep</w:t>
      </w:r>
      <w:r>
        <w:t xml:space="preserve"> en de juiste waarde van de waardelijst Geurgroep kunnen de </w:t>
      </w:r>
      <w:r w:rsidR="00D87C6B">
        <w:t>Locaties</w:t>
      </w:r>
      <w:r>
        <w:t xml:space="preserve">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C34A7B" w:rsidRDefault="00590129" w:rsidP="00C34A7B">
      <w:pPr>
        <w:pStyle w:val="Kop5"/>
      </w:pPr>
      <w:bookmarkStart w:id="271" w:name="_Toc38308044"/>
      <w:r>
        <w:t>Definitie</w:t>
      </w:r>
      <w:bookmarkEnd w:id="271"/>
    </w:p>
    <w:p w14:paraId="62F7C072" w14:textId="37E70F53" w:rsidR="00C34A7B" w:rsidRDefault="00590129" w:rsidP="00C34A7B">
      <w:r>
        <w:t>Geur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het tegengaan van geurhinder.</w:t>
      </w:r>
    </w:p>
    <w:p w14:paraId="753EA88F" w14:textId="3C4FF8CA" w:rsidR="00C34A7B" w:rsidRDefault="00590129" w:rsidP="00C34A7B">
      <w:pPr>
        <w:pStyle w:val="Kop5"/>
      </w:pPr>
      <w:bookmarkStart w:id="272" w:name="_Toc38308045"/>
      <w:r>
        <w:t>Doel</w:t>
      </w:r>
      <w:bookmarkEnd w:id="272"/>
    </w:p>
    <w:p w14:paraId="630840F6" w14:textId="7E812402" w:rsidR="00C34A7B" w:rsidRDefault="00590129" w:rsidP="00C34A7B">
      <w:r>
        <w:t>Doel van het objecttype Geur is:</w:t>
      </w:r>
    </w:p>
    <w:p w14:paraId="4F104DCE" w14:textId="016D4626"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eur</w:t>
      </w:r>
      <w:r>
        <w:t>;</w:t>
      </w:r>
    </w:p>
    <w:p w14:paraId="3F85B99E" w14:textId="3063CCA9" w:rsidR="00C34A7B" w:rsidRDefault="00590129" w:rsidP="00C34A7B">
      <w:pPr>
        <w:pStyle w:val="Opsommingtekens1"/>
      </w:pPr>
      <w:r>
        <w:t>betekenisvol presenteren van de Locaties waar de regels of het beleid over het aspect g</w:t>
      </w:r>
      <w:r w:rsidRPr="00D67077">
        <w:t xml:space="preserve">eur </w:t>
      </w:r>
      <w:r>
        <w:t>gelden;</w:t>
      </w:r>
    </w:p>
    <w:p w14:paraId="30A66398" w14:textId="1132D9F5" w:rsidR="00C34A7B" w:rsidRPr="001474A2" w:rsidRDefault="00590129" w:rsidP="00C34A7B">
      <w:pPr>
        <w:pStyle w:val="Opsommingtekens1"/>
      </w:pPr>
      <w:r>
        <w:t>kunnen filteren in een viewer of op een kaart.</w:t>
      </w:r>
    </w:p>
    <w:p w14:paraId="2FB5D9BA" w14:textId="77777777" w:rsidR="00C34A7B" w:rsidRDefault="00590129" w:rsidP="00C34A7B">
      <w:pPr>
        <w:pStyle w:val="Kop5"/>
      </w:pPr>
      <w:bookmarkStart w:id="273" w:name="_Toc38308046"/>
      <w:r>
        <w:t>Norm</w:t>
      </w:r>
      <w:bookmarkEnd w:id="273"/>
    </w:p>
    <w:p w14:paraId="6E6E747B" w14:textId="77777777" w:rsidR="00C34A7B" w:rsidRDefault="00590129" w:rsidP="00C34A7B">
      <w:r>
        <w:t>De Gebiedsaanwijzing Geur kent de volgende attributen:</w:t>
      </w:r>
    </w:p>
    <w:p w14:paraId="1E77909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C34A7B" w:rsidRDefault="00590129" w:rsidP="00C34A7B">
      <w:pPr>
        <w:pStyle w:val="Opsommingtekens1"/>
      </w:pPr>
      <w:r w:rsidRPr="007D5679">
        <w:rPr>
          <w:i/>
          <w:iCs/>
        </w:rPr>
        <w:t>type</w:t>
      </w:r>
      <w:r>
        <w:t>: het type Gebiedsaanwijzing. Te kiezen uit de limitatieve waardelijst ‘TypeGebiedsaanwijzing’. In dit geval altijd Geur. Verplicht attribuut. Komt 1 keer voor.</w:t>
      </w:r>
    </w:p>
    <w:p w14:paraId="2705C842" w14:textId="68331A89" w:rsidR="00C34A7B" w:rsidRDefault="00590129" w:rsidP="00C34A7B">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6F735B67" w:rsidR="00C34A7B" w:rsidRDefault="00590129" w:rsidP="00C34A7B">
      <w:pPr>
        <w:pStyle w:val="Opsommingtekens1"/>
      </w:pPr>
      <w:r w:rsidRPr="001622AE">
        <w:rPr>
          <w:i/>
          <w:iCs/>
        </w:rPr>
        <w:t>groep</w:t>
      </w:r>
      <w:r>
        <w:t xml:space="preserve">: de categorie waartoe de specifieke vorm van de Gebiedsaanwijzing Geur behoort. </w:t>
      </w:r>
      <w:r w:rsidR="00584415">
        <w:t xml:space="preserve">Attribuut dat zorgt voor symbolisatie conform de standaardweergave. </w:t>
      </w:r>
      <w:r>
        <w:t>Te kiezen uit de limitatieve waardelijst ‘Geurgroep’. Verplicht attribuut. Komt 1 keer voor.</w:t>
      </w:r>
    </w:p>
    <w:p w14:paraId="29DD9D99" w14:textId="413AB308"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C56E08" w14:textId="7ABFC460" w:rsidR="00C34A7B" w:rsidRDefault="00590129" w:rsidP="00C34A7B">
      <w:pPr>
        <w:pStyle w:val="Opsommingtekens1"/>
      </w:pPr>
      <w:r w:rsidRPr="001622AE">
        <w:rPr>
          <w:i/>
          <w:iCs/>
        </w:rPr>
        <w:t>locatieaanduiding</w:t>
      </w:r>
      <w:r>
        <w:t xml:space="preserve">: de verwijzing van een specifieke vorm van de Gebiedsaanwijzing Geur naar (de identificatie van) de bijbehorende Locatie; attribuut waarmee de Locatie wordt </w:t>
      </w:r>
      <w:r>
        <w:lastRenderedPageBreak/>
        <w:t xml:space="preserve">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C34A7B" w:rsidRDefault="00C34A7B" w:rsidP="00C34A7B"/>
    <w:p w14:paraId="2317EE56" w14:textId="53BAA4AE" w:rsidR="00C34A7B" w:rsidRDefault="00590129" w:rsidP="00C34A7B">
      <w:r>
        <w:t xml:space="preserve">Het </w:t>
      </w:r>
      <w:r w:rsidRPr="00AF2372">
        <w:t>Gebiedsaanwijzing</w:t>
      </w:r>
      <w:r>
        <w:t>type</w:t>
      </w:r>
      <w:r w:rsidRPr="00AF2372">
        <w:t xml:space="preserve"> </w:t>
      </w:r>
      <w:r>
        <w:t>Geur</w:t>
      </w:r>
      <w:r w:rsidRPr="00AF2372">
        <w:t xml:space="preserve"> kent geen constraints.</w:t>
      </w:r>
    </w:p>
    <w:p w14:paraId="73625ED6" w14:textId="2780790C" w:rsidR="00C34A7B" w:rsidRDefault="00590129" w:rsidP="00C34A7B">
      <w:pPr>
        <w:pStyle w:val="Kop5"/>
      </w:pPr>
      <w:bookmarkStart w:id="274" w:name="_Toc38308047"/>
      <w:r>
        <w:t>Toelichting op de norm</w:t>
      </w:r>
      <w:bookmarkEnd w:id="274"/>
    </w:p>
    <w:p w14:paraId="1FDD2C08" w14:textId="5BBBCAFA"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Geur gekozen. Zie voor verdere toelichting paragraaf </w:t>
      </w:r>
      <w:r>
        <w:fldChar w:fldCharType="begin"/>
      </w:r>
      <w:r>
        <w:instrText xml:space="preserve"> REF _Ref_1f1400dc622a70fb2c884625f8f140fa_9 </w:instrText>
      </w:r>
      <w:r w:rsidR="002137A7">
        <w:instrText>\n \h</w:instrText>
      </w:r>
      <w:r>
        <w:instrText xml:space="preserve"> </w:instrText>
      </w:r>
      <w:r>
        <w:fldChar w:fldCharType="separate"/>
      </w:r>
      <w:r w:rsidR="00FD00CC">
        <w:t>6.4.9</w:t>
      </w:r>
      <w:r>
        <w:fldChar w:fldCharType="end"/>
      </w:r>
      <w:r>
        <w:t>.</w:t>
      </w:r>
    </w:p>
    <w:p w14:paraId="45121F3A" w14:textId="287AE741" w:rsidR="00C34A7B" w:rsidRDefault="00590129" w:rsidP="00C34A7B">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2DA9032E" w:rsidR="00C34A7B" w:rsidRDefault="00590129" w:rsidP="00C34A7B">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‘Geurgroep’.</w:t>
      </w:r>
    </w:p>
    <w:p w14:paraId="4B50D979" w14:textId="079DB6B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0FE910F8" w14:textId="2CD6E661" w:rsidR="00C34A7B" w:rsidRDefault="00590129" w:rsidP="00C34A7B">
      <w:pPr>
        <w:pStyle w:val="Opsommingtekens1"/>
      </w:pPr>
      <w:r w:rsidRPr="00CE4FD2">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C34A7B" w:rsidRDefault="00C34A7B" w:rsidP="00C34A7B"/>
    <w:p w14:paraId="56A96237" w14:textId="20F2C4EC" w:rsidR="00C34A7B" w:rsidRDefault="00590129" w:rsidP="00C34A7B">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C34A7B" w:rsidRDefault="00590129" w:rsidP="00C34A7B">
      <w:pPr>
        <w:pStyle w:val="Kop4"/>
      </w:pPr>
      <w:bookmarkStart w:id="275" w:name="_Toc38308048"/>
      <w:r>
        <w:t>Gebiedsaanwijzingtype Landschap</w:t>
      </w:r>
      <w:bookmarkEnd w:id="275"/>
    </w:p>
    <w:p w14:paraId="56C0E881" w14:textId="77777777" w:rsidR="00C34A7B" w:rsidRDefault="00590129" w:rsidP="00C34A7B">
      <w:pPr>
        <w:pStyle w:val="Kop5"/>
      </w:pPr>
      <w:bookmarkStart w:id="276" w:name="_Toc38308049"/>
      <w:r>
        <w:t>Toelichting op de toepassing</w:t>
      </w:r>
      <w:bookmarkEnd w:id="276"/>
    </w:p>
    <w:p w14:paraId="41A473B5" w14:textId="2CB4E09F" w:rsidR="00C34A7B" w:rsidRDefault="00590129" w:rsidP="00C34A7B">
      <w:r>
        <w:t xml:space="preserve">De Gebiedsaanwijzing van het type Landschap wordt gebruikt voor gebieden waar met het oog op de bescherming en de ontwikkeling van het landschap specifieke regels gelden. De </w:t>
      </w:r>
      <w:r>
        <w:lastRenderedPageBreak/>
        <w:t>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C34A7B" w:rsidRDefault="00590129" w:rsidP="00C34A7B">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C34A7B" w:rsidRDefault="00C34A7B" w:rsidP="00C34A7B"/>
    <w:p w14:paraId="5D8FA501" w14:textId="4F10EF76" w:rsidR="00C34A7B" w:rsidRDefault="00590129" w:rsidP="00C34A7B">
      <w:r>
        <w:t xml:space="preserve">Om de geometrische begrenzing van de Gebiedsaanwijzing Landschap te kunnen vastleggen en de verschillende gebieden van dit type op een kaartbeeld weer te geven </w:t>
      </w:r>
      <w:r w:rsidR="007B0083">
        <w:t>wordt</w:t>
      </w:r>
      <w:r>
        <w:t xml:space="preserve"> de annotatie Landschap </w:t>
      </w:r>
      <w:r w:rsidR="00E611E6" w:rsidRPr="00E611E6">
        <w:t>gebruikt</w:t>
      </w:r>
      <w:r>
        <w:t xml:space="preserve">. Op voorhand is niet te zeggen hoeveel en welke specifieke vormen van de Gebiedsaanwijzing Landschap in de verschillende omgevingsdocumenten begrensd zullen worden, het is mogelijk dat het er veel verschillende zullen zijn. Er is geen symbolisatie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Landschap met het attribuut </w:t>
      </w:r>
      <w:r w:rsidRPr="00E07AB6">
        <w:rPr>
          <w:i/>
          <w:iCs/>
        </w:rPr>
        <w:t>groep</w:t>
      </w:r>
      <w:r>
        <w:t xml:space="preserve"> en de juiste waarde van de waardelijst Landschapgroep kunnen de </w:t>
      </w:r>
      <w:r w:rsidR="00D87C6B">
        <w:t>Locaties</w:t>
      </w:r>
      <w:r>
        <w:t xml:space="preserve">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C34A7B" w:rsidRDefault="00590129" w:rsidP="00C34A7B">
      <w:pPr>
        <w:pStyle w:val="Kop5"/>
      </w:pPr>
      <w:bookmarkStart w:id="277" w:name="_Toc38308050"/>
      <w:r>
        <w:t>Definitie</w:t>
      </w:r>
      <w:bookmarkEnd w:id="277"/>
    </w:p>
    <w:p w14:paraId="663B8AB3" w14:textId="3C09995C" w:rsidR="00C34A7B" w:rsidRDefault="00590129" w:rsidP="00C34A7B">
      <w:r>
        <w:t>Landschap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de bescherming en de ontwikkeling van het landschap vanuit ander perspectief dan natuur en erfgoed.</w:t>
      </w:r>
    </w:p>
    <w:p w14:paraId="7855C369" w14:textId="0F090B37" w:rsidR="00C34A7B" w:rsidRDefault="00590129" w:rsidP="00C34A7B">
      <w:pPr>
        <w:pStyle w:val="Kop5"/>
      </w:pPr>
      <w:bookmarkStart w:id="278" w:name="_Toc38308051"/>
      <w:r>
        <w:t>Doel</w:t>
      </w:r>
      <w:bookmarkEnd w:id="278"/>
    </w:p>
    <w:p w14:paraId="68FFFC25" w14:textId="6C6F1D00" w:rsidR="00C34A7B" w:rsidRDefault="00590129" w:rsidP="00C34A7B">
      <w:r>
        <w:t>Doel van het objecttype Landschap is:</w:t>
      </w:r>
    </w:p>
    <w:p w14:paraId="02758877" w14:textId="7F7198CE"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andschap</w:t>
      </w:r>
      <w:r>
        <w:t>;</w:t>
      </w:r>
    </w:p>
    <w:p w14:paraId="7200F367" w14:textId="538360BD" w:rsidR="00C34A7B" w:rsidRDefault="00590129" w:rsidP="00C34A7B">
      <w:pPr>
        <w:pStyle w:val="Opsommingtekens1"/>
      </w:pPr>
      <w:r>
        <w:t>betekenisvol presenteren van de Locaties waar de regels of het beleid over het aspect l</w:t>
      </w:r>
      <w:r w:rsidRPr="00D67077">
        <w:t xml:space="preserve">andschap </w:t>
      </w:r>
      <w:r>
        <w:t>gelden;</w:t>
      </w:r>
    </w:p>
    <w:p w14:paraId="7109FCC9" w14:textId="43F0235B" w:rsidR="00C34A7B" w:rsidRPr="0037771A" w:rsidRDefault="00590129" w:rsidP="00C34A7B">
      <w:pPr>
        <w:pStyle w:val="Opsommingtekens1"/>
      </w:pPr>
      <w:r>
        <w:t>kunnen filteren in een viewer of op een kaart.</w:t>
      </w:r>
    </w:p>
    <w:p w14:paraId="159AD9A6" w14:textId="77777777" w:rsidR="00C34A7B" w:rsidRDefault="00590129" w:rsidP="00C34A7B">
      <w:pPr>
        <w:pStyle w:val="Kop5"/>
      </w:pPr>
      <w:bookmarkStart w:id="279" w:name="_Toc38308052"/>
      <w:r>
        <w:t>Norm</w:t>
      </w:r>
      <w:bookmarkEnd w:id="279"/>
    </w:p>
    <w:p w14:paraId="709C7152" w14:textId="77777777" w:rsidR="00C34A7B" w:rsidRDefault="00590129" w:rsidP="00C34A7B">
      <w:r>
        <w:t>De Gebiedsaanwijzing Landschap kent de volgende attributen:</w:t>
      </w:r>
    </w:p>
    <w:p w14:paraId="3CB44396"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C34A7B" w:rsidRDefault="00590129" w:rsidP="00C34A7B">
      <w:pPr>
        <w:pStyle w:val="Opsommingtekens1"/>
      </w:pPr>
      <w:r w:rsidRPr="007D5679">
        <w:rPr>
          <w:i/>
          <w:iCs/>
        </w:rPr>
        <w:t>type</w:t>
      </w:r>
      <w:r>
        <w:t>: het type Gebiedsaanwijzing. Te kiezen uit de limitatieve waardelijst ‘TypeGebiedsaanwijzing’. In dit geval altijd Landschap. Verplicht attribuut. Komt 1 keer voor.</w:t>
      </w:r>
    </w:p>
    <w:p w14:paraId="13934498" w14:textId="6BBA6EA7" w:rsidR="00C34A7B" w:rsidRDefault="00590129" w:rsidP="00C34A7B">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39C378D4" w:rsidR="00C34A7B" w:rsidRDefault="00590129" w:rsidP="00C34A7B">
      <w:pPr>
        <w:pStyle w:val="Opsommingtekens1"/>
      </w:pPr>
      <w:r>
        <w:lastRenderedPageBreak/>
        <w:t xml:space="preserve">groep: de categorie waartoe de specifieke vorm van de Gebiedsaanwijzing Landschap behoort. </w:t>
      </w:r>
      <w:r w:rsidR="00584415">
        <w:t xml:space="preserve">Attribuut dat zorgt voor symbolisatie conform de standaardweergave. </w:t>
      </w:r>
      <w:r>
        <w:t>Te kiezen uit de limitatieve waardelijst ‘Landschapgroep’. Verplicht attribuut. Komt 1 keer voor.</w:t>
      </w:r>
    </w:p>
    <w:p w14:paraId="263B250C" w14:textId="73E53456"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8886117" w14:textId="06E1F9DC" w:rsidR="00C34A7B" w:rsidRDefault="00590129" w:rsidP="00C34A7B">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C34A7B" w:rsidRDefault="00C34A7B" w:rsidP="00C34A7B"/>
    <w:p w14:paraId="162655C6" w14:textId="3F3D048F" w:rsidR="00C34A7B" w:rsidRDefault="00590129" w:rsidP="00C34A7B">
      <w:r>
        <w:t xml:space="preserve">Het </w:t>
      </w:r>
      <w:r w:rsidRPr="00AF2372">
        <w:t>Gebiedsaanwijzing</w:t>
      </w:r>
      <w:r>
        <w:t>type</w:t>
      </w:r>
      <w:r w:rsidRPr="00AF2372">
        <w:t xml:space="preserve"> </w:t>
      </w:r>
      <w:r>
        <w:t>Landschap</w:t>
      </w:r>
      <w:r w:rsidRPr="00AF2372">
        <w:t xml:space="preserve"> kent geen constraints.</w:t>
      </w:r>
    </w:p>
    <w:p w14:paraId="5F643541" w14:textId="3DEAD033" w:rsidR="00C34A7B" w:rsidRDefault="00590129" w:rsidP="00C34A7B">
      <w:pPr>
        <w:pStyle w:val="Kop5"/>
      </w:pPr>
      <w:bookmarkStart w:id="280" w:name="_Toc38308053"/>
      <w:r>
        <w:t>Toelichting op de norm</w:t>
      </w:r>
      <w:bookmarkEnd w:id="280"/>
    </w:p>
    <w:p w14:paraId="225BE8F0" w14:textId="121D84FF"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Landschap gekozen. Zie voor verdere toelichting paragraaf </w:t>
      </w:r>
      <w:r>
        <w:fldChar w:fldCharType="begin"/>
      </w:r>
      <w:r>
        <w:instrText xml:space="preserve"> REF _Ref_1f1400dc622a70fb2c884625f8f140fa_10 </w:instrText>
      </w:r>
      <w:r w:rsidR="002137A7">
        <w:instrText>\n \h</w:instrText>
      </w:r>
      <w:r>
        <w:instrText xml:space="preserve"> </w:instrText>
      </w:r>
      <w:r>
        <w:fldChar w:fldCharType="separate"/>
      </w:r>
      <w:r w:rsidR="00FD00CC">
        <w:t>6.4.9</w:t>
      </w:r>
      <w:r>
        <w:fldChar w:fldCharType="end"/>
      </w:r>
      <w:r>
        <w:t>.</w:t>
      </w:r>
    </w:p>
    <w:p w14:paraId="34DB0D32" w14:textId="140D0B8A" w:rsidR="00C34A7B" w:rsidRDefault="00590129" w:rsidP="00C34A7B">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5020A995" w14:textId="3E1BAC02" w:rsidR="00C34A7B" w:rsidRDefault="00590129" w:rsidP="00C34A7B">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‘Landschapgroep’.</w:t>
      </w:r>
    </w:p>
    <w:p w14:paraId="2FC72528" w14:textId="0A0AFAF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2355C52" w14:textId="0E0D501D" w:rsidR="00C34A7B" w:rsidRDefault="00590129" w:rsidP="00C34A7B">
      <w:pPr>
        <w:pStyle w:val="Opsommingtekens1"/>
      </w:pPr>
      <w:r w:rsidRPr="00C37B78">
        <w:rPr>
          <w:i/>
          <w:iCs/>
        </w:rPr>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C34A7B" w:rsidRDefault="00C34A7B" w:rsidP="00C34A7B"/>
    <w:p w14:paraId="6A1207E3" w14:textId="4DD62F0E" w:rsidR="00C34A7B" w:rsidRDefault="00590129" w:rsidP="00C34A7B">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w:t>
      </w:r>
      <w:r>
        <w:lastRenderedPageBreak/>
        <w:t>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C34A7B" w:rsidRDefault="00590129" w:rsidP="00C34A7B">
      <w:pPr>
        <w:pStyle w:val="Kop4"/>
      </w:pPr>
      <w:bookmarkStart w:id="281" w:name="_Toc38308054"/>
      <w:r>
        <w:t>Gebiedsaanwijzingtype Leiding</w:t>
      </w:r>
      <w:bookmarkEnd w:id="281"/>
    </w:p>
    <w:p w14:paraId="436B2BFD" w14:textId="77777777" w:rsidR="00C34A7B" w:rsidRDefault="00590129" w:rsidP="00C34A7B">
      <w:pPr>
        <w:pStyle w:val="Kop5"/>
      </w:pPr>
      <w:bookmarkStart w:id="282" w:name="_Toc38308055"/>
      <w:r>
        <w:t>Toelichting op de toepassing</w:t>
      </w:r>
      <w:bookmarkEnd w:id="282"/>
    </w:p>
    <w:p w14:paraId="0183503F" w14:textId="59A93827" w:rsidR="00C34A7B" w:rsidRDefault="00590129" w:rsidP="00C34A7B">
      <w:r>
        <w:t>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4BDC04C3" w14:textId="1C7BD769" w:rsidR="00C34A7B" w:rsidRDefault="00590129" w:rsidP="00C34A7B">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t>Leiding</w:t>
      </w:r>
      <w:r w:rsidRPr="009075C3">
        <w:t>, maar uitgangspunt is dat zij in het omgevingsplan voor het toedelen van functies bij voorkeur gebruik maken van de Gebiedsaanwijzing van het type Functie.</w:t>
      </w:r>
    </w:p>
    <w:p w14:paraId="25AA315E" w14:textId="77777777" w:rsidR="00C34A7B" w:rsidRDefault="00C34A7B" w:rsidP="00C34A7B"/>
    <w:p w14:paraId="0D34AAA2" w14:textId="29E99B33" w:rsidR="00C34A7B" w:rsidRDefault="00590129" w:rsidP="00C34A7B">
      <w:r>
        <w:t xml:space="preserve">Om de geometrische begrenzing van de Gebiedsaanwijzing Leiding te kunnen vastleggen en de verschillende gebieden van dit type op een kaartbeeld weer te geven </w:t>
      </w:r>
      <w:r w:rsidR="00E611E6">
        <w:t>wordt</w:t>
      </w:r>
      <w:r>
        <w:t xml:space="preserve"> de annotatie Leiding </w:t>
      </w:r>
      <w:r w:rsidR="00E611E6" w:rsidRPr="00E611E6">
        <w:t>gebruikt</w:t>
      </w:r>
      <w:r>
        <w:t xml:space="preserve">. Op voorhand is niet te zeggen hoeveel en welke specifieke vormen van de Gebiedsaanwijzing Leiding in de verschillende omgevingsdocumenten begrensd zullen worden, het is mogelijk dat het er veel verschillende zullen zijn. Er is geen symbolisatie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Leiding met het attribuut </w:t>
      </w:r>
      <w:r w:rsidRPr="00E07AB6">
        <w:rPr>
          <w:i/>
          <w:iCs/>
        </w:rPr>
        <w:t>groep</w:t>
      </w:r>
      <w:r>
        <w:t xml:space="preserve"> en de juiste waarde van de waardelijst Leidinggroep kunnen de </w:t>
      </w:r>
      <w:r w:rsidR="00D87C6B">
        <w:t>Locaties</w:t>
      </w:r>
      <w:r>
        <w:t xml:space="preserve"> van alle specifieke vormen van de Gebiedsaanwijzing Leiding in een (interactieve) viewer worden weergegeven op een kaart. Het is dan mogelijk om een integraal beeld van alle locaties van de Gebiedsaanwijzing Leiding weer te geven, maar ook om alle locaties van de Gebiedsaanwijzing Leiding van een bepaalde groep weer te geven.</w:t>
      </w:r>
    </w:p>
    <w:p w14:paraId="3882D2C5" w14:textId="77777777" w:rsidR="00C34A7B" w:rsidRDefault="00590129" w:rsidP="00C34A7B">
      <w:pPr>
        <w:pStyle w:val="Kop5"/>
      </w:pPr>
      <w:bookmarkStart w:id="283" w:name="_Toc38308056"/>
      <w:r>
        <w:t>Definitie</w:t>
      </w:r>
      <w:bookmarkEnd w:id="283"/>
    </w:p>
    <w:p w14:paraId="11220184" w14:textId="2AD088EF" w:rsidR="00C34A7B" w:rsidRDefault="00590129" w:rsidP="00C34A7B">
      <w:r>
        <w:t>Leiding is het objecttype dat machineleesbaar maakt dat een Juridische regel of een Tekstdeel</w:t>
      </w:r>
      <w:r w:rsidRPr="009D5321">
        <w:t xml:space="preserve"> </w:t>
      </w:r>
      <w:r>
        <w:t>en de bijbehorende Locatie(s) een gebied aanwijzen waar de regels of het beleid gericht zijn</w:t>
      </w:r>
      <w:r w:rsidRPr="004F7566">
        <w:t xml:space="preserve"> op het waarborgen van de goede staat en instandhouding van leidingen.</w:t>
      </w:r>
    </w:p>
    <w:p w14:paraId="1E8240AF" w14:textId="12A880D5" w:rsidR="00C34A7B" w:rsidRDefault="00590129" w:rsidP="00C34A7B">
      <w:pPr>
        <w:pStyle w:val="Kop5"/>
      </w:pPr>
      <w:bookmarkStart w:id="284" w:name="_Toc38308057"/>
      <w:r>
        <w:t>Doel</w:t>
      </w:r>
      <w:bookmarkEnd w:id="284"/>
    </w:p>
    <w:p w14:paraId="65632D9D" w14:textId="28BFA0E2" w:rsidR="00C34A7B" w:rsidRDefault="00590129" w:rsidP="00C34A7B">
      <w:r>
        <w:t>Doel van het objecttype Leiding is:</w:t>
      </w:r>
    </w:p>
    <w:p w14:paraId="481A121A" w14:textId="5BA77E34" w:rsidR="00C34A7B" w:rsidRDefault="00590129" w:rsidP="00C34A7B">
      <w:pPr>
        <w:pStyle w:val="Opsommingtekens1"/>
      </w:pPr>
      <w:r>
        <w:t>machineleesbaar vastleggen dat een Juridische regel of Tekstdeel en de bijbehorende Locatie(s) gaan over een gebied waar regels of beleid gelden voor l</w:t>
      </w:r>
      <w:r w:rsidRPr="00D67077">
        <w:t>eiding</w:t>
      </w:r>
      <w:r>
        <w:t>en;</w:t>
      </w:r>
    </w:p>
    <w:p w14:paraId="2B35544D" w14:textId="2043C55A" w:rsidR="00C34A7B" w:rsidRDefault="00590129" w:rsidP="00C34A7B">
      <w:pPr>
        <w:pStyle w:val="Opsommingtekens1"/>
      </w:pPr>
      <w:r>
        <w:t>betekenisvol presenteren van de Locaties waar de regels of het beleid over l</w:t>
      </w:r>
      <w:r w:rsidRPr="00D67077">
        <w:t>eiding</w:t>
      </w:r>
      <w:r>
        <w:t>en</w:t>
      </w:r>
      <w:r w:rsidRPr="00D67077">
        <w:t xml:space="preserve"> </w:t>
      </w:r>
      <w:r>
        <w:t>gelden;</w:t>
      </w:r>
    </w:p>
    <w:p w14:paraId="66848218" w14:textId="20879101" w:rsidR="00C34A7B" w:rsidRPr="0037771A" w:rsidRDefault="00590129" w:rsidP="00C34A7B">
      <w:pPr>
        <w:pStyle w:val="Opsommingtekens1"/>
      </w:pPr>
      <w:r>
        <w:t>kunnen filteren in een viewer of op een kaart.</w:t>
      </w:r>
    </w:p>
    <w:p w14:paraId="6391510B" w14:textId="77777777" w:rsidR="00C34A7B" w:rsidRDefault="00590129" w:rsidP="00C34A7B">
      <w:pPr>
        <w:pStyle w:val="Kop5"/>
      </w:pPr>
      <w:bookmarkStart w:id="285" w:name="_Toc38308058"/>
      <w:r>
        <w:lastRenderedPageBreak/>
        <w:t>Norm</w:t>
      </w:r>
      <w:bookmarkEnd w:id="285"/>
    </w:p>
    <w:p w14:paraId="58DEEE08" w14:textId="77777777" w:rsidR="00C34A7B" w:rsidRDefault="00590129" w:rsidP="00C34A7B">
      <w:r>
        <w:t>De Gebiedsaanwijzing Leiding kent de volgende attributen:</w:t>
      </w:r>
    </w:p>
    <w:p w14:paraId="7B5E9D5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C34A7B" w:rsidRDefault="00590129" w:rsidP="00C34A7B">
      <w:pPr>
        <w:pStyle w:val="Opsommingtekens1"/>
      </w:pPr>
      <w:r w:rsidRPr="007D5679">
        <w:rPr>
          <w:i/>
          <w:iCs/>
        </w:rPr>
        <w:t>type</w:t>
      </w:r>
      <w:r>
        <w:t>: het type Gebiedsaanwijzing. Te kiezen uit de limitatieve waardelijst ‘TypeGebiedsaanwijzing’. In dit geval altijd Leiding. Verplicht attribuut. Komt 1 keer voor.</w:t>
      </w:r>
    </w:p>
    <w:p w14:paraId="736C1C5D" w14:textId="490BA220" w:rsidR="00C34A7B" w:rsidRDefault="00590129" w:rsidP="00C34A7B">
      <w:pPr>
        <w:pStyle w:val="Opsommingtekens1"/>
      </w:pPr>
      <w:r w:rsidRPr="00A81A61">
        <w:rPr>
          <w:i/>
        </w:rPr>
        <w:t>naam</w:t>
      </w:r>
      <w:r>
        <w:t>: de naam van de specifieke vorm van de Gebiedsaanwijzing Leiding. Het bevoegd gezag is vrij in de keuze van de naam. Verplicht attribuut. Komt 1 keer voor.</w:t>
      </w:r>
    </w:p>
    <w:p w14:paraId="261AEC1F" w14:textId="4A24F589" w:rsidR="00C34A7B" w:rsidRDefault="00590129" w:rsidP="00C34A7B">
      <w:pPr>
        <w:pStyle w:val="Opsommingtekens1"/>
      </w:pPr>
      <w:r w:rsidRPr="00C07B90">
        <w:rPr>
          <w:i/>
          <w:iCs/>
        </w:rPr>
        <w:t>groep</w:t>
      </w:r>
      <w:r>
        <w:t xml:space="preserve">: de categorie waartoe de specifieke vorm van de Gebiedsaanwijzing Leiding behoort. </w:t>
      </w:r>
      <w:r w:rsidR="00584415">
        <w:t xml:space="preserve">Attribuut dat zorgt voor symbolisatie conform de standaardweergave. </w:t>
      </w:r>
      <w:r>
        <w:t>Te kiezen uit de limitatieve waardelijst ‘Leidinggroep’. Verplicht attribuut. Komt 1 keer voor.</w:t>
      </w:r>
    </w:p>
    <w:p w14:paraId="0753A56B" w14:textId="79CF1F95"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1A0FB3" w14:textId="4E434FA7" w:rsidR="00C34A7B" w:rsidRDefault="00590129" w:rsidP="00C34A7B">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C34A7B" w:rsidRDefault="00C34A7B" w:rsidP="00C34A7B"/>
    <w:p w14:paraId="7CB7758C" w14:textId="70AD405E" w:rsidR="00C34A7B" w:rsidRDefault="00590129" w:rsidP="00C34A7B">
      <w:r>
        <w:t xml:space="preserve">Het </w:t>
      </w:r>
      <w:r w:rsidRPr="00AF2372">
        <w:t>Gebiedsaanwijzing</w:t>
      </w:r>
      <w:r>
        <w:t>type</w:t>
      </w:r>
      <w:r w:rsidRPr="00AF2372">
        <w:t xml:space="preserve"> </w:t>
      </w:r>
      <w:r>
        <w:t>Leiding</w:t>
      </w:r>
      <w:r w:rsidRPr="00AF2372">
        <w:t xml:space="preserve"> kent geen constraints.</w:t>
      </w:r>
    </w:p>
    <w:p w14:paraId="3012C5B6" w14:textId="194BAEB8" w:rsidR="00C34A7B" w:rsidRDefault="00590129" w:rsidP="00C34A7B">
      <w:pPr>
        <w:pStyle w:val="Kop5"/>
      </w:pPr>
      <w:bookmarkStart w:id="286" w:name="_Toc38308059"/>
      <w:r>
        <w:t>Toelichting op de norm</w:t>
      </w:r>
      <w:bookmarkEnd w:id="286"/>
    </w:p>
    <w:p w14:paraId="5B379B4D" w14:textId="167DD8FD"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Leiding gekozen. Zie voor verdere toelichting paragraaf </w:t>
      </w:r>
      <w:r>
        <w:fldChar w:fldCharType="begin"/>
      </w:r>
      <w:r>
        <w:instrText xml:space="preserve"> REF _Ref_1f1400dc622a70fb2c884625f8f140fa_11 </w:instrText>
      </w:r>
      <w:r w:rsidR="002137A7">
        <w:instrText>\n \h</w:instrText>
      </w:r>
      <w:r>
        <w:instrText xml:space="preserve"> </w:instrText>
      </w:r>
      <w:r>
        <w:fldChar w:fldCharType="separate"/>
      </w:r>
      <w:r w:rsidR="00FD00CC">
        <w:t>6.4.9</w:t>
      </w:r>
      <w:r>
        <w:fldChar w:fldCharType="end"/>
      </w:r>
      <w:r>
        <w:t>.</w:t>
      </w:r>
    </w:p>
    <w:p w14:paraId="61D0AABE" w14:textId="2A57A784" w:rsidR="00C34A7B" w:rsidRDefault="00590129" w:rsidP="00C34A7B">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70FC5884" w:rsidR="00C34A7B" w:rsidRDefault="00590129" w:rsidP="00C34A7B">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‘Leidinggroep’.</w:t>
      </w:r>
    </w:p>
    <w:p w14:paraId="4E2DA8BB" w14:textId="4D1A6A9C"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FFDEE04" w14:textId="68743BF9" w:rsidR="00C34A7B" w:rsidRDefault="00590129" w:rsidP="00C34A7B">
      <w:pPr>
        <w:pStyle w:val="Opsommingtekens1"/>
      </w:pPr>
      <w:r w:rsidRPr="00C07B90">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C34A7B" w:rsidRDefault="00C34A7B" w:rsidP="00C34A7B"/>
    <w:p w14:paraId="75F32BDB" w14:textId="60B06EAA" w:rsidR="00C34A7B" w:rsidRDefault="00590129" w:rsidP="00C34A7B">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C34A7B" w:rsidRDefault="00590129" w:rsidP="00C34A7B">
      <w:pPr>
        <w:pStyle w:val="Kop4"/>
      </w:pPr>
      <w:bookmarkStart w:id="287" w:name="_Toc38308060"/>
      <w:r>
        <w:t>Gebiedsaanwijzingtype Lucht</w:t>
      </w:r>
      <w:bookmarkEnd w:id="287"/>
    </w:p>
    <w:p w14:paraId="40F64DCD" w14:textId="77777777" w:rsidR="00C34A7B" w:rsidRDefault="00590129" w:rsidP="00C34A7B">
      <w:pPr>
        <w:pStyle w:val="Kop5"/>
      </w:pPr>
      <w:bookmarkStart w:id="288" w:name="_Toc38308061"/>
      <w:r>
        <w:t>Toelichting op de toepassing</w:t>
      </w:r>
      <w:bookmarkEnd w:id="288"/>
    </w:p>
    <w:p w14:paraId="44139175" w14:textId="6F7CA420" w:rsidR="00C34A7B" w:rsidRDefault="00590129" w:rsidP="00C34A7B">
      <w:r>
        <w:t>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Lucht kan ook worden gebruikt in visies en programma’s voor het aangeven van gebieden en objecten waar beleidsmatig bijzondere aandacht is voor de kwaliteit van de buitenlucht.</w:t>
      </w:r>
    </w:p>
    <w:p w14:paraId="3DC00321" w14:textId="77777777" w:rsidR="00C34A7B" w:rsidRDefault="00590129" w:rsidP="00C34A7B">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C34A7B" w:rsidRDefault="00C34A7B" w:rsidP="00C34A7B"/>
    <w:p w14:paraId="10C724CB" w14:textId="75BB9119" w:rsidR="00C34A7B" w:rsidRDefault="00590129" w:rsidP="00C34A7B">
      <w:r>
        <w:t xml:space="preserve">Om de geometrische begrenzing van de Gebiedsaanwijzing Lucht te kunnen vastleggen en de verschillende gebieden van dit type op een kaartbeeld weer te geven </w:t>
      </w:r>
      <w:r w:rsidR="00E611E6">
        <w:t>wordt</w:t>
      </w:r>
      <w:r>
        <w:t xml:space="preserve"> de annotatie Lucht </w:t>
      </w:r>
      <w:r w:rsidR="00E611E6" w:rsidRPr="00E611E6">
        <w:t>gebruikt</w:t>
      </w:r>
      <w:r>
        <w:t xml:space="preserve">. Op voorhand is niet te zeggen hoeveel en welke specifieke vormen van de Gebiedsaanwijzing Lucht in de verschillende omgevingsdocumenten begrensd zullen worden, het is mogelijk dat het er veel verschillende zullen zijn. Er is geen symbolisatie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limitatieve waardelijst. Iedere groep heeft een eigen symbolisatie. Door te </w:t>
      </w:r>
      <w:r w:rsidRPr="007100B1">
        <w:t>annoteren</w:t>
      </w:r>
      <w:r w:rsidRPr="007100B1" w:rsidDel="007100B1">
        <w:t xml:space="preserve"> </w:t>
      </w:r>
      <w:r>
        <w:t xml:space="preserve">met de Gebiedsaanwijzing Lucht met het attribuut </w:t>
      </w:r>
      <w:r w:rsidRPr="00E07AB6">
        <w:rPr>
          <w:i/>
          <w:iCs/>
        </w:rPr>
        <w:t>groep</w:t>
      </w:r>
      <w:r>
        <w:t xml:space="preserve"> en de juiste waarde van de waardelijst Luchtgroep kunnen de </w:t>
      </w:r>
      <w:r w:rsidR="00D87C6B">
        <w:t>Locaties</w:t>
      </w:r>
      <w:r>
        <w:t xml:space="preserve">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C34A7B" w:rsidRDefault="00590129" w:rsidP="00C34A7B">
      <w:pPr>
        <w:pStyle w:val="Kop5"/>
      </w:pPr>
      <w:bookmarkStart w:id="289" w:name="_Toc38308062"/>
      <w:r>
        <w:t>Definitie</w:t>
      </w:r>
      <w:bookmarkEnd w:id="289"/>
    </w:p>
    <w:p w14:paraId="63CEA775" w14:textId="6BE4C392" w:rsidR="00C34A7B" w:rsidRDefault="00590129" w:rsidP="00C34A7B">
      <w:r>
        <w:t>Lucht is het objecttype dat machineleesbaar maakt dat een Juridische regel of een Tekstdeel</w:t>
      </w:r>
      <w:r w:rsidRPr="009D5321">
        <w:t xml:space="preserve"> </w:t>
      </w:r>
      <w:r>
        <w:t xml:space="preserve">en de bijbehorende Locatie(s) een gebied aanwijzen waar de </w:t>
      </w:r>
      <w:r w:rsidRPr="0065043D">
        <w:t xml:space="preserve">regels of </w:t>
      </w:r>
      <w:r>
        <w:t xml:space="preserve">het </w:t>
      </w:r>
      <w:r w:rsidRPr="0065043D">
        <w:t xml:space="preserve">beleid gericht </w:t>
      </w:r>
      <w:r>
        <w:t xml:space="preserve">zijn </w:t>
      </w:r>
      <w:r w:rsidRPr="0065043D">
        <w:t>op de bescherming van de kwaliteit van de buitenlucht.</w:t>
      </w:r>
    </w:p>
    <w:p w14:paraId="4703F249" w14:textId="7DA20840" w:rsidR="00C34A7B" w:rsidRDefault="00590129" w:rsidP="00C34A7B">
      <w:pPr>
        <w:pStyle w:val="Kop5"/>
      </w:pPr>
      <w:bookmarkStart w:id="290" w:name="_Toc38308063"/>
      <w:r>
        <w:lastRenderedPageBreak/>
        <w:t>Doel</w:t>
      </w:r>
      <w:bookmarkEnd w:id="290"/>
    </w:p>
    <w:p w14:paraId="4C23830C" w14:textId="3D8CBC67" w:rsidR="00C34A7B" w:rsidRDefault="00590129" w:rsidP="00C34A7B">
      <w:r>
        <w:t>Doel van het objecttype Lucht is:</w:t>
      </w:r>
    </w:p>
    <w:p w14:paraId="78F4DF89" w14:textId="75F202A9"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ucht</w:t>
      </w:r>
      <w:r>
        <w:t>;</w:t>
      </w:r>
    </w:p>
    <w:p w14:paraId="65307EC2" w14:textId="5A297C03" w:rsidR="00C34A7B" w:rsidRDefault="00590129" w:rsidP="00C34A7B">
      <w:pPr>
        <w:pStyle w:val="Opsommingtekens1"/>
      </w:pPr>
      <w:r>
        <w:t>betekenisvol presenteren van de Locaties waar de regels of het beleid over het aspect l</w:t>
      </w:r>
      <w:r w:rsidRPr="00D67077">
        <w:t xml:space="preserve">ucht </w:t>
      </w:r>
      <w:r>
        <w:t>gelden;</w:t>
      </w:r>
    </w:p>
    <w:p w14:paraId="39AE2B0E" w14:textId="5B25CC52" w:rsidR="00C34A7B" w:rsidRPr="007E54E1" w:rsidRDefault="00590129" w:rsidP="00C34A7B">
      <w:pPr>
        <w:pStyle w:val="Opsommingtekens1"/>
      </w:pPr>
      <w:r>
        <w:t>kunnen filteren in een viewer of op een kaart.</w:t>
      </w:r>
    </w:p>
    <w:p w14:paraId="40222FB9" w14:textId="77777777" w:rsidR="00C34A7B" w:rsidRDefault="00590129" w:rsidP="00C34A7B">
      <w:pPr>
        <w:pStyle w:val="Kop5"/>
      </w:pPr>
      <w:bookmarkStart w:id="291" w:name="_Toc38308064"/>
      <w:r>
        <w:t>Norm</w:t>
      </w:r>
      <w:bookmarkEnd w:id="291"/>
    </w:p>
    <w:p w14:paraId="7A8DAEBC" w14:textId="77777777" w:rsidR="00C34A7B" w:rsidRDefault="00590129" w:rsidP="00C34A7B">
      <w:r>
        <w:t>De Gebiedsaanwijzing Lucht kent de volgende attributen:</w:t>
      </w:r>
    </w:p>
    <w:p w14:paraId="28755D08"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53657825" w:rsidR="00C34A7B" w:rsidRDefault="00590129" w:rsidP="00C34A7B">
      <w:pPr>
        <w:pStyle w:val="Opsommingtekens1"/>
      </w:pPr>
      <w:r w:rsidRPr="007D5679">
        <w:rPr>
          <w:i/>
          <w:iCs/>
        </w:rPr>
        <w:t>type</w:t>
      </w:r>
      <w:r>
        <w:t>: het type Gebiedsaanwijzing. Te kiezen uit de limitatieve waardelijst ‘TypeGebiedsaanwijzing’. In dit geval altijd Lucht. Verplicht attribuut. Komt 1 keer voor.</w:t>
      </w:r>
    </w:p>
    <w:p w14:paraId="21E69BC4" w14:textId="1BCA77B9" w:rsidR="00C34A7B" w:rsidRDefault="00590129" w:rsidP="00C34A7B">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34B8360B" w:rsidR="00C34A7B" w:rsidRDefault="00590129" w:rsidP="00C34A7B">
      <w:pPr>
        <w:pStyle w:val="Opsommingtekens1"/>
      </w:pPr>
      <w:r w:rsidRPr="00F509A7">
        <w:rPr>
          <w:i/>
          <w:iCs/>
        </w:rPr>
        <w:t>groep</w:t>
      </w:r>
      <w:r>
        <w:t xml:space="preserve">: de categorie waartoe de specifieke vorm van de Gebiedsaanwijzing Lucht behoort. </w:t>
      </w:r>
      <w:r w:rsidR="00584415">
        <w:t xml:space="preserve">Attribuut dat zorgt voor symbolisatie conform de standaardweergave. </w:t>
      </w:r>
      <w:r>
        <w:t>Te kiezen uit de limitatieve waardelijst ‘Luchtgroep’. Verplicht attribuut. Komt 1 keer voor.</w:t>
      </w:r>
    </w:p>
    <w:p w14:paraId="47F7A9F2" w14:textId="6AD2AE10"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38CD55" w14:textId="1BD4A62C" w:rsidR="00C34A7B" w:rsidRDefault="00590129" w:rsidP="00C34A7B">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C34A7B" w:rsidRDefault="00C34A7B" w:rsidP="00C34A7B"/>
    <w:p w14:paraId="1D928DD8" w14:textId="5D478420" w:rsidR="00C34A7B" w:rsidRDefault="00590129" w:rsidP="00C34A7B">
      <w:r>
        <w:t xml:space="preserve">Het </w:t>
      </w:r>
      <w:r w:rsidRPr="00AF2372">
        <w:t>Gebiedsaanwijzing</w:t>
      </w:r>
      <w:r>
        <w:t>type</w:t>
      </w:r>
      <w:r w:rsidRPr="00AF2372">
        <w:t xml:space="preserve"> </w:t>
      </w:r>
      <w:r>
        <w:t>Lucht</w:t>
      </w:r>
      <w:r w:rsidRPr="00AF2372">
        <w:t xml:space="preserve"> kent geen constraints.</w:t>
      </w:r>
    </w:p>
    <w:p w14:paraId="6176C012" w14:textId="15AE6FC0" w:rsidR="00C34A7B" w:rsidRDefault="00590129" w:rsidP="00C34A7B">
      <w:pPr>
        <w:pStyle w:val="Kop5"/>
      </w:pPr>
      <w:bookmarkStart w:id="292" w:name="_Toc38308065"/>
      <w:r>
        <w:t>Toelichting op de norm</w:t>
      </w:r>
      <w:bookmarkEnd w:id="292"/>
    </w:p>
    <w:p w14:paraId="23B36149" w14:textId="4020C4D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Lucht gekozen. Zie voor verdere toelichting paragraaf </w:t>
      </w:r>
      <w:r>
        <w:fldChar w:fldCharType="begin"/>
      </w:r>
      <w:r>
        <w:instrText xml:space="preserve"> REF _Ref_1f1400dc622a70fb2c884625f8f140fa_12 </w:instrText>
      </w:r>
      <w:r w:rsidR="002137A7">
        <w:instrText>\n \h</w:instrText>
      </w:r>
      <w:r>
        <w:instrText xml:space="preserve"> </w:instrText>
      </w:r>
      <w:r>
        <w:fldChar w:fldCharType="separate"/>
      </w:r>
      <w:r w:rsidR="00FD00CC">
        <w:t>6.4.9</w:t>
      </w:r>
      <w:r>
        <w:fldChar w:fldCharType="end"/>
      </w:r>
      <w:r>
        <w:t>.</w:t>
      </w:r>
    </w:p>
    <w:p w14:paraId="36102DE8" w14:textId="7A04758B" w:rsidR="00C34A7B" w:rsidRDefault="00590129" w:rsidP="00C34A7B">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7C26CE7C" w:rsidR="00C34A7B" w:rsidRDefault="00590129" w:rsidP="00C34A7B">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‘Luchtgroep’.</w:t>
      </w:r>
    </w:p>
    <w:p w14:paraId="549B3CFB" w14:textId="4F9DA341" w:rsidR="00C34A7B" w:rsidRPr="00E07AB6" w:rsidRDefault="00590129" w:rsidP="00C34A7B">
      <w:pPr>
        <w:pStyle w:val="Opsommingtekens1"/>
      </w:pPr>
      <w:r w:rsidRPr="00E07AB6">
        <w:rPr>
          <w:i/>
          <w:iCs/>
        </w:rPr>
        <w:t>specifiekeSymbolisatie</w:t>
      </w:r>
      <w:r w:rsidRPr="005232BD">
        <w:t>:</w:t>
      </w:r>
      <w:r>
        <w:t xml:space="preserve"> </w:t>
      </w:r>
      <w:r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t>
      </w:r>
      <w:r w:rsidRPr="00AD7615">
        <w:lastRenderedPageBreak/>
        <w:t>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3AE1032" w14:textId="3FAC6B40" w:rsidR="00C34A7B" w:rsidRDefault="00590129" w:rsidP="00C34A7B">
      <w:pPr>
        <w:pStyle w:val="Opsommingtekens1"/>
      </w:pPr>
      <w:r w:rsidRPr="002A4644">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C34A7B" w:rsidRDefault="00C34A7B" w:rsidP="00C34A7B"/>
    <w:p w14:paraId="08D1D1B5" w14:textId="748D587E" w:rsidR="00C34A7B" w:rsidRDefault="00590129" w:rsidP="00C34A7B">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C34A7B" w:rsidRDefault="00590129" w:rsidP="00C34A7B">
      <w:pPr>
        <w:pStyle w:val="Kop4"/>
      </w:pPr>
      <w:bookmarkStart w:id="293" w:name="_Toc38308066"/>
      <w:r>
        <w:t>Gebiedsaanwijzingtype Mijnbouw</w:t>
      </w:r>
      <w:bookmarkEnd w:id="293"/>
    </w:p>
    <w:p w14:paraId="53C760E1" w14:textId="77777777" w:rsidR="00C34A7B" w:rsidRDefault="00590129" w:rsidP="00C34A7B">
      <w:pPr>
        <w:pStyle w:val="Kop5"/>
      </w:pPr>
      <w:bookmarkStart w:id="294" w:name="_Toc38308067"/>
      <w:r>
        <w:t>Toelichting op de toepassing</w:t>
      </w:r>
      <w:bookmarkEnd w:id="294"/>
    </w:p>
    <w:p w14:paraId="22DC89DB" w14:textId="70C6E6D9" w:rsidR="00C34A7B" w:rsidRDefault="00590129" w:rsidP="00C34A7B">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C34A7B" w:rsidRDefault="00590129" w:rsidP="00C34A7B">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C34A7B" w:rsidRDefault="00C34A7B" w:rsidP="00C34A7B"/>
    <w:p w14:paraId="76C8952F" w14:textId="29A3E0C9" w:rsidR="00C34A7B" w:rsidRDefault="00590129" w:rsidP="00C34A7B">
      <w:r>
        <w:t xml:space="preserve">Om de geometrische begrenzing van de Gebiedsaanwijzing Mijnbouw te kunnen vastleggen en de verschillende gebieden van dit type op een kaartbeeld weer te geven </w:t>
      </w:r>
      <w:r w:rsidR="00FB6982">
        <w:t>wordt</w:t>
      </w:r>
      <w:r>
        <w:t xml:space="preserve"> de annotatie Mijnbouw </w:t>
      </w:r>
      <w:r w:rsidR="00FB6982" w:rsidRPr="00FB6982">
        <w:t>gebruikt</w:t>
      </w:r>
      <w:r>
        <w:t xml:space="preserve">. Op voorhand is niet te zeggen hoeveel en welke specifieke vormen van de Gebiedsaanwijzing Mijnbouw in de verschillende omgevingsdocumenten begrensd zullen worden, het is mogelijk dat het er veel verschillende zullen zijn. Er is geen symbolisatie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limitatieve waardelijst. Iedere groep heeft een eigen symbolisatie. Door te </w:t>
      </w:r>
      <w:r w:rsidRPr="00A86BC8">
        <w:t>annoteren</w:t>
      </w:r>
      <w:r w:rsidRPr="00A86BC8" w:rsidDel="00A86BC8">
        <w:t xml:space="preserve"> </w:t>
      </w:r>
      <w:r>
        <w:t xml:space="preserve">met de Gebiedsaanwijzing Mijnbouw met het attribuut </w:t>
      </w:r>
      <w:r w:rsidRPr="00E07AB6">
        <w:rPr>
          <w:i/>
          <w:iCs/>
        </w:rPr>
        <w:t>groep</w:t>
      </w:r>
      <w:r>
        <w:t xml:space="preserve"> en de juiste waarde van de waardelijst Mijnbouwgroep kunnen de </w:t>
      </w:r>
      <w:r w:rsidR="00D87C6B">
        <w:t>Locaties</w:t>
      </w:r>
      <w:r>
        <w:t xml:space="preserve">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C34A7B" w:rsidRDefault="00590129" w:rsidP="00C34A7B">
      <w:pPr>
        <w:pStyle w:val="Kop5"/>
      </w:pPr>
      <w:bookmarkStart w:id="295" w:name="_Toc38308068"/>
      <w:r>
        <w:lastRenderedPageBreak/>
        <w:t>Definitie</w:t>
      </w:r>
      <w:bookmarkEnd w:id="295"/>
    </w:p>
    <w:p w14:paraId="5F7F5C2E" w14:textId="68553E34" w:rsidR="00C34A7B" w:rsidRDefault="00590129" w:rsidP="00C34A7B">
      <w:r>
        <w:t>Mijnbouw is het objecttype dat machineleesbaar maakt dat een Juridische regel of een Tekstdeel</w:t>
      </w:r>
      <w:r w:rsidRPr="004C3D96">
        <w:t xml:space="preserve"> </w:t>
      </w:r>
      <w:r>
        <w:t>en de bijbehorende Locatie(s) een gebied aanwijzen waar de regels of het beleid gericht zijn</w:t>
      </w:r>
      <w:r w:rsidRPr="00815408">
        <w:t xml:space="preserve"> op het kunnen verrichten van mijnbouwactiviteiten.</w:t>
      </w:r>
    </w:p>
    <w:p w14:paraId="5B8EFD93" w14:textId="55CD838E" w:rsidR="00C34A7B" w:rsidRDefault="00590129" w:rsidP="00C34A7B">
      <w:pPr>
        <w:pStyle w:val="Kop5"/>
      </w:pPr>
      <w:bookmarkStart w:id="296" w:name="_Toc38308069"/>
      <w:r>
        <w:t>Doel</w:t>
      </w:r>
      <w:bookmarkEnd w:id="296"/>
    </w:p>
    <w:p w14:paraId="483CB295" w14:textId="23962CA3" w:rsidR="00C34A7B" w:rsidRDefault="00590129" w:rsidP="00C34A7B">
      <w:r>
        <w:t>Doel van het objecttype Mijnbouw is:</w:t>
      </w:r>
    </w:p>
    <w:p w14:paraId="0094FFAA" w14:textId="5B56A6FF" w:rsidR="00C34A7B" w:rsidRDefault="00590129" w:rsidP="00C34A7B">
      <w:pPr>
        <w:pStyle w:val="Opsommingtekens1"/>
      </w:pPr>
      <w:r>
        <w:t>machineleesbaar vastleggen dat een Juridische regel of Tekstdeel en de bijbehorende Locatie(s) gaan over een gebied waar regels of beleid gelden voor het aspect m</w:t>
      </w:r>
      <w:r w:rsidRPr="00D67077">
        <w:t>ijnbouw</w:t>
      </w:r>
      <w:r>
        <w:t>;</w:t>
      </w:r>
    </w:p>
    <w:p w14:paraId="6F20BC60" w14:textId="072547B1" w:rsidR="00C34A7B" w:rsidRDefault="00590129" w:rsidP="00C34A7B">
      <w:pPr>
        <w:pStyle w:val="Opsommingtekens1"/>
      </w:pPr>
      <w:r>
        <w:t>betekenisvol presenteren van de Locaties waar de regels of het beleid over het aspect m</w:t>
      </w:r>
      <w:r w:rsidRPr="00D67077">
        <w:t xml:space="preserve">ijnbouw </w:t>
      </w:r>
      <w:r>
        <w:t>gelden;</w:t>
      </w:r>
    </w:p>
    <w:p w14:paraId="0DB013E3" w14:textId="1D7F3F04" w:rsidR="00C34A7B" w:rsidRPr="007E54E1" w:rsidRDefault="00590129" w:rsidP="00C34A7B">
      <w:pPr>
        <w:pStyle w:val="Opsommingtekens1"/>
      </w:pPr>
      <w:r>
        <w:t>kunnen filteren in een viewer of op een kaart.</w:t>
      </w:r>
    </w:p>
    <w:p w14:paraId="07065FC5" w14:textId="77777777" w:rsidR="00C34A7B" w:rsidRDefault="00590129" w:rsidP="00C34A7B">
      <w:pPr>
        <w:pStyle w:val="Kop5"/>
      </w:pPr>
      <w:bookmarkStart w:id="297" w:name="_Toc38308070"/>
      <w:r>
        <w:t>Norm</w:t>
      </w:r>
      <w:bookmarkEnd w:id="297"/>
    </w:p>
    <w:p w14:paraId="1A94BBBF" w14:textId="77777777" w:rsidR="00C34A7B" w:rsidRDefault="00590129" w:rsidP="00C34A7B">
      <w:r>
        <w:t>De Gebiedsaanwijzing Mijnbouw kent de volgende attributen:</w:t>
      </w:r>
    </w:p>
    <w:p w14:paraId="56F3442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C34A7B" w:rsidRDefault="00590129" w:rsidP="00C34A7B">
      <w:pPr>
        <w:pStyle w:val="Opsommingtekens1"/>
      </w:pPr>
      <w:r w:rsidRPr="007D5679">
        <w:rPr>
          <w:i/>
          <w:iCs/>
        </w:rPr>
        <w:t>type</w:t>
      </w:r>
      <w:r>
        <w:t>: het type Gebiedsaanwijzing. Te kiezen uit de limitatieve waardelijst ‘TypeGebiedsaanwijzing’. In dit geval altijd Mijnbouw. Verplicht attribuut. Komt 1 keer voor.</w:t>
      </w:r>
    </w:p>
    <w:p w14:paraId="47BC150F" w14:textId="07CC07BD" w:rsidR="00C34A7B" w:rsidRDefault="00590129" w:rsidP="00C34A7B">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450D8971" w:rsidR="00C34A7B" w:rsidRDefault="00590129" w:rsidP="00C34A7B">
      <w:pPr>
        <w:pStyle w:val="Opsommingtekens1"/>
      </w:pPr>
      <w:r w:rsidRPr="00E07AB6">
        <w:rPr>
          <w:i/>
          <w:iCs/>
        </w:rPr>
        <w:t>groep</w:t>
      </w:r>
      <w:r>
        <w:t xml:space="preserve">: de categorie waartoe de specifieke vorm van de Gebiedsaanwijzing Mijnbouw behoort. </w:t>
      </w:r>
      <w:r w:rsidR="00584415">
        <w:t xml:space="preserve">Attribuut dat zorgt voor symbolisatie conform de standaardweergave. </w:t>
      </w:r>
      <w:r>
        <w:t>Te kiezen uit de limitatieve waardelijst ‘Mijnbouwgroep’. Verplicht attribuut. Komt 1 keer voor.</w:t>
      </w:r>
    </w:p>
    <w:p w14:paraId="72245640" w14:textId="31C6AF8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5EF41F9" w14:textId="5751A499" w:rsidR="00C34A7B" w:rsidRDefault="00590129" w:rsidP="00C34A7B">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C34A7B" w:rsidRDefault="00C34A7B" w:rsidP="00C34A7B"/>
    <w:p w14:paraId="0626EF59" w14:textId="4E2D5D47" w:rsidR="00C34A7B" w:rsidRDefault="00590129" w:rsidP="00C34A7B">
      <w:r>
        <w:t xml:space="preserve">Het </w:t>
      </w:r>
      <w:r w:rsidRPr="00AF2372">
        <w:t>Gebiedsaanwijzing</w:t>
      </w:r>
      <w:r>
        <w:t>type</w:t>
      </w:r>
      <w:r w:rsidRPr="00AF2372">
        <w:t xml:space="preserve"> </w:t>
      </w:r>
      <w:r>
        <w:t>Mijnbouw</w:t>
      </w:r>
      <w:r w:rsidRPr="00AF2372">
        <w:t xml:space="preserve"> kent geen constraints.</w:t>
      </w:r>
    </w:p>
    <w:p w14:paraId="26866BB5" w14:textId="34B001ED" w:rsidR="00C34A7B" w:rsidRDefault="00590129" w:rsidP="00C34A7B">
      <w:pPr>
        <w:pStyle w:val="Kop5"/>
      </w:pPr>
      <w:bookmarkStart w:id="298" w:name="_Toc38308071"/>
      <w:r>
        <w:t>Toelichting op de norm</w:t>
      </w:r>
      <w:bookmarkEnd w:id="298"/>
    </w:p>
    <w:p w14:paraId="0DDEC3EB" w14:textId="45A912A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Mijnbouw gekozen. Zie voor verdere toelichting paragraaf </w:t>
      </w:r>
      <w:r>
        <w:fldChar w:fldCharType="begin"/>
      </w:r>
      <w:r>
        <w:instrText xml:space="preserve"> REF _Ref_1f1400dc622a70fb2c884625f8f140fa_13 </w:instrText>
      </w:r>
      <w:r w:rsidR="002137A7">
        <w:instrText>\n \h</w:instrText>
      </w:r>
      <w:r>
        <w:instrText xml:space="preserve"> </w:instrText>
      </w:r>
      <w:r>
        <w:fldChar w:fldCharType="separate"/>
      </w:r>
      <w:r w:rsidR="00FD00CC">
        <w:t>6.4.9</w:t>
      </w:r>
      <w:r>
        <w:fldChar w:fldCharType="end"/>
      </w:r>
      <w:r>
        <w:t>.</w:t>
      </w:r>
    </w:p>
    <w:p w14:paraId="76D839B3" w14:textId="654D4F2C" w:rsidR="00C34A7B" w:rsidRDefault="00590129" w:rsidP="00C34A7B">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74AC1111" w:rsidR="00C34A7B" w:rsidRDefault="00590129" w:rsidP="00C34A7B">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‘Mijnbouwgroep’.</w:t>
      </w:r>
    </w:p>
    <w:p w14:paraId="0A892AE6" w14:textId="3629F4E5" w:rsidR="00C34A7B" w:rsidRPr="00E07AB6" w:rsidRDefault="00590129" w:rsidP="00C34A7B">
      <w:pPr>
        <w:pStyle w:val="Opsommingtekens1"/>
      </w:pPr>
      <w:r w:rsidRPr="00E07AB6">
        <w:rPr>
          <w:i/>
          <w:iCs/>
        </w:rPr>
        <w:lastRenderedPageBreak/>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CDF3015" w14:textId="73EDF2D1" w:rsidR="00C34A7B" w:rsidRDefault="00590129" w:rsidP="00C34A7B">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C34A7B" w:rsidRDefault="00C34A7B" w:rsidP="00C34A7B"/>
    <w:p w14:paraId="1CC9F78C" w14:textId="48D86EE2" w:rsidR="00C34A7B" w:rsidRDefault="00590129" w:rsidP="00C34A7B">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C34A7B" w:rsidRDefault="00590129" w:rsidP="00C34A7B">
      <w:pPr>
        <w:pStyle w:val="Kop4"/>
      </w:pPr>
      <w:bookmarkStart w:id="299" w:name="_Toc38308072"/>
      <w:r>
        <w:t>Gebiedsaanwijzingtype Natuur</w:t>
      </w:r>
      <w:bookmarkEnd w:id="299"/>
    </w:p>
    <w:p w14:paraId="21797AC3" w14:textId="0CAAF6D6" w:rsidR="00C34A7B" w:rsidRDefault="00590129" w:rsidP="00C34A7B">
      <w:pPr>
        <w:pStyle w:val="Kop5"/>
      </w:pPr>
      <w:bookmarkStart w:id="300" w:name="_Toc38308073"/>
      <w:r>
        <w:t>Toelichting op de toepassing</w:t>
      </w:r>
      <w:bookmarkEnd w:id="300"/>
    </w:p>
    <w:p w14:paraId="24C68763" w14:textId="001F6E06" w:rsidR="00C34A7B" w:rsidRDefault="00590129" w:rsidP="00C34A7B">
      <w:r>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w:t>
      </w:r>
      <w:r w:rsidRPr="0086169C">
        <w:t xml:space="preserve">Ook gemeenten zullen in omgevingsvisie en omgevingsplan beleid en regels over </w:t>
      </w:r>
      <w:r>
        <w:t xml:space="preserve">natuur </w:t>
      </w:r>
      <w:r w:rsidRPr="0086169C">
        <w:t xml:space="preserve">opnemen en kunnen daarvoor gebruik maken van de Gebiedsaanwijzing </w:t>
      </w:r>
      <w:r>
        <w:t>Natuur</w:t>
      </w:r>
      <w:r w:rsidRPr="0086169C">
        <w:t>, maar uitgangspunt is dat zij in het omgevingsplan voor het toedelen van functies bij voorkeur gebruik maken van de Gebiedsaanwijzing van het type Functie.</w:t>
      </w:r>
    </w:p>
    <w:p w14:paraId="15CC23AC" w14:textId="0577CF03" w:rsidR="00C34A7B" w:rsidRDefault="00590129" w:rsidP="00C34A7B">
      <w:r>
        <w:t xml:space="preserve">Om de geometrische begrenzing van Natuur te kunnen vastleggen en de verschillende gebieden van dit type op een kaartbeeld weer te geven </w:t>
      </w:r>
      <w:r w:rsidR="00FB6982">
        <w:t>wordt</w:t>
      </w:r>
      <w:r>
        <w:t xml:space="preserve"> de annotatie Natuur </w:t>
      </w:r>
      <w:r w:rsidR="00FB6982" w:rsidRPr="00FB6982">
        <w:t>gebruikt</w:t>
      </w:r>
      <w:r>
        <w:t xml:space="preserve">. Op voorhand is niet te zeggen hoeveel en welke gebieden van het Gebiedsaanwijzingtype Natuur in de verschillende omgevingsdocumenten begrensd zullen worden, het is mogelijk dat het er veel verschillende zullen zijn. Er is geen symbolisatie (kleur, arcering, lijnstijl) voorhanden die een grote hoeveelheid verschillende gebieden van het type Natuur kan weergeven op een </w:t>
      </w:r>
      <w:r>
        <w:lastRenderedPageBreak/>
        <w:t xml:space="preserve">manier waarbij voor het menselijk oog voldoende onderscheid is tussen de verschillende gebieden. Daarom is er ten behoeve van de weergave voor gekozen om Natuur in groepen in te delen. De Natuurgroepen die gebruikt kunnen worden, zijn opgenomen in een limitatieve waardelijst. Iedere groep heeft een eigen symbolisatie. Door te </w:t>
      </w:r>
      <w:r w:rsidRPr="008140C5">
        <w:t>annoteren</w:t>
      </w:r>
      <w:r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in een (interactieve) viewer worden weergegeven op een kaart. Het is dan mogelijk om een integraal beeld van de </w:t>
      </w:r>
      <w:r w:rsidR="00216F17">
        <w:t>Locaties</w:t>
      </w:r>
      <w:r>
        <w:t xml:space="preserve"> van alle gebieden van het Gebiedsaanwijzingtype Natuur weer te geven, maar ook om de </w:t>
      </w:r>
      <w:r w:rsidR="00216F17">
        <w:t>Locaties</w:t>
      </w:r>
      <w:r>
        <w:t xml:space="preserve"> van alle gebieden van het Gebiedsaanwijzingtype Natuur van een bepaalde groep weer te geven.</w:t>
      </w:r>
    </w:p>
    <w:p w14:paraId="1D8B0730" w14:textId="0BAD81A4" w:rsidR="00C34A7B" w:rsidRDefault="00590129" w:rsidP="00C34A7B">
      <w:pPr>
        <w:pStyle w:val="Kop5"/>
      </w:pPr>
      <w:bookmarkStart w:id="301" w:name="_Toc38308074"/>
      <w:r>
        <w:t>Definitie</w:t>
      </w:r>
      <w:bookmarkEnd w:id="301"/>
    </w:p>
    <w:p w14:paraId="2DCA0C50" w14:textId="5E6E119A" w:rsidR="00C34A7B" w:rsidRDefault="00590129" w:rsidP="00C34A7B">
      <w:r>
        <w:t>Natuur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bescherming van natuur en landschap</w:t>
      </w:r>
      <w:r>
        <w:t>.</w:t>
      </w:r>
    </w:p>
    <w:p w14:paraId="02888FFD" w14:textId="66FB2DAE" w:rsidR="00C34A7B" w:rsidRDefault="00590129" w:rsidP="00C34A7B">
      <w:pPr>
        <w:pStyle w:val="Kop5"/>
      </w:pPr>
      <w:bookmarkStart w:id="302" w:name="_Toc38308075"/>
      <w:r>
        <w:t>Doel</w:t>
      </w:r>
      <w:bookmarkEnd w:id="302"/>
    </w:p>
    <w:p w14:paraId="4D146106" w14:textId="1F38736C" w:rsidR="00C34A7B" w:rsidRDefault="00590129" w:rsidP="00C34A7B">
      <w:r>
        <w:t>Doel van het objecttype Natuur is:</w:t>
      </w:r>
    </w:p>
    <w:p w14:paraId="6F9A49B6" w14:textId="66DAA917" w:rsidR="00C34A7B" w:rsidRDefault="00590129" w:rsidP="00C34A7B">
      <w:pPr>
        <w:pStyle w:val="Opsommingtekens1"/>
      </w:pPr>
      <w:r>
        <w:t>machineleesbaar vastleggen dat een Juridische regel of Tekstdeel en de bijbehorende Locatie(s) gaan over een gebied waar regels of beleid gelden voor het aspect n</w:t>
      </w:r>
      <w:r w:rsidRPr="00D67077">
        <w:t>atuur</w:t>
      </w:r>
      <w:r>
        <w:t>;</w:t>
      </w:r>
    </w:p>
    <w:p w14:paraId="0D0AC661" w14:textId="2661D2CF" w:rsidR="00C34A7B" w:rsidRDefault="00590129" w:rsidP="00C34A7B">
      <w:pPr>
        <w:pStyle w:val="Opsommingtekens1"/>
      </w:pPr>
      <w:r>
        <w:t>betekenisvol presenteren van de Locaties waar de regels of het beleid over het aspect n</w:t>
      </w:r>
      <w:r w:rsidRPr="00D67077">
        <w:t xml:space="preserve">atuur </w:t>
      </w:r>
      <w:r>
        <w:t>gelden;</w:t>
      </w:r>
    </w:p>
    <w:p w14:paraId="527BBFEC" w14:textId="48D75BCF" w:rsidR="00C34A7B" w:rsidRPr="007E54E1" w:rsidRDefault="00590129" w:rsidP="00C34A7B">
      <w:pPr>
        <w:pStyle w:val="Opsommingtekens1"/>
      </w:pPr>
      <w:r>
        <w:t>kunnen filteren in een viewer of op een kaart.</w:t>
      </w:r>
    </w:p>
    <w:p w14:paraId="2C4F205C" w14:textId="569C62AC" w:rsidR="00C34A7B" w:rsidRDefault="00590129" w:rsidP="00C34A7B">
      <w:pPr>
        <w:pStyle w:val="Kop5"/>
      </w:pPr>
      <w:bookmarkStart w:id="303" w:name="_Toc38308076"/>
      <w:r>
        <w:t>Norm</w:t>
      </w:r>
      <w:bookmarkEnd w:id="303"/>
    </w:p>
    <w:p w14:paraId="58B179CA" w14:textId="3B132C5D" w:rsidR="00C34A7B" w:rsidRDefault="00590129" w:rsidP="00C34A7B">
      <w:r>
        <w:t>De Gebiedsaanwijzing Natuur kent de volgende attributen:</w:t>
      </w:r>
    </w:p>
    <w:p w14:paraId="7C06CE34" w14:textId="77777777" w:rsidR="00C34A7B" w:rsidRDefault="00590129" w:rsidP="00C34A7B">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C34A7B" w:rsidRDefault="00590129" w:rsidP="00C34A7B">
      <w:pPr>
        <w:pStyle w:val="Opsommingtekens1"/>
      </w:pPr>
      <w:r w:rsidRPr="0069128E">
        <w:rPr>
          <w:i/>
          <w:iCs/>
        </w:rPr>
        <w:t>type</w:t>
      </w:r>
      <w:r>
        <w:t>: het type Gebiedsaanwijzing. Te kiezen uit de limitatieve waardelijst ‘TypeGebiedsaanwijzing’. In dit geval altijd Natuur. Verplicht attribuut. Komt 1 keer voor.</w:t>
      </w:r>
    </w:p>
    <w:p w14:paraId="76BA1738" w14:textId="47C332ED" w:rsidR="00C34A7B" w:rsidRDefault="00590129" w:rsidP="00C34A7B">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6F14A492" w14:textId="4AB03571" w:rsidR="00C34A7B" w:rsidRDefault="00590129" w:rsidP="00C34A7B">
      <w:pPr>
        <w:pStyle w:val="Opsommingtekens1"/>
      </w:pPr>
      <w:r w:rsidRPr="00AD4353">
        <w:rPr>
          <w:i/>
          <w:iCs/>
        </w:rPr>
        <w:t>groep</w:t>
      </w:r>
      <w:r>
        <w:t xml:space="preserve">: de categorie waartoe het </w:t>
      </w:r>
      <w:r w:rsidRPr="00A664AB">
        <w:t xml:space="preserve">een specifieke vorm van de Gebiedsaanwijzing </w:t>
      </w:r>
      <w:r>
        <w:t xml:space="preserve">Natuur behoort. </w:t>
      </w:r>
      <w:r w:rsidR="00584415">
        <w:t xml:space="preserve">Attribuut dat zorgt voor symbolisatie conform de standaardweergave. </w:t>
      </w:r>
      <w:r>
        <w:t>Te kiezen uit de limitatieve waardelijst ‘Natuurgroep’. Verplicht attribuut. Komt 1 keer voor.</w:t>
      </w:r>
    </w:p>
    <w:p w14:paraId="2759C172" w14:textId="77C284D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5C74C6" w14:textId="3969B537" w:rsidR="00C34A7B" w:rsidRDefault="00590129" w:rsidP="00C34A7B">
      <w:pPr>
        <w:pStyle w:val="Opsommingtekens1"/>
      </w:pPr>
      <w:r w:rsidRPr="00AD4353">
        <w:rPr>
          <w:i/>
          <w:iCs/>
        </w:rPr>
        <w:t>locatieaanduiding</w:t>
      </w:r>
      <w:r>
        <w:t xml:space="preserve">: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C34A7B" w:rsidRDefault="00C34A7B" w:rsidP="00C34A7B"/>
    <w:p w14:paraId="30D51CB6" w14:textId="38D6ECB2" w:rsidR="00C34A7B" w:rsidRDefault="00590129" w:rsidP="00C34A7B">
      <w:r>
        <w:t xml:space="preserve">Het </w:t>
      </w:r>
      <w:r w:rsidRPr="00AF2372">
        <w:t>Gebiedsaanwijzing</w:t>
      </w:r>
      <w:r>
        <w:t>type</w:t>
      </w:r>
      <w:r w:rsidRPr="00AF2372">
        <w:t xml:space="preserve"> </w:t>
      </w:r>
      <w:r>
        <w:t xml:space="preserve">Natuur </w:t>
      </w:r>
      <w:r w:rsidRPr="00AF2372">
        <w:t>kent geen constraints.</w:t>
      </w:r>
    </w:p>
    <w:p w14:paraId="01D37C16" w14:textId="354FF813" w:rsidR="00C34A7B" w:rsidRDefault="00590129" w:rsidP="00C34A7B">
      <w:pPr>
        <w:pStyle w:val="Kop5"/>
      </w:pPr>
      <w:bookmarkStart w:id="304" w:name="_Toc38308077"/>
      <w:r>
        <w:lastRenderedPageBreak/>
        <w:t>Toelichting op de norm</w:t>
      </w:r>
      <w:bookmarkEnd w:id="304"/>
    </w:p>
    <w:p w14:paraId="18F4BFEF" w14:textId="32402562" w:rsidR="00C34A7B" w:rsidRDefault="00590129" w:rsidP="00C34A7B">
      <w:pPr>
        <w:pStyle w:val="Opsommingtekens1"/>
      </w:pPr>
      <w:r w:rsidRPr="0069128E">
        <w:rPr>
          <w:i/>
          <w:iCs/>
        </w:rPr>
        <w:t>type</w:t>
      </w:r>
      <w:r>
        <w:t xml:space="preserve">: attribuut dat aangeeft van welk type deze specifieke Gebiedsaanwijzing is. In dit geval wordt uit de limitatieve waardelijst ‘TypeGebiedsaanwijzing’ altijd Natuur gekozen. Zie voor verdere toelichting paragraaf </w:t>
      </w:r>
      <w:r>
        <w:fldChar w:fldCharType="begin"/>
      </w:r>
      <w:r>
        <w:instrText xml:space="preserve"> REF _Ref_1f1400dc622a70fb2c884625f8f140fa_14 </w:instrText>
      </w:r>
      <w:r w:rsidR="002137A7">
        <w:instrText>\n \h</w:instrText>
      </w:r>
      <w:r>
        <w:instrText xml:space="preserve"> </w:instrText>
      </w:r>
      <w:r>
        <w:fldChar w:fldCharType="separate"/>
      </w:r>
      <w:r w:rsidR="00FD00CC">
        <w:t>6.4.9</w:t>
      </w:r>
      <w:r>
        <w:fldChar w:fldCharType="end"/>
      </w:r>
      <w:r>
        <w:t>.</w:t>
      </w:r>
    </w:p>
    <w:p w14:paraId="60E10F2A" w14:textId="1FAA748B" w:rsidR="00C34A7B" w:rsidRDefault="00590129" w:rsidP="00C34A7B">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2FB24ECB" w14:textId="0DC5B74E" w:rsidR="00C34A7B" w:rsidRDefault="00590129" w:rsidP="00C34A7B">
      <w:pPr>
        <w:pStyle w:val="Opsommingtekens1"/>
      </w:pPr>
      <w:r w:rsidRPr="00AD4353">
        <w:rPr>
          <w:i/>
          <w:iCs/>
        </w:rPr>
        <w:t>groep</w:t>
      </w:r>
      <w:r>
        <w:t xml:space="preserve">: om een groot aantal verschillende </w:t>
      </w:r>
      <w:r w:rsidRPr="00C9248D">
        <w:t xml:space="preserve">specifieke vormen van de Gebiedsaanwijzing </w:t>
      </w:r>
      <w:r>
        <w:t xml:space="preserve">Natuur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‘Natuurgroep’</w:t>
      </w:r>
    </w:p>
    <w:p w14:paraId="353DC7B9" w14:textId="37B067D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25E5CC6B" w14:textId="49CF6AB7" w:rsidR="00C34A7B" w:rsidRDefault="00590129" w:rsidP="00C34A7B">
      <w:pPr>
        <w:pStyle w:val="Opsommingtekens1"/>
      </w:pPr>
      <w:r w:rsidRPr="00AD4353">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6DFB1E82" w14:textId="77777777" w:rsidR="00C34A7B" w:rsidRDefault="00C34A7B" w:rsidP="00C34A7B"/>
    <w:p w14:paraId="12CBE38C" w14:textId="68220EA7" w:rsidR="00C34A7B" w:rsidRDefault="00590129" w:rsidP="00C34A7B">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w:t>
      </w:r>
      <w:r w:rsidR="00AE2342">
        <w:t>Als</w:t>
      </w:r>
      <w:r>
        <w:t xml:space="preserve"> in een </w:t>
      </w:r>
      <w:r w:rsidR="00AE2342">
        <w:t>volgende</w:t>
      </w:r>
      <w:r>
        <w:t xml:space="preserv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Gebiedsaanwijzingtype Natuur te zien welke Locatie er bij hoort en is ook zichtbaar welke Locaties horen bij de specifieke vorm van Natuur. Natuur heeft dus altijd met 1 of meer Juridische regels </w:t>
      </w:r>
      <w:r w:rsidR="00216F17" w:rsidRPr="00216F17">
        <w:t xml:space="preserve">of Tekstdelen </w:t>
      </w:r>
      <w:r>
        <w:t>een relatie.</w:t>
      </w:r>
    </w:p>
    <w:p w14:paraId="6A98A490" w14:textId="77777777" w:rsidR="00C34A7B" w:rsidRDefault="00590129" w:rsidP="00C34A7B">
      <w:pPr>
        <w:pStyle w:val="Kop4"/>
      </w:pPr>
      <w:bookmarkStart w:id="305" w:name="_Toc38308078"/>
      <w:r>
        <w:t>Gebiedsaanwijzingtype Recreatie</w:t>
      </w:r>
      <w:bookmarkEnd w:id="305"/>
    </w:p>
    <w:p w14:paraId="7CEE2298" w14:textId="77777777" w:rsidR="00C34A7B" w:rsidRDefault="00590129" w:rsidP="00C34A7B">
      <w:pPr>
        <w:pStyle w:val="Kop5"/>
      </w:pPr>
      <w:bookmarkStart w:id="306" w:name="_Toc38308079"/>
      <w:r>
        <w:t>Toelichting op de toepassing</w:t>
      </w:r>
      <w:bookmarkEnd w:id="306"/>
    </w:p>
    <w:p w14:paraId="56B20BD7" w14:textId="0FE323ED" w:rsidR="00C34A7B" w:rsidRDefault="00590129" w:rsidP="00C34A7B">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programma’s voor het aangeven van gebieden en objecten waar beleidsmatig bijzondere aandacht is voor recreatie.</w:t>
      </w:r>
    </w:p>
    <w:p w14:paraId="077D233B" w14:textId="77777777" w:rsidR="00C34A7B" w:rsidRDefault="00590129" w:rsidP="00C34A7B">
      <w:r>
        <w:t xml:space="preserve">Provincies zullen de Gebiedsaanwijzing Recreatie onder andere gebruiken voor beleid en regels over verblijfsrecreatie en kleinschalige vormen van recreatie. Ook gemeenten zullen in omgevingsvisie en omgevingsplan beleid en regels over vormen van recreatie opnemen en </w:t>
      </w:r>
      <w:r>
        <w:lastRenderedPageBreak/>
        <w:t>kunnen daarvoor gebruik maken van de Gebiedsaanwijzing Recreatie, maar uitgangspunt is dat zij in het omgevingsplan voor het toedelen van functies bij voorkeur gebruik maken van de Gebiedsaanwijzing van het type Functie.</w:t>
      </w:r>
    </w:p>
    <w:p w14:paraId="66BD4607" w14:textId="77777777" w:rsidR="00C34A7B" w:rsidRDefault="00C34A7B" w:rsidP="00C34A7B"/>
    <w:p w14:paraId="06347235" w14:textId="6CC2B411" w:rsidR="00C34A7B" w:rsidRDefault="00590129" w:rsidP="00C34A7B">
      <w:r>
        <w:t xml:space="preserve">Om de geometrische begrenzing van de Gebiedsaanwijzing Recreatie te kunnen vastleggen en de verschillende gebieden van dit type op een kaartbeeld weer te geven </w:t>
      </w:r>
      <w:r w:rsidR="00FB6982">
        <w:t>wordt</w:t>
      </w:r>
      <w:r>
        <w:t xml:space="preserve"> de annotatie Recreatie </w:t>
      </w:r>
      <w:r w:rsidR="00FB6982" w:rsidRPr="00FB6982">
        <w:t>gebruikt</w:t>
      </w:r>
      <w:r>
        <w:t xml:space="preserve">. Op voorhand is niet te zeggen hoeveel en welke specifieke vormen van de Gebiedsaanwijzing Recreatie in de verschillende omgevingsdocumenten begrensd zullen worden, het is mogelijk dat het er veel verschillende zullen zijn. Er is geen symbolisatie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limitatieve waardelijst. Iedere groep heeft een eigen symbolisatie. Door te </w:t>
      </w:r>
      <w:r w:rsidRPr="00AF433B">
        <w:t>annoteren</w:t>
      </w:r>
      <w:r w:rsidRPr="00AF433B" w:rsidDel="00AF433B">
        <w:t xml:space="preserve"> </w:t>
      </w:r>
      <w:r>
        <w:t xml:space="preserve">met de Gebiedsaanwijzing Recreatie met het attribuut </w:t>
      </w:r>
      <w:r w:rsidRPr="00E07AB6">
        <w:rPr>
          <w:i/>
          <w:iCs/>
        </w:rPr>
        <w:t>groep</w:t>
      </w:r>
      <w:r>
        <w:t xml:space="preserve"> en de juiste waarde van de waardelijst Recreatiegroep kunnen de </w:t>
      </w:r>
      <w:r w:rsidR="00D87C6B">
        <w:t>Locaties</w:t>
      </w:r>
      <w:r>
        <w:t xml:space="preserve">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C34A7B" w:rsidRDefault="00590129" w:rsidP="00C34A7B">
      <w:pPr>
        <w:pStyle w:val="Kop5"/>
      </w:pPr>
      <w:bookmarkStart w:id="307" w:name="_Toc38308080"/>
      <w:r>
        <w:t>Definitie</w:t>
      </w:r>
      <w:bookmarkEnd w:id="307"/>
    </w:p>
    <w:p w14:paraId="4DDE6055" w14:textId="36571926" w:rsidR="00C34A7B" w:rsidRDefault="00590129" w:rsidP="00C34A7B">
      <w:r>
        <w:t>Recreatie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beheersing en ontwikkeling van recreatie</w:t>
      </w:r>
      <w:r w:rsidRPr="004C3D96">
        <w:t>.</w:t>
      </w:r>
    </w:p>
    <w:p w14:paraId="6A2F0EB8" w14:textId="3902D7AC" w:rsidR="00C34A7B" w:rsidRDefault="00590129" w:rsidP="00C34A7B">
      <w:pPr>
        <w:pStyle w:val="Kop5"/>
      </w:pPr>
      <w:bookmarkStart w:id="308" w:name="_Toc38308081"/>
      <w:r>
        <w:t>Doel</w:t>
      </w:r>
      <w:bookmarkEnd w:id="308"/>
    </w:p>
    <w:p w14:paraId="3D18C387" w14:textId="3CCA2D03" w:rsidR="00C34A7B" w:rsidRDefault="00590129" w:rsidP="00C34A7B">
      <w:r>
        <w:t>Doel van het objecttype Recreatie is:</w:t>
      </w:r>
    </w:p>
    <w:p w14:paraId="218C058A" w14:textId="00A3735A"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ecreatie</w:t>
      </w:r>
      <w:r>
        <w:t>;</w:t>
      </w:r>
    </w:p>
    <w:p w14:paraId="13BD52D5" w14:textId="38EC2B9C" w:rsidR="00C34A7B" w:rsidRDefault="00590129" w:rsidP="00C34A7B">
      <w:pPr>
        <w:pStyle w:val="Opsommingtekens1"/>
      </w:pPr>
      <w:r>
        <w:t>betekenisvol presenteren van de Locaties waar de regels of het beleid over het aspect r</w:t>
      </w:r>
      <w:r w:rsidRPr="00D67077">
        <w:t xml:space="preserve">ecreatie </w:t>
      </w:r>
      <w:r>
        <w:t>gelden;</w:t>
      </w:r>
    </w:p>
    <w:p w14:paraId="48465EF8" w14:textId="126EDB06" w:rsidR="00C34A7B" w:rsidRPr="007E54E1" w:rsidRDefault="00590129" w:rsidP="00C34A7B">
      <w:pPr>
        <w:pStyle w:val="Opsommingtekens1"/>
      </w:pPr>
      <w:r>
        <w:t>kunnen filteren in een viewer of op een kaart.</w:t>
      </w:r>
    </w:p>
    <w:p w14:paraId="1C8A2238" w14:textId="77777777" w:rsidR="00C34A7B" w:rsidRDefault="00590129" w:rsidP="00C34A7B">
      <w:pPr>
        <w:pStyle w:val="Kop5"/>
      </w:pPr>
      <w:bookmarkStart w:id="309" w:name="_Toc38308082"/>
      <w:r>
        <w:t>Norm</w:t>
      </w:r>
      <w:bookmarkEnd w:id="309"/>
    </w:p>
    <w:p w14:paraId="7A4F7590" w14:textId="77777777" w:rsidR="00C34A7B" w:rsidRDefault="00590129" w:rsidP="00C34A7B">
      <w:r>
        <w:t>De Gebiedsaanwijzing Recreatie kent de volgende attributen:</w:t>
      </w:r>
    </w:p>
    <w:p w14:paraId="555E107E"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C34A7B" w:rsidRDefault="00590129" w:rsidP="00C34A7B">
      <w:pPr>
        <w:pStyle w:val="Opsommingtekens1"/>
      </w:pPr>
      <w:r w:rsidRPr="007D5679">
        <w:rPr>
          <w:i/>
          <w:iCs/>
        </w:rPr>
        <w:t>type</w:t>
      </w:r>
      <w:r>
        <w:t>: het type Gebiedsaanwijzing. Te kiezen uit de limitatieve waardelijst ‘TypeGebiedsaanwijzing’. In dit geval altijd Recreatie. Verplicht attribuut. Komt 1 keer voor.</w:t>
      </w:r>
    </w:p>
    <w:p w14:paraId="10E546BE" w14:textId="4D5ACBF7" w:rsidR="00C34A7B" w:rsidRDefault="00590129" w:rsidP="00C34A7B">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0631E760" w:rsidR="00C34A7B" w:rsidRDefault="00590129" w:rsidP="00C34A7B">
      <w:pPr>
        <w:pStyle w:val="Opsommingtekens1"/>
      </w:pPr>
      <w:r w:rsidRPr="00BB4EFC">
        <w:rPr>
          <w:i/>
          <w:iCs/>
        </w:rPr>
        <w:t>groep</w:t>
      </w:r>
      <w:r>
        <w:t xml:space="preserve">: de categorie waartoe de specifieke vorm van de Gebiedsaanwijzing Recreatie behoort. </w:t>
      </w:r>
      <w:r w:rsidR="00584415">
        <w:t xml:space="preserve">Attribuut dat zorgt voor symbolisatie conform de standaardweergave. </w:t>
      </w:r>
      <w:r>
        <w:t>Te kiezen uit de limitatieve waardelijst ‘Recreatiegroep’. Verplicht attribuut. Komt 1 keer voor.</w:t>
      </w:r>
    </w:p>
    <w:p w14:paraId="7E7C3705" w14:textId="72AE0E7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9C86B28" w14:textId="7CFC84B6" w:rsidR="00C34A7B" w:rsidRDefault="00590129" w:rsidP="00C34A7B">
      <w:pPr>
        <w:pStyle w:val="Opsommingtekens1"/>
      </w:pPr>
      <w:r w:rsidRPr="00BB4EFC">
        <w:rPr>
          <w:i/>
          <w:iCs/>
        </w:rPr>
        <w:lastRenderedPageBreak/>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C34A7B" w:rsidRDefault="00C34A7B" w:rsidP="00C34A7B"/>
    <w:p w14:paraId="757FE847" w14:textId="7EB35896" w:rsidR="00C34A7B" w:rsidRDefault="00590129" w:rsidP="00C34A7B">
      <w:r>
        <w:t xml:space="preserve">Het </w:t>
      </w:r>
      <w:r w:rsidRPr="00AF2372">
        <w:t>Gebiedsaanwijzing</w:t>
      </w:r>
      <w:r>
        <w:t>type</w:t>
      </w:r>
      <w:r w:rsidRPr="00AF2372">
        <w:t xml:space="preserve"> </w:t>
      </w:r>
      <w:r>
        <w:t>Recreatie</w:t>
      </w:r>
      <w:r w:rsidRPr="00AF2372">
        <w:t xml:space="preserve"> kent geen constraints.</w:t>
      </w:r>
    </w:p>
    <w:p w14:paraId="2E374D7A" w14:textId="48110FD7" w:rsidR="00C34A7B" w:rsidRDefault="00590129" w:rsidP="00C34A7B">
      <w:pPr>
        <w:pStyle w:val="Kop5"/>
      </w:pPr>
      <w:bookmarkStart w:id="310" w:name="_Toc38308083"/>
      <w:r>
        <w:t>Toelichting op de norm</w:t>
      </w:r>
      <w:bookmarkEnd w:id="310"/>
    </w:p>
    <w:p w14:paraId="1AA417CA" w14:textId="761D8CC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Recreatie gekozen. Zie voor verdere toelichting paragraaf </w:t>
      </w:r>
      <w:r>
        <w:fldChar w:fldCharType="begin"/>
      </w:r>
      <w:r>
        <w:instrText xml:space="preserve"> REF _Ref_1f1400dc622a70fb2c884625f8f140fa_15 </w:instrText>
      </w:r>
      <w:r w:rsidR="002137A7">
        <w:instrText>\n \h</w:instrText>
      </w:r>
      <w:r>
        <w:instrText xml:space="preserve"> </w:instrText>
      </w:r>
      <w:r>
        <w:fldChar w:fldCharType="separate"/>
      </w:r>
      <w:r w:rsidR="00FD00CC">
        <w:t>6.4.9</w:t>
      </w:r>
      <w:r>
        <w:fldChar w:fldCharType="end"/>
      </w:r>
      <w:r>
        <w:t>.</w:t>
      </w:r>
    </w:p>
    <w:p w14:paraId="7185A1A1" w14:textId="3510B002" w:rsidR="00C34A7B" w:rsidRDefault="00590129" w:rsidP="00C34A7B">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6211CEBE" w:rsidR="00C34A7B" w:rsidRDefault="00590129" w:rsidP="00C34A7B">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het kenmerk waarop de symbolisatie (kleur, arcering, lijnstijl) van de </w:t>
      </w:r>
      <w:r w:rsidRPr="00834CC7">
        <w:t>standaardweergave</w:t>
      </w:r>
      <w:r>
        <w:t xml:space="preserve"> wordt georganiseerd. De groepen die gebruikt kunnen worden zijn opgenomen in de limitatieve waardelijst ‘Recreatiegroep’.</w:t>
      </w:r>
    </w:p>
    <w:p w14:paraId="187AEB88" w14:textId="736C39CC"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BFE083E" w14:textId="0DA545FE" w:rsidR="00C34A7B" w:rsidRDefault="00590129" w:rsidP="00C34A7B">
      <w:pPr>
        <w:pStyle w:val="Opsommingtekens1"/>
      </w:pPr>
      <w:r w:rsidRPr="00BB4EFC">
        <w:rPr>
          <w:i/>
          <w:iCs/>
        </w:rPr>
        <w:t>locatieaanduiding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269750E2" w14:textId="77777777" w:rsidR="00C34A7B" w:rsidRDefault="00C34A7B" w:rsidP="00C34A7B"/>
    <w:p w14:paraId="301F732C" w14:textId="65804890" w:rsidR="00C34A7B" w:rsidRDefault="00590129" w:rsidP="00C34A7B">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C34A7B" w:rsidRDefault="00590129" w:rsidP="00C34A7B">
      <w:pPr>
        <w:pStyle w:val="Kop4"/>
      </w:pPr>
      <w:bookmarkStart w:id="311" w:name="_Toc38308084"/>
      <w:r>
        <w:lastRenderedPageBreak/>
        <w:t>Gebiedsaanwijzingtype Ruimtelijk gebruik</w:t>
      </w:r>
      <w:bookmarkEnd w:id="311"/>
    </w:p>
    <w:p w14:paraId="24758248" w14:textId="77777777" w:rsidR="00C34A7B" w:rsidRDefault="00590129" w:rsidP="00C34A7B">
      <w:pPr>
        <w:pStyle w:val="Kop5"/>
      </w:pPr>
      <w:bookmarkStart w:id="312" w:name="_Toc38308085"/>
      <w:r>
        <w:t>Toelichting op de toepassing</w:t>
      </w:r>
      <w:bookmarkEnd w:id="312"/>
    </w:p>
    <w:p w14:paraId="4B13D77A" w14:textId="6B524608" w:rsidR="00C34A7B" w:rsidRDefault="00590129" w:rsidP="00C34A7B">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C34A7B" w:rsidRDefault="00590129" w:rsidP="00C34A7B">
      <w:r>
        <w:t>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C34A7B" w:rsidRDefault="00C34A7B" w:rsidP="00C34A7B"/>
    <w:p w14:paraId="213D87F1" w14:textId="49550481" w:rsidR="00C34A7B" w:rsidRDefault="00590129" w:rsidP="00C34A7B">
      <w:r>
        <w:t xml:space="preserve">Om de geometrische begrenzing van de Gebiedsaanwijzing Ruimtelijk gebruik te kunnen vastleggen en de verschillende gebieden van dit type op een kaartbeeld weer te geven </w:t>
      </w:r>
      <w:r w:rsidR="00FB6982">
        <w:t>wordt</w:t>
      </w:r>
      <w:r>
        <w:t xml:space="preserve"> de annotatie Ruimtelijk gebruik </w:t>
      </w:r>
      <w:r w:rsidR="00FB6982" w:rsidRPr="00FB6982">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symbolisatie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kunnen de </w:t>
      </w:r>
      <w:r w:rsidR="00D87C6B">
        <w:t>Locaties</w:t>
      </w:r>
      <w:r>
        <w:t xml:space="preserve">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C34A7B" w:rsidRDefault="00590129" w:rsidP="00C34A7B">
      <w:pPr>
        <w:pStyle w:val="Kop5"/>
      </w:pPr>
      <w:bookmarkStart w:id="313" w:name="_Toc38308086"/>
      <w:r>
        <w:t>Definitie</w:t>
      </w:r>
      <w:bookmarkEnd w:id="313"/>
    </w:p>
    <w:p w14:paraId="538EB0F1" w14:textId="18C1B4A3" w:rsidR="00C34A7B" w:rsidRDefault="00590129" w:rsidP="00C34A7B">
      <w:r>
        <w:t>Ruimtelijk gebruik is het objecttype dat machineleesbaar maakt dat een Juridische regel of een Tekstdeel</w:t>
      </w:r>
      <w:r w:rsidRPr="000C44F3">
        <w:t xml:space="preserve"> </w:t>
      </w:r>
      <w:r>
        <w:t>en de bijbehorende Locatie(s) een gebied aanwijzen waar de regels of het beleid gericht zijn</w:t>
      </w:r>
      <w:r w:rsidRPr="00F86C51">
        <w:t xml:space="preserve"> op die vormen van ruimtelijk gebruik die niet onder een van de andere Gebiedsaanwijzingtypen te vatten zijn</w:t>
      </w:r>
      <w:r w:rsidRPr="000C44F3">
        <w:t>.</w:t>
      </w:r>
    </w:p>
    <w:p w14:paraId="36BB9E5D" w14:textId="2EB8A929" w:rsidR="00C34A7B" w:rsidRDefault="00590129" w:rsidP="00C34A7B">
      <w:pPr>
        <w:pStyle w:val="Kop5"/>
      </w:pPr>
      <w:bookmarkStart w:id="314" w:name="_Toc38308087"/>
      <w:r>
        <w:t>Doel</w:t>
      </w:r>
      <w:bookmarkEnd w:id="314"/>
    </w:p>
    <w:p w14:paraId="7D3E4370" w14:textId="7896F4E4" w:rsidR="00C34A7B" w:rsidRDefault="00590129" w:rsidP="00C34A7B">
      <w:r>
        <w:t>Doel van het objecttype Ruimtelijk gebruik is:</w:t>
      </w:r>
    </w:p>
    <w:p w14:paraId="0236BF03" w14:textId="6CCF42D8"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uimtelijk gebruik</w:t>
      </w:r>
      <w:r>
        <w:t>;</w:t>
      </w:r>
    </w:p>
    <w:p w14:paraId="094A9509" w14:textId="627B84BC" w:rsidR="00C34A7B" w:rsidRDefault="00590129" w:rsidP="00C34A7B">
      <w:pPr>
        <w:pStyle w:val="Opsommingtekens1"/>
      </w:pPr>
      <w:r>
        <w:t>betekenisvol presenteren van de Locaties waar de regels of het beleid over het aspect r</w:t>
      </w:r>
      <w:r w:rsidRPr="00D67077">
        <w:t xml:space="preserve">uimtelijk gebruik </w:t>
      </w:r>
      <w:r>
        <w:t>gelden;</w:t>
      </w:r>
    </w:p>
    <w:p w14:paraId="41C40F01" w14:textId="2846750F" w:rsidR="00C34A7B" w:rsidRPr="000A6E3C" w:rsidRDefault="00590129" w:rsidP="00C34A7B">
      <w:pPr>
        <w:pStyle w:val="Opsommingtekens1"/>
      </w:pPr>
      <w:r>
        <w:t>kunnen filteren in een viewer of op een kaart.</w:t>
      </w:r>
    </w:p>
    <w:p w14:paraId="5A9098B5" w14:textId="77777777" w:rsidR="00C34A7B" w:rsidRDefault="00590129" w:rsidP="00C34A7B">
      <w:pPr>
        <w:pStyle w:val="Kop5"/>
      </w:pPr>
      <w:bookmarkStart w:id="315" w:name="_Toc38308088"/>
      <w:r>
        <w:lastRenderedPageBreak/>
        <w:t>Norm</w:t>
      </w:r>
      <w:bookmarkEnd w:id="315"/>
    </w:p>
    <w:p w14:paraId="783F5029" w14:textId="77777777" w:rsidR="00C34A7B" w:rsidRDefault="00590129" w:rsidP="00C34A7B">
      <w:r>
        <w:t>De Gebiedsaanwijzing Ruimtelijk gebruik kent de volgende attributen:</w:t>
      </w:r>
    </w:p>
    <w:p w14:paraId="2FF3312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C34A7B" w:rsidRDefault="00590129" w:rsidP="00C34A7B">
      <w:pPr>
        <w:pStyle w:val="Opsommingtekens1"/>
      </w:pPr>
      <w:r w:rsidRPr="007D5679">
        <w:rPr>
          <w:i/>
          <w:iCs/>
        </w:rPr>
        <w:t>type</w:t>
      </w:r>
      <w:r>
        <w:t>: het type Gebiedsaanwijzing. Te kiezen uit de limitatieve waardelijst ‘TypeGebiedsaanwijzing’. In dit geval altijd Ruimtelijk gebruik. Verplicht attribuut. Komt 1 keer voor.</w:t>
      </w:r>
    </w:p>
    <w:p w14:paraId="5F58DBB6" w14:textId="4A739597" w:rsidR="00C34A7B" w:rsidRDefault="00590129" w:rsidP="00C34A7B">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04EC2285" w:rsidR="00C34A7B" w:rsidRDefault="00590129" w:rsidP="00C34A7B">
      <w:pPr>
        <w:pStyle w:val="Opsommingtekens1"/>
      </w:pPr>
      <w:r w:rsidRPr="00E07AB6">
        <w:rPr>
          <w:i/>
          <w:iCs/>
        </w:rPr>
        <w:t>groep</w:t>
      </w:r>
      <w:r>
        <w:t xml:space="preserve">: de categorie waartoe de specifieke vorm van de Gebiedsaanwijzing Ruimtelijk gebruik behoort. </w:t>
      </w:r>
      <w:r w:rsidR="00584415">
        <w:t xml:space="preserve">Attribuut dat zorgt voor symbolisatie conform de standaardweergave. </w:t>
      </w:r>
      <w:r>
        <w:t>Te kiezen uit de limitatieve waardelijst ‘RuimtelijkGebruikgroep’. Verplicht attribuut. Komt 1 keer voor.</w:t>
      </w:r>
    </w:p>
    <w:p w14:paraId="61E0068F" w14:textId="341C2D1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ED1A41" w14:textId="62794885" w:rsidR="00C34A7B" w:rsidRDefault="00590129" w:rsidP="00C34A7B">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C34A7B" w:rsidRDefault="00C34A7B" w:rsidP="00C34A7B"/>
    <w:p w14:paraId="2FE35BD2" w14:textId="6A2B84F6" w:rsidR="00C34A7B" w:rsidRDefault="00590129" w:rsidP="00C34A7B">
      <w:r>
        <w:t xml:space="preserve">Het </w:t>
      </w:r>
      <w:r w:rsidRPr="00AF2372">
        <w:t>Gebiedsaanwijzing</w:t>
      </w:r>
      <w:r>
        <w:t>type</w:t>
      </w:r>
      <w:r w:rsidRPr="00AF2372">
        <w:t xml:space="preserve"> </w:t>
      </w:r>
      <w:r>
        <w:t>Ruimtelijk gebruik</w:t>
      </w:r>
      <w:r w:rsidRPr="00AF2372">
        <w:t xml:space="preserve"> kent geen constraints.</w:t>
      </w:r>
    </w:p>
    <w:p w14:paraId="5C964DD8" w14:textId="26E59A81" w:rsidR="00C34A7B" w:rsidRDefault="00590129" w:rsidP="00C34A7B">
      <w:pPr>
        <w:pStyle w:val="Kop5"/>
      </w:pPr>
      <w:bookmarkStart w:id="316" w:name="_Toc38308089"/>
      <w:r>
        <w:t>Toelichting op de norm</w:t>
      </w:r>
      <w:bookmarkEnd w:id="316"/>
    </w:p>
    <w:p w14:paraId="0D354551" w14:textId="5131E49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Ruimtelijk gebruik gekozen. Zie voor verdere toelichting paragraaf </w:t>
      </w:r>
      <w:r>
        <w:fldChar w:fldCharType="begin"/>
      </w:r>
      <w:r>
        <w:instrText xml:space="preserve"> REF _Ref_1f1400dc622a70fb2c884625f8f140fa_16 </w:instrText>
      </w:r>
      <w:r w:rsidR="002137A7">
        <w:instrText>\n \h</w:instrText>
      </w:r>
      <w:r>
        <w:instrText xml:space="preserve"> </w:instrText>
      </w:r>
      <w:r>
        <w:fldChar w:fldCharType="separate"/>
      </w:r>
      <w:r w:rsidR="00FD00CC">
        <w:t>6.4.9</w:t>
      </w:r>
      <w:r>
        <w:fldChar w:fldCharType="end"/>
      </w:r>
      <w:r>
        <w:t>.</w:t>
      </w:r>
    </w:p>
    <w:p w14:paraId="52F93F01" w14:textId="121CA8C4" w:rsidR="00C34A7B" w:rsidRDefault="00590129" w:rsidP="00C34A7B">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37FF27A6" w14:textId="7598137C" w:rsidR="00C34A7B" w:rsidRDefault="00590129" w:rsidP="00C34A7B">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‘RuimtelijkGebruikgroep’.</w:t>
      </w:r>
    </w:p>
    <w:p w14:paraId="6EDD21EF" w14:textId="028557B7"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0BE6D8B" w14:textId="11867903" w:rsidR="00C34A7B" w:rsidRDefault="00590129" w:rsidP="00C34A7B">
      <w:pPr>
        <w:pStyle w:val="Opsommingtekens1"/>
      </w:pPr>
      <w:r w:rsidRPr="00421DB6">
        <w:rPr>
          <w:i/>
          <w:iCs/>
        </w:rPr>
        <w:t>locatieaanduiding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t>
      </w:r>
      <w:r>
        <w:lastRenderedPageBreak/>
        <w:t xml:space="preserve">waar deze specifieke vorm van de Gebiedsaanwijzing </w:t>
      </w:r>
      <w:r w:rsidRPr="0024475B">
        <w:t>Ruimtelijk gebruik</w:t>
      </w:r>
      <w:r>
        <w:t xml:space="preserve"> van toepassing is.</w:t>
      </w:r>
    </w:p>
    <w:p w14:paraId="69F182B0" w14:textId="77777777" w:rsidR="00C34A7B" w:rsidRDefault="00C34A7B" w:rsidP="00C34A7B"/>
    <w:p w14:paraId="3D2A6750" w14:textId="07747C57" w:rsidR="00C34A7B" w:rsidRDefault="00590129" w:rsidP="00C34A7B">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C34A7B" w:rsidRDefault="00590129" w:rsidP="00C34A7B">
      <w:pPr>
        <w:pStyle w:val="Kop4"/>
      </w:pPr>
      <w:bookmarkStart w:id="317" w:name="_Toc38308090"/>
      <w:r>
        <w:t>Gebiedsaanwijzingtype Verkeer</w:t>
      </w:r>
      <w:bookmarkEnd w:id="317"/>
    </w:p>
    <w:p w14:paraId="5DCF9220" w14:textId="77777777" w:rsidR="00C34A7B" w:rsidRDefault="00590129" w:rsidP="00C34A7B">
      <w:pPr>
        <w:pStyle w:val="Kop5"/>
      </w:pPr>
      <w:bookmarkStart w:id="318" w:name="_Toc38308091"/>
      <w:r>
        <w:t>Toelichting op de toepassing</w:t>
      </w:r>
      <w:bookmarkEnd w:id="318"/>
    </w:p>
    <w:p w14:paraId="7F25B30F" w14:textId="508D0B98" w:rsidR="00C34A7B" w:rsidRDefault="00590129" w:rsidP="00C34A7B">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C34A7B" w:rsidRDefault="00590129" w:rsidP="00C34A7B">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C34A7B" w:rsidRDefault="00C34A7B" w:rsidP="00C34A7B"/>
    <w:p w14:paraId="14686A67" w14:textId="6342A3D6" w:rsidR="00C34A7B" w:rsidRDefault="00590129" w:rsidP="00C34A7B">
      <w:r>
        <w:t xml:space="preserve">Om de geometrische begrenzing van de Gebiedsaanwijzing Verkeer te kunnen vastleggen en de verschillende gebieden van dit type op een kaartbeeld weer te geven </w:t>
      </w:r>
      <w:r w:rsidR="00FB6982">
        <w:t>wordt</w:t>
      </w:r>
      <w:r>
        <w:t xml:space="preserve"> de annotatie Verkeer </w:t>
      </w:r>
      <w:r w:rsidR="00FB6982" w:rsidRPr="00FB6982">
        <w:t>gebruikt</w:t>
      </w:r>
      <w:r>
        <w:t xml:space="preserve">. Op voorhand is niet te zeggen hoeveel en welke specifieke vormen van de Gebiedsaanwijzing Verkeer in de verschillende omgevingsdocumenten begrensd zullen worden, het is mogelijk dat het er veel verschillende zullen zijn. Er is geen symbolisatie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Verkeer met het attribuut </w:t>
      </w:r>
      <w:r w:rsidRPr="00E07AB6">
        <w:rPr>
          <w:i/>
          <w:iCs/>
        </w:rPr>
        <w:t>groep</w:t>
      </w:r>
      <w:r>
        <w:t xml:space="preserve"> en de juiste waarde van de waardelijst Verkeergroep kunnen de </w:t>
      </w:r>
      <w:r w:rsidR="00D87C6B">
        <w:t>Locaties</w:t>
      </w:r>
      <w:r>
        <w:t xml:space="preserve">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C34A7B" w:rsidRDefault="00590129" w:rsidP="00C34A7B">
      <w:pPr>
        <w:pStyle w:val="Kop5"/>
      </w:pPr>
      <w:bookmarkStart w:id="319" w:name="_Toc38308092"/>
      <w:r>
        <w:lastRenderedPageBreak/>
        <w:t>Definitie</w:t>
      </w:r>
      <w:bookmarkEnd w:id="319"/>
    </w:p>
    <w:p w14:paraId="5AE98CB8" w14:textId="57DC3143" w:rsidR="00C34A7B" w:rsidRDefault="00590129" w:rsidP="00C34A7B">
      <w:r>
        <w:t>Verkeer is het objecttype dat machineleesbaar maakt dat een Juridische regel of een Tekstdeel</w:t>
      </w:r>
      <w:r w:rsidRPr="000C44F3">
        <w:t xml:space="preserve"> </w:t>
      </w:r>
      <w:r>
        <w:t xml:space="preserve">en de bijbehorende Locatie(s) een gebied aanwijzen waar de </w:t>
      </w:r>
      <w:r w:rsidRPr="00F86C51">
        <w:t xml:space="preserve">regels of </w:t>
      </w:r>
      <w:r>
        <w:t xml:space="preserve">het </w:t>
      </w:r>
      <w:r w:rsidRPr="00F86C51">
        <w:t xml:space="preserve">beleid gericht </w:t>
      </w:r>
      <w:r>
        <w:t xml:space="preserve">zijn </w:t>
      </w:r>
      <w:r w:rsidRPr="00F86C51">
        <w:t>op beheer, onderhoud en ontwikkeling van verkeer en mobiliteit</w:t>
      </w:r>
      <w:r w:rsidRPr="000C44F3">
        <w:t>.</w:t>
      </w:r>
    </w:p>
    <w:p w14:paraId="1D98A302" w14:textId="1E78CCC0" w:rsidR="00C34A7B" w:rsidRDefault="00590129" w:rsidP="00C34A7B">
      <w:pPr>
        <w:pStyle w:val="Kop5"/>
      </w:pPr>
      <w:bookmarkStart w:id="320" w:name="_Toc38308093"/>
      <w:r>
        <w:t>Doel</w:t>
      </w:r>
      <w:bookmarkEnd w:id="320"/>
    </w:p>
    <w:p w14:paraId="1B539AEC" w14:textId="24FA9D29" w:rsidR="00C34A7B" w:rsidRDefault="00590129" w:rsidP="00C34A7B">
      <w:r>
        <w:t>Doel van het objecttype Verkeer is:</w:t>
      </w:r>
    </w:p>
    <w:p w14:paraId="776B6935" w14:textId="13CC8E88" w:rsidR="00C34A7B" w:rsidRDefault="00590129" w:rsidP="00C34A7B">
      <w:pPr>
        <w:pStyle w:val="Opsommingtekens1"/>
      </w:pPr>
      <w:r>
        <w:t>machineleesbaar vastleggen dat een Juridische regel of Tekstdeel en de bijbehorende Locatie(s) gaan over een gebied waar regels of beleid gelden voor het aspect v</w:t>
      </w:r>
      <w:r w:rsidRPr="00D67077">
        <w:t>erkeer</w:t>
      </w:r>
      <w:r>
        <w:t>;</w:t>
      </w:r>
    </w:p>
    <w:p w14:paraId="6EAFFC01" w14:textId="611B1797" w:rsidR="00C34A7B" w:rsidRDefault="00590129" w:rsidP="00C34A7B">
      <w:pPr>
        <w:pStyle w:val="Opsommingtekens1"/>
      </w:pPr>
      <w:r>
        <w:t>betekenisvol presenteren van de Locaties waar de regels of het beleid over het aspect v</w:t>
      </w:r>
      <w:r w:rsidRPr="00D67077">
        <w:t xml:space="preserve">erkeer </w:t>
      </w:r>
      <w:r>
        <w:t>gelden;</w:t>
      </w:r>
    </w:p>
    <w:p w14:paraId="5A986CC3" w14:textId="1B7B8060" w:rsidR="00C34A7B" w:rsidRPr="007E54E1" w:rsidRDefault="00590129" w:rsidP="00C34A7B">
      <w:pPr>
        <w:pStyle w:val="Opsommingtekens1"/>
      </w:pPr>
      <w:r>
        <w:t>kunnen filteren in een viewer of op een kaart.</w:t>
      </w:r>
    </w:p>
    <w:p w14:paraId="530A9105" w14:textId="77777777" w:rsidR="00C34A7B" w:rsidRDefault="00590129" w:rsidP="00C34A7B">
      <w:pPr>
        <w:pStyle w:val="Kop5"/>
      </w:pPr>
      <w:bookmarkStart w:id="321" w:name="_Toc38308094"/>
      <w:r>
        <w:t>Norm</w:t>
      </w:r>
      <w:bookmarkEnd w:id="321"/>
    </w:p>
    <w:p w14:paraId="576A3D4A" w14:textId="77777777" w:rsidR="00C34A7B" w:rsidRDefault="00590129" w:rsidP="00C34A7B">
      <w:r>
        <w:t>De Gebiedsaanwijzing Verkeer kent de volgende attributen:</w:t>
      </w:r>
    </w:p>
    <w:p w14:paraId="21BE1CD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C34A7B" w:rsidRDefault="00590129" w:rsidP="00C34A7B">
      <w:pPr>
        <w:pStyle w:val="Opsommingtekens1"/>
      </w:pPr>
      <w:r w:rsidRPr="007D5679">
        <w:rPr>
          <w:i/>
          <w:iCs/>
        </w:rPr>
        <w:t>type</w:t>
      </w:r>
      <w:r>
        <w:t>: het type Gebiedsaanwijzing. Te kiezen uit de limitatieve waardelijst ‘TypeGebiedsaanwijzing’. In dit geval altijd Verkeer. Verplicht attribuut. Komt 1 keer voor.</w:t>
      </w:r>
    </w:p>
    <w:p w14:paraId="62415C24" w14:textId="2E321C61" w:rsidR="00C34A7B" w:rsidRDefault="00590129" w:rsidP="00C34A7B">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5FAB7E10" w:rsidR="00C34A7B" w:rsidRDefault="00590129" w:rsidP="00C34A7B">
      <w:pPr>
        <w:pStyle w:val="Opsommingtekens1"/>
      </w:pPr>
      <w:r w:rsidRPr="00510B1F">
        <w:rPr>
          <w:i/>
          <w:iCs/>
        </w:rPr>
        <w:t>groep</w:t>
      </w:r>
      <w:r>
        <w:t xml:space="preserve">: de categorie waartoe de specifieke vorm van de Gebiedsaanwijzing Verkeer behoort. </w:t>
      </w:r>
      <w:r w:rsidR="00584415">
        <w:t xml:space="preserve">Attribuut dat zorgt voor symbolisatie conform de standaardweergave. </w:t>
      </w:r>
      <w:r>
        <w:t>Te kiezen uit de limitatieve waardelijst ‘Verkeergroep’. Verplicht attribuut. Komt 1 keer voor.</w:t>
      </w:r>
    </w:p>
    <w:p w14:paraId="1FAF9969" w14:textId="2159B4BF"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277BCC8" w14:textId="2741BAFF" w:rsidR="00C34A7B" w:rsidRDefault="00590129" w:rsidP="00C34A7B">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C34A7B" w:rsidRDefault="00C34A7B" w:rsidP="00C34A7B"/>
    <w:p w14:paraId="3B0B22A5" w14:textId="60AFDE4C" w:rsidR="00C34A7B" w:rsidRDefault="00590129" w:rsidP="00C34A7B">
      <w:r>
        <w:t xml:space="preserve">Het </w:t>
      </w:r>
      <w:r w:rsidRPr="00405368">
        <w:t>Gebiedsaanwijzing</w:t>
      </w:r>
      <w:r>
        <w:t>type</w:t>
      </w:r>
      <w:r w:rsidRPr="00405368">
        <w:t xml:space="preserve"> </w:t>
      </w:r>
      <w:r>
        <w:t>Verkeer</w:t>
      </w:r>
      <w:r w:rsidRPr="00405368">
        <w:t xml:space="preserve"> kent geen constraints.</w:t>
      </w:r>
    </w:p>
    <w:p w14:paraId="0AC29B6C" w14:textId="706B33A2" w:rsidR="00C34A7B" w:rsidRDefault="00590129" w:rsidP="00C34A7B">
      <w:pPr>
        <w:pStyle w:val="Kop5"/>
      </w:pPr>
      <w:bookmarkStart w:id="322" w:name="_Toc38308095"/>
      <w:r>
        <w:t>Toelichting op de norm</w:t>
      </w:r>
      <w:bookmarkEnd w:id="322"/>
    </w:p>
    <w:p w14:paraId="66D141AB" w14:textId="20894325"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Verkeer gekozen. Zie voor verdere toelichting paragraaf </w:t>
      </w:r>
      <w:r>
        <w:fldChar w:fldCharType="begin"/>
      </w:r>
      <w:r>
        <w:instrText xml:space="preserve"> REF _Ref_1f1400dc622a70fb2c884625f8f140fa_17 </w:instrText>
      </w:r>
      <w:r w:rsidR="002137A7">
        <w:instrText>\n \h</w:instrText>
      </w:r>
      <w:r>
        <w:instrText xml:space="preserve"> </w:instrText>
      </w:r>
      <w:r>
        <w:fldChar w:fldCharType="separate"/>
      </w:r>
      <w:r w:rsidR="00FD00CC">
        <w:t>6.4.9</w:t>
      </w:r>
      <w:r>
        <w:fldChar w:fldCharType="end"/>
      </w:r>
      <w:r>
        <w:t>.</w:t>
      </w:r>
    </w:p>
    <w:p w14:paraId="5806EC88" w14:textId="28D09E3A" w:rsidR="00C34A7B" w:rsidRDefault="00590129" w:rsidP="00C34A7B">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6B5B092B" w:rsidR="00C34A7B" w:rsidRDefault="00590129" w:rsidP="00C34A7B">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‘Verkeergroep’.</w:t>
      </w:r>
    </w:p>
    <w:p w14:paraId="1336D77C" w14:textId="5FCD9606" w:rsidR="00C34A7B" w:rsidRPr="00E07AB6" w:rsidRDefault="00590129" w:rsidP="00C34A7B">
      <w:pPr>
        <w:pStyle w:val="Opsommingtekens1"/>
      </w:pPr>
      <w:r w:rsidRPr="00E07AB6">
        <w:rPr>
          <w:i/>
          <w:iCs/>
        </w:rPr>
        <w:lastRenderedPageBreak/>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D08FC6B" w14:textId="652C74B2" w:rsidR="00C34A7B" w:rsidRDefault="00590129" w:rsidP="00C34A7B">
      <w:pPr>
        <w:pStyle w:val="Opsommingtekens1"/>
      </w:pPr>
      <w:r w:rsidRPr="00510B1F">
        <w:rPr>
          <w:i/>
          <w:iCs/>
        </w:rPr>
        <w:t>locatieaanduiding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C34A7B" w:rsidRDefault="00C34A7B" w:rsidP="00C34A7B"/>
    <w:p w14:paraId="6A524D91" w14:textId="525B5AB0" w:rsidR="00C34A7B" w:rsidRDefault="00590129" w:rsidP="00C34A7B">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C34A7B" w:rsidRDefault="00590129" w:rsidP="00C34A7B">
      <w:pPr>
        <w:pStyle w:val="Kop4"/>
      </w:pPr>
      <w:bookmarkStart w:id="323" w:name="_Toc38308096"/>
      <w:r>
        <w:t>Gebiedsaanwijzingtype Water en watersysteem</w:t>
      </w:r>
      <w:bookmarkEnd w:id="323"/>
    </w:p>
    <w:p w14:paraId="5EFDABAD" w14:textId="77777777" w:rsidR="00C34A7B" w:rsidRDefault="00590129" w:rsidP="00C34A7B">
      <w:pPr>
        <w:pStyle w:val="Kop5"/>
      </w:pPr>
      <w:bookmarkStart w:id="324" w:name="_Toc38308097"/>
      <w:r>
        <w:t>Toelichting op de toepassing</w:t>
      </w:r>
      <w:bookmarkEnd w:id="324"/>
    </w:p>
    <w:p w14:paraId="44AFE8AF" w14:textId="34EAE380" w:rsidR="00C34A7B" w:rsidRDefault="00590129" w:rsidP="00C34A7B">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66AAD3D4" w:rsidR="00C34A7B" w:rsidRDefault="00590129" w:rsidP="00C34A7B">
      <w:r>
        <w:t>Provincies en waterschappen zullen de Gebiedsaanwijzing Water en watersysteem vooral gebruiken voor waterbergingsgebieden, grondwater en grondwaterbeschermingsgebieden, oppervlaktewateren en regionale keringen. Voor de waterschapsverordening zal het Gebiedsaanwijzingtype Water en watersystemen het belangrijkste objecttype zijn. Ook gemeenten zullen in omgevingsvisie en omgevingsplan beleid en regels over water en watersystemen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C34A7B" w:rsidRDefault="00C34A7B" w:rsidP="00C34A7B"/>
    <w:p w14:paraId="2D0AC026" w14:textId="662CDDE7" w:rsidR="00C34A7B" w:rsidRDefault="00590129" w:rsidP="00C34A7B">
      <w:r>
        <w:t xml:space="preserve">Om de geometrische begrenzing van de Gebiedsaanwijzing Water en watersysteem te kunnen vastleggen en de verschillende gebieden van dit type op een kaartbeeld weer te geven </w:t>
      </w:r>
      <w:r w:rsidR="00FB6982">
        <w:t>wordt</w:t>
      </w:r>
      <w:r>
        <w:t xml:space="preserve"> de annotatie Water en watersysteem </w:t>
      </w:r>
      <w:r w:rsidR="00FB6982" w:rsidRPr="00FB6982">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symbolisatie (kleur, arcering, lijnstijl) voorhanden die een </w:t>
      </w:r>
      <w:r>
        <w:lastRenderedPageBreak/>
        <w:t xml:space="preserve">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limitatieve waardelijst. Iedere groep heeft een eigen symbolisatie. Door te </w:t>
      </w:r>
      <w:r w:rsidRPr="007552A3">
        <w:t>annoteren</w:t>
      </w:r>
      <w:r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kunnen de </w:t>
      </w:r>
      <w:r w:rsidR="00D87C6B">
        <w:t>Locaties</w:t>
      </w:r>
      <w:r>
        <w:t xml:space="preserve">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C34A7B" w:rsidRDefault="00590129" w:rsidP="00C34A7B">
      <w:pPr>
        <w:pStyle w:val="Kop5"/>
      </w:pPr>
      <w:bookmarkStart w:id="325" w:name="_Toc38308098"/>
      <w:r>
        <w:t>Definitie</w:t>
      </w:r>
      <w:bookmarkEnd w:id="325"/>
    </w:p>
    <w:p w14:paraId="2379B7D8" w14:textId="567AD6B7" w:rsidR="00C34A7B" w:rsidRDefault="00590129" w:rsidP="00C34A7B">
      <w:r w:rsidRPr="00FA2C6A">
        <w:t xml:space="preserve">Water en watersysteem </w:t>
      </w:r>
      <w:r>
        <w:t>is het objecttype dat machineleesbaar maakt dat een Juridische regel of een Tekstdeel</w:t>
      </w:r>
      <w:r w:rsidRPr="000C44F3">
        <w:t xml:space="preserve"> </w:t>
      </w:r>
      <w:r>
        <w:t>en de bijbehorende Locatie(s) een gebied aanwijzen waar de regels of het beleid gericht zijn</w:t>
      </w:r>
      <w:r w:rsidRPr="000B7A1E">
        <w:t xml:space="preserve"> op het beheer van water en watersystemen</w:t>
      </w:r>
      <w:r w:rsidRPr="000C44F3">
        <w:t>.</w:t>
      </w:r>
    </w:p>
    <w:p w14:paraId="34CDF91B" w14:textId="75C71CA4" w:rsidR="00C34A7B" w:rsidRDefault="00590129" w:rsidP="00C34A7B">
      <w:pPr>
        <w:pStyle w:val="Kop5"/>
      </w:pPr>
      <w:bookmarkStart w:id="326" w:name="_Toc38308099"/>
      <w:r>
        <w:t>Doel</w:t>
      </w:r>
      <w:bookmarkEnd w:id="326"/>
    </w:p>
    <w:p w14:paraId="72A2B7C3" w14:textId="708C15D8" w:rsidR="00C34A7B" w:rsidRDefault="00590129" w:rsidP="00C34A7B">
      <w:r>
        <w:t>Doel van het objecttype Water en watersysteem is:</w:t>
      </w:r>
    </w:p>
    <w:p w14:paraId="70FB38C5" w14:textId="6A569F2F" w:rsidR="00C34A7B" w:rsidRDefault="00590129" w:rsidP="00C34A7B">
      <w:pPr>
        <w:pStyle w:val="Opsommingtekens1"/>
      </w:pPr>
      <w:r>
        <w:t>machineleesbaar vastleggen dat een Juridische regel of Tekstdeel en de bijbehorende Locatie(s) gaan over een gebied waar regels of beleid gelden voor w</w:t>
      </w:r>
      <w:r w:rsidRPr="007C3390">
        <w:t>ater en watersystem</w:t>
      </w:r>
      <w:r>
        <w:t>en;</w:t>
      </w:r>
    </w:p>
    <w:p w14:paraId="70BDD752" w14:textId="4485BD32" w:rsidR="00C34A7B" w:rsidRDefault="00590129" w:rsidP="00C34A7B">
      <w:pPr>
        <w:pStyle w:val="Opsommingtekens1"/>
      </w:pPr>
      <w:r>
        <w:t xml:space="preserve">betekenisvol presenteren van de Locaties waar de regels of het beleid </w:t>
      </w:r>
      <w:r w:rsidRPr="00ED54DF">
        <w:t xml:space="preserve">voor water en watersystemen </w:t>
      </w:r>
      <w:r>
        <w:t>gelden;</w:t>
      </w:r>
    </w:p>
    <w:p w14:paraId="5FA552F7" w14:textId="3F66F5EC" w:rsidR="00C34A7B" w:rsidRPr="007E54E1" w:rsidRDefault="00590129" w:rsidP="00C34A7B">
      <w:pPr>
        <w:pStyle w:val="Opsommingtekens1"/>
      </w:pPr>
      <w:r>
        <w:t>kunnen filteren in een viewer of op een kaart.</w:t>
      </w:r>
    </w:p>
    <w:p w14:paraId="1B4D7C9D" w14:textId="77777777" w:rsidR="00C34A7B" w:rsidRDefault="00590129" w:rsidP="00C34A7B">
      <w:pPr>
        <w:pStyle w:val="Kop5"/>
      </w:pPr>
      <w:bookmarkStart w:id="327" w:name="_Toc38308100"/>
      <w:r>
        <w:t>Norm</w:t>
      </w:r>
      <w:bookmarkEnd w:id="327"/>
    </w:p>
    <w:p w14:paraId="06B259C5" w14:textId="77777777" w:rsidR="00C34A7B" w:rsidRDefault="00590129" w:rsidP="00C34A7B">
      <w:r>
        <w:t>De Gebiedsaanwijzing Water en watersysteem kent de volgende attributen:</w:t>
      </w:r>
    </w:p>
    <w:p w14:paraId="032AA00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C34A7B" w:rsidRDefault="00590129" w:rsidP="00C34A7B">
      <w:pPr>
        <w:pStyle w:val="Opsommingtekens1"/>
      </w:pPr>
      <w:r w:rsidRPr="007D5679">
        <w:rPr>
          <w:i/>
          <w:iCs/>
        </w:rPr>
        <w:t>type</w:t>
      </w:r>
      <w:r>
        <w:t>: het type Gebiedsaanwijzing. Te kiezen uit de limitatieve waardelijst ‘TypeGebiedsaanwijzing’. In dit geval altijd Water en watersysteem. Verplicht attribuut. Komt 1 keer voor.</w:t>
      </w:r>
    </w:p>
    <w:p w14:paraId="6185256E" w14:textId="219FB9E4" w:rsidR="00C34A7B" w:rsidRDefault="00590129" w:rsidP="00C34A7B">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6F1764F1" w:rsidR="00C34A7B" w:rsidRDefault="00590129" w:rsidP="00C34A7B">
      <w:pPr>
        <w:pStyle w:val="Opsommingtekens1"/>
      </w:pPr>
      <w:r w:rsidRPr="00B46848">
        <w:rPr>
          <w:i/>
          <w:iCs/>
        </w:rPr>
        <w:t>groep</w:t>
      </w:r>
      <w:r>
        <w:t xml:space="preserve">: de categorie waartoe de specifieke vorm van de Gebiedsaanwijzing Water en watersysteem behoort. </w:t>
      </w:r>
      <w:r w:rsidR="00584415">
        <w:t xml:space="preserve">Attribuut dat zorgt voor symbolisatie conform de standaardweergave. </w:t>
      </w:r>
      <w:r>
        <w:t>Te kiezen uit de limitatieve waardelijst ‘WaterEnWatersysteemgroep’. Verplicht attribuut. Komt 1 keer voor.</w:t>
      </w:r>
    </w:p>
    <w:p w14:paraId="354997E6" w14:textId="0BF22422" w:rsidR="00C34A7B" w:rsidRPr="0014301D" w:rsidRDefault="00590129" w:rsidP="00C34A7B">
      <w:pPr>
        <w:pStyle w:val="Opsommingtekens1"/>
      </w:pPr>
      <w:r w:rsidRPr="0014301D">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E830007" w14:textId="3AA05E2C" w:rsidR="00C34A7B" w:rsidRDefault="00590129" w:rsidP="00C34A7B">
      <w:pPr>
        <w:pStyle w:val="Opsommingtekens1"/>
      </w:pPr>
      <w:r w:rsidRPr="0014301D">
        <w:rPr>
          <w:i/>
          <w:iCs/>
        </w:rPr>
        <w:t>locatieaanduiding</w:t>
      </w:r>
      <w:r>
        <w:t>: de verwijzing van een specifieke vorm van de Gebiedsaanwijzing Water en watersysteem naar (de identificatie van) de bijbehorende Locatie; attribuut waarmee de 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C34A7B" w:rsidRDefault="00C34A7B" w:rsidP="00C34A7B"/>
    <w:p w14:paraId="71D7B8A1" w14:textId="2F08FC9A" w:rsidR="00C34A7B" w:rsidRDefault="00590129" w:rsidP="00C34A7B">
      <w:r>
        <w:t xml:space="preserve">Het </w:t>
      </w:r>
      <w:r w:rsidRPr="001E14B3">
        <w:t>Gebiedsaanwijzing</w:t>
      </w:r>
      <w:r>
        <w:t>type</w:t>
      </w:r>
      <w:r w:rsidRPr="001E14B3">
        <w:t xml:space="preserve"> Water en Watersystemen kent geen constraints.</w:t>
      </w:r>
    </w:p>
    <w:p w14:paraId="00DB3F2C" w14:textId="5E9A1B8C" w:rsidR="00C34A7B" w:rsidRDefault="00590129" w:rsidP="00C34A7B">
      <w:pPr>
        <w:pStyle w:val="Kop5"/>
      </w:pPr>
      <w:bookmarkStart w:id="328" w:name="_Toc38308101"/>
      <w:r>
        <w:t>Toelichting op de norm</w:t>
      </w:r>
      <w:bookmarkEnd w:id="328"/>
    </w:p>
    <w:p w14:paraId="76132AA3" w14:textId="1264C6ED" w:rsidR="00C34A7B" w:rsidRDefault="00590129" w:rsidP="00C34A7B">
      <w:pPr>
        <w:pStyle w:val="Opsommingtekens1"/>
      </w:pPr>
      <w:r w:rsidRPr="00BA0B48">
        <w:rPr>
          <w:i/>
          <w:iCs/>
        </w:rPr>
        <w:t>type</w:t>
      </w:r>
      <w:r>
        <w:t xml:space="preserve">: attribuut dat aangeeft van welk type deze specifieke Gebiedsaanwijzing is. In dit geval wordt uit de limitatieve waardelijst ‘TypeGebiedsaanwijzing’ altijd Water en watersysteem gekozen. Zie voor verdere toelichting paragraaf </w:t>
      </w:r>
      <w:r>
        <w:fldChar w:fldCharType="begin"/>
      </w:r>
      <w:r>
        <w:instrText xml:space="preserve"> REF _Ref_1f1400dc622a70fb2c884625f8f140fa_18 </w:instrText>
      </w:r>
      <w:r w:rsidR="002137A7">
        <w:instrText>\n \h</w:instrText>
      </w:r>
      <w:r>
        <w:instrText xml:space="preserve">  \* MERGEFORMAT </w:instrText>
      </w:r>
      <w:r>
        <w:fldChar w:fldCharType="separate"/>
      </w:r>
      <w:r w:rsidR="00FD00CC">
        <w:t>6.4.9</w:t>
      </w:r>
      <w:r>
        <w:fldChar w:fldCharType="end"/>
      </w:r>
      <w:r>
        <w:t>.</w:t>
      </w:r>
    </w:p>
    <w:p w14:paraId="6D28F526" w14:textId="77777777" w:rsidR="00C34A7B" w:rsidRDefault="00590129" w:rsidP="00C34A7B">
      <w:pPr>
        <w:pStyle w:val="Opsommingtekens1"/>
      </w:pPr>
      <w:r w:rsidRPr="00CB2C7A">
        <w:rPr>
          <w:i/>
          <w:iCs/>
        </w:rPr>
        <w:t>naam</w:t>
      </w:r>
      <w:r>
        <w:t xml:space="preserve">: door het bevoegd gezag zelf te kiezen, er is geen waardelijst voor de naam van specifieke vormen van de Gebiedsaanwijzing Water en watersysteem. De naam mag ook dezelfde zijn als de naam van de WaterEnWatersysteemgroep. </w:t>
      </w:r>
    </w:p>
    <w:p w14:paraId="056A7131" w14:textId="0AB73343" w:rsidR="00C34A7B" w:rsidRDefault="00590129" w:rsidP="00C34A7B">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‘WaterEnWatersysteemgroep’.</w:t>
      </w:r>
    </w:p>
    <w:p w14:paraId="46EB1889" w14:textId="0C8570C3" w:rsidR="00C34A7B" w:rsidRPr="0014301D" w:rsidRDefault="00590129" w:rsidP="00C34A7B">
      <w:pPr>
        <w:pStyle w:val="Opsommingtekens1"/>
      </w:pPr>
      <w:r w:rsidRPr="0014301D">
        <w:rPr>
          <w:i/>
          <w:iCs/>
        </w:rPr>
        <w:t>specifiekeSymbolisatie</w:t>
      </w:r>
      <w:r w:rsidRPr="00244CC4">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14301D">
        <w:rPr>
          <w:i/>
          <w:iCs/>
        </w:rPr>
        <w:t>specifiekeSymbolisatie</w:t>
      </w:r>
      <w:r w:rsidRPr="009A54ED">
        <w:t xml:space="preserve"> is toegevoegd, is dat het attribuut dat voor de weergave zorgt. Het gaat dan dus boven de weergave-werking van het attribuut </w:t>
      </w:r>
      <w:r w:rsidRPr="0014301D">
        <w:rPr>
          <w:i/>
          <w:iCs/>
        </w:rPr>
        <w:t>groep</w:t>
      </w:r>
      <w:r w:rsidRPr="009A54ED">
        <w:t>.</w:t>
      </w:r>
    </w:p>
    <w:p w14:paraId="62EA5287" w14:textId="61D86D6F" w:rsidR="00C34A7B" w:rsidRDefault="00590129" w:rsidP="00C34A7B">
      <w:pPr>
        <w:pStyle w:val="Opsommingtekens1"/>
      </w:pPr>
      <w:r w:rsidRPr="00B46848">
        <w:rPr>
          <w:i/>
          <w:iCs/>
        </w:rPr>
        <w:t>locatieaanduiding</w:t>
      </w:r>
      <w:r>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C34A7B" w:rsidRDefault="00C34A7B" w:rsidP="00C34A7B"/>
    <w:p w14:paraId="6045DB72" w14:textId="16357CAA" w:rsidR="00C34A7B" w:rsidRDefault="00590129" w:rsidP="00C34A7B">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0F625002" w14:textId="49F0ABAF" w:rsidR="00C34A7B" w:rsidRDefault="00590129" w:rsidP="00C34A7B">
      <w:pPr>
        <w:pStyle w:val="Kop4"/>
      </w:pPr>
      <w:bookmarkStart w:id="329" w:name="_Toc38308102"/>
      <w:r>
        <w:t>Objecttype Regelingsgebied</w:t>
      </w:r>
      <w:bookmarkEnd w:id="329"/>
    </w:p>
    <w:p w14:paraId="6B90E268" w14:textId="77777777" w:rsidR="00C34A7B" w:rsidRDefault="00590129" w:rsidP="00C34A7B">
      <w:pPr>
        <w:pStyle w:val="Kop5"/>
      </w:pPr>
      <w:bookmarkStart w:id="330" w:name="_Toc38308103"/>
      <w:r w:rsidRPr="00D60BFF">
        <w:t>Toelichting op de toepassing</w:t>
      </w:r>
      <w:bookmarkEnd w:id="330"/>
    </w:p>
    <w:p w14:paraId="14369D35" w14:textId="6F314DC4" w:rsidR="00C34A7B" w:rsidRDefault="00590129" w:rsidP="00C34A7B">
      <w:r w:rsidRPr="005B59A9">
        <w:t>Het objecttype Regelingsgebied is bedoeld om</w:t>
      </w:r>
      <w:r>
        <w:t xml:space="preserve"> het volledige gebied waar de Regeling over gaat aan te geven. Dat volledige gebied wordt gevormd door de optelling van alle Locaties van de Juridische regels of Tekstdelen die in de Regeling voorkomen. Het object </w:t>
      </w:r>
      <w:r>
        <w:lastRenderedPageBreak/>
        <w:t xml:space="preserve">Regelingsgebied bestaat uit één Locatie die de buitengrens van de optelling van alle Locaties vormt. Wanneer het Regelingsgebied niet één aaneengesloten geheel vormt, kan de Locatie uiteraard bestaan uit de </w:t>
      </w:r>
      <w:r w:rsidRPr="00770FA1">
        <w:t>samenvoeg</w:t>
      </w:r>
      <w:r>
        <w:t>i</w:t>
      </w:r>
      <w:r w:rsidRPr="00770FA1">
        <w:t>n</w:t>
      </w:r>
      <w:r>
        <w:t>g</w:t>
      </w:r>
      <w:r w:rsidRPr="00770FA1">
        <w:t xml:space="preserve"> van twee of meer Gebieden tot een Gebiedengroep</w:t>
      </w:r>
      <w:r>
        <w:t>.</w:t>
      </w:r>
      <w:r w:rsidRPr="00770FA1">
        <w:t xml:space="preserve"> </w:t>
      </w:r>
      <w:r>
        <w:t xml:space="preserve">Aan de hand van dit object, samen met de STOP-metadata die over </w:t>
      </w:r>
      <w:r w:rsidRPr="007C30DE">
        <w:t xml:space="preserve">de Regeling </w:t>
      </w:r>
      <w:r>
        <w:t xml:space="preserve">aangeven van welk bevoegd gezag de Regeling is (STOP-metadata-element ‘Eindverantwoordelijke’) en het type omgevingsdocument </w:t>
      </w:r>
      <w:r w:rsidRPr="00744DCC">
        <w:t xml:space="preserve">(STOP-metadata-element </w:t>
      </w:r>
      <w:r>
        <w:t>‘Soort regeling’</w:t>
      </w:r>
      <w:r w:rsidRPr="00744DCC">
        <w:t xml:space="preserve">) </w:t>
      </w:r>
      <w:r>
        <w:t>kan DSO-LV bepalen welke regelingen op welke gebieden van toepassing zijn.</w:t>
      </w:r>
    </w:p>
    <w:p w14:paraId="2E02550A" w14:textId="0B8C060A" w:rsidR="00C34A7B" w:rsidRDefault="00590129" w:rsidP="00C34A7B">
      <w:r>
        <w:t xml:space="preserve">Het bevoegd gezag dient </w:t>
      </w:r>
      <w:r w:rsidRPr="00FB2FD2">
        <w:t xml:space="preserve">eenmalig </w:t>
      </w:r>
      <w:r>
        <w:t>per Regeling het Regelingsgebied aan te leveren. In veel gevallen zal het Regelingsgebied samenvallen met het grondgebied van het bevoegd gezag, bijvoorbeeld bij omgevingsverordening, waterschapsverordening, omgevingsplan en omgevingsvisie. Bij een projectbesluit en programma zal dat anders zijn. Voor omgevingsplan en waterschapsverordening zal het Regelingsgebied samen met de bruidsschat door het Rijk worden aangeleverd en hoeven gemeente respectievelijk waterschap dat niet zelf te doen.</w:t>
      </w:r>
    </w:p>
    <w:p w14:paraId="59C77372" w14:textId="0BC8D154" w:rsidR="00C34A7B" w:rsidRDefault="00590129" w:rsidP="00C34A7B">
      <w:pPr>
        <w:pStyle w:val="Kop5"/>
      </w:pPr>
      <w:bookmarkStart w:id="331" w:name="_Toc38308104"/>
      <w:r>
        <w:t>Definitie</w:t>
      </w:r>
      <w:bookmarkEnd w:id="331"/>
    </w:p>
    <w:p w14:paraId="284B07C3" w14:textId="6B416D02" w:rsidR="00C34A7B" w:rsidRDefault="00590129" w:rsidP="00C34A7B">
      <w:r>
        <w:t xml:space="preserve">Regelingsgebied is het </w:t>
      </w:r>
      <w:r w:rsidRPr="00343FDB">
        <w:t xml:space="preserve">objecttype </w:t>
      </w:r>
      <w:r w:rsidRPr="00B8102B">
        <w:t>dat machineleesbaar vastlegt waar</w:t>
      </w:r>
      <w:r>
        <w:t xml:space="preserve"> de volledige Regeling van toepassing is.</w:t>
      </w:r>
    </w:p>
    <w:p w14:paraId="54E11630" w14:textId="0B72A643" w:rsidR="00C34A7B" w:rsidRDefault="00590129" w:rsidP="00C34A7B">
      <w:pPr>
        <w:pStyle w:val="Kop5"/>
      </w:pPr>
      <w:bookmarkStart w:id="332" w:name="_Toc38308105"/>
      <w:r>
        <w:t>Doel</w:t>
      </w:r>
      <w:bookmarkEnd w:id="332"/>
    </w:p>
    <w:p w14:paraId="554926C4" w14:textId="5D524C3D" w:rsidR="00C34A7B" w:rsidRDefault="00590129" w:rsidP="00C34A7B">
      <w:r>
        <w:t xml:space="preserve">Doel van het objecttype Regelingsgebied is het geheel van Locaties </w:t>
      </w:r>
      <w:r w:rsidRPr="00E216E9">
        <w:t xml:space="preserve">aan te geven </w:t>
      </w:r>
      <w:r>
        <w:t>waarover in een bepaalde Regeling regels dan wel beleid zijn vastgesteld.</w:t>
      </w:r>
    </w:p>
    <w:p w14:paraId="4E14A6AC" w14:textId="4CDE41D6" w:rsidR="00C34A7B" w:rsidRDefault="00590129" w:rsidP="00C34A7B">
      <w:pPr>
        <w:pStyle w:val="Kop5"/>
      </w:pPr>
      <w:bookmarkStart w:id="333" w:name="_Toc38308106"/>
      <w:r>
        <w:t>Norm</w:t>
      </w:r>
      <w:bookmarkEnd w:id="333"/>
    </w:p>
    <w:p w14:paraId="68FECD63" w14:textId="68DCB6A1" w:rsidR="00C34A7B" w:rsidRDefault="00590129" w:rsidP="00C34A7B">
      <w:pPr>
        <w:pStyle w:val="Figuur"/>
      </w:pPr>
      <w:r>
        <w:rPr>
          <w:noProof/>
        </w:rPr>
        <w:drawing>
          <wp:inline distT="0" distB="0" distL="0" distR="0" wp14:anchorId="5B1130C4" wp14:editId="39DF2246">
            <wp:extent cx="5400040" cy="1409700"/>
            <wp:effectExtent l="0" t="0" r="0" b="0"/>
            <wp:docPr id="103054620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4"/>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1409700"/>
                    </a:xfrm>
                    <a:prstGeom prst="rect">
                      <a:avLst/>
                    </a:prstGeom>
                  </pic:spPr>
                </pic:pic>
              </a:graphicData>
            </a:graphic>
          </wp:inline>
        </w:drawing>
      </w:r>
    </w:p>
    <w:p w14:paraId="0A7F673B" w14:textId="63E2773C" w:rsidR="00C34A7B" w:rsidRPr="00B9782D" w:rsidRDefault="00590129" w:rsidP="00C34A7B">
      <w:pPr>
        <w:pStyle w:val="Figuurbijschrift"/>
      </w:pPr>
      <w:r>
        <w:t>Uitsnede uit IMOW-diagram voor objecttype Regelingsgebied</w:t>
      </w:r>
    </w:p>
    <w:p w14:paraId="7756A7E5" w14:textId="5831A515" w:rsidR="00C34A7B" w:rsidRDefault="00590129" w:rsidP="00C34A7B">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34A7B" w:rsidRDefault="00590129" w:rsidP="00C34A7B">
      <w:pPr>
        <w:pStyle w:val="Opsommingtekens1"/>
      </w:pPr>
      <w:r w:rsidRPr="0014301D">
        <w:rPr>
          <w:i/>
          <w:iCs/>
        </w:rPr>
        <w:t>locatieaanduiding</w:t>
      </w:r>
      <w:r>
        <w:t>: de verwijzing van een Regelingsgebied naar (de identificatie van) de bijbehorende Locatie; attribuut dat de specifieke Locatie aanduidt waar dit Regelingsgebied van toepassing is. Verplicht attribuut. Komt 1 keer voor.</w:t>
      </w:r>
    </w:p>
    <w:p w14:paraId="014802FE" w14:textId="4B2E0B61" w:rsidR="00C34A7B" w:rsidRDefault="00590129" w:rsidP="00C34A7B">
      <w:r>
        <w:br/>
        <w:t>Regelingsgebied kent geen constraints.</w:t>
      </w:r>
    </w:p>
    <w:p w14:paraId="2B4EF2CF" w14:textId="474C89D1" w:rsidR="00C34A7B" w:rsidRDefault="00590129" w:rsidP="00C34A7B">
      <w:pPr>
        <w:pStyle w:val="Kop5"/>
      </w:pPr>
      <w:bookmarkStart w:id="334" w:name="_Toc38308107"/>
      <w:r>
        <w:t>Toelichting op de norm</w:t>
      </w:r>
      <w:bookmarkEnd w:id="334"/>
    </w:p>
    <w:p w14:paraId="27D30F4B" w14:textId="07A8B845" w:rsidR="00C34A7B" w:rsidRPr="006948B2" w:rsidRDefault="00590129" w:rsidP="00C34A7B">
      <w:r>
        <w:rPr>
          <w:i/>
          <w:iCs/>
        </w:rPr>
        <w:t>l</w:t>
      </w:r>
      <w:r w:rsidRPr="0014301D">
        <w:rPr>
          <w:i/>
          <w:iCs/>
        </w:rPr>
        <w:t>ocatieaanduiding</w:t>
      </w:r>
      <w:r>
        <w:t xml:space="preserve">: </w:t>
      </w:r>
      <w:r w:rsidRPr="00772F48">
        <w:t xml:space="preserve">het attribuut dat de verwijzing bevat naar de identificatie van de specifieke Locatie die bij </w:t>
      </w:r>
      <w:r>
        <w:t>het Regelingsgebied</w:t>
      </w:r>
      <w:r w:rsidRPr="00772F48">
        <w:t xml:space="preserve"> hoort</w:t>
      </w:r>
      <w:r>
        <w:t xml:space="preserve">. </w:t>
      </w:r>
      <w:r w:rsidRPr="00772F48">
        <w:t xml:space="preserve">Voor </w:t>
      </w:r>
      <w:r>
        <w:t xml:space="preserve">Regelingsgebied </w:t>
      </w:r>
      <w:r w:rsidRPr="00772F48">
        <w:t>bevat Locatie de geometrie(ën)</w:t>
      </w:r>
      <w:r>
        <w:t xml:space="preserve"> die de buitengrens van de regeling vormen.</w:t>
      </w:r>
    </w:p>
    <w:p w14:paraId="659AA658" w14:textId="50CE73EE" w:rsidR="00C34A7B" w:rsidRDefault="00590129" w:rsidP="00C34A7B">
      <w:pPr>
        <w:pStyle w:val="Kop4"/>
      </w:pPr>
      <w:bookmarkStart w:id="335" w:name="_Ref_92009a6e842053c38bfdbf11b5d9a80e_1"/>
      <w:bookmarkStart w:id="336" w:name="_Toc38308108"/>
      <w:r>
        <w:lastRenderedPageBreak/>
        <w:t>Objecttype Kaart</w:t>
      </w:r>
      <w:bookmarkEnd w:id="335"/>
      <w:bookmarkEnd w:id="336"/>
    </w:p>
    <w:p w14:paraId="234114B4" w14:textId="77777777" w:rsidR="00C34A7B" w:rsidRDefault="00590129" w:rsidP="00C34A7B">
      <w:pPr>
        <w:pStyle w:val="Kop5"/>
      </w:pPr>
      <w:bookmarkStart w:id="337" w:name="_Toc38308109"/>
      <w:r w:rsidRPr="00D60BFF">
        <w:t>Toelichting op de toepassing</w:t>
      </w:r>
      <w:bookmarkEnd w:id="337"/>
    </w:p>
    <w:p w14:paraId="5E16B803" w14:textId="36E195C5" w:rsidR="00C34A7B" w:rsidRDefault="00590129" w:rsidP="00C34A7B">
      <w:r>
        <w:t xml:space="preserve">Zoals in paragraaf </w:t>
      </w:r>
      <w:r>
        <w:fldChar w:fldCharType="begin"/>
      </w:r>
      <w:r>
        <w:instrText xml:space="preserve"> REF _Ref_7acb12e1b9363019edebb5a290865f15_1 </w:instrText>
      </w:r>
      <w:r w:rsidR="002137A7">
        <w:instrText>\n \h</w:instrText>
      </w:r>
      <w:r>
        <w:instrText xml:space="preserve"> </w:instrText>
      </w:r>
      <w:r>
        <w:fldChar w:fldCharType="separate"/>
      </w:r>
      <w:r w:rsidR="00FD00CC">
        <w:t>3.6</w:t>
      </w:r>
      <w:r>
        <w:fldChar w:fldCharType="end"/>
      </w:r>
      <w:r>
        <w:t xml:space="preserve"> is beschreven heeft het bevoegd gezag twee methoden om </w:t>
      </w:r>
      <w:r w:rsidRPr="00C24438">
        <w:t>zelf invloed uit te oefenen op de weergave</w:t>
      </w:r>
      <w:r>
        <w:t xml:space="preserve"> </w:t>
      </w:r>
      <w:r w:rsidRPr="00D6647A">
        <w:t>van objecten, Locaties en waarden op een kaart.</w:t>
      </w:r>
      <w:r>
        <w:t xml:space="preserve"> De eerste methode, die bestaat uit het kiezen van een eigen, specifieke symbolisatie, is beschreven in de paragrafen over de objecten Activiteit, Omgevingswaarde, Omgevingsnorm, Gebiedsaanwijzing en alle Gebiedsaanwijzingtypen.</w:t>
      </w:r>
    </w:p>
    <w:p w14:paraId="0EECF479" w14:textId="1D016B9B" w:rsidR="00C34A7B" w:rsidRDefault="00590129" w:rsidP="00C34A7B">
      <w:r>
        <w:t xml:space="preserve">De tweede methode die bevoegde gezagen ter beschikking staat, is het zelf samenstellen van kaarten en kaartlagen. Met deze methode kan </w:t>
      </w:r>
      <w:r w:rsidRPr="00CD7038">
        <w:t>het bevoegd gezag zelf aan</w:t>
      </w:r>
      <w:r>
        <w:t>geven</w:t>
      </w:r>
      <w:r w:rsidRPr="00CD7038">
        <w:t xml:space="preserve"> dat bepaalde informatie, of een set van informatie, op een </w:t>
      </w:r>
      <w:r>
        <w:t xml:space="preserve">afzonderlijke </w:t>
      </w:r>
      <w:r w:rsidRPr="00CD7038">
        <w:t xml:space="preserve">kaart of kaartlaag </w:t>
      </w:r>
      <w:r>
        <w:t xml:space="preserve">moet </w:t>
      </w:r>
      <w:r w:rsidRPr="00CD7038">
        <w:t>word</w:t>
      </w:r>
      <w:r>
        <w:t>en</w:t>
      </w:r>
      <w:r w:rsidRPr="00CD7038">
        <w:t xml:space="preserve"> weergegeven. </w:t>
      </w:r>
      <w:r>
        <w:t>Die tweede methode wordt beschreven in deze en in de volgende paragraaf.</w:t>
      </w:r>
    </w:p>
    <w:p w14:paraId="12C3F7C3" w14:textId="40091658" w:rsidR="00C34A7B" w:rsidRDefault="00590129" w:rsidP="00C34A7B">
      <w:r>
        <w:t xml:space="preserve">Het objecttype Kaart kan gebruikt worden om vast te leggen dat een Juridische regel of een Tekstdeel wordt weergegeven op een specifieke kaart. Daarmee is het mogelijk om een kaart te genereren waarop alle Locaties en IMOW-objecten worden weergegeven die horen bij Juridische regels respectievelijk Tekstdelen die met het objecttype Kaart zijn geannoteerd. </w:t>
      </w:r>
    </w:p>
    <w:p w14:paraId="4628B346" w14:textId="706DE32C" w:rsidR="00C34A7B" w:rsidRDefault="00590129" w:rsidP="00C34A7B">
      <w:r>
        <w:t>Deze eigen weergavemogelijkheden gelden alleen voor DSO-LV en een eventuele eigen viewer van het bevoegd gezag, niet op overheid.nl</w:t>
      </w:r>
    </w:p>
    <w:p w14:paraId="0304BA6D" w14:textId="77777777" w:rsidR="00C34A7B" w:rsidRDefault="00590129" w:rsidP="00C34A7B">
      <w:pPr>
        <w:pStyle w:val="Kop5"/>
      </w:pPr>
      <w:bookmarkStart w:id="338" w:name="_Toc38308110"/>
      <w:r>
        <w:t>Definitie</w:t>
      </w:r>
      <w:bookmarkEnd w:id="338"/>
    </w:p>
    <w:p w14:paraId="15EC8444" w14:textId="0C84300A" w:rsidR="00C34A7B" w:rsidRDefault="00590129" w:rsidP="00C34A7B">
      <w:r>
        <w:t>Het objecttype Kaart is het object waarmee een bevoegd gezag aan kan geven dat de Locaties en IMOW-objecten behorend bij een specifieke Juridische regel respectievelijk een specifiek Tekstdeel moeten worden weergegeven op een specifieke kaart</w:t>
      </w:r>
    </w:p>
    <w:p w14:paraId="66953297" w14:textId="77777777" w:rsidR="00C34A7B" w:rsidRDefault="00590129" w:rsidP="00C34A7B">
      <w:pPr>
        <w:pStyle w:val="Kop5"/>
      </w:pPr>
      <w:bookmarkStart w:id="339" w:name="_Toc38308111"/>
      <w:r>
        <w:t>Doel</w:t>
      </w:r>
      <w:bookmarkEnd w:id="339"/>
    </w:p>
    <w:p w14:paraId="43121ECE" w14:textId="50D9B78C" w:rsidR="00C34A7B" w:rsidRDefault="00590129" w:rsidP="00C34A7B">
      <w:r>
        <w:t xml:space="preserve">Het doel van het objecttype Kaart is het kunnen genereren van een kaart </w:t>
      </w:r>
      <w:r w:rsidRPr="002A24E5">
        <w:t xml:space="preserve">waarop </w:t>
      </w:r>
      <w:r>
        <w:t xml:space="preserve">de </w:t>
      </w:r>
      <w:r w:rsidRPr="002A24E5">
        <w:t xml:space="preserve">Locaties en IMOW-objecten worden weergegeven die horen bij </w:t>
      </w:r>
      <w:r>
        <w:t xml:space="preserve">één of meer bepaalde Juridische regels of </w:t>
      </w:r>
      <w:r w:rsidRPr="002A24E5">
        <w:t xml:space="preserve">Tekstdelen </w:t>
      </w:r>
      <w:r>
        <w:t>zodat die in samenhang kunnen worden getoond.</w:t>
      </w:r>
    </w:p>
    <w:p w14:paraId="3EBB7E38" w14:textId="77777777" w:rsidR="00C34A7B" w:rsidRDefault="00590129" w:rsidP="00C34A7B">
      <w:pPr>
        <w:pStyle w:val="Kop5"/>
      </w:pPr>
      <w:bookmarkStart w:id="340" w:name="_Toc38308112"/>
      <w:r>
        <w:lastRenderedPageBreak/>
        <w:t>Norm</w:t>
      </w:r>
      <w:bookmarkEnd w:id="340"/>
    </w:p>
    <w:p w14:paraId="776E5349" w14:textId="63ACE81E" w:rsidR="00C34A7B" w:rsidRPr="00037D86" w:rsidRDefault="00590129" w:rsidP="00C34A7B">
      <w:pPr>
        <w:pStyle w:val="Figuur"/>
      </w:pPr>
      <w:r>
        <w:rPr>
          <w:noProof/>
        </w:rPr>
        <w:drawing>
          <wp:inline distT="0" distB="0" distL="0" distR="0" wp14:anchorId="7B51B976" wp14:editId="1D988951">
            <wp:extent cx="5400040" cy="6069966"/>
            <wp:effectExtent l="0" t="0" r="0" b="0"/>
            <wp:docPr id="247811832"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r w:rsidRPr="002B3386" w:rsidDel="002B3386">
        <w:t xml:space="preserve"> </w:t>
      </w:r>
    </w:p>
    <w:p w14:paraId="12D02183" w14:textId="549CDB3C" w:rsidR="00C34A7B" w:rsidRPr="000F7479" w:rsidRDefault="00590129" w:rsidP="00C34A7B">
      <w:pPr>
        <w:pStyle w:val="Figuurbijschrift"/>
      </w:pPr>
      <w:r>
        <w:t>Uitsnede uit IMOW-diagram voor objecttype Kaart</w:t>
      </w:r>
    </w:p>
    <w:p w14:paraId="39E5F892" w14:textId="3D626BB4" w:rsidR="00C34A7B" w:rsidRDefault="00590129" w:rsidP="00C34A7B">
      <w:r>
        <w:t>Kaart kent de volgende attributen:</w:t>
      </w:r>
    </w:p>
    <w:p w14:paraId="1007EB6C" w14:textId="5007A6A2" w:rsidR="00C34A7B" w:rsidRDefault="00590129" w:rsidP="00C34A7B">
      <w:pPr>
        <w:pStyle w:val="Opsommingtekens1"/>
      </w:pPr>
      <w:r w:rsidRPr="0014301D">
        <w:rPr>
          <w:i/>
          <w:iCs/>
        </w:rPr>
        <w:t>identificatie</w:t>
      </w:r>
      <w:r>
        <w:t xml:space="preserve">: </w:t>
      </w:r>
      <w:r w:rsidRPr="000361CE">
        <w:t>de unieke identificatie waaronder elk object van dit type bekend is. Identificatie conform datatype NEN3610-ID. Verplicht attribuut. Komt 1 keer voor.</w:t>
      </w:r>
    </w:p>
    <w:p w14:paraId="2C9C817F" w14:textId="6DE8ED22" w:rsidR="00C34A7B" w:rsidRDefault="00590129" w:rsidP="00C34A7B">
      <w:pPr>
        <w:pStyle w:val="Opsommingtekens1"/>
      </w:pPr>
      <w:r w:rsidRPr="0014301D">
        <w:rPr>
          <w:i/>
          <w:iCs/>
        </w:rPr>
        <w:t>naam</w:t>
      </w:r>
      <w:r>
        <w:t xml:space="preserve">: </w:t>
      </w:r>
      <w:r w:rsidRPr="00AE70A1">
        <w:t xml:space="preserve">de naam van de </w:t>
      </w:r>
      <w:r>
        <w:t>kaart</w:t>
      </w:r>
      <w:r w:rsidRPr="00AE70A1">
        <w:t xml:space="preserve">. </w:t>
      </w:r>
      <w:r w:rsidRPr="00C85AB1">
        <w:t>Het bevoegd gezag is vrij in de keuze van de naam.</w:t>
      </w:r>
      <w:r>
        <w:t xml:space="preserve"> </w:t>
      </w:r>
      <w:r w:rsidRPr="00AE70A1">
        <w:t>Verplicht attribuut. Komt 1 keer voor.</w:t>
      </w:r>
    </w:p>
    <w:p w14:paraId="38F02B70" w14:textId="63BE804F" w:rsidR="00C34A7B" w:rsidRDefault="00590129" w:rsidP="00C34A7B">
      <w:pPr>
        <w:pStyle w:val="Opsommingtekens1"/>
      </w:pPr>
      <w:r>
        <w:rPr>
          <w:i/>
          <w:iCs/>
        </w:rPr>
        <w:t>nummer</w:t>
      </w:r>
      <w:r w:rsidRPr="0014301D">
        <w:t>:</w:t>
      </w:r>
      <w:r>
        <w:t xml:space="preserve"> het nummer van de kaart. Door het bevoegd gezag te kiezen. </w:t>
      </w:r>
      <w:r w:rsidRPr="007D77AA">
        <w:t>Verplicht attribuut. Komt 1 keer voor.</w:t>
      </w:r>
    </w:p>
    <w:p w14:paraId="35C79EB2" w14:textId="01729CA5" w:rsidR="00C34A7B" w:rsidRDefault="00590129" w:rsidP="00C34A7B">
      <w:pPr>
        <w:pStyle w:val="Opsommingtekens1"/>
      </w:pPr>
      <w:r w:rsidRPr="0014301D">
        <w:rPr>
          <w:i/>
          <w:iCs/>
        </w:rPr>
        <w:t>uitsnede</w:t>
      </w:r>
      <w:r>
        <w:rPr>
          <w:i/>
          <w:iCs/>
        </w:rPr>
        <w:t>:</w:t>
      </w:r>
      <w:r>
        <w:t xml:space="preserve"> de ligging van de kaart. </w:t>
      </w:r>
      <w:r w:rsidRPr="004C5A33">
        <w:t>Verplicht attribuut. Komt 1 keer voor.</w:t>
      </w:r>
      <w:r>
        <w:t xml:space="preserve"> Het attribuut </w:t>
      </w:r>
      <w:r w:rsidRPr="0014301D">
        <w:rPr>
          <w:i/>
          <w:iCs/>
        </w:rPr>
        <w:t>uitsnede</w:t>
      </w:r>
      <w:r>
        <w:rPr>
          <w:i/>
          <w:iCs/>
        </w:rPr>
        <w:t xml:space="preserve"> </w:t>
      </w:r>
      <w:r>
        <w:t>wordt ingevuld met de gegevensgroep Kaartextent die de volgende attributen kent:</w:t>
      </w:r>
    </w:p>
    <w:p w14:paraId="7CD34F02" w14:textId="3666E71D" w:rsidR="00C34A7B" w:rsidRDefault="00590129" w:rsidP="00C34A7B">
      <w:pPr>
        <w:pStyle w:val="Opsommingtekens2"/>
      </w:pPr>
      <w:r>
        <w:lastRenderedPageBreak/>
        <w:t>minX: de laagste X-coördinaat, bepaalt de linkergrens van de kaart.</w:t>
      </w:r>
      <w:r w:rsidRPr="000E6884">
        <w:t xml:space="preserve"> Verplicht attribuut. Komt 1 keer voor.</w:t>
      </w:r>
    </w:p>
    <w:p w14:paraId="7BF7E4A7" w14:textId="3D660378" w:rsidR="00C34A7B" w:rsidRDefault="00590129" w:rsidP="00C34A7B">
      <w:pPr>
        <w:pStyle w:val="Opsommingtekens2"/>
      </w:pPr>
      <w:r>
        <w:t>minY: de laagste Y-coördinaat, bepaalt de ondergrens van de kaart.</w:t>
      </w:r>
      <w:r w:rsidRPr="000E6884">
        <w:t xml:space="preserve"> Verplicht attribuut. Komt 1 keer voor.</w:t>
      </w:r>
    </w:p>
    <w:p w14:paraId="6E91D302" w14:textId="00A68749" w:rsidR="00C34A7B" w:rsidRPr="00AA63E5" w:rsidRDefault="00590129" w:rsidP="00C34A7B">
      <w:pPr>
        <w:pStyle w:val="Opsommingtekens2"/>
      </w:pPr>
      <w:r w:rsidRPr="00AA63E5">
        <w:t xml:space="preserve">maxX: </w:t>
      </w:r>
      <w:r>
        <w:t>de</w:t>
      </w:r>
      <w:r w:rsidRPr="00AA63E5">
        <w:t xml:space="preserve"> hoogste X-coördinaat</w:t>
      </w:r>
      <w:r>
        <w:t>,</w:t>
      </w:r>
      <w:r w:rsidRPr="00AA63E5">
        <w:t xml:space="preserve"> </w:t>
      </w:r>
      <w:r w:rsidRPr="00EC2C85">
        <w:t>bepaalt</w:t>
      </w:r>
      <w:r>
        <w:t xml:space="preserve"> </w:t>
      </w:r>
      <w:r w:rsidRPr="00AA63E5">
        <w:t>de rechtergrens van de kaart.</w:t>
      </w:r>
      <w:r w:rsidRPr="000E6884">
        <w:t xml:space="preserve"> Verplicht attribuut. Komt 1 keer voor.</w:t>
      </w:r>
    </w:p>
    <w:p w14:paraId="3527E55C" w14:textId="0E100741" w:rsidR="00C34A7B" w:rsidRDefault="00590129" w:rsidP="00C34A7B">
      <w:pPr>
        <w:pStyle w:val="Opsommingtekens2"/>
      </w:pPr>
      <w:r>
        <w:t xml:space="preserve">maxY: de hoogste Y-coördinaat, </w:t>
      </w:r>
      <w:r w:rsidRPr="00EC2C85">
        <w:t>bepaalt</w:t>
      </w:r>
      <w:r>
        <w:t xml:space="preserve"> de bovengrens van de kaart.</w:t>
      </w:r>
      <w:r w:rsidRPr="000E6884">
        <w:t xml:space="preserve"> Verplicht attribuut. Komt 1 keer voor.</w:t>
      </w:r>
    </w:p>
    <w:p w14:paraId="53E8D7FE" w14:textId="3D661BC5" w:rsidR="00C34A7B" w:rsidRDefault="00590129" w:rsidP="00C34A7B">
      <w:pPr>
        <w:pStyle w:val="Opsommingtekens1"/>
      </w:pPr>
      <w:r>
        <w:rPr>
          <w:i/>
          <w:iCs/>
        </w:rPr>
        <w:t>k</w:t>
      </w:r>
      <w:r w:rsidRPr="0034407E">
        <w:rPr>
          <w:i/>
          <w:iCs/>
        </w:rPr>
        <w:t>aartlagen</w:t>
      </w:r>
      <w:r>
        <w:t>: de verwijzing van een specifieke Kaart naar (de identificatie van) de kaartlagen die deze kaart vormen. Verplicht attribuut. Komt 1 of meerdere keren voor.</w:t>
      </w:r>
    </w:p>
    <w:p w14:paraId="0B3FE4C4" w14:textId="5592D0CB" w:rsidR="00C34A7B" w:rsidRDefault="00C34A7B" w:rsidP="00C34A7B"/>
    <w:p w14:paraId="7C60CE9D" w14:textId="39E6D529" w:rsidR="00C34A7B" w:rsidRDefault="00590129" w:rsidP="00C34A7B">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C34A7B" w:rsidRDefault="00C34A7B" w:rsidP="00C34A7B"/>
    <w:p w14:paraId="02ED2422" w14:textId="5B2DD589" w:rsidR="00C34A7B" w:rsidRDefault="00590129" w:rsidP="00C34A7B">
      <w:r w:rsidRPr="002867A1">
        <w:t>Kaart</w:t>
      </w:r>
      <w:r>
        <w:t xml:space="preserve"> </w:t>
      </w:r>
      <w:r w:rsidRPr="002867A1">
        <w:t>kent geen waardelijsten</w:t>
      </w:r>
      <w:r>
        <w:t xml:space="preserve"> en geen constraints</w:t>
      </w:r>
      <w:r w:rsidRPr="002867A1">
        <w:t>.</w:t>
      </w:r>
    </w:p>
    <w:p w14:paraId="467DC4CB" w14:textId="77777777" w:rsidR="00C34A7B" w:rsidRDefault="00590129" w:rsidP="00C34A7B">
      <w:pPr>
        <w:pStyle w:val="Kop5"/>
      </w:pPr>
      <w:bookmarkStart w:id="341" w:name="_Toc38308113"/>
      <w:r>
        <w:t>Toelichting op de norm</w:t>
      </w:r>
      <w:bookmarkEnd w:id="341"/>
    </w:p>
    <w:p w14:paraId="61F36BB9" w14:textId="5C8BB707" w:rsidR="00C34A7B" w:rsidRPr="00567F32" w:rsidRDefault="00590129" w:rsidP="00C34A7B">
      <w:r w:rsidRPr="0034407E">
        <w:rPr>
          <w:i/>
          <w:iCs/>
        </w:rPr>
        <w:t>kaartuitsnede</w:t>
      </w:r>
      <w:r>
        <w:t xml:space="preserve">: met het attribuut </w:t>
      </w:r>
      <w:r w:rsidRPr="0034407E">
        <w:rPr>
          <w:i/>
          <w:iCs/>
        </w:rPr>
        <w:t>kaartuitsnede</w:t>
      </w:r>
      <w:r>
        <w:t xml:space="preserve"> kan het bevoegd gezag de exacte grenzen van een specifieke kaart aangeven. DSO-LV kan dit gebruiken in de weergave. </w:t>
      </w:r>
    </w:p>
    <w:p w14:paraId="634A1627" w14:textId="026984BC" w:rsidR="00C34A7B" w:rsidRPr="00567F32" w:rsidRDefault="00590129" w:rsidP="00C34A7B">
      <w:r w:rsidRPr="0034407E">
        <w:rPr>
          <w:i/>
          <w:iCs/>
        </w:rPr>
        <w:t>kaartlagen</w:t>
      </w:r>
      <w:r>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34407E">
        <w:rPr>
          <w:i/>
          <w:iCs/>
        </w:rPr>
        <w:t>niveau</w:t>
      </w:r>
      <w:r>
        <w:t xml:space="preserve"> van het object Kaartlaag.</w:t>
      </w:r>
    </w:p>
    <w:p w14:paraId="1272652A" w14:textId="680198F5" w:rsidR="00C34A7B" w:rsidRDefault="00590129" w:rsidP="00C34A7B">
      <w:pPr>
        <w:pStyle w:val="Kop4"/>
      </w:pPr>
      <w:bookmarkStart w:id="342" w:name="_Ref_aed587908657563df89a0aa82a98a36f_1"/>
      <w:bookmarkStart w:id="343" w:name="_Toc38308114"/>
      <w:r>
        <w:t>Objecttype Kaartlaag</w:t>
      </w:r>
      <w:bookmarkEnd w:id="342"/>
      <w:bookmarkEnd w:id="343"/>
    </w:p>
    <w:p w14:paraId="0CBB6144" w14:textId="77777777" w:rsidR="00C34A7B" w:rsidRDefault="00590129" w:rsidP="00C34A7B">
      <w:pPr>
        <w:pStyle w:val="Kop5"/>
      </w:pPr>
      <w:bookmarkStart w:id="344" w:name="_Toc38308115"/>
      <w:r w:rsidRPr="00D60BFF">
        <w:t>Toelichting op de toepassing</w:t>
      </w:r>
      <w:bookmarkEnd w:id="344"/>
    </w:p>
    <w:p w14:paraId="0B8F3543" w14:textId="418A6E08" w:rsidR="00C34A7B" w:rsidRDefault="00590129" w:rsidP="00C34A7B">
      <w:r>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0FFB10BA" w14:textId="77777777" w:rsidR="00C34A7B" w:rsidRDefault="00590129" w:rsidP="00C34A7B">
      <w:pPr>
        <w:pStyle w:val="Kop5"/>
      </w:pPr>
      <w:bookmarkStart w:id="345" w:name="_Toc38308116"/>
      <w:r>
        <w:t>Definitie</w:t>
      </w:r>
      <w:bookmarkEnd w:id="345"/>
    </w:p>
    <w:p w14:paraId="2DBD6AB1" w14:textId="5EDBFC9A" w:rsidR="00C34A7B" w:rsidRDefault="00590129" w:rsidP="00C34A7B">
      <w:r>
        <w:t>Kaartlaag is h</w:t>
      </w:r>
      <w:r w:rsidRPr="008A7D55">
        <w:t xml:space="preserve">et objecttype </w:t>
      </w:r>
      <w:r>
        <w:t>waarmee de lagen worden gedefinieerd waaruit een kaart wordt opgebouwd.</w:t>
      </w:r>
    </w:p>
    <w:p w14:paraId="56B2C7D7" w14:textId="77777777" w:rsidR="00C34A7B" w:rsidRDefault="00590129" w:rsidP="00C34A7B">
      <w:pPr>
        <w:pStyle w:val="Kop5"/>
      </w:pPr>
      <w:bookmarkStart w:id="346" w:name="_Toc38308117"/>
      <w:r>
        <w:t>Doel</w:t>
      </w:r>
      <w:bookmarkEnd w:id="346"/>
    </w:p>
    <w:p w14:paraId="23A95E25" w14:textId="7A5020A6" w:rsidR="00C34A7B" w:rsidRDefault="00590129" w:rsidP="00C34A7B">
      <w:r>
        <w:t xml:space="preserve">Doel van het objecttype Kaartlaag is om het mogelijk te maken dat een kaart kan worden </w:t>
      </w:r>
      <w:r w:rsidRPr="000A1070">
        <w:t xml:space="preserve">opgebouwd </w:t>
      </w:r>
      <w:r>
        <w:t>uit verschillende, door het bevoegd gezag te kiezen lagen en dat geselecteerd kan worden welke informatie van een kaart wordt weergegeven.</w:t>
      </w:r>
    </w:p>
    <w:p w14:paraId="338D7F85" w14:textId="77777777" w:rsidR="00C34A7B" w:rsidRDefault="00590129" w:rsidP="00C34A7B">
      <w:pPr>
        <w:pStyle w:val="Kop5"/>
      </w:pPr>
      <w:bookmarkStart w:id="347" w:name="_Toc38308118"/>
      <w:r>
        <w:lastRenderedPageBreak/>
        <w:t>Norm</w:t>
      </w:r>
      <w:bookmarkEnd w:id="347"/>
    </w:p>
    <w:p w14:paraId="7F1432E7" w14:textId="38C083B8" w:rsidR="00C34A7B" w:rsidRDefault="00590129" w:rsidP="00C34A7B">
      <w:pPr>
        <w:pStyle w:val="Figuur"/>
      </w:pPr>
      <w:r>
        <w:rPr>
          <w:noProof/>
        </w:rPr>
        <w:drawing>
          <wp:inline distT="0" distB="0" distL="0" distR="0" wp14:anchorId="4C89FB97" wp14:editId="45ED0598">
            <wp:extent cx="5400040" cy="6069966"/>
            <wp:effectExtent l="0" t="0" r="0" b="0"/>
            <wp:docPr id="1932219064"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p>
    <w:p w14:paraId="1F0DAB4B" w14:textId="378C31B7" w:rsidR="00C34A7B" w:rsidRPr="00A37F55" w:rsidRDefault="00590129" w:rsidP="00C34A7B">
      <w:pPr>
        <w:pStyle w:val="Figuurbijschrift"/>
      </w:pPr>
      <w:r>
        <w:t>Uitsnede uit IMOW-diagram voor objecttype Kaartlaag</w:t>
      </w:r>
    </w:p>
    <w:p w14:paraId="5661CF22" w14:textId="72EEB764" w:rsidR="00C34A7B" w:rsidRDefault="00590129" w:rsidP="00C34A7B">
      <w:r>
        <w:t>Kaartlaag kent de volgende attributen:</w:t>
      </w:r>
    </w:p>
    <w:p w14:paraId="1DC3DF06" w14:textId="56466EA2" w:rsidR="00C34A7B" w:rsidRDefault="00590129" w:rsidP="00C34A7B">
      <w:pPr>
        <w:pStyle w:val="Opsommingtekens1"/>
      </w:pPr>
      <w:r w:rsidRPr="00D26E6F">
        <w:rPr>
          <w:i/>
        </w:rPr>
        <w:t>identificatie</w:t>
      </w:r>
      <w:r>
        <w:t xml:space="preserve">: </w:t>
      </w:r>
      <w:r w:rsidRPr="007B4C00">
        <w:t>de unieke identificatie waaronder elk object van dit type bekend is. Identificatie conform datatype NEN3610-ID. Verplicht attribuut. Komt 1 keer voor.</w:t>
      </w:r>
    </w:p>
    <w:p w14:paraId="19A0484E" w14:textId="20861525" w:rsidR="00C34A7B" w:rsidRDefault="00590129" w:rsidP="00C34A7B">
      <w:pPr>
        <w:pStyle w:val="Opsommingtekens1"/>
      </w:pPr>
      <w:r w:rsidRPr="00D26E6F">
        <w:rPr>
          <w:i/>
        </w:rPr>
        <w:t>naam</w:t>
      </w:r>
      <w:r>
        <w:t xml:space="preserve">: </w:t>
      </w:r>
      <w:r w:rsidRPr="008F6CED">
        <w:t xml:space="preserve">de naam van </w:t>
      </w:r>
      <w:r>
        <w:t>de K</w:t>
      </w:r>
      <w:r w:rsidRPr="008F6CED">
        <w:t>aart</w:t>
      </w:r>
      <w:r>
        <w:t>laag</w:t>
      </w:r>
      <w:r w:rsidRPr="008F6CED">
        <w:t xml:space="preserve">. </w:t>
      </w:r>
      <w:r w:rsidRPr="00F05C43">
        <w:t xml:space="preserve">Het bevoegd gezag is vrij in de keuze van de naam. </w:t>
      </w:r>
      <w:r>
        <w:t>Optioneel</w:t>
      </w:r>
      <w:r w:rsidRPr="008F6CED">
        <w:t xml:space="preserve"> attribuut. Komt </w:t>
      </w:r>
      <w:r>
        <w:t xml:space="preserve">0 of </w:t>
      </w:r>
      <w:r w:rsidRPr="008F6CED">
        <w:t>1 keer voor.</w:t>
      </w:r>
    </w:p>
    <w:p w14:paraId="744F94BD" w14:textId="1DAAFB49" w:rsidR="00C34A7B" w:rsidRDefault="00590129" w:rsidP="00C34A7B">
      <w:pPr>
        <w:pStyle w:val="Opsommingtekens1"/>
      </w:pPr>
      <w:r w:rsidRPr="00D26E6F">
        <w:rPr>
          <w:i/>
        </w:rPr>
        <w:t>niveau</w:t>
      </w:r>
      <w:r>
        <w:t>: de plaats van een specifieke Kaartlaag in de volgorde van Kaartlagen waarmee een Kaart moet worden opgebouwd. Verplicht attribuut. Komt 1 keer voor. Wordt vastgelegd door middel van een positief geheel getal.</w:t>
      </w:r>
    </w:p>
    <w:p w14:paraId="19F704DB" w14:textId="5FB86262" w:rsidR="00C34A7B" w:rsidRDefault="00590129" w:rsidP="00C34A7B">
      <w:pPr>
        <w:pStyle w:val="Opsommingtekens1"/>
      </w:pPr>
      <w:r w:rsidRPr="00EC509B">
        <w:rPr>
          <w:i/>
        </w:rPr>
        <w:lastRenderedPageBreak/>
        <w:t>gebiedsaanwijzing</w:t>
      </w:r>
      <w:r>
        <w:rPr>
          <w:i/>
          <w:iCs/>
        </w:rPr>
        <w:t>weergave</w:t>
      </w:r>
      <w:r>
        <w:t xml:space="preserve">: de verwijzing van een specifieke Kaartlaag naar (de </w:t>
      </w:r>
      <w:r w:rsidRPr="00C1373B">
        <w:t xml:space="preserve">identificatie van) een </w:t>
      </w:r>
      <w:r>
        <w:t xml:space="preserve">Gebiedsaanwijzing die </w:t>
      </w:r>
      <w:r w:rsidRPr="0048504D">
        <w:t>op de kaartlaag</w:t>
      </w:r>
      <w:r>
        <w:t xml:space="preserve"> weergegeven dient te worden. Optioneel attribuut. Komt zo vaak voor als gewenst.</w:t>
      </w:r>
    </w:p>
    <w:p w14:paraId="34821189" w14:textId="34D9259A" w:rsidR="00C34A7B" w:rsidRDefault="00590129" w:rsidP="00C34A7B">
      <w:pPr>
        <w:pStyle w:val="Opsommingtekens1"/>
      </w:pPr>
      <w:r>
        <w:rPr>
          <w:i/>
        </w:rPr>
        <w:t>n</w:t>
      </w:r>
      <w:r w:rsidRPr="00EC509B">
        <w:rPr>
          <w:i/>
        </w:rPr>
        <w:t>orm</w:t>
      </w:r>
      <w:r>
        <w:rPr>
          <w:i/>
          <w:iCs/>
        </w:rPr>
        <w:t>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Omgevingsnorm of Omgevingswaarde </w:t>
      </w:r>
      <w:r w:rsidRPr="0009079F">
        <w:t xml:space="preserve">die </w:t>
      </w:r>
      <w:r w:rsidRPr="000929D0">
        <w:t>op de kaartlaag</w:t>
      </w:r>
      <w:r>
        <w:t xml:space="preserve"> </w:t>
      </w:r>
      <w:r w:rsidRPr="00992EE2">
        <w:t>weergegeven</w:t>
      </w:r>
      <w:r>
        <w:t xml:space="preserve"> </w:t>
      </w:r>
      <w:r w:rsidRPr="0009079F">
        <w:t>dient te worden.</w:t>
      </w:r>
      <w:r w:rsidRPr="00E750A7">
        <w:t xml:space="preserve"> Optioneel attribuut. Komt zo vaak voor als gewenst.</w:t>
      </w:r>
    </w:p>
    <w:p w14:paraId="1C9E4E16" w14:textId="58B2A0E0" w:rsidR="00C34A7B" w:rsidRDefault="00590129" w:rsidP="00C34A7B">
      <w:pPr>
        <w:pStyle w:val="Opsommingtekens1"/>
      </w:pPr>
      <w:r w:rsidRPr="00EC509B">
        <w:rPr>
          <w:i/>
          <w:iCs/>
        </w:rPr>
        <w:t>activiteit</w:t>
      </w:r>
      <w:r>
        <w:rPr>
          <w:i/>
          <w:iCs/>
        </w:rPr>
        <w:t>locatieweergave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ActiviteitLocatieaanduiding </w:t>
      </w:r>
      <w:r w:rsidRPr="0009079F">
        <w:t xml:space="preserve">die </w:t>
      </w:r>
      <w:r w:rsidRPr="0062254F">
        <w:t>op de kaartlaag</w:t>
      </w:r>
      <w:r>
        <w:t xml:space="preserve"> </w:t>
      </w:r>
      <w:r w:rsidRPr="00EC570F">
        <w:t>weergegeven</w:t>
      </w:r>
      <w:r>
        <w:t xml:space="preserve"> </w:t>
      </w:r>
      <w:r w:rsidRPr="0009079F">
        <w:t>dient te worden.</w:t>
      </w:r>
      <w:r>
        <w:t xml:space="preserve"> </w:t>
      </w:r>
      <w:r w:rsidRPr="00E750A7">
        <w:t>Optioneel attribuut. Komt zo vaak voor als gewenst.</w:t>
      </w:r>
    </w:p>
    <w:p w14:paraId="46DF75A0" w14:textId="21AB1267" w:rsidR="00C34A7B" w:rsidRDefault="00C34A7B" w:rsidP="00C34A7B"/>
    <w:p w14:paraId="3AEDCBB1" w14:textId="4ADB1BB4" w:rsidR="00C34A7B" w:rsidRPr="00A555C7" w:rsidRDefault="00590129" w:rsidP="00C34A7B">
      <w:r w:rsidRPr="00B249A2">
        <w:t>Kaart</w:t>
      </w:r>
      <w:r>
        <w:t>laag</w:t>
      </w:r>
      <w:r w:rsidRPr="00B249A2">
        <w:t xml:space="preserve"> kent geen waardelijsten en geen constraints.</w:t>
      </w:r>
    </w:p>
    <w:p w14:paraId="01541F93" w14:textId="470B38C5" w:rsidR="00C34A7B" w:rsidRDefault="00590129" w:rsidP="00C34A7B">
      <w:pPr>
        <w:pStyle w:val="Kop5"/>
      </w:pPr>
      <w:bookmarkStart w:id="348" w:name="_Toc38308119"/>
      <w:r>
        <w:t>Toelichting op de norm</w:t>
      </w:r>
      <w:bookmarkEnd w:id="348"/>
    </w:p>
    <w:p w14:paraId="134C042D" w14:textId="0525FC09" w:rsidR="00C34A7B" w:rsidRDefault="00590129" w:rsidP="00C34A7B">
      <w:pPr>
        <w:pStyle w:val="Opsommingtekens1"/>
      </w:pPr>
      <w:r w:rsidRPr="00C06E4D">
        <w:rPr>
          <w:i/>
          <w:iCs/>
        </w:rPr>
        <w:t>niveau</w:t>
      </w:r>
      <w:r>
        <w:t xml:space="preserve">: het niveau bepaalt de volgorde waarin de kaartlagen worden opgebouwd. Niveau 1 is de onderste Kaartlaag, de hier </w:t>
      </w:r>
      <w:r w:rsidR="00B51546">
        <w:t>op volgende</w:t>
      </w:r>
      <w:r>
        <w:t xml:space="preserve"> kaartlagen worden daarboven geprojecteerd.</w:t>
      </w:r>
    </w:p>
    <w:p w14:paraId="491238A9" w14:textId="5560D389" w:rsidR="00C34A7B" w:rsidRDefault="00590129" w:rsidP="00C34A7B">
      <w:pPr>
        <w:pStyle w:val="Opsommingtekens1"/>
      </w:pPr>
      <w:r w:rsidRPr="00C06E4D">
        <w:rPr>
          <w:i/>
          <w:iCs/>
        </w:rPr>
        <w:t>activiteitlocatieweergave</w:t>
      </w:r>
      <w:r>
        <w:t xml:space="preserve">, </w:t>
      </w:r>
      <w:r w:rsidRPr="00C06E4D">
        <w:rPr>
          <w:i/>
          <w:iCs/>
        </w:rPr>
        <w:t>gebiedsaanwijzingweergave</w:t>
      </w:r>
      <w:r>
        <w:t xml:space="preserve">, </w:t>
      </w:r>
      <w:r w:rsidRPr="00C06E4D">
        <w:rPr>
          <w:i/>
          <w:iCs/>
        </w:rPr>
        <w:t>normweergave</w:t>
      </w:r>
      <w:r>
        <w:t xml:space="preserve">: de attributen die de verwijzing bevatten van de Kaartlaag </w:t>
      </w:r>
      <w:r w:rsidRPr="00CB2ECE">
        <w:t xml:space="preserve">naar de identificatie van </w:t>
      </w:r>
      <w:r>
        <w:t>een</w:t>
      </w:r>
      <w:r w:rsidRPr="00CB2ECE">
        <w:t xml:space="preserve"> specifieke Activiteit</w:t>
      </w:r>
      <w:r>
        <w:t>Locatieaanduiding</w:t>
      </w:r>
      <w:r w:rsidRPr="00CB2ECE">
        <w:t>, Gebiedsaanwijzing, Omgevingswaarde of Omgevingsnorm</w:t>
      </w:r>
      <w:r>
        <w:t xml:space="preserve">. Dit attribuut geeft aan welke van die objecten moet worden weergegeven op een bepaalde kaartlaag. Wanneer bij de specifieke </w:t>
      </w:r>
      <w:r w:rsidRPr="00C6049E">
        <w:t>ActiviteitLocatieaanduiding, Gebiedsaanwijzing, Omgevingswaarde of Omgevingsnorm</w:t>
      </w:r>
      <w:r>
        <w:t xml:space="preserve"> het </w:t>
      </w:r>
      <w:r w:rsidRPr="00C6049E">
        <w:t xml:space="preserve">attribuut </w:t>
      </w:r>
      <w:r w:rsidRPr="00C06E4D">
        <w:rPr>
          <w:i/>
          <w:iCs/>
        </w:rPr>
        <w:t>specifiekeSymbolisatie</w:t>
      </w:r>
      <w:r w:rsidRPr="00C6049E">
        <w:t xml:space="preserve"> gevuld is</w:t>
      </w:r>
      <w:r>
        <w:t xml:space="preserve">, wordt het object op de kaartlaag weergegeven met de door het bevoegd gezag gekozen symbolisatie. Wanneer het </w:t>
      </w:r>
      <w:r w:rsidRPr="00723F1B">
        <w:t xml:space="preserve">attribuut </w:t>
      </w:r>
      <w:r w:rsidRPr="00C06E4D">
        <w:rPr>
          <w:i/>
          <w:iCs/>
        </w:rPr>
        <w:t>specifiekeSymbolisatie</w:t>
      </w:r>
      <w:r w:rsidRPr="00723F1B">
        <w:t xml:space="preserve"> </w:t>
      </w:r>
      <w:r>
        <w:t xml:space="preserve">niet </w:t>
      </w:r>
      <w:r w:rsidRPr="00723F1B">
        <w:t>gevuld is, wordt het object op de kaartlaag weergegeven met</w:t>
      </w:r>
      <w:r>
        <w:t xml:space="preserve"> de standaardweergave van de </w:t>
      </w:r>
      <w:r w:rsidRPr="004E5945">
        <w:t xml:space="preserve">groep </w:t>
      </w:r>
      <w:r>
        <w:t>die bij het specifieke object is aangegeven.</w:t>
      </w:r>
    </w:p>
    <w:p w14:paraId="7793EF91" w14:textId="77777777" w:rsidR="00C34A7B" w:rsidRDefault="00C34A7B" w:rsidP="00C34A7B"/>
    <w:p w14:paraId="7517C9EC" w14:textId="0E6FF197" w:rsidR="00C34A7B" w:rsidRPr="0047317F" w:rsidRDefault="00590129" w:rsidP="00C34A7B">
      <w:r>
        <w:t xml:space="preserve">Kaartlaag kent geen waardelijsten </w:t>
      </w:r>
      <w:r w:rsidRPr="002867A1">
        <w:t>en geen constraints</w:t>
      </w:r>
      <w:r>
        <w:t>.</w:t>
      </w:r>
    </w:p>
    <w:p w14:paraId="4E74A304" w14:textId="1B7460B4" w:rsidR="00C34A7B" w:rsidRDefault="00590129" w:rsidP="00C34A7B">
      <w:pPr>
        <w:pStyle w:val="Kop3"/>
      </w:pPr>
      <w:bookmarkStart w:id="349" w:name="_Toc38308120"/>
      <w:r>
        <w:t>Het niveau van annoteren</w:t>
      </w:r>
      <w:bookmarkEnd w:id="349"/>
    </w:p>
    <w:p w14:paraId="7123AD63" w14:textId="07D7609C" w:rsidR="00C34A7B" w:rsidRPr="00EB0E3A" w:rsidRDefault="00590129" w:rsidP="00C34A7B">
      <w:r>
        <w:t xml:space="preserve">Een annotatie met een IMOW-object kan -in inhoudelijke zin- betrekking hebben </w:t>
      </w:r>
      <w:r w:rsidRPr="00EA5D01">
        <w:t xml:space="preserve">op een hele Regeltekst </w:t>
      </w:r>
      <w:r>
        <w:t xml:space="preserve">respectievelijk een hele Divisie, </w:t>
      </w:r>
      <w:r w:rsidRPr="00EA5D01">
        <w:t xml:space="preserve">of </w:t>
      </w:r>
      <w:r>
        <w:t xml:space="preserve">alleen op </w:t>
      </w:r>
      <w:r w:rsidRPr="00EA5D01">
        <w:t xml:space="preserve">een Juridische regel </w:t>
      </w:r>
      <w:r w:rsidRPr="00372216">
        <w:t>een Tekstdeel</w:t>
      </w:r>
      <w:r w:rsidRPr="00EA5D01">
        <w:t xml:space="preserve">, </w:t>
      </w:r>
      <w:r>
        <w:t xml:space="preserve">en indien gewenst zelfs </w:t>
      </w:r>
      <w:r w:rsidRPr="00EA5D01">
        <w:t>op een onderdeel daarvan.</w:t>
      </w:r>
      <w:r>
        <w:t xml:space="preserve"> In de technische uitwerking worden annotaties gepositioneerd op het niveau van Regeltekst </w:t>
      </w:r>
      <w:r w:rsidRPr="00A2302D">
        <w:t xml:space="preserve">respectievelijk </w:t>
      </w:r>
      <w:r>
        <w:t xml:space="preserve">Divisie: iedere annotatie verwijst </w:t>
      </w:r>
      <w:r w:rsidRPr="00F6581E">
        <w:t>naar de identificatie van de Regeltekst</w:t>
      </w:r>
      <w:r>
        <w:t xml:space="preserve"> </w:t>
      </w:r>
      <w:r w:rsidRPr="009A49BF">
        <w:t xml:space="preserve">dan wel </w:t>
      </w:r>
      <w:r>
        <w:t xml:space="preserve">de </w:t>
      </w:r>
      <w:r w:rsidRPr="00C91FE9">
        <w:t>Divisie</w:t>
      </w:r>
      <w:r w:rsidRPr="00F6581E">
        <w:t xml:space="preserve">. De annotatie die inhoudelijk gaat over een onderdeel van een Regeltekst </w:t>
      </w:r>
      <w:r w:rsidRPr="00D64AF4">
        <w:t xml:space="preserve">of </w:t>
      </w:r>
      <w:r w:rsidRPr="00F51E9A">
        <w:t xml:space="preserve">Divisie </w:t>
      </w:r>
      <w:r w:rsidRPr="00F6581E">
        <w:t xml:space="preserve">verwijst dus niet exact naar het opsommingsonderdeel of het stukje tekst waarop de annotatie van toepassing is, maar naar </w:t>
      </w:r>
      <w:r>
        <w:t xml:space="preserve">(de identificatie van) de Regeltekst </w:t>
      </w:r>
      <w:r w:rsidRPr="0077641B">
        <w:t xml:space="preserve">(oftewel het artikel of lid) of </w:t>
      </w:r>
      <w:r>
        <w:t xml:space="preserve">de </w:t>
      </w:r>
      <w:r w:rsidRPr="00A90880">
        <w:t>Divisie</w:t>
      </w:r>
      <w:r w:rsidRPr="00F6581E">
        <w:t xml:space="preserve"> waarin de annotatie voorkomt. </w:t>
      </w:r>
      <w:r>
        <w:t xml:space="preserve">Gevolg daarvan is </w:t>
      </w:r>
      <w:r w:rsidRPr="00F6581E">
        <w:t>dat DSO</w:t>
      </w:r>
      <w:r>
        <w:t>-LV</w:t>
      </w:r>
      <w:r w:rsidRPr="00F6581E">
        <w:t xml:space="preserve"> bij een bevraging het hele </w:t>
      </w:r>
      <w:r w:rsidR="00B51546" w:rsidRPr="00B51546">
        <w:t>Artikel</w:t>
      </w:r>
      <w:r w:rsidRPr="00F6581E">
        <w:t xml:space="preserve"> of het hele </w:t>
      </w:r>
      <w:r w:rsidR="00B51546" w:rsidRPr="00B51546">
        <w:t>Lid</w:t>
      </w:r>
      <w:r w:rsidRPr="00F6581E">
        <w:t xml:space="preserve"> </w:t>
      </w:r>
      <w:r w:rsidRPr="00F424B7">
        <w:t xml:space="preserve">c.q. </w:t>
      </w:r>
      <w:r>
        <w:t>de</w:t>
      </w:r>
      <w:r w:rsidRPr="00F424B7">
        <w:t xml:space="preserve"> hele </w:t>
      </w:r>
      <w:r w:rsidRPr="00A90880">
        <w:t xml:space="preserve">Divisie </w:t>
      </w:r>
      <w:r w:rsidRPr="00F6581E">
        <w:t>toon</w:t>
      </w:r>
      <w:r>
        <w:t>t</w:t>
      </w:r>
      <w:r w:rsidRPr="00F6581E">
        <w:t xml:space="preserve"> en niet alleen de </w:t>
      </w:r>
      <w:r>
        <w:t>J</w:t>
      </w:r>
      <w:r w:rsidRPr="00F6581E">
        <w:t>uridische regel</w:t>
      </w:r>
      <w:r>
        <w:t>, Tekstdeel</w:t>
      </w:r>
      <w:r w:rsidRPr="00F6581E">
        <w:t xml:space="preserve"> of het stukje tekst waar de annotatie </w:t>
      </w:r>
      <w:r>
        <w:t>inhoudelijk betrekking op heeft</w:t>
      </w:r>
      <w:r w:rsidRPr="00F6581E">
        <w:t>.</w:t>
      </w:r>
      <w:r>
        <w:t xml:space="preserve"> Dat is ook wenselijk omdat op die manier de volledige context wordt getoond.</w:t>
      </w:r>
    </w:p>
    <w:p w14:paraId="58D5F056" w14:textId="319DCEAE" w:rsidR="00C34A7B" w:rsidRDefault="00590129" w:rsidP="00C34A7B">
      <w:pPr>
        <w:pStyle w:val="Kop3"/>
      </w:pPr>
      <w:bookmarkStart w:id="350" w:name="_Ref_16a470e7df266e6e3024460f4bb62615_1"/>
      <w:bookmarkStart w:id="351" w:name="_Toc38308121"/>
      <w:r>
        <w:t>Standaardfrase als verbinding tussen Regeltekst, Locatie en waarden</w:t>
      </w:r>
      <w:bookmarkEnd w:id="350"/>
      <w:bookmarkEnd w:id="351"/>
    </w:p>
    <w:p w14:paraId="227202BD" w14:textId="7C27BA67" w:rsidR="00C34A7B" w:rsidRDefault="00590129" w:rsidP="00C34A7B">
      <w:r>
        <w:t xml:space="preserve">In omgevingsdocumenten met regels zullen normen voorkomen die in verschillende gebieden verschillende waarden hebben, denk hierbij bijvoorbeeld aan maximum bouwhoogte in het </w:t>
      </w:r>
      <w:r>
        <w:lastRenderedPageBreak/>
        <w:t xml:space="preserve">omgevingsplan of </w:t>
      </w:r>
      <w:r w:rsidRPr="00331BF4">
        <w:t>minim</w:t>
      </w:r>
      <w:r>
        <w:t>um</w:t>
      </w:r>
      <w:r w:rsidRPr="00331BF4">
        <w:t xml:space="preserve"> doorvaarthoogte in</w:t>
      </w:r>
      <w:r>
        <w:t xml:space="preserve"> de waterschapsverordening. Het is mogelijk om in de Regeltekst van het omgevingsdocument voor iedere norm zoveel regels op te nemen als er gebieden zijn, dan wel als er waarden zijn die de norm kan aannemen. </w:t>
      </w:r>
      <w:r>
        <w:fldChar w:fldCharType="begin"/>
      </w:r>
      <w:r>
        <w:instrText xml:space="preserve"> REF _Ref_16a470e7df266e6e3024460f4bb62615_2 \n \h </w:instrText>
      </w:r>
      <w:r>
        <w:fldChar w:fldCharType="separate"/>
      </w:r>
      <w:r w:rsidR="00FD00CC">
        <w:t>Figuur 40</w:t>
      </w:r>
      <w:r>
        <w:fldChar w:fldCharType="end"/>
      </w:r>
      <w:r>
        <w:t xml:space="preserve"> en </w:t>
      </w:r>
      <w:r>
        <w:fldChar w:fldCharType="begin"/>
      </w:r>
      <w:r>
        <w:instrText xml:space="preserve"> REF _Ref_16a470e7df266e6e3024460f4bb62615_3 \n \h </w:instrText>
      </w:r>
      <w:r>
        <w:fldChar w:fldCharType="separate"/>
      </w:r>
      <w:r w:rsidR="00FD00CC">
        <w:t>Figuur 41</w:t>
      </w:r>
      <w:r>
        <w:fldChar w:fldCharType="end"/>
      </w:r>
      <w:r>
        <w:t xml:space="preserve"> laten voor omgevingsplan en waterschapsverordening een stukje Regeltekst zien waarin deze systematiek is toegepast:</w:t>
      </w:r>
    </w:p>
    <w:p w14:paraId="0ADFCAEE" w14:textId="7D2C8059" w:rsidR="00C34A7B" w:rsidRDefault="00590129" w:rsidP="00C34A7B">
      <w:pPr>
        <w:pStyle w:val="Figuur"/>
      </w:pPr>
      <w:r>
        <w:rPr>
          <w:noProof/>
        </w:rPr>
        <w:drawing>
          <wp:inline distT="0" distB="0" distL="0" distR="0" wp14:anchorId="599F0F86" wp14:editId="5DBA37C0">
            <wp:extent cx="4102100" cy="1752600"/>
            <wp:effectExtent l="0" t="0" r="0" b="0"/>
            <wp:docPr id="165890511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C34A7B" w:rsidRDefault="00590129" w:rsidP="00C34A7B">
      <w:pPr>
        <w:pStyle w:val="Figuurbijschrift"/>
      </w:pPr>
      <w:bookmarkStart w:id="352" w:name="_Ref_16a470e7df266e6e3024460f4bb62615_2"/>
      <w:r w:rsidRPr="00D97732">
        <w:t xml:space="preserve">Beschrijving gebieden waar norm geldt én </w:t>
      </w:r>
      <w:r>
        <w:t xml:space="preserve">de </w:t>
      </w:r>
      <w:r w:rsidRPr="00D97732">
        <w:t xml:space="preserve">waarden in </w:t>
      </w:r>
      <w:r>
        <w:t>R</w:t>
      </w:r>
      <w:r w:rsidRPr="00D97732">
        <w:t>egeltekst opgenomen</w:t>
      </w:r>
      <w:bookmarkEnd w:id="352"/>
      <w:r>
        <w:t>, v</w:t>
      </w:r>
      <w:r w:rsidRPr="0042394B">
        <w:t>oorbeeld omgevingsplan</w:t>
      </w:r>
    </w:p>
    <w:p w14:paraId="134900EB" w14:textId="5EBB697B" w:rsidR="00C34A7B" w:rsidRDefault="00590129" w:rsidP="00C34A7B">
      <w:pPr>
        <w:pStyle w:val="Figuur"/>
      </w:pPr>
      <w:r>
        <w:rPr>
          <w:noProof/>
        </w:rPr>
        <w:drawing>
          <wp:inline distT="0" distB="0" distL="0" distR="0" wp14:anchorId="3BF9BC33" wp14:editId="40C21166">
            <wp:extent cx="3867150" cy="1485900"/>
            <wp:effectExtent l="0" t="0" r="0" b="0"/>
            <wp:docPr id="203846406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C34A7B" w:rsidRPr="00953E8E" w:rsidRDefault="005C125A" w:rsidP="00C34A7B">
      <w:pPr>
        <w:pStyle w:val="Figuurbijschrift"/>
      </w:pPr>
      <w:bookmarkStart w:id="353" w:name="_Ref_16a470e7df266e6e3024460f4bb62615_3"/>
      <w:r w:rsidRPr="005C125A">
        <w:t>Beschrijving gebieden waar norm geldt én de waarden in Regeltekst opgenomen, voorbeeld</w:t>
      </w:r>
      <w:r w:rsidR="00590129" w:rsidRPr="00F2133C">
        <w:t xml:space="preserve"> </w:t>
      </w:r>
      <w:r w:rsidR="00590129">
        <w:t>waterschapsverordening</w:t>
      </w:r>
      <w:bookmarkEnd w:id="353"/>
    </w:p>
    <w:p w14:paraId="6A91AC77" w14:textId="0C6707BC" w:rsidR="00C34A7B" w:rsidRDefault="00590129" w:rsidP="00C34A7B">
      <w:r>
        <w:t>Om de leesbaarheid en raadpleegbaarheid te vergroten is het ook mogelijk om de Locaties waar regels gelden en de waarden die normen op de verschillende Locaties hebben, op een kaartbeeld weer te geven.</w:t>
      </w:r>
    </w:p>
    <w:p w14:paraId="366D717C" w14:textId="2B62A1DA" w:rsidR="00C34A7B" w:rsidRDefault="00590129" w:rsidP="00C34A7B">
      <w:r>
        <w:t>Voor die tweede methode biedt het model 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Het Presentatiemodel zorgt er vervolgens voor dat de waarden voor de betreffende norm op een kaartbeeld wordt getoond</w:t>
      </w:r>
      <w:r w:rsidRPr="000571D9">
        <w:t xml:space="preserve"> en dat na interactie met het kaartbeeld de op die locatie geldende waarde wordt getoond</w:t>
      </w:r>
      <w:r>
        <w:t>. Zoals in de paragrafen over het annoteren met de IMOW-objecten Omgevingswaarde en Omgevingsnorm is aangegeven, kunnen de waarden numeriek zijn, kwalitatief oftewel in woorden beschreven zijn. Ook kan de waarde een verwijzing naar de Regeltekst zijn. Het Presentatiemodel maakt het weergeven van alle varianten mogelijk.</w:t>
      </w:r>
    </w:p>
    <w:p w14:paraId="1FA76569" w14:textId="4198AC8B" w:rsidR="00C34A7B" w:rsidRDefault="00590129" w:rsidP="00C34A7B">
      <w:r>
        <w:t xml:space="preserve">Een voorbeeld van een norm met een standaardfrase die in het omgevingsplan kan voorkomen: "De maximum bouwhoogte van een woning is </w:t>
      </w:r>
      <w:r>
        <w:rPr>
          <w:i/>
        </w:rPr>
        <w:t>de ter plaatse van het werkingsgebied ‘maximum bouwhoogte woning’ bepaalde waarde</w:t>
      </w:r>
      <w:r>
        <w:t xml:space="preserve">." In dit voorbeeld is de standaardfrase in </w:t>
      </w:r>
      <w:r>
        <w:lastRenderedPageBreak/>
        <w:t xml:space="preserve">cursieve tekst aangegeven. Afhankelijk van de plaats die wordt geraadpleegd, wordt de op die plaats geldende waarde na interactie met het kaartbeeld getoond. </w:t>
      </w:r>
      <w:r>
        <w:fldChar w:fldCharType="begin"/>
      </w:r>
      <w:r>
        <w:instrText xml:space="preserve"> REF _Ref_16a470e7df266e6e3024460f4bb62615_4 </w:instrText>
      </w:r>
      <w:r w:rsidR="002137A7">
        <w:instrText>\n \h</w:instrText>
      </w:r>
      <w:r>
        <w:instrText xml:space="preserve"> </w:instrText>
      </w:r>
      <w:r>
        <w:fldChar w:fldCharType="separate"/>
      </w:r>
      <w:r w:rsidR="00FD00CC">
        <w:t>Figuur 42</w:t>
      </w:r>
      <w:r>
        <w:fldChar w:fldCharType="end"/>
      </w:r>
      <w:r>
        <w:t xml:space="preserve"> laat hiervan een voorbeeld zien:</w:t>
      </w:r>
    </w:p>
    <w:p w14:paraId="2B9553A0" w14:textId="3ACAA68C" w:rsidR="00C34A7B" w:rsidRDefault="00590129" w:rsidP="00C34A7B">
      <w:pPr>
        <w:pStyle w:val="Figuur"/>
      </w:pPr>
      <w:r>
        <w:rPr>
          <w:noProof/>
        </w:rPr>
        <w:drawing>
          <wp:inline distT="0" distB="0" distL="0" distR="0" wp14:anchorId="78E4867B" wp14:editId="3CDA6F98">
            <wp:extent cx="5365114" cy="2255520"/>
            <wp:effectExtent l="0" t="0" r="6985" b="0"/>
            <wp:docPr id="210671914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C34A7B" w:rsidRPr="002E769B" w:rsidRDefault="00590129" w:rsidP="00C34A7B">
      <w:pPr>
        <w:pStyle w:val="Figuurbijschrift"/>
      </w:pPr>
      <w:bookmarkStart w:id="354" w:name="_Ref_16a470e7df266e6e3024460f4bb62615_4"/>
      <w:r w:rsidRPr="002E769B">
        <w:t xml:space="preserve">Standaardfrase in </w:t>
      </w:r>
      <w:r>
        <w:t>R</w:t>
      </w:r>
      <w:r w:rsidRPr="002E769B">
        <w:t>egeltekst</w:t>
      </w:r>
      <w:r>
        <w:t>,</w:t>
      </w:r>
      <w:r w:rsidRPr="002E769B">
        <w:t xml:space="preserve"> weergave van de waarden </w:t>
      </w:r>
      <w:r>
        <w:t>door</w:t>
      </w:r>
      <w:r w:rsidRPr="002E769B">
        <w:t xml:space="preserve"> interactie met kaart, </w:t>
      </w:r>
      <w:r>
        <w:t>omgevingsplan</w:t>
      </w:r>
      <w:bookmarkEnd w:id="354"/>
    </w:p>
    <w:p w14:paraId="5560FD22" w14:textId="5871D43F" w:rsidR="00C34A7B" w:rsidRDefault="00590129" w:rsidP="00C34A7B">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7FDA2FDF" w:rsidR="00C34A7B" w:rsidRPr="00930F0A" w:rsidRDefault="00590129" w:rsidP="00C34A7B">
      <w:r w:rsidRPr="00A85E29">
        <w:t xml:space="preserve">Een voorbeeld van een norm met een standaardfrase die in de </w:t>
      </w:r>
      <w:r>
        <w:t xml:space="preserve">waterschapsverordening </w:t>
      </w:r>
      <w:r w:rsidRPr="00A85E29">
        <w:t xml:space="preserve">kan voorkomen: "De </w:t>
      </w:r>
      <w:r>
        <w:t xml:space="preserve">doorvaarthoogte van een watergang bedraagt niet minder dan </w:t>
      </w:r>
      <w:r w:rsidRPr="0047144B">
        <w:rPr>
          <w:i/>
          <w:iCs/>
        </w:rPr>
        <w:t>de ter plaatse van het werkingsgebied ‘minimum doorvaarthoogte watergang’ bepaalde waarde</w:t>
      </w:r>
      <w:r w:rsidRPr="00A85E29">
        <w:t>." In dit voorbeeld is de standaardfrase in cursieve tekst aangegeven. Afhankelijk van de plaats die wordt geraadpleegd, wordt de op die plaats geldende waarde na interactie met het kaartbeeld getoond.</w:t>
      </w:r>
      <w:r>
        <w:t xml:space="preserve"> </w:t>
      </w:r>
      <w:r>
        <w:fldChar w:fldCharType="begin"/>
      </w:r>
      <w:r>
        <w:instrText xml:space="preserve"> REF _Ref_16a470e7df266e6e3024460f4bb62615_5 </w:instrText>
      </w:r>
      <w:r w:rsidR="002137A7">
        <w:instrText>\n \h</w:instrText>
      </w:r>
      <w:r>
        <w:instrText xml:space="preserve"> </w:instrText>
      </w:r>
      <w:r>
        <w:fldChar w:fldCharType="separate"/>
      </w:r>
      <w:r w:rsidR="00FD00CC">
        <w:t>Figuur 43</w:t>
      </w:r>
      <w:r>
        <w:fldChar w:fldCharType="end"/>
      </w:r>
      <w:r>
        <w:t xml:space="preserve"> </w:t>
      </w:r>
      <w:r w:rsidRPr="00A85E29">
        <w:t>laat hiervan een voorbeeld zien:</w:t>
      </w:r>
    </w:p>
    <w:p w14:paraId="4C4F4545" w14:textId="46366161" w:rsidR="00C34A7B" w:rsidRDefault="00590129" w:rsidP="00C34A7B">
      <w:pPr>
        <w:pStyle w:val="Figuur"/>
      </w:pPr>
      <w:r>
        <w:rPr>
          <w:noProof/>
        </w:rPr>
        <w:drawing>
          <wp:inline distT="0" distB="0" distL="0" distR="0" wp14:anchorId="2F42A553" wp14:editId="617099F5">
            <wp:extent cx="5400040" cy="2274570"/>
            <wp:effectExtent l="0" t="0" r="0" b="0"/>
            <wp:docPr id="148121766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C34A7B" w:rsidRDefault="00590129" w:rsidP="00C34A7B">
      <w:pPr>
        <w:pStyle w:val="Figuurbijschrift"/>
      </w:pPr>
      <w:bookmarkStart w:id="355" w:name="_Ref_16a470e7df266e6e3024460f4bb62615_5"/>
      <w:r w:rsidRPr="00C24D0D">
        <w:t>Standaardfrase</w:t>
      </w:r>
      <w:r>
        <w:t xml:space="preserve"> in Regeltekst, weergave van de waarden door </w:t>
      </w:r>
      <w:r w:rsidRPr="00B56279">
        <w:t xml:space="preserve">interactie met kaart, </w:t>
      </w:r>
      <w:bookmarkEnd w:id="355"/>
      <w:r>
        <w:t>waterschapsverordening</w:t>
      </w:r>
    </w:p>
    <w:p w14:paraId="78AE43FE" w14:textId="77777777" w:rsidR="00C34A7B" w:rsidRPr="000E4EC3" w:rsidRDefault="00C34A7B" w:rsidP="00C34A7B"/>
    <w:p w14:paraId="4B977C06" w14:textId="08FE01E9" w:rsidR="00C34A7B" w:rsidRDefault="00590129" w:rsidP="00C34A7B">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C34A7B" w:rsidRDefault="00C34A7B" w:rsidP="00C34A7B"/>
    <w:p w14:paraId="5A4FB50F" w14:textId="7CEBCB82" w:rsidR="00C34A7B" w:rsidRDefault="00590129" w:rsidP="00C34A7B">
      <w:r>
        <w:t>Dit kan ook met kwalitatief geformuleerde waarden, waarbij bijvoorbeeld locatie C de waarde</w:t>
      </w:r>
    </w:p>
    <w:p w14:paraId="12CA6E6E" w14:textId="51C909AC" w:rsidR="00C34A7B" w:rsidRPr="000E4EC3" w:rsidRDefault="00590129" w:rsidP="00C34A7B">
      <w:r w:rsidRPr="00856ED9">
        <w:t xml:space="preserve">'passend in het straatbeeld' </w:t>
      </w:r>
      <w:r>
        <w:t>heeft en locatie D de waarde</w:t>
      </w:r>
      <w:r w:rsidRPr="00856ED9">
        <w:t xml:space="preserve"> 'niet hoger dan de kerk'</w:t>
      </w:r>
      <w:r>
        <w:t>:</w:t>
      </w:r>
    </w:p>
    <w:p w14:paraId="280E6D08" w14:textId="578E1C75" w:rsidR="00C34A7B" w:rsidRDefault="00590129" w:rsidP="00C34A7B">
      <w:pPr>
        <w:pStyle w:val="Figuur"/>
      </w:pPr>
      <w:r>
        <w:rPr>
          <w:noProof/>
        </w:rPr>
        <w:drawing>
          <wp:inline distT="0" distB="0" distL="0" distR="0" wp14:anchorId="01E695D7" wp14:editId="4A2C50B2">
            <wp:extent cx="5400040" cy="2273935"/>
            <wp:effectExtent l="0" t="0" r="0" b="0"/>
            <wp:docPr id="14317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C34A7B" w:rsidRDefault="00590129" w:rsidP="00C34A7B">
      <w:pPr>
        <w:pStyle w:val="Figuurbijschrift"/>
      </w:pPr>
      <w:r w:rsidRPr="00174446">
        <w:t xml:space="preserve">Standaardfrase in </w:t>
      </w:r>
      <w:r>
        <w:t>R</w:t>
      </w:r>
      <w:r w:rsidRPr="00174446">
        <w:t>egeltekst</w:t>
      </w:r>
      <w:r>
        <w:t>,</w:t>
      </w:r>
      <w:r w:rsidRPr="00174446">
        <w:t xml:space="preserve"> weergave van de waarden </w:t>
      </w:r>
      <w:r>
        <w:t>door</w:t>
      </w:r>
      <w:r w:rsidRPr="00B56279">
        <w:t xml:space="preserve"> interactie met kaart, kwa</w:t>
      </w:r>
      <w:r>
        <w:t>l</w:t>
      </w:r>
      <w:r w:rsidRPr="00B56279">
        <w:t>itatief</w:t>
      </w:r>
      <w:r>
        <w:t>, omgevingsplan</w:t>
      </w:r>
    </w:p>
    <w:p w14:paraId="79F99848" w14:textId="7560F727" w:rsidR="00C34A7B" w:rsidRDefault="00590129">
      <w:pPr>
        <w:pStyle w:val="Kop3"/>
      </w:pPr>
      <w:bookmarkStart w:id="356" w:name="_Toc38308122"/>
      <w:r w:rsidRPr="00446B8B">
        <w:t>Verplichte en onverplichte onderdelen van de standaard en hun juridische status</w:t>
      </w:r>
      <w:r>
        <w:t xml:space="preserve"> </w:t>
      </w:r>
      <w:r w:rsidRPr="00A41A41">
        <w:t xml:space="preserve">voor </w:t>
      </w:r>
      <w:r>
        <w:t>omgevingsdocumenten</w:t>
      </w:r>
      <w:r w:rsidRPr="00A41A41">
        <w:t xml:space="preserve"> met Artikelstructuur</w:t>
      </w:r>
      <w:bookmarkEnd w:id="356"/>
    </w:p>
    <w:p w14:paraId="4F232FA1" w14:textId="341F2281" w:rsidR="00C34A7B" w:rsidRDefault="00590129" w:rsidP="00C34A7B">
      <w:r>
        <w:t xml:space="preserve">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en het voorgaande deel van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is de modellering van </w:t>
      </w:r>
      <w:r>
        <w:fldChar w:fldCharType="begin"/>
      </w:r>
      <w:r>
        <w:instrText>DOCVARIABLE ID01+</w:instrText>
      </w:r>
      <w:r>
        <w:fldChar w:fldCharType="separate"/>
      </w:r>
      <w:r w:rsidR="00FD00CC">
        <w:t>de omgevingsverordening</w:t>
      </w:r>
      <w:r>
        <w:fldChar w:fldCharType="end"/>
      </w:r>
      <w:r>
        <w:t xml:space="preserve"> beschreven: de tekststructuur en de toepassing van IMOW. Een deel hiervan is verplicht, een deel is niet verplicht en keuzes daarin hebben juridische gevolgen. Die worden in deze paragraaf besproken.</w:t>
      </w:r>
    </w:p>
    <w:p w14:paraId="13E70FF4" w14:textId="77777777" w:rsidR="00C34A7B" w:rsidRDefault="00C34A7B" w:rsidP="00C34A7B"/>
    <w:p w14:paraId="225BBCAA" w14:textId="67F90DB3" w:rsidR="00C34A7B" w:rsidRDefault="00590129" w:rsidP="00C34A7B">
      <w:r>
        <w:t xml:space="preserve">Het deel van </w:t>
      </w:r>
      <w:r>
        <w:fldChar w:fldCharType="begin"/>
      </w:r>
      <w:r>
        <w:instrText>DOCVARIABLE ID01+</w:instrText>
      </w:r>
      <w:r>
        <w:fldChar w:fldCharType="separate"/>
      </w:r>
      <w:r w:rsidR="00FD00CC">
        <w:t>de omgevingsverordening</w:t>
      </w:r>
      <w:r>
        <w:fldChar w:fldCharType="end"/>
      </w:r>
      <w:r>
        <w:t xml:space="preserve"> dat de tekst van de regels bevat kent een Artikelstructuur. Het is verplicht om hierop het STOP-tekstmodel voor de Artikelstructuur en de specificatie van de Artikelstructuur voor </w:t>
      </w:r>
      <w:r>
        <w:fldChar w:fldCharType="begin"/>
      </w:r>
      <w:r>
        <w:instrText>DOCVARIABLE ID01+</w:instrText>
      </w:r>
      <w:r>
        <w:fldChar w:fldCharType="separate"/>
      </w:r>
      <w:r w:rsidR="00FD00CC">
        <w:t>de omgevingsverordening</w:t>
      </w:r>
      <w:r>
        <w:fldChar w:fldCharType="end"/>
      </w:r>
      <w:r>
        <w:t xml:space="preserve">, die is beschreven in paragraaf </w:t>
      </w:r>
      <w:r>
        <w:fldChar w:fldCharType="begin"/>
      </w:r>
      <w:r>
        <w:instrText xml:space="preserve"> REF _Ref_b2c07689eb2bc15ac6961c9eacc0d91f_1 </w:instrText>
      </w:r>
      <w:r w:rsidR="002137A7">
        <w:instrText>\n \h</w:instrText>
      </w:r>
      <w:r>
        <w:instrText xml:space="preserve"> </w:instrText>
      </w:r>
      <w:r>
        <w:fldChar w:fldCharType="separate"/>
      </w:r>
      <w:r w:rsidR="00FD00CC">
        <w:t>5.2</w:t>
      </w:r>
      <w:r>
        <w:fldChar w:fldCharType="end"/>
      </w:r>
      <w:r>
        <w:t xml:space="preserve">, toe te passen. Iedere Regeltekst, dus een artikel of een lid, moet een werkingsgebied hebben. Dit werkingsgebied wordt afgeleid van de Locatie(s) van de Regeltekst dan wel de Locaties van de Juridische regels in die Regeltekst. Het toepassen van de specificaties voor Locatie (zie hiervoor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 is verplicht. Het is verplicht om Locatie vast te leggen in de vorm van een geografisch informatieobject met een noemer en in de Regeltekst een verwijzing naar het geografisch informatieobject te maken door daarin de noemer op te nemen. Door deze verwijzing in de Regeltekst krijgt het geografisch informatieobject juridische status.</w:t>
      </w:r>
    </w:p>
    <w:p w14:paraId="34618200" w14:textId="1BA6B376" w:rsidR="00C34A7B" w:rsidRDefault="00590129" w:rsidP="00C34A7B">
      <w:r>
        <w:t xml:space="preserve">Voor de bekendmaking van een besluit tot vaststelling of wijziging van </w:t>
      </w:r>
      <w:r>
        <w:fldChar w:fldCharType="begin"/>
      </w:r>
      <w:r>
        <w:instrText>DOCVARIABLE ID01+</w:instrText>
      </w:r>
      <w:r>
        <w:fldChar w:fldCharType="separate"/>
      </w:r>
      <w:r w:rsidR="00FD00CC">
        <w:t>de omgevingsverordening</w:t>
      </w:r>
      <w:r>
        <w:fldChar w:fldCharType="end"/>
      </w:r>
      <w:r>
        <w:t xml:space="preserve"> in het officiële publicatieblad volstaat het, naast uiteraard het toepassen van een aantal algemene verplichtingen die uit STOP voortvloeien, om aan de hiervoor beschreven verplichtingen te voldoen. Zoals in paragraaf </w:t>
      </w:r>
      <w:r>
        <w:fldChar w:fldCharType="begin"/>
      </w:r>
      <w:r>
        <w:instrText xml:space="preserve"> REF _Ref_21e02da35c5d4101a14a104022796171_1 </w:instrText>
      </w:r>
      <w:r w:rsidR="002137A7">
        <w:instrText>\n \h</w:instrText>
      </w:r>
      <w:r>
        <w:instrText xml:space="preserve"> </w:instrText>
      </w:r>
      <w:r>
        <w:fldChar w:fldCharType="separate"/>
      </w:r>
      <w:r w:rsidR="00FD00CC">
        <w:t>6.2.3</w:t>
      </w:r>
      <w:r>
        <w:fldChar w:fldCharType="end"/>
      </w:r>
      <w:r>
        <w:t xml:space="preserve"> gezegd: een computer weet met deze methode dat Regeltekst en Locatie bij elkaar horen maar kan geen verdere betekenis aan die relatie geven en kan de Locatie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FD00CC">
        <w:t>de omgevingsverordening</w:t>
      </w:r>
      <w:r>
        <w:fldChar w:fldCharType="end"/>
      </w:r>
      <w:r>
        <w:t xml:space="preserve"> is beperkt tot het niveau van de bekendmaking in het officiële publicatieblad.</w:t>
      </w:r>
    </w:p>
    <w:p w14:paraId="1BC51557" w14:textId="66409FDF" w:rsidR="00C34A7B" w:rsidRDefault="00590129" w:rsidP="00C34A7B">
      <w:r>
        <w:lastRenderedPageBreak/>
        <w:t xml:space="preserve">Het is alleen mogelijk het afgesproken dienstverleningsniveau van DSO-LV te bereiken door aan de Juridische regels en de </w:t>
      </w:r>
      <w:r w:rsidRPr="00C06192">
        <w:t>Locaties</w:t>
      </w:r>
      <w:r w:rsidRPr="00C06192" w:rsidDel="00C06192">
        <w:t xml:space="preserve"> </w:t>
      </w:r>
      <w:r>
        <w:t xml:space="preserve">extra informatie toe te voegen door het annoteren met de IMOW-objecten Activiteit, Omgevingswaarde, Omgevingsnorm en de verschillende typen Gebiedsaanwijzing. Daarnaast kan het attribuut </w:t>
      </w:r>
      <w:r w:rsidRPr="00805135">
        <w:rPr>
          <w:i/>
        </w:rPr>
        <w:t>gerelateerde</w:t>
      </w:r>
      <w:r>
        <w:rPr>
          <w:i/>
        </w:rPr>
        <w:t>R</w:t>
      </w:r>
      <w:r w:rsidRPr="00805135">
        <w:rPr>
          <w:i/>
        </w:rPr>
        <w:t>egeltekst</w:t>
      </w:r>
      <w:r>
        <w:t xml:space="preserve"> worden toegevoegd. Door het gebruik van het relevante type Juridische regel wordt informatie over de beoogde doelgroep voor de Juridische regel toegevoegd.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ook gegevens die ook in het juridisch bindende deel, bestaande uit de Juridische regel en het </w:t>
      </w:r>
      <w:r w:rsidRPr="004D0616">
        <w:t>geografische informatieobject</w:t>
      </w:r>
      <w:r>
        <w:t xml:space="preserve">, voorkomen, </w:t>
      </w:r>
      <w:r w:rsidRPr="004D0616">
        <w:t xml:space="preserve">zoals de naam van </w:t>
      </w:r>
      <w:r>
        <w:t>een</w:t>
      </w:r>
      <w:r w:rsidRPr="004D0616">
        <w:t xml:space="preserve"> activiteit.</w:t>
      </w:r>
      <w:r>
        <w:t xml:space="preserve"> Die gegevens moeten in beide delen consistent zijn. Beide delen worden als een set gezien en gepubliceerd.</w:t>
      </w:r>
    </w:p>
    <w:p w14:paraId="5EF243B2" w14:textId="166E315D" w:rsidR="00C34A7B" w:rsidRDefault="00590129" w:rsidP="00C34A7B">
      <w:r w:rsidRPr="00D53DA8">
        <w:t xml:space="preserve">Wanneer het bevoegd bezag bepaalde normen op verschillende plekken verschillende waarden wil geven kan dat op twee manieren. De eerste manier is door </w:t>
      </w:r>
      <w:r w:rsidR="006D43F6">
        <w:t xml:space="preserve">voor </w:t>
      </w:r>
      <w:r w:rsidRPr="00D53DA8">
        <w:t xml:space="preserve">alle adressen of </w:t>
      </w:r>
      <w:r>
        <w:t>percelen</w:t>
      </w:r>
      <w:r w:rsidRPr="00D53DA8">
        <w:t xml:space="preserve"> </w:t>
      </w:r>
      <w:r>
        <w:t xml:space="preserve">de bijbehorende </w:t>
      </w:r>
      <w:r w:rsidRPr="00D53DA8">
        <w:t xml:space="preserve">waarden in de tekst van de regel op te nemen, zoals getoond in </w:t>
      </w:r>
      <w:r>
        <w:fldChar w:fldCharType="begin"/>
      </w:r>
      <w:r>
        <w:instrText xml:space="preserve"> REF _Ref_16a470e7df266e6e3024460f4bb62615_2 \n \h </w:instrText>
      </w:r>
      <w:r>
        <w:fldChar w:fldCharType="separate"/>
      </w:r>
      <w:r w:rsidR="00FD00CC">
        <w:t>Figuur 40</w:t>
      </w:r>
      <w:r>
        <w:fldChar w:fldCharType="end"/>
      </w:r>
      <w:r w:rsidRPr="00D53DA8">
        <w:t xml:space="preserve"> in paragraaf </w:t>
      </w:r>
      <w:r>
        <w:fldChar w:fldCharType="begin"/>
      </w:r>
      <w:r>
        <w:instrText xml:space="preserve"> REF _Ref_16a470e7df266e6e3024460f4bb62615_1 </w:instrText>
      </w:r>
      <w:r w:rsidR="002137A7">
        <w:instrText>\n \h</w:instrText>
      </w:r>
      <w:r>
        <w:instrText xml:space="preserve"> </w:instrText>
      </w:r>
      <w:r>
        <w:fldChar w:fldCharType="separate"/>
      </w:r>
      <w:r w:rsidR="00FD00CC">
        <w:t>6.6</w:t>
      </w:r>
      <w:r>
        <w:fldChar w:fldCharType="end"/>
      </w:r>
      <w:r w:rsidRPr="00D53DA8">
        <w:t xml:space="preserve">. </w:t>
      </w:r>
      <w:r>
        <w:t xml:space="preserve">Doordat </w:t>
      </w:r>
      <w:r w:rsidRPr="00795AF3">
        <w:t xml:space="preserve">de waarden en de adressen of </w:t>
      </w:r>
      <w:r>
        <w:t>percelen</w:t>
      </w:r>
      <w:r w:rsidRPr="00795AF3">
        <w:t xml:space="preserve"> waar die waarden gelden in de (mensleesbare) tekst </w:t>
      </w:r>
      <w:r>
        <w:t>staan,</w:t>
      </w:r>
      <w:r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Pr="00933A2A">
        <w:t xml:space="preserve">dan kiest het bevoegd gezag voor de tweede manier: </w:t>
      </w:r>
      <w:r>
        <w:t>het</w:t>
      </w:r>
      <w:r w:rsidRPr="00D53DA8">
        <w:t xml:space="preserve"> annoteren met het IMOW-object </w:t>
      </w:r>
      <w:r>
        <w:t>O</w:t>
      </w:r>
      <w:r w:rsidRPr="00D53DA8">
        <w:t xml:space="preserve">mgevingsnorm respectievelijk </w:t>
      </w:r>
      <w:r>
        <w:t>O</w:t>
      </w:r>
      <w:r w:rsidRPr="00D53DA8">
        <w:t xml:space="preserve">mgevingswaarde. </w:t>
      </w:r>
      <w:r w:rsidRPr="00684FD2">
        <w:t xml:space="preserve">In dat geval moeten </w:t>
      </w:r>
      <w:r>
        <w:t>d</w:t>
      </w:r>
      <w:r w:rsidRPr="00D53DA8">
        <w:t xml:space="preserve">e </w:t>
      </w:r>
      <w:r>
        <w:t>L</w:t>
      </w:r>
      <w:r w:rsidRPr="00D53DA8">
        <w:t xml:space="preserve">ocaties en de bij de omgevingsnorm of omgevingswaarde behorende waarden in een </w:t>
      </w:r>
      <w:r>
        <w:t>geografisch informatieobject</w:t>
      </w:r>
      <w:r w:rsidRPr="00D53DA8">
        <w:t xml:space="preserve"> worden vastgelegd. In de tekst van de regel wordt met behulp van de noemer naar het </w:t>
      </w:r>
      <w:r>
        <w:t>geografisch informatieobject</w:t>
      </w:r>
      <w:r w:rsidRPr="00D53DA8">
        <w:t xml:space="preserve"> verwezen</w:t>
      </w:r>
      <w:r>
        <w:t xml:space="preserve"> (zie </w:t>
      </w:r>
      <w:r>
        <w:fldChar w:fldCharType="begin"/>
      </w:r>
      <w:r>
        <w:instrText xml:space="preserve"> REF _Ref_de2447bc630638fa76edf6b40942b364_2 \n \h </w:instrText>
      </w:r>
      <w:r>
        <w:fldChar w:fldCharType="separate"/>
      </w:r>
      <w:r w:rsidR="00FD00CC">
        <w:t>Figuur 14</w:t>
      </w:r>
      <w:r>
        <w:fldChar w:fldCharType="end"/>
      </w:r>
      <w:r>
        <w:t xml:space="preserve"> voor een illustratie)</w:t>
      </w:r>
      <w:r w:rsidRPr="00D53DA8">
        <w:t xml:space="preserve">. Door het vastleggen van de waarden in </w:t>
      </w:r>
      <w:r>
        <w:t>geografische informatieobject</w:t>
      </w:r>
      <w:r w:rsidRPr="00D53DA8">
        <w:t>en en daarnaar door middel van een noemer te verwijzen krijgen de waarden juridische werking en zijn ze onderdeel van het besluit.</w:t>
      </w:r>
    </w:p>
    <w:p w14:paraId="6B3B27FE" w14:textId="77777777" w:rsidR="00C34A7B" w:rsidRDefault="00590129" w:rsidP="00C34A7B">
      <w:pPr>
        <w:pStyle w:val="Kop1"/>
      </w:pPr>
      <w:bookmarkStart w:id="357" w:name="_Ref37766527"/>
      <w:bookmarkStart w:id="358" w:name="_Toc38030034"/>
      <w:bookmarkStart w:id="359" w:name="_Toc38308123"/>
      <w:r>
        <w:lastRenderedPageBreak/>
        <w:t>Aspecten van de aanlevering</w:t>
      </w:r>
      <w:bookmarkEnd w:id="357"/>
      <w:bookmarkEnd w:id="358"/>
      <w:bookmarkEnd w:id="359"/>
      <w:r>
        <w:t xml:space="preserve"> </w:t>
      </w:r>
    </w:p>
    <w:p w14:paraId="577A212D" w14:textId="77777777" w:rsidR="0046582F" w:rsidRPr="008A5EE6" w:rsidRDefault="0046582F" w:rsidP="0046582F">
      <w:r w:rsidRPr="0037522C">
        <w:t xml:space="preserve">In </w:t>
      </w:r>
      <w:r>
        <w:t xml:space="preserve">dit </w:t>
      </w:r>
      <w:r w:rsidRPr="0037522C">
        <w:t xml:space="preserve">deel </w:t>
      </w:r>
      <w:r>
        <w:t xml:space="preserve">worden vier </w:t>
      </w:r>
      <w:r w:rsidRPr="0037522C">
        <w:t xml:space="preserve">aanleveringsaspecten </w:t>
      </w:r>
      <w:r>
        <w:t>beschreven</w:t>
      </w:r>
      <w:r w:rsidRPr="0037522C">
        <w:t xml:space="preserve">: de identificatie van </w:t>
      </w:r>
      <w:r>
        <w:t xml:space="preserve">Regelingsversies van </w:t>
      </w:r>
      <w:r w:rsidRPr="0037522C">
        <w:t xml:space="preserve">omgevingsdocumenten </w:t>
      </w:r>
      <w:r>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03579664" w14:textId="77777777" w:rsidR="00C34A7B" w:rsidRDefault="00590129" w:rsidP="00C34A7B">
      <w:pPr>
        <w:pStyle w:val="Kop2"/>
      </w:pPr>
      <w:bookmarkStart w:id="360" w:name="_Toc38030035"/>
      <w:bookmarkStart w:id="361" w:name="_Toc38308124"/>
      <w:r w:rsidRPr="00934F92">
        <w:lastRenderedPageBreak/>
        <w:t>Aanlevering van omgevingsdocumenten</w:t>
      </w:r>
      <w:bookmarkEnd w:id="360"/>
      <w:bookmarkEnd w:id="361"/>
    </w:p>
    <w:p w14:paraId="5231220A" w14:textId="77777777" w:rsidR="00C34A7B" w:rsidRDefault="00590129" w:rsidP="00C34A7B">
      <w:pPr>
        <w:pStyle w:val="Kop3"/>
      </w:pPr>
      <w:bookmarkStart w:id="362" w:name="_Toc38030036"/>
      <w:bookmarkStart w:id="363" w:name="_Toc38308125"/>
      <w:r>
        <w:t>Identificatie van een Regelingversie met Doel</w:t>
      </w:r>
      <w:bookmarkEnd w:id="362"/>
      <w:bookmarkEnd w:id="363"/>
    </w:p>
    <w:p w14:paraId="41F3BDD0" w14:textId="77777777" w:rsidR="00C34A7B" w:rsidRDefault="00590129" w:rsidP="00C34A7B">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t xml:space="preserve"> Het bevoegd gezag zorgt er voor dat de bij dat instrument behorende procedure wordt doorlopen. In de loop van die procedure worden een of meer versies van het </w:t>
      </w:r>
      <w:r w:rsidR="0046582F">
        <w:t xml:space="preserve">besluit aan de LVBB aangeleverd. </w:t>
      </w:r>
      <w:r>
        <w:t xml:space="preserve">Na het aanleveren van de versie die het bevoegd gezag heeft vastgesteld is voor een aantal instrumenten de procedure afgelopen. </w:t>
      </w:r>
      <w:r w:rsidR="0046582F">
        <w:t xml:space="preserve">In het geval van een besluit </w:t>
      </w:r>
      <w:r>
        <w:t xml:space="preserve">waartegen beroep kan worden ingesteld volgt nog een proceduregedeelte dat kan leiden tot wijzigingen in de geldigheid en zelfs tot wijzigingen in de inhoud van het </w:t>
      </w:r>
      <w:r w:rsidR="0046582F">
        <w:t>besluit.</w:t>
      </w:r>
      <w:r>
        <w:t xml:space="preserve"> Een wijziging in de </w:t>
      </w:r>
      <w:r w:rsidRPr="000D2D9E">
        <w:t xml:space="preserve">geldigheid </w:t>
      </w:r>
      <w:r>
        <w:t xml:space="preserve">kan zich bijvoorbeeld voordoen wanneer een besluit naar aanleiding van een verzoek om voorlopige voorziening door de rechter wordt geschorst. Een wijziging in </w:t>
      </w:r>
      <w:r w:rsidRPr="0019700D">
        <w:t xml:space="preserve">de inhoud </w:t>
      </w:r>
      <w:r>
        <w:t>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3EC5A8C8" w14:textId="77777777" w:rsidR="00C34A7B" w:rsidRDefault="00C34A7B" w:rsidP="00C34A7B"/>
    <w:p w14:paraId="3FE8E0CA" w14:textId="77777777" w:rsidR="00C34A7B" w:rsidRDefault="00590129" w:rsidP="00C34A7B">
      <w:r w:rsidRPr="00A228E9">
        <w:t xml:space="preserve">Om </w:t>
      </w:r>
      <w:r>
        <w:t xml:space="preserve">van </w:t>
      </w:r>
      <w:r w:rsidRPr="00A83554">
        <w:t xml:space="preserve">een omgevingsdocument </w:t>
      </w:r>
      <w:r>
        <w:t xml:space="preserve">vast te leggen dat </w:t>
      </w:r>
      <w:r w:rsidRPr="00A228E9">
        <w:t>tekst, informatieobjecten</w:t>
      </w:r>
      <w:r>
        <w:t xml:space="preserve"> en IMOW-informatie </w:t>
      </w:r>
      <w:r w:rsidRPr="002C6345">
        <w:t>bij elkaar horen</w:t>
      </w:r>
      <w:r>
        <w:t>,</w:t>
      </w:r>
      <w:r w:rsidRPr="002C6345">
        <w:t xml:space="preserve"> </w:t>
      </w:r>
      <w:r w:rsidRPr="00250FBC">
        <w:t>gedurende alle stadia van het proces van concipiëren, voorbereidingsprocedure, besluitvorming, bekendmaken en consolideren</w:t>
      </w:r>
      <w:r>
        <w:t xml:space="preserve">, </w:t>
      </w:r>
      <w:r w:rsidRPr="00332663">
        <w:t>is een unieke identificatie nodig</w:t>
      </w:r>
      <w:r>
        <w:t xml:space="preserve">. De </w:t>
      </w:r>
      <w:r w:rsidRPr="007621AE">
        <w:t>STOP/TPOD-standaard</w:t>
      </w:r>
      <w:r>
        <w:t xml:space="preserve"> </w:t>
      </w:r>
      <w:r w:rsidRPr="007621AE">
        <w:t>noemt die identificatie Doel</w:t>
      </w:r>
      <w:r>
        <w:t xml:space="preserve">. De term Doel is afgeleid van het doel dat het bevoegd gezag voor ogen heeft als aanleiding voor de introductie van een </w:t>
      </w:r>
      <w:r w:rsidRPr="00664991">
        <w:t xml:space="preserve">specifiek </w:t>
      </w:r>
      <w:r>
        <w:t>nieuw omgevingsdocument of wijziging daarvan op één moment in de tijd. Voor degenen die met de RO-Standaarden en IMRO bekend zijn is Doel vergelijkbaar met het dossiernummer oftewel de IMRO-code van een plan of besluit op grond van de Wet ruimtelijke ordening.</w:t>
      </w:r>
    </w:p>
    <w:p w14:paraId="640480F1" w14:textId="77777777" w:rsidR="00C34A7B" w:rsidRDefault="00590129" w:rsidP="00C34A7B">
      <w:r>
        <w:t xml:space="preserve">Doel wordt in STOP gedefinieerd als de identificatie van een nieuw omgevingsdocument of de wijziging daarvan met één moment van inwerkingtreding en één (beoogd) moment waarop de regelgeving geldig wordt. </w:t>
      </w:r>
      <w:r w:rsidRPr="00CC1672">
        <w:t>De LVBB gebruikt het Doel om de consolidatie van omgevingsdocumenten te sturen.</w:t>
      </w:r>
    </w:p>
    <w:p w14:paraId="1BD39C68" w14:textId="77777777" w:rsidR="00C34A7B" w:rsidRDefault="00590129" w:rsidP="00C34A7B">
      <w:r>
        <w:t xml:space="preserve">Wanneer </w:t>
      </w:r>
      <w:r w:rsidRPr="000E0938">
        <w:t>het bevoegd gezag</w:t>
      </w:r>
      <w:r>
        <w:t xml:space="preserve"> </w:t>
      </w:r>
      <w:r w:rsidRPr="00CC49A5">
        <w:t>constateert dat er</w:t>
      </w:r>
      <w:r>
        <w:t xml:space="preserve"> </w:t>
      </w:r>
      <w:r w:rsidRPr="00CC49A5">
        <w:t>een nieuw omgevingsdocument</w:t>
      </w:r>
      <w:r>
        <w:t xml:space="preserve">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2024091E" w14:textId="77777777" w:rsidR="00C34A7B" w:rsidRDefault="00590129" w:rsidP="00C34A7B">
      <w:pPr>
        <w:pStyle w:val="Opsommingtekens1"/>
      </w:pPr>
      <w:r>
        <w:t xml:space="preserve">één versie van de tekst (inclusief afbeeldingen en dergelijke) voor het omgevingsdocument dat moet ontstaan of </w:t>
      </w:r>
      <w:r w:rsidRPr="00D832AF">
        <w:t xml:space="preserve">wordt </w:t>
      </w:r>
      <w:r>
        <w:t xml:space="preserve">gewijzigd (of eventueel </w:t>
      </w:r>
      <w:r w:rsidRPr="00FA2B48">
        <w:t>één versie van de tekst</w:t>
      </w:r>
      <w:r>
        <w:t xml:space="preserve"> voor elk omgevingsdocument dat moet ontstaan of gewijzigd wordt in het geval het besluit meerdere omgevingsdocumenten wijzigt);</w:t>
      </w:r>
    </w:p>
    <w:p w14:paraId="217E7461" w14:textId="77777777" w:rsidR="00C34A7B" w:rsidRDefault="00590129" w:rsidP="00C34A7B">
      <w:pPr>
        <w:pStyle w:val="Opsommingtekens1"/>
      </w:pPr>
      <w:r>
        <w:t>één versie van elk informatieobject dat onderdeel is van het nieuwe of gewijzigde omgevingsdocument;</w:t>
      </w:r>
    </w:p>
    <w:p w14:paraId="0B4374B9" w14:textId="77777777" w:rsidR="00C34A7B" w:rsidRDefault="00590129" w:rsidP="00C34A7B">
      <w:pPr>
        <w:pStyle w:val="Opsommingtekens1"/>
      </w:pPr>
      <w:r>
        <w:lastRenderedPageBreak/>
        <w:t xml:space="preserve">één versie van de IMOW-informatie die hoort bij </w:t>
      </w:r>
      <w:r w:rsidRPr="000957D0">
        <w:t>het nieuwe of gewijzigde omgevingsdocument</w:t>
      </w:r>
      <w:r>
        <w:t>.</w:t>
      </w:r>
    </w:p>
    <w:p w14:paraId="35E19BA0" w14:textId="77777777" w:rsidR="00C34A7B" w:rsidRDefault="00C34A7B" w:rsidP="00C34A7B"/>
    <w:p w14:paraId="2B1C085E" w14:textId="77777777" w:rsidR="00C34A7B" w:rsidRDefault="00590129" w:rsidP="00C34A7B">
      <w:r>
        <w:t>Ten behoeve van de publicatie of bekendmaking genereert de software van het bevoegd gezag een besluitversie die, met de mutatie-informatie, wordt aangeleverd aan de LVBB. Bij een Doel oftewel identificatie van een Regelingversie kunnen dus in de loop van de procedure meerdere besluitversies worden aangeleverd, daarvan is er steeds maar één actueel.</w:t>
      </w:r>
    </w:p>
    <w:p w14:paraId="6D79BD4F" w14:textId="77777777" w:rsidR="00C34A7B" w:rsidRDefault="00C34A7B" w:rsidP="00C34A7B"/>
    <w:p w14:paraId="7260849F" w14:textId="77777777" w:rsidR="00C34A7B" w:rsidRDefault="00590129" w:rsidP="00C34A7B">
      <w:r>
        <w:t xml:space="preserve">Zoals gezegd is </w:t>
      </w:r>
      <w:r w:rsidRPr="00005897">
        <w:t xml:space="preserve">Doel de identificatie van een nieuw omgevingsdocument of de wijziging daarvan met één moment van inwerkingtreding. </w:t>
      </w:r>
      <w:r w:rsidRPr="00613755">
        <w:t>De LVBB gebruikt Doel om de consolidatie van omgevingsdocumenten te sturen</w:t>
      </w:r>
      <w:r>
        <w:t xml:space="preserve">: per inwerkingtredingsdatum kan op deze manier een Toestand van de Regeling gemaakt worden. Wanneer met één besluit verschillende onderdelen van een Regeling worden vastgesteld die op verschillende momenten in werking te treden, krijgt iedere </w:t>
      </w:r>
      <w:r w:rsidRPr="00A03B23">
        <w:t>inwerkingtredingsmoment</w:t>
      </w:r>
      <w:r>
        <w:t xml:space="preserve">-onderdelencombinatie een eigen Doel. Een voorbeeld: Provinciale staten stellen bij besluit van 28 januari 2024 een wijziging van de omgevingsverordening vast. Hiervan treden 10 onderdelen op 12 februari in werking, de resterende onderdelen treden op 24 maart in werking. De onderdelen die </w:t>
      </w:r>
      <w:r w:rsidRPr="00B848F1">
        <w:t>op 12 februari in werking</w:t>
      </w:r>
      <w:r>
        <w:t xml:space="preserve"> treden krijgen Doel X, de onderdelen die </w:t>
      </w:r>
      <w:r w:rsidRPr="009B24FA">
        <w:t>op 24 maart</w:t>
      </w:r>
      <w:r>
        <w:t xml:space="preserve"> </w:t>
      </w:r>
      <w:r w:rsidRPr="009B24FA">
        <w:t>in werking treden krijgen Doel</w:t>
      </w:r>
      <w:r>
        <w:t xml:space="preserve"> Y. Een besluit met verschillende </w:t>
      </w:r>
      <w:r w:rsidRPr="003965CD">
        <w:t>inwerking</w:t>
      </w:r>
      <w:r w:rsidRPr="00CD0143">
        <w:t>tredingsmomenten</w:t>
      </w:r>
      <w:r>
        <w:t xml:space="preserve"> voor verschillende onderdelen zou zich bijvoorbeeld kunnen voordoen wanneer het dagelijks bestuur een besluit heeft voorbereid en vervolgens aan het algemeen bestuur voorlegt, waarna dat algemeen bestuur besluit niet alle onderdelen tegelijkertijd in werking te laten treden. Uiteraard kunnen zich dit soort uitzonderingen voordoen, maar in zijn algemeenheid wordt aanbevolen om in één besluit alleen onderdelen met eenzelfde </w:t>
      </w:r>
      <w:r w:rsidRPr="003965CD">
        <w:t>inwerkingtreding</w:t>
      </w:r>
      <w:r>
        <w:t>sdatum op te nemen.</w:t>
      </w:r>
    </w:p>
    <w:p w14:paraId="7BCCAA97" w14:textId="77777777" w:rsidR="00C34A7B" w:rsidRDefault="00590129" w:rsidP="00C34A7B">
      <w:r>
        <w:t xml:space="preserve">De mogelijkheid bestaat dat er twee besluiten zijn voorbereid met ieder een eigen Doel omdat de verwachting was dat ze niet gelijktijdig </w:t>
      </w:r>
      <w:r w:rsidRPr="00FF3F56">
        <w:t>in</w:t>
      </w:r>
      <w:r>
        <w:t xml:space="preserve"> </w:t>
      </w:r>
      <w:r w:rsidRPr="00FF3F56">
        <w:t>werking</w:t>
      </w:r>
      <w:r>
        <w:t xml:space="preserve"> zouden </w:t>
      </w:r>
      <w:r w:rsidRPr="00FF3F56">
        <w:t>tred</w:t>
      </w:r>
      <w:r>
        <w:t>e</w:t>
      </w:r>
      <w:r w:rsidRPr="00FF3F56">
        <w:t>n</w:t>
      </w:r>
      <w:r>
        <w:t>, waarover toch gelijktijdig besluitvorming plaatsvindt waarna ze tegelijkertijd in werking kunnen treden. Het is dan niet nodig om de Doelen samen te voegen tot 1 Doel.</w:t>
      </w:r>
    </w:p>
    <w:p w14:paraId="75B9532C" w14:textId="77777777" w:rsidR="00C34A7B" w:rsidRDefault="00C34A7B" w:rsidP="00C34A7B"/>
    <w:p w14:paraId="61B8A39D" w14:textId="77777777" w:rsidR="00C34A7B" w:rsidRDefault="00590129" w:rsidP="00C34A7B">
      <w:r>
        <w:t xml:space="preserve">De identificatie van Doel wordt door de bronhouder bepaald en dient te voldoen aan de eisen die STOP daaraan stelt. De volledige eisen zijn te vinden in de STOP-documentatie. </w:t>
      </w:r>
    </w:p>
    <w:p w14:paraId="036995C8" w14:textId="77777777" w:rsidR="00C34A7B" w:rsidRDefault="00590129" w:rsidP="00C34A7B">
      <w:r>
        <w:t>STOP stelt aan de identificatie de volgende eisen:</w:t>
      </w:r>
    </w:p>
    <w:p w14:paraId="04A3C1AC" w14:textId="77777777" w:rsidR="00C34A7B" w:rsidRDefault="00590129" w:rsidP="00C34A7B">
      <w:pPr>
        <w:pStyle w:val="Opsommingtekens1"/>
      </w:pPr>
      <w:r>
        <w:t>d</w:t>
      </w:r>
      <w:r w:rsidRPr="008E5502">
        <w:t>e identificatie moet het volgende patroon volgen:</w:t>
      </w:r>
      <w:r>
        <w:t xml:space="preserve"> </w:t>
      </w:r>
      <w:r w:rsidRPr="008E5502">
        <w:t>/join/id/proces/" &lt;overheid&gt; "/" &lt;datum&gt; "/" &lt;overig&gt;</w:t>
      </w:r>
    </w:p>
    <w:p w14:paraId="194996D0" w14:textId="77777777" w:rsidR="00C34A7B" w:rsidRDefault="00590129" w:rsidP="00C34A7B">
      <w:pPr>
        <w:pStyle w:val="Opsommingtekens1"/>
      </w:pPr>
      <w:r>
        <w:t>maximale lengte 128 karakters</w:t>
      </w:r>
    </w:p>
    <w:p w14:paraId="372B6D4C" w14:textId="77777777" w:rsidR="00C34A7B" w:rsidRDefault="00590129" w:rsidP="00C34A7B">
      <w:pPr>
        <w:pStyle w:val="Opsommingtekens1"/>
      </w:pPr>
      <w:r>
        <w:t>alleen toegestaan: boven- en onderkast letters, cijfers en underscore</w:t>
      </w:r>
    </w:p>
    <w:p w14:paraId="180CDE3E" w14:textId="77777777" w:rsidR="00C34A7B" w:rsidRDefault="00590129" w:rsidP="00C34A7B">
      <w:pPr>
        <w:pStyle w:val="Opsommingtekens1"/>
      </w:pPr>
      <w:r>
        <w:t>overheid: code van het bevoegde gezag volgens één van de waardelijsten voor Overheid</w:t>
      </w:r>
    </w:p>
    <w:p w14:paraId="40B6BE00" w14:textId="77777777" w:rsidR="00C34A7B" w:rsidRDefault="00590129" w:rsidP="00C34A7B">
      <w:pPr>
        <w:pStyle w:val="Opsommingtekens1"/>
      </w:pPr>
      <w:r>
        <w:t>datum: datum van het ontstaan van het doel; dit mag een jaartal of een volledige datum zijn</w:t>
      </w:r>
    </w:p>
    <w:p w14:paraId="3DA3D8CC" w14:textId="77777777" w:rsidR="00C34A7B" w:rsidRDefault="00590129" w:rsidP="00C34A7B">
      <w:pPr>
        <w:pStyle w:val="Opsommingtekens1"/>
      </w:pPr>
      <w:r>
        <w:t>overig: door het bevoegd gezag te bepalen; dit kan een betekenisloze code zijn of een betekenisvolle tekstuele beschrijving van (het resultaat van) het doel</w:t>
      </w:r>
    </w:p>
    <w:p w14:paraId="51C0D8EF" w14:textId="77777777" w:rsidR="00C34A7B" w:rsidRDefault="00590129" w:rsidP="00C34A7B">
      <w:r>
        <w:t>Twee voorbeelden:</w:t>
      </w:r>
    </w:p>
    <w:p w14:paraId="6E4F25F5" w14:textId="77777777" w:rsidR="00C34A7B" w:rsidRDefault="00590129" w:rsidP="00C34A7B">
      <w:pPr>
        <w:pStyle w:val="Opsommingtekens1"/>
      </w:pPr>
      <w:r w:rsidRPr="00BB6537">
        <w:t>het Doel van de Instelling van de Omgevingsregeling door het Ministerie van BZK</w:t>
      </w:r>
      <w:r>
        <w:t>: /join/id/proces/mnre1034/2019/InstellingOmgevingsregeling</w:t>
      </w:r>
    </w:p>
    <w:p w14:paraId="6D701FBD" w14:textId="77777777" w:rsidR="00C34A7B" w:rsidRDefault="00590129" w:rsidP="00C34A7B">
      <w:pPr>
        <w:pStyle w:val="Opsommingtekens1"/>
      </w:pPr>
      <w:r>
        <w:t>het Doel van het 48</w:t>
      </w:r>
      <w:r w:rsidRPr="000A2FA4">
        <w:rPr>
          <w:vertAlign w:val="superscript"/>
        </w:rPr>
        <w:t>e</w:t>
      </w:r>
      <w:r>
        <w:t xml:space="preserve"> wijzigingsbesluit van de waterschapsverordening van het Waterschap Vallei en Veluwe:</w:t>
      </w:r>
      <w:r>
        <w:br/>
      </w:r>
      <w:r w:rsidRPr="00C779C2">
        <w:t>/join/id/proces/</w:t>
      </w:r>
      <w:r w:rsidRPr="007A1E7D">
        <w:t>ws0662</w:t>
      </w:r>
      <w:r w:rsidRPr="00C779C2">
        <w:t>/20</w:t>
      </w:r>
      <w:r>
        <w:t>23</w:t>
      </w:r>
      <w:r w:rsidRPr="00C779C2">
        <w:t>/</w:t>
      </w:r>
      <w:r>
        <w:t>waterschapsverordening_wb48</w:t>
      </w:r>
    </w:p>
    <w:p w14:paraId="017E79B2" w14:textId="77777777" w:rsidR="00C34A7B" w:rsidRDefault="00C34A7B" w:rsidP="00C34A7B"/>
    <w:p w14:paraId="6C0F41A8" w14:textId="77777777" w:rsidR="00C34A7B" w:rsidRDefault="00590129" w:rsidP="00C34A7B">
      <w:pPr>
        <w:pStyle w:val="Kop3"/>
      </w:pPr>
      <w:bookmarkStart w:id="364" w:name="_Ref37950724"/>
      <w:bookmarkStart w:id="365" w:name="_Toc38030037"/>
      <w:bookmarkStart w:id="366" w:name="_Toc38308126"/>
      <w:bookmarkStart w:id="367" w:name="_Ref37752551"/>
      <w:r>
        <w:lastRenderedPageBreak/>
        <w:t>De vormgeving van R</w:t>
      </w:r>
      <w:r w:rsidRPr="00154099">
        <w:t xml:space="preserve">egeling </w:t>
      </w:r>
      <w:r>
        <w:t xml:space="preserve">en Besluit bij omgevingsdocumenten met </w:t>
      </w:r>
      <w:r w:rsidRPr="00995392">
        <w:t>Artikelstructuur</w:t>
      </w:r>
      <w:bookmarkEnd w:id="364"/>
      <w:bookmarkEnd w:id="365"/>
      <w:bookmarkEnd w:id="366"/>
    </w:p>
    <w:p w14:paraId="2056B961" w14:textId="77777777" w:rsidR="0046582F" w:rsidRDefault="0046582F" w:rsidP="0046582F">
      <w:pPr>
        <w:pStyle w:val="Kop4"/>
      </w:pPr>
      <w:bookmarkStart w:id="368" w:name="_Toc38030038"/>
      <w:bookmarkStart w:id="369" w:name="_Toc38308127"/>
      <w:r>
        <w:t>Model</w:t>
      </w:r>
      <w:bookmarkEnd w:id="368"/>
      <w:bookmarkEnd w:id="369"/>
    </w:p>
    <w:p w14:paraId="3A127A1B" w14:textId="77777777" w:rsidR="0046582F" w:rsidRDefault="0046582F" w:rsidP="0046582F">
      <w:pPr>
        <w:pStyle w:val="Kop5"/>
      </w:pPr>
      <w:bookmarkStart w:id="370" w:name="_Toc38030039"/>
      <w:bookmarkStart w:id="371" w:name="_Toc38308128"/>
      <w:r>
        <w:t>Toelichting</w:t>
      </w:r>
      <w:bookmarkEnd w:id="370"/>
      <w:bookmarkEnd w:id="371"/>
    </w:p>
    <w:p w14:paraId="71E33CAA" w14:textId="77777777" w:rsidR="00C34A7B" w:rsidRDefault="00590129" w:rsidP="00C34A7B">
      <w:r>
        <w:t xml:space="preserve">Bij het opstellen en wijzigen van omgevingsdocumenten werkt het bevoegd gezag in de eigen software aan het omgevingsdocument in Regeling-vorm: de volledige inhoud van het omgevingsdocument. Met de volledige inhoud wordt bedoeld: alle artikelen </w:t>
      </w:r>
      <w:r w:rsidRPr="00154099">
        <w:t>(en boven</w:t>
      </w:r>
      <w:r>
        <w:t>- en onder</w:t>
      </w:r>
      <w:r w:rsidRPr="00154099">
        <w:t xml:space="preserve">liggende </w:t>
      </w:r>
      <w:r>
        <w:t>tekst</w:t>
      </w:r>
      <w:r w:rsidRPr="00154099">
        <w:t>elementen)</w:t>
      </w:r>
      <w:r>
        <w:t xml:space="preserve">, alle informatieobjecten en alle </w:t>
      </w:r>
      <w:r w:rsidRPr="00CB7824">
        <w:t>IMOW-informatie</w:t>
      </w:r>
      <w:r>
        <w:t xml:space="preserv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maakt het </w:t>
      </w:r>
      <w:r w:rsidRPr="00CB7824">
        <w:t xml:space="preserve">aangeleverde </w:t>
      </w:r>
      <w:r>
        <w:t xml:space="preserve">Besluit bekend en genereert uit het Besluit een nieuwe RegelingVersie, oftewel een nieuwe geconsolideerde Regeling. Om het de LVBB mogelijk te maken om die verwerkingen te doen stelt STOP eisen aan de vormgeving van de tekst van Regeling en Besluit. Die eisen zijn vastgelegd in tekstmodellen voor Regeling en </w:t>
      </w:r>
      <w:r w:rsidRPr="00AC21B2">
        <w:t>tekstmodellen</w:t>
      </w:r>
      <w:r>
        <w:t xml:space="preserve"> voor Besluit.</w:t>
      </w:r>
    </w:p>
    <w:p w14:paraId="359B4450" w14:textId="77777777" w:rsidR="0046582F" w:rsidRDefault="0046582F" w:rsidP="006D43F6">
      <w:r w:rsidRPr="00245A3B">
        <w:t xml:space="preserve">STOP </w:t>
      </w:r>
      <w:r>
        <w:t xml:space="preserve">kent </w:t>
      </w:r>
      <w:r w:rsidRPr="00245A3B">
        <w:t xml:space="preserve">twee modellen voor </w:t>
      </w:r>
      <w:r>
        <w:t>documenten met</w:t>
      </w:r>
      <w:r w:rsidRPr="00245A3B">
        <w:t xml:space="preserve"> Artikelstructuur: het compacte model </w:t>
      </w:r>
      <w:r>
        <w:t>en</w:t>
      </w:r>
      <w:r w:rsidRPr="00245A3B">
        <w:t xml:space="preserve"> het klassieke model.</w:t>
      </w:r>
      <w:r>
        <w:t xml:space="preserve"> Naast technische verschillen zijn er wellicht ook visuele of gevoelsmatige verschillen tussen het compacte model en het klassieke model:</w:t>
      </w:r>
    </w:p>
    <w:p w14:paraId="209882F6" w14:textId="77777777" w:rsidR="00C34A7B" w:rsidRDefault="00590129" w:rsidP="00C34A7B">
      <w:pPr>
        <w:pStyle w:val="Opsommingtekens1"/>
      </w:pPr>
      <w:r>
        <w:t xml:space="preserve">Het compacte model kent </w:t>
      </w:r>
      <w:r w:rsidRPr="00A669F1">
        <w:t xml:space="preserve">een duidelijke scheiding tussen het </w:t>
      </w:r>
      <w:r>
        <w:t xml:space="preserve">nemen van </w:t>
      </w:r>
      <w:r w:rsidRPr="00A669F1">
        <w:t xml:space="preserve">besluiten en de </w:t>
      </w:r>
      <w:r>
        <w:t xml:space="preserve">inhoud </w:t>
      </w:r>
      <w:r w:rsidRPr="00A669F1">
        <w:t>waarover besloten is.</w:t>
      </w:r>
      <w:r>
        <w:t xml:space="preserve"> In een compacte Regeling zitten alleen Regeling-onderdelen en geen elementen die tot de besluitvorming behoren. In het klassieke model bevat de </w:t>
      </w:r>
      <w:r w:rsidRPr="009C6D0B">
        <w:t xml:space="preserve">Regeling </w:t>
      </w:r>
      <w:r>
        <w:t>naast</w:t>
      </w:r>
      <w:r w:rsidRPr="009C6D0B">
        <w:t xml:space="preserve"> Regeling-onderdelen </w:t>
      </w:r>
      <w:r>
        <w:t xml:space="preserve">ook enige </w:t>
      </w:r>
      <w:r w:rsidRPr="001B3DD9">
        <w:t>besluitvormings</w:t>
      </w:r>
      <w:r w:rsidRPr="009C6D0B">
        <w:t>-onderdelen</w:t>
      </w:r>
      <w:r>
        <w:t>, zoals Aanhef en Sluiting.</w:t>
      </w:r>
    </w:p>
    <w:p w14:paraId="15E4DF4D" w14:textId="77777777" w:rsidR="00C34A7B" w:rsidRDefault="00590129" w:rsidP="00C34A7B">
      <w:pPr>
        <w:pStyle w:val="Opsommingtekens1"/>
      </w:pPr>
      <w:r>
        <w:t xml:space="preserve">Bij het compacte Besluit-model staat de inhoud van het omgevingsdocument altijd in een (wijzig)bijlage bij het Besluit en niet in het lichaam. Bij het klassieke Besluit-model is het mogelijk om bij </w:t>
      </w:r>
      <w:r w:rsidRPr="00736E54">
        <w:t>een initiële Regeling</w:t>
      </w:r>
      <w:r>
        <w:t xml:space="preserve"> de inhoud van het omgevingsdocument in het </w:t>
      </w:r>
      <w:r w:rsidR="0046582F">
        <w:t>Besluit zelf op te nemen.</w:t>
      </w:r>
      <w:r>
        <w:t xml:space="preserve"> </w:t>
      </w:r>
    </w:p>
    <w:p w14:paraId="08574ED7" w14:textId="77777777" w:rsidR="00C34A7B" w:rsidRDefault="00590129" w:rsidP="00C34A7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1878349F" w14:textId="77777777" w:rsidR="0046582F" w:rsidRDefault="0046582F" w:rsidP="0046582F">
      <w:pPr>
        <w:pStyle w:val="Kop5"/>
      </w:pPr>
      <w:bookmarkStart w:id="372" w:name="_Toc38030040"/>
      <w:bookmarkStart w:id="373" w:name="_Toc38308129"/>
      <w:r>
        <w:t>Norm</w:t>
      </w:r>
      <w:bookmarkEnd w:id="372"/>
      <w:bookmarkEnd w:id="373"/>
    </w:p>
    <w:p w14:paraId="5687792C" w14:textId="77777777" w:rsidR="0046582F" w:rsidRDefault="0046582F" w:rsidP="0046582F">
      <w:r>
        <w:t xml:space="preserve">Voor omgevingsdocumenten met Artikelstructuur moet het </w:t>
      </w:r>
      <w:r w:rsidRPr="005220C0">
        <w:t>compacte model</w:t>
      </w:r>
      <w:r>
        <w:t xml:space="preserve"> voor Regeling en Besluit worden toegepast. </w:t>
      </w:r>
    </w:p>
    <w:p w14:paraId="26407CC7" w14:textId="77777777" w:rsidR="0046582F" w:rsidRDefault="0046582F" w:rsidP="0046582F">
      <w:pPr>
        <w:pStyle w:val="Kop4"/>
      </w:pPr>
      <w:bookmarkStart w:id="374" w:name="_Toc38030041"/>
      <w:bookmarkStart w:id="375" w:name="_Toc38308130"/>
      <w:r>
        <w:lastRenderedPageBreak/>
        <w:t>Regeling</w:t>
      </w:r>
      <w:bookmarkEnd w:id="374"/>
      <w:bookmarkEnd w:id="375"/>
    </w:p>
    <w:p w14:paraId="12FFB86F" w14:textId="77777777" w:rsidR="0046582F" w:rsidRDefault="0046582F" w:rsidP="0046582F">
      <w:pPr>
        <w:pStyle w:val="Kop5"/>
      </w:pPr>
      <w:bookmarkStart w:id="376" w:name="_Toc38030042"/>
      <w:bookmarkStart w:id="377" w:name="_Toc38308131"/>
      <w:r>
        <w:t>Norm</w:t>
      </w:r>
      <w:bookmarkEnd w:id="376"/>
      <w:bookmarkEnd w:id="377"/>
    </w:p>
    <w:p w14:paraId="77534181" w14:textId="77777777" w:rsidR="0046582F" w:rsidRDefault="0046582F" w:rsidP="0046582F">
      <w:r>
        <w:t>Door toepassing van het compacte model is het eindresultaat een Regeling die voldoet aan de eisen van STOP voor het tekstmodel RegelingCompact. De Regeling kent de volgende elementen:</w:t>
      </w:r>
    </w:p>
    <w:p w14:paraId="5004E122" w14:textId="77777777" w:rsidR="0046582F" w:rsidRDefault="0046582F" w:rsidP="0046582F">
      <w:pPr>
        <w:pStyle w:val="Opsommingtekens1"/>
      </w:pPr>
      <w:r>
        <w:t>RegelingOpschrift: de officiële titel van het omgevingsdocument. Verplicht element. Komt 1 keer voor.</w:t>
      </w:r>
    </w:p>
    <w:p w14:paraId="663DA526" w14:textId="6C5A1B03" w:rsidR="0046582F" w:rsidRDefault="0046582F" w:rsidP="0046582F">
      <w:pPr>
        <w:pStyle w:val="Opsommingtekens1"/>
      </w:pPr>
      <w:r>
        <w:t xml:space="preserve">Lichaam: het deel van de Regeling dat de artikelen van de nieuwe (versie van de) Regeling bevat. De inhoud van het lichaam moet voldoen aan de specificaties voor de Artikelstructuur die zijn vastgelegd in paragraaf </w:t>
      </w:r>
      <w:r w:rsidR="00CC3559">
        <w:fldChar w:fldCharType="begin"/>
      </w:r>
      <w:r w:rsidR="00CC3559">
        <w:instrText xml:space="preserve"> REF _Ref_b2c07689eb2bc15ac6961c9eacc0d91f_1 </w:instrText>
      </w:r>
      <w:r w:rsidR="002137A7">
        <w:instrText>\n \h</w:instrText>
      </w:r>
      <w:r w:rsidR="00CC3559">
        <w:instrText xml:space="preserve"> </w:instrText>
      </w:r>
      <w:r w:rsidR="00CC3559">
        <w:fldChar w:fldCharType="separate"/>
      </w:r>
      <w:r w:rsidR="00FD00CC">
        <w:t>5.2</w:t>
      </w:r>
      <w:r w:rsidR="00CC3559">
        <w:fldChar w:fldCharType="end"/>
      </w:r>
      <w:r>
        <w:t>. Verplicht element. Komt 1 keer voor.</w:t>
      </w:r>
    </w:p>
    <w:p w14:paraId="65F58DCD" w14:textId="77777777" w:rsidR="0046582F" w:rsidRDefault="0046582F" w:rsidP="0046582F">
      <w:pPr>
        <w:pStyle w:val="Opsommingtekens1"/>
      </w:pPr>
      <w:r>
        <w:t>Bijlage. Betreft bijlagen bij de Regeling. Indien de bijlagen zoals hier in de Regeling zijn opgenomen, worden deze geconsolideerd. Optioneel element. Komt zo vaak voor als gewenst.</w:t>
      </w:r>
    </w:p>
    <w:p w14:paraId="184DDA00" w14:textId="77777777" w:rsidR="0046582F" w:rsidRDefault="0046582F" w:rsidP="0046582F">
      <w:pPr>
        <w:pStyle w:val="Opsommingtekens1"/>
      </w:pPr>
      <w:r>
        <w:t>Toelichting. Betreft toelichting op de Regeling.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7DB0F462" w14:textId="77777777" w:rsidR="0046582F" w:rsidRDefault="0046582F" w:rsidP="0046582F">
      <w:pPr>
        <w:pStyle w:val="Opsommingtekens1"/>
      </w:pPr>
      <w:r>
        <w:t xml:space="preserve">Artikelsgewijze toelichting. Betreft toelichting op de artikelen in de Regeling. Wordt gebruikt voor een toelichting die uitsluitend een artikelsgewijze toelichting is. Indien de Artikelsgewijze toelichting zoals hier in de Regeling is opgenomen, wordt deze geconsolideerd. Optioneel element. Komt 0 of 1 keer voor. </w:t>
      </w:r>
    </w:p>
    <w:p w14:paraId="089C5143" w14:textId="77777777" w:rsidR="0046582F" w:rsidRDefault="0046582F" w:rsidP="0046582F">
      <w:pPr>
        <w:pStyle w:val="Kop5"/>
      </w:pPr>
      <w:bookmarkStart w:id="378" w:name="_Toc38030043"/>
      <w:bookmarkStart w:id="379" w:name="_Toc38308132"/>
      <w:r>
        <w:t>Voorbeeld</w:t>
      </w:r>
      <w:bookmarkEnd w:id="378"/>
      <w:bookmarkEnd w:id="379"/>
    </w:p>
    <w:p w14:paraId="6FE61BFA" w14:textId="28906D77" w:rsidR="0046582F" w:rsidRDefault="0046582F" w:rsidP="0046582F">
      <w:r>
        <w:t xml:space="preserve">Door toepassing van </w:t>
      </w:r>
      <w:r w:rsidRPr="00297C7D">
        <w:t xml:space="preserve">tekstmodel RegelingCompact </w:t>
      </w:r>
      <w:r>
        <w:t xml:space="preserve">ziet de Regeling van een omgevingsdocument met Artikelstructuur er schematisch uit zoals aangegeven in </w:t>
      </w:r>
      <w:r>
        <w:fldChar w:fldCharType="begin"/>
      </w:r>
      <w:r>
        <w:instrText xml:space="preserve"> REF _Ref37917101 \n \h </w:instrText>
      </w:r>
      <w:r>
        <w:fldChar w:fldCharType="separate"/>
      </w:r>
      <w:r w:rsidR="00FD00CC">
        <w:t>Figuur 45</w:t>
      </w:r>
      <w:r>
        <w:fldChar w:fldCharType="end"/>
      </w:r>
      <w:r>
        <w:t>.</w:t>
      </w:r>
    </w:p>
    <w:p w14:paraId="69CC3F34" w14:textId="77777777" w:rsidR="0046582F" w:rsidRDefault="0046582F" w:rsidP="0046582F">
      <w:pPr>
        <w:pStyle w:val="Figuur"/>
      </w:pPr>
      <w:r>
        <w:t xml:space="preserve"> </w:t>
      </w:r>
      <w:r>
        <w:rPr>
          <w:noProof/>
        </w:rPr>
        <w:drawing>
          <wp:inline distT="0" distB="0" distL="0" distR="0" wp14:anchorId="1645C5E8" wp14:editId="0DC620F6">
            <wp:extent cx="5340352" cy="3164205"/>
            <wp:effectExtent l="0" t="0" r="0" b="0"/>
            <wp:docPr id="31696189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9">
                      <a:extLst>
                        <a:ext uri="{28A0092B-C50C-407E-A947-70E740481C1C}">
                          <a14:useLocalDpi xmlns:a14="http://schemas.microsoft.com/office/drawing/2010/main" val="0"/>
                        </a:ext>
                      </a:extLst>
                    </a:blip>
                    <a:stretch>
                      <a:fillRect/>
                    </a:stretch>
                  </pic:blipFill>
                  <pic:spPr>
                    <a:xfrm>
                      <a:off x="0" y="0"/>
                      <a:ext cx="5340352" cy="3164205"/>
                    </a:xfrm>
                    <a:prstGeom prst="rect">
                      <a:avLst/>
                    </a:prstGeom>
                  </pic:spPr>
                </pic:pic>
              </a:graphicData>
            </a:graphic>
          </wp:inline>
        </w:drawing>
      </w:r>
    </w:p>
    <w:p w14:paraId="5BA1919E" w14:textId="77777777" w:rsidR="0046582F" w:rsidRDefault="0046582F" w:rsidP="0046582F">
      <w:pPr>
        <w:pStyle w:val="Figuurbijschrift"/>
      </w:pPr>
      <w:bookmarkStart w:id="380" w:name="_Ref37917101"/>
      <w:r>
        <w:t>Voorbeeld Regeling</w:t>
      </w:r>
      <w:bookmarkEnd w:id="380"/>
      <w:r>
        <w:t xml:space="preserve"> omgevingsdocument met Artikelstructuur</w:t>
      </w:r>
    </w:p>
    <w:p w14:paraId="605C5188" w14:textId="77777777" w:rsidR="0046582F" w:rsidRPr="00036382" w:rsidRDefault="0046582F" w:rsidP="0046582F">
      <w:pPr>
        <w:pStyle w:val="Kop4"/>
      </w:pPr>
      <w:bookmarkStart w:id="381" w:name="_Toc38030044"/>
      <w:bookmarkStart w:id="382" w:name="_Toc38308133"/>
      <w:r>
        <w:lastRenderedPageBreak/>
        <w:t>Besluit</w:t>
      </w:r>
      <w:bookmarkEnd w:id="381"/>
      <w:bookmarkEnd w:id="382"/>
    </w:p>
    <w:p w14:paraId="50B0C744" w14:textId="77777777" w:rsidR="0046582F" w:rsidRDefault="0046582F" w:rsidP="0046582F">
      <w:pPr>
        <w:pStyle w:val="Kop5"/>
      </w:pPr>
      <w:bookmarkStart w:id="383" w:name="_Toc38030045"/>
      <w:bookmarkStart w:id="384" w:name="_Toc38308134"/>
      <w:r>
        <w:t>Norm</w:t>
      </w:r>
      <w:bookmarkEnd w:id="383"/>
      <w:bookmarkEnd w:id="384"/>
    </w:p>
    <w:p w14:paraId="28D95505" w14:textId="77777777" w:rsidR="0046582F" w:rsidRDefault="0046582F" w:rsidP="0046582F">
      <w:r>
        <w:t>Voor een besluit tot vaststelling of wijziging van een omgevingsdocument met Artikelstructuur moet gebruik gemaakt worden van het model BesluitCompact. Het Besluit kent de volgende elementen:</w:t>
      </w:r>
    </w:p>
    <w:p w14:paraId="349F6813" w14:textId="77777777" w:rsidR="0046582F" w:rsidRDefault="0046582F" w:rsidP="0046582F">
      <w:pPr>
        <w:pStyle w:val="Opsommingtekens1"/>
      </w:pPr>
      <w:r>
        <w:t>RegelingOpschrift: de officiële titel van het besluit. Verplicht element. Komt 1 keer voor.</w:t>
      </w:r>
    </w:p>
    <w:p w14:paraId="626870C6" w14:textId="77777777" w:rsidR="0046582F" w:rsidRDefault="0046582F" w:rsidP="0046582F">
      <w:pPr>
        <w:pStyle w:val="Opsommingtekens1"/>
      </w:pPr>
      <w:r>
        <w:t>Aanhef: blok tekst aan het begin van een Regeling. Optioneel element. Komt 0 of 1 keer voor.</w:t>
      </w:r>
    </w:p>
    <w:p w14:paraId="5BBB4DE5" w14:textId="77777777" w:rsidR="0046582F" w:rsidRDefault="0046582F" w:rsidP="0046582F">
      <w:pPr>
        <w:pStyle w:val="Opsommingtekens1"/>
      </w:pPr>
      <w:r>
        <w:t xml:space="preserve">Lichaam: </w:t>
      </w:r>
      <w:r w:rsidRPr="005A1FE5">
        <w:t>Verplicht element. Komt 1 keer voor.</w:t>
      </w:r>
      <w:r>
        <w:t xml:space="preserve"> Nadere specificatie: </w:t>
      </w:r>
    </w:p>
    <w:p w14:paraId="3BA82E99" w14:textId="77777777" w:rsidR="0046582F" w:rsidRDefault="0046582F" w:rsidP="0046582F">
      <w:pPr>
        <w:pStyle w:val="Opsommingtekens2"/>
      </w:pPr>
      <w:r>
        <w:t xml:space="preserve">initieel besluit: bestaat uit minimaal een Artikel (eventueel onderverdeeld in Leden) dat een tekstuele omschrijving van de vaststelling bevat en </w:t>
      </w:r>
      <w:r w:rsidRPr="00F77561">
        <w:t>met IntRef een verwijzing hee</w:t>
      </w:r>
      <w:r>
        <w:t>ft</w:t>
      </w:r>
      <w:r w:rsidRPr="00F77561">
        <w:t xml:space="preserve"> naar de WijzigBijlage</w:t>
      </w:r>
      <w:r>
        <w:t>. Een voorbeeld van zo’n tekstuele omschrijving: “De omgevingsverordening Utrecht wordt vastgesteld zoals is aangegeven in Bijlage 1”. Gebruikelijk is dat in een ander Artikel de inwerkingtreding van het besluit wordt geregeld.</w:t>
      </w:r>
    </w:p>
    <w:p w14:paraId="3E106658" w14:textId="77777777" w:rsidR="0046582F" w:rsidRDefault="0046582F" w:rsidP="0046582F">
      <w:pPr>
        <w:pStyle w:val="Opsommingtekens2"/>
      </w:pPr>
      <w:r>
        <w:t>wijzigingsbesluit: bestaat uit minimaal één WijzigArtikel (eventueel onderverdeeld in WijzigLeden) en één Artikel. Verplicht element. Komt 1 keer voor.</w:t>
      </w:r>
      <w:r>
        <w:br/>
        <w:t>In het WijzigArtikel of WijzigLid staat een tekstuele omschrijving van de wijziging. Een voorbeeld van zo’n tekstuele omschrijving: “De omgevingsverordening Utrecht wordt gewijzigd zoals is aangegeven in Bijlage 1”. Het WijzigArtikel of WijzigLid moet met IntRef een verwijzing hebben naar de WijzigBijlage.</w:t>
      </w:r>
    </w:p>
    <w:p w14:paraId="163311BE" w14:textId="77777777" w:rsidR="0046582F" w:rsidRDefault="0046582F" w:rsidP="0046582F">
      <w:pPr>
        <w:pStyle w:val="Opsommingtekens1"/>
      </w:pPr>
      <w:r>
        <w:t>Sluiting: slotformulier, dagtekening en ondertekening van het Besluit. Verplicht element. Komt 1 keer voor.</w:t>
      </w:r>
    </w:p>
    <w:p w14:paraId="403C5C59" w14:textId="77777777" w:rsidR="0046582F" w:rsidRDefault="0046582F" w:rsidP="0046582F">
      <w:pPr>
        <w:pStyle w:val="Opsommingtekens1"/>
      </w:pPr>
      <w:r>
        <w:t>WijzigBijlage: element dat voor zowel initieel besluit als wijzigingsbesluit de inhoud van de instelling of de wijzigingen van een versie van de Regeling bevat. Verplicht element. Komt 1 keer voor.</w:t>
      </w:r>
      <w:r>
        <w:br/>
        <w:t>De WijzigBijlage bevat:</w:t>
      </w:r>
    </w:p>
    <w:p w14:paraId="66AF9041" w14:textId="4CF72FC6" w:rsidR="0046582F" w:rsidRDefault="0046582F" w:rsidP="0046582F">
      <w:pPr>
        <w:pStyle w:val="Opsommingtekens2"/>
      </w:pPr>
      <w:r>
        <w:t xml:space="preserve">Een Kop. Zie voor de eisen aan Kop paragraaf </w:t>
      </w:r>
      <w:r w:rsidR="000D0355">
        <w:fldChar w:fldCharType="begin"/>
      </w:r>
      <w:r w:rsidR="000D0355">
        <w:instrText xml:space="preserve"> REF _Ref38227551 </w:instrText>
      </w:r>
      <w:r w:rsidR="002137A7">
        <w:instrText>\n \h</w:instrText>
      </w:r>
      <w:r w:rsidR="000D0355">
        <w:instrText xml:space="preserve"> </w:instrText>
      </w:r>
      <w:r w:rsidR="000D0355">
        <w:fldChar w:fldCharType="separate"/>
      </w:r>
      <w:r w:rsidR="00FD00CC">
        <w:t>5.2.2</w:t>
      </w:r>
      <w:r w:rsidR="000D0355">
        <w:fldChar w:fldCharType="end"/>
      </w:r>
      <w:r>
        <w:t>. Verplicht element. Komt 1 keer voor.</w:t>
      </w:r>
    </w:p>
    <w:p w14:paraId="783E0A37" w14:textId="77777777" w:rsidR="00C34A7B" w:rsidRDefault="00590129" w:rsidP="00C34A7B">
      <w:pPr>
        <w:pStyle w:val="Opsommingtekens2"/>
      </w:pPr>
      <w:r>
        <w:t>Een verplichte keuze uit:</w:t>
      </w:r>
    </w:p>
    <w:p w14:paraId="7F1AE2CD" w14:textId="77777777" w:rsidR="00C34A7B" w:rsidRDefault="00590129" w:rsidP="0046582F">
      <w:pPr>
        <w:pStyle w:val="Opsommingtekens2"/>
      </w:pPr>
      <w:r w:rsidRPr="00EC15F9">
        <w:t>WijzigBijlage/RegelingCompact</w:t>
      </w:r>
      <w:r>
        <w:t xml:space="preserve">: te gebruiken bij </w:t>
      </w:r>
      <w:r w:rsidRPr="005267E9">
        <w:t>een initieel besluit</w:t>
      </w:r>
      <w:r>
        <w:t>;</w:t>
      </w:r>
      <w:r w:rsidRPr="005267E9">
        <w:t xml:space="preserve"> </w:t>
      </w:r>
      <w:r>
        <w:t xml:space="preserve">bevat </w:t>
      </w:r>
      <w:r w:rsidRPr="00D71B1E">
        <w:t>de tekst van de initiële regeling</w:t>
      </w:r>
      <w:r>
        <w:t xml:space="preserve">. </w:t>
      </w:r>
      <w:r w:rsidR="0046582F">
        <w:t xml:space="preserve">De </w:t>
      </w:r>
      <w:r w:rsidRPr="00EC15F9">
        <w:t>RegelingCompact</w:t>
      </w:r>
      <w:r>
        <w:t xml:space="preserve"> bevat alle elementen van RegelingCompact; </w:t>
      </w:r>
    </w:p>
    <w:p w14:paraId="3EC37633" w14:textId="77777777" w:rsidR="00C34A7B" w:rsidRDefault="00590129" w:rsidP="007435D1">
      <w:pPr>
        <w:pStyle w:val="Opsommingtekens2"/>
      </w:pPr>
      <w:r>
        <w:t xml:space="preserve">WijzigBijlage/RegelingMutatie: </w:t>
      </w:r>
      <w:r w:rsidRPr="005267E9">
        <w:t>te gebruiken bij een wijzigingsbesluit</w:t>
      </w:r>
      <w:r>
        <w:t>;</w:t>
      </w:r>
      <w:r w:rsidRPr="005267E9">
        <w:t xml:space="preserve"> </w:t>
      </w:r>
      <w:r>
        <w:t xml:space="preserve">bevat de wijzigingen </w:t>
      </w:r>
      <w:r w:rsidRPr="00B621E7">
        <w:t>tussen twee RegelingVersies</w:t>
      </w:r>
      <w:r>
        <w:t xml:space="preserve"> in was-wordt oftewel renvooiweergave. </w:t>
      </w:r>
      <w:r w:rsidR="0046582F">
        <w:br/>
      </w:r>
      <w:r w:rsidR="007435D1">
        <w:t>Per onderdeel moet een keuze gemaakt worden tussen</w:t>
      </w:r>
      <w:r>
        <w:t>:</w:t>
      </w:r>
    </w:p>
    <w:p w14:paraId="6B9A4E47" w14:textId="77777777" w:rsidR="007435D1" w:rsidRDefault="007435D1" w:rsidP="007435D1">
      <w:pPr>
        <w:pStyle w:val="Opsommingtekens3"/>
      </w:pPr>
      <w:r>
        <w:t>VoegToe: geeft aan dat een tekstonderdeel aan een bestaande regeling wordt toegevoegd, op welke plaats en op welke wijze;</w:t>
      </w:r>
    </w:p>
    <w:p w14:paraId="19B9EC23" w14:textId="77777777" w:rsidR="007435D1" w:rsidRDefault="007435D1" w:rsidP="007435D1">
      <w:pPr>
        <w:pStyle w:val="Opsommingtekens3"/>
      </w:pPr>
      <w:r>
        <w:t xml:space="preserve">Vervang: geeft aan dat het onderdeel een tekstonderdeel in een bestaande regeling vervangt; </w:t>
      </w:r>
    </w:p>
    <w:p w14:paraId="0CA4B563" w14:textId="77777777" w:rsidR="007435D1" w:rsidRDefault="007435D1" w:rsidP="007435D1">
      <w:pPr>
        <w:pStyle w:val="Opsommingtekens3"/>
      </w:pPr>
      <w:r>
        <w:t>VervangKop: geeft aan dat (de tekstuele inhoud van) een Kop wijzigt;</w:t>
      </w:r>
    </w:p>
    <w:p w14:paraId="0B5B2930" w14:textId="25CF530F" w:rsidR="0046582F" w:rsidRDefault="007435D1" w:rsidP="00241342">
      <w:pPr>
        <w:pStyle w:val="Opsommingtekens3"/>
      </w:pPr>
      <w:r>
        <w:t>Verwijder: geeft aan dat een tekstonderdeel uit een bestaande regeling wordt verwijderd.</w:t>
      </w:r>
    </w:p>
    <w:p w14:paraId="4347BF6C" w14:textId="77777777" w:rsidR="0046582F" w:rsidRDefault="0046582F" w:rsidP="0046582F">
      <w:pPr>
        <w:pStyle w:val="Opsommingtekens1"/>
      </w:pPr>
      <w:r>
        <w:t>Bijlage. Betreft bijlagen bij het Besluit. Bijlagen bij het Besluit worden niet geconsolideerd. Optioneel element. Komt zo vaak voor als gewenst.</w:t>
      </w:r>
    </w:p>
    <w:p w14:paraId="328779C9" w14:textId="77777777" w:rsidR="0046582F" w:rsidRDefault="0046582F" w:rsidP="0046582F">
      <w:pPr>
        <w:pStyle w:val="Opsommingtekens1"/>
      </w:pPr>
      <w:r>
        <w:t>Toelichting. Betreft toelichting op het besluit. Wordt gebruikt voor een toelichting die algemeen van aard is en voor een toelichting die zowel een algemeen deel als een artikelsgewijs deel heeft. Toelichting op het Besluit wordt niet geconsolideerd. Optioneel element. Komt 0 of 1 keer voor.</w:t>
      </w:r>
    </w:p>
    <w:p w14:paraId="1257EEE9" w14:textId="77777777" w:rsidR="0046582F" w:rsidRDefault="0046582F" w:rsidP="0046582F">
      <w:pPr>
        <w:pStyle w:val="Opsommingtekens1"/>
      </w:pPr>
      <w:r>
        <w:t xml:space="preserve">Artikelsgewijze toelichting. Betreft toelichting op de artikelen in het Besluit. Wordt gebruikt voor een toelichting die uitsluitend een artikelsgewijze toelichting is. </w:t>
      </w:r>
      <w:r>
        <w:lastRenderedPageBreak/>
        <w:t>Artikelsgewijze toelichting op het Besluit wordt niet geconsolideerd. Optioneel element. Komt 0 of 1 keer voor.</w:t>
      </w:r>
    </w:p>
    <w:p w14:paraId="527520C8" w14:textId="77777777" w:rsidR="0046582F" w:rsidRDefault="0046582F" w:rsidP="0046582F">
      <w:pPr>
        <w:pStyle w:val="Opsommingtekens1"/>
      </w:pPr>
      <w:r>
        <w:t>Motivering. Betreft de vaststellingsdocumenten en de motivering van het besluit. Wordt niet geconsolideerd. Optioneel element. Komt 0 of 1 keer voor.</w:t>
      </w:r>
    </w:p>
    <w:p w14:paraId="72778513" w14:textId="77777777" w:rsidR="0046582F" w:rsidRPr="00032C31" w:rsidRDefault="0046582F" w:rsidP="0046582F">
      <w:pPr>
        <w:pStyle w:val="Opsommingtekens1"/>
      </w:pPr>
      <w:r>
        <w:t>Inhoudsopgave. Optioneel element. Komt 0 of 1 keer voor.</w:t>
      </w:r>
    </w:p>
    <w:p w14:paraId="6E3923BC" w14:textId="77777777" w:rsidR="0046582F" w:rsidRDefault="0046582F" w:rsidP="0046582F">
      <w:pPr>
        <w:pStyle w:val="Kop5"/>
      </w:pPr>
      <w:bookmarkStart w:id="385" w:name="_Toc38030046"/>
      <w:bookmarkStart w:id="386" w:name="_Toc38308135"/>
      <w:r>
        <w:t>Voorbeeld</w:t>
      </w:r>
      <w:bookmarkEnd w:id="385"/>
      <w:bookmarkEnd w:id="386"/>
    </w:p>
    <w:p w14:paraId="211CCAA0" w14:textId="492C8C31" w:rsidR="0046582F" w:rsidRDefault="0046582F" w:rsidP="0046582F">
      <w:r w:rsidRPr="003D3A12">
        <w:t xml:space="preserve">Door toepassing van tekstmodel </w:t>
      </w:r>
      <w:r>
        <w:t xml:space="preserve">BesluitCompact ziet een besluit tot vaststelling van een omgevingsdocument met Artikelstructuur, oftewel </w:t>
      </w:r>
      <w:r w:rsidRPr="005B6EF8">
        <w:t xml:space="preserve">een initieel </w:t>
      </w:r>
      <w:r>
        <w:t>b</w:t>
      </w:r>
      <w:r w:rsidRPr="005B6EF8">
        <w:t xml:space="preserve">esluit dat een initiële Regeling instelt, </w:t>
      </w:r>
      <w:r w:rsidRPr="00281986">
        <w:t xml:space="preserve">er schematisch uit zoals aangegeven in </w:t>
      </w:r>
      <w:r>
        <w:fldChar w:fldCharType="begin"/>
      </w:r>
      <w:r>
        <w:instrText xml:space="preserve"> REF _Ref37917731 \n \h </w:instrText>
      </w:r>
      <w:r>
        <w:fldChar w:fldCharType="separate"/>
      </w:r>
      <w:r w:rsidR="00FD00CC">
        <w:t>Figuur 46</w:t>
      </w:r>
      <w:r>
        <w:fldChar w:fldCharType="end"/>
      </w:r>
      <w:r w:rsidRPr="005B6EF8">
        <w:t>.</w:t>
      </w:r>
    </w:p>
    <w:p w14:paraId="6896222E" w14:textId="77777777" w:rsidR="0046582F" w:rsidRDefault="0046582F" w:rsidP="0046582F">
      <w:pPr>
        <w:pStyle w:val="Figuur"/>
      </w:pPr>
      <w:r>
        <w:rPr>
          <w:noProof/>
        </w:rPr>
        <w:drawing>
          <wp:inline distT="0" distB="0" distL="0" distR="0" wp14:anchorId="04EB4261" wp14:editId="505E41E1">
            <wp:extent cx="5410834" cy="3351707"/>
            <wp:effectExtent l="0" t="0" r="0" b="1270"/>
            <wp:docPr id="1012979278"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80">
                      <a:extLst>
                        <a:ext uri="{28A0092B-C50C-407E-A947-70E740481C1C}">
                          <a14:useLocalDpi xmlns:a14="http://schemas.microsoft.com/office/drawing/2010/main" val="0"/>
                        </a:ext>
                      </a:extLst>
                    </a:blip>
                    <a:stretch>
                      <a:fillRect/>
                    </a:stretch>
                  </pic:blipFill>
                  <pic:spPr>
                    <a:xfrm>
                      <a:off x="0" y="0"/>
                      <a:ext cx="5410834" cy="3351707"/>
                    </a:xfrm>
                    <a:prstGeom prst="rect">
                      <a:avLst/>
                    </a:prstGeom>
                  </pic:spPr>
                </pic:pic>
              </a:graphicData>
            </a:graphic>
          </wp:inline>
        </w:drawing>
      </w:r>
    </w:p>
    <w:p w14:paraId="62AA388B" w14:textId="77777777" w:rsidR="0046582F" w:rsidRDefault="0046582F" w:rsidP="0046582F">
      <w:pPr>
        <w:pStyle w:val="Figuurbijschrift"/>
      </w:pPr>
      <w:bookmarkStart w:id="387" w:name="_Ref37917731"/>
      <w:r>
        <w:t>Voorbeeld initieel besluit</w:t>
      </w:r>
      <w:bookmarkEnd w:id="387"/>
      <w:r>
        <w:t xml:space="preserve"> </w:t>
      </w:r>
      <w:r w:rsidRPr="008B4B6D">
        <w:t>omgevingsdocument met Artikelstructuur</w:t>
      </w:r>
    </w:p>
    <w:p w14:paraId="374813AC" w14:textId="3B620666" w:rsidR="0046582F" w:rsidRDefault="0046582F" w:rsidP="0046582F">
      <w:r w:rsidRPr="008B4B6D">
        <w:t xml:space="preserve">Door toepassing van tekstmodel BesluitCompact ziet een besluit tot </w:t>
      </w:r>
      <w:r>
        <w:t xml:space="preserve">wijziging </w:t>
      </w:r>
      <w:r w:rsidRPr="008B4B6D">
        <w:t xml:space="preserve">van een omgevingsdocument met Artikelstructuur, oftewel een </w:t>
      </w:r>
      <w:r>
        <w:t>wijzigings</w:t>
      </w:r>
      <w:r w:rsidRPr="008B4B6D">
        <w:t>besluit, er schematisch uit zoals aangegeven in</w:t>
      </w:r>
      <w:r>
        <w:t xml:space="preserve"> </w:t>
      </w:r>
      <w:r>
        <w:fldChar w:fldCharType="begin"/>
      </w:r>
      <w:r>
        <w:instrText xml:space="preserve"> REF _Ref37918317 \n \h </w:instrText>
      </w:r>
      <w:r>
        <w:fldChar w:fldCharType="separate"/>
      </w:r>
      <w:r w:rsidR="00FD00CC">
        <w:t>Figuur 47</w:t>
      </w:r>
      <w:r>
        <w:fldChar w:fldCharType="end"/>
      </w:r>
      <w:r>
        <w:t>.</w:t>
      </w:r>
    </w:p>
    <w:p w14:paraId="63278BE4" w14:textId="77777777" w:rsidR="0046582F" w:rsidRDefault="0046582F" w:rsidP="0046582F">
      <w:pPr>
        <w:pStyle w:val="Figuur"/>
      </w:pPr>
      <w:r>
        <w:rPr>
          <w:noProof/>
        </w:rPr>
        <w:lastRenderedPageBreak/>
        <w:drawing>
          <wp:inline distT="0" distB="0" distL="0" distR="0" wp14:anchorId="4B1228E2" wp14:editId="12B73F45">
            <wp:extent cx="5370829" cy="3432175"/>
            <wp:effectExtent l="0" t="0" r="1270" b="0"/>
            <wp:docPr id="86208043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81">
                      <a:extLst>
                        <a:ext uri="{28A0092B-C50C-407E-A947-70E740481C1C}">
                          <a14:useLocalDpi xmlns:a14="http://schemas.microsoft.com/office/drawing/2010/main" val="0"/>
                        </a:ext>
                      </a:extLst>
                    </a:blip>
                    <a:stretch>
                      <a:fillRect/>
                    </a:stretch>
                  </pic:blipFill>
                  <pic:spPr>
                    <a:xfrm>
                      <a:off x="0" y="0"/>
                      <a:ext cx="5370829" cy="3432175"/>
                    </a:xfrm>
                    <a:prstGeom prst="rect">
                      <a:avLst/>
                    </a:prstGeom>
                  </pic:spPr>
                </pic:pic>
              </a:graphicData>
            </a:graphic>
          </wp:inline>
        </w:drawing>
      </w:r>
    </w:p>
    <w:p w14:paraId="224F3316" w14:textId="29424162" w:rsidR="0046582F" w:rsidRDefault="0046582F" w:rsidP="002D7983">
      <w:pPr>
        <w:pStyle w:val="Figuurbijschrift"/>
      </w:pPr>
      <w:bookmarkStart w:id="388" w:name="_Ref37918317"/>
      <w:r w:rsidRPr="003529AC">
        <w:t>Voorbeeld wijzigingsbesluit</w:t>
      </w:r>
      <w:bookmarkEnd w:id="388"/>
      <w:r>
        <w:t xml:space="preserve"> </w:t>
      </w:r>
      <w:r w:rsidRPr="00AB1886">
        <w:t>omgevingsdocument met Artikelstructuur</w:t>
      </w:r>
      <w:bookmarkEnd w:id="367"/>
    </w:p>
    <w:p w14:paraId="5367A749" w14:textId="77777777" w:rsidR="0046582F" w:rsidRDefault="0046582F" w:rsidP="0046582F">
      <w:pPr>
        <w:pStyle w:val="Kop3"/>
      </w:pPr>
      <w:bookmarkStart w:id="389" w:name="_Toc38030062"/>
      <w:bookmarkStart w:id="390" w:name="_Toc38308136"/>
      <w:r>
        <w:t>Procedure-informatie en consolidatie</w:t>
      </w:r>
      <w:bookmarkEnd w:id="389"/>
      <w:bookmarkEnd w:id="390"/>
    </w:p>
    <w:p w14:paraId="4A89829F" w14:textId="77777777" w:rsidR="0046582F" w:rsidRDefault="0046582F" w:rsidP="0046582F">
      <w:r>
        <w:t xml:space="preserve">Nadat een bevoegd gezag is gestart met het opstellen </w:t>
      </w:r>
      <w:r w:rsidRPr="00740422">
        <w:t>van een bij het betreffende instrument behorend omgevingsdocument</w:t>
      </w:r>
      <w:r>
        <w:t>, of wijziging daarvan, doorloopt het</w:t>
      </w:r>
      <w:r w:rsidRPr="00740422">
        <w:t xml:space="preserve"> de bij dat instrument behorende procedure. In de loop van die procedure worden een of meer versies van het </w:t>
      </w:r>
      <w:r>
        <w:t>besluit</w:t>
      </w:r>
      <w:r w:rsidRPr="00740422">
        <w:t xml:space="preserve"> aan de LVBB aangeleverd. </w:t>
      </w:r>
      <w:r>
        <w:t xml:space="preserve">Nadat </w:t>
      </w:r>
      <w:r w:rsidRPr="0040114B">
        <w:t xml:space="preserve">het bevoegd gezag </w:t>
      </w:r>
      <w:r>
        <w:t xml:space="preserve">het besluit heeft genomen en ter bekendmaking heeft aangeleverd, </w:t>
      </w:r>
      <w:r w:rsidRPr="00740422">
        <w:t>is voor een aantal instrumenten de procedure afgelopen. In het geval van een instrument waartegen beroep kan worden ingesteld</w:t>
      </w:r>
      <w:r>
        <w:t>,</w:t>
      </w:r>
      <w:r w:rsidRPr="00740422">
        <w:t xml:space="preserve"> volgt nog een proceduregedeelte dat kan leiden tot wijzigingen in de geldigheid en zelfs tot wijzigingen in de inhoud van het </w:t>
      </w:r>
      <w:r>
        <w:t>besluit</w:t>
      </w:r>
      <w:r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t xml:space="preserve">Deze wijzigingen moeten worden doorvertaald naar de geconsolideerde Regeling van het omgevingsdocument. Om dit hele proces te kunnen verwerken en het resultaat en bijbehorende informatie correct </w:t>
      </w:r>
      <w:r w:rsidRPr="00526425">
        <w:t>aan DSO-LV door</w:t>
      </w:r>
      <w:r>
        <w:t xml:space="preserve"> te kunnen </w:t>
      </w:r>
      <w:r w:rsidRPr="00526425">
        <w:t>leveren</w:t>
      </w:r>
      <w:r>
        <w:t>,</w:t>
      </w:r>
      <w:r w:rsidRPr="00526425">
        <w:t xml:space="preserve"> </w:t>
      </w:r>
      <w:r>
        <w:t xml:space="preserve">heeft de LVBB informatie over de procedure en informatie voor de consolidatie nodig. Het bevoegd gezag levert die informatie deels aan samen met de aanlevering van de besluitversie; deels moet het die informatie in een later stadium aanleveren. </w:t>
      </w:r>
      <w:r w:rsidRPr="001B3537">
        <w:t xml:space="preserve">Een volledig overzicht van </w:t>
      </w:r>
      <w:r>
        <w:t xml:space="preserve">de aan te leveren gegevens </w:t>
      </w:r>
      <w:r w:rsidRPr="001B3537">
        <w:t>is te vinden in de STOP-documentatie.</w:t>
      </w:r>
    </w:p>
    <w:p w14:paraId="1864E535" w14:textId="77777777" w:rsidR="0046582F" w:rsidRDefault="0046582F" w:rsidP="0046582F"/>
    <w:p w14:paraId="71B9D4C1" w14:textId="77777777" w:rsidR="0046582F" w:rsidRDefault="0046582F" w:rsidP="0046582F">
      <w:r>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het soort Regeling (oftewel om welk type omgevingsdocument gaat het).</w:t>
      </w:r>
    </w:p>
    <w:p w14:paraId="0123DA4A" w14:textId="77777777" w:rsidR="0046582F" w:rsidRDefault="0046582F" w:rsidP="0046582F">
      <w:r>
        <w:lastRenderedPageBreak/>
        <w:t xml:space="preserve">Vervolgens moet </w:t>
      </w:r>
      <w:r w:rsidRPr="00565E83">
        <w:t>de soort procedure worden gekozen</w:t>
      </w:r>
      <w:r>
        <w:t>. Aangegeven moet worden</w:t>
      </w:r>
      <w:r w:rsidRPr="00565E83">
        <w:t xml:space="preserve"> </w:t>
      </w:r>
      <w:r>
        <w:t xml:space="preserve">of </w:t>
      </w:r>
      <w:r w:rsidRPr="00565E83">
        <w:t>een ontwerpbesluit of een definitief besluit</w:t>
      </w:r>
      <w:r>
        <w:t xml:space="preserve"> wordt aangeleverd. De procedure-informatie wordt verder ingevuld met het element Procedurestappen. Dit is de v</w:t>
      </w:r>
      <w:r w:rsidRPr="007A712A">
        <w:t xml:space="preserve">erzameling van stappen in de </w:t>
      </w:r>
      <w:r>
        <w:t>p</w:t>
      </w:r>
      <w:r w:rsidRPr="007A712A">
        <w:t xml:space="preserve">rocedure die het </w:t>
      </w:r>
      <w:r>
        <w:t xml:space="preserve">bevoegd gezag </w:t>
      </w:r>
      <w:r w:rsidRPr="007A712A">
        <w:t>doorloopt in het opstellen van een BesluitVersie teneinde een bepaalde mijlpaal (eind van een Procedure) te bereiken.</w:t>
      </w:r>
      <w:r>
        <w:t xml:space="preserve">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77A0B31" w14:textId="77777777" w:rsidR="0046582F" w:rsidRDefault="0046582F" w:rsidP="0046582F">
      <w:r>
        <w:t xml:space="preserve">Aan de hand van de soort procedure bepaalt de LVBB welke consolidatiemethode op het besluit wordt toegepast. De LVBB stelt de proefconsolidatie van het ontwerpbesluit respectievelijk de geconsolideerde Regeling beschikbaar voor DSO-LV en levert de IMOW-objecten door aan DSO-LV. Uiteraard moet </w:t>
      </w:r>
      <w:r w:rsidRPr="00DD7A9B">
        <w:t>DSO-LV</w:t>
      </w:r>
      <w:r>
        <w:t xml:space="preserve"> weten of de aangeleverde </w:t>
      </w:r>
      <w:r w:rsidRPr="00DD7A9B">
        <w:t>IMOW-objecten</w:t>
      </w:r>
      <w:r>
        <w:t xml:space="preserve"> horen bij een ontwerpbesluit of een definitief besluit. Daarvoor kent ook IMOW proceduregegevens.</w:t>
      </w:r>
    </w:p>
    <w:p w14:paraId="000C4D7E" w14:textId="77777777" w:rsidR="0046582F" w:rsidRDefault="0046582F" w:rsidP="0046582F">
      <w:pPr>
        <w:pStyle w:val="Kop"/>
        <w:numPr>
          <w:ilvl w:val="3"/>
          <w:numId w:val="2"/>
        </w:numPr>
      </w:pPr>
      <w:r>
        <w:t>Ontwerpbesluit</w:t>
      </w:r>
    </w:p>
    <w:p w14:paraId="73058EEC" w14:textId="77777777" w:rsidR="0046582F" w:rsidRDefault="0046582F" w:rsidP="0046582F">
      <w:r>
        <w:t xml:space="preserve">Bij het aanleveren van een ontwerpbesluit, met als soortProcedure ‘ontwerpbesluit’, vult het bevoegd gezag in ieder geval (de (datum van) de procedurestap ‘einde inzagetermijn’ in. De LVBB voegt daar zelf nog gegevens aan toe zoals de datum van publicatie. </w:t>
      </w:r>
    </w:p>
    <w:p w14:paraId="3748DDC3" w14:textId="77777777" w:rsidR="0046582F" w:rsidRDefault="0046582F" w:rsidP="0046582F">
      <w:r>
        <w:t xml:space="preserve">Van de terinzagelegging van een ontwerpbesluit moet op grond van de Algemene wet bestuursrecht een voorafgaande kennisgeving in het officiële publicatieblad van het bevoegd gezag gedaan worden. Onderzocht wordt nog of het bevoegd gezag die kennisgeving samen met het ontwerpbesluit moet aanleveren, of dat de LVBB die uit het ontwerpbesluit kan afleiden. </w:t>
      </w:r>
    </w:p>
    <w:p w14:paraId="017043DB" w14:textId="77777777" w:rsidR="0046582F" w:rsidRPr="00D36DBE" w:rsidRDefault="0046582F" w:rsidP="0046582F">
      <w:r>
        <w:t xml:space="preserve">Na ontvangst van een ontwerpbesluit voert de LVBB een proefconsolidatie uit met als resultaat een proefversie: de consolidatie van </w:t>
      </w:r>
      <w:r w:rsidRPr="00B53461">
        <w:t>het ontwerpbesluit</w:t>
      </w:r>
      <w:r>
        <w:t xml:space="preserve"> in de op dat moment bestaande regeling, alsof het ontwerpbesluit al in werking was getreden. De LVBB stelt de proefversie beschikbaar voor DSO-LV en levert de IMOW-objecten door aan DSO-LV. DSO-LV weet dat het gaat om </w:t>
      </w:r>
      <w:r w:rsidRPr="007E5236">
        <w:t>IMOW-objecten</w:t>
      </w:r>
      <w:r>
        <w:t xml:space="preserve"> behorend bij een ontwerpbesluit omdat in dat geval bij de IMOW-objecten als procedurestatus ‘ontwerp’ is aangegeven.</w:t>
      </w:r>
    </w:p>
    <w:p w14:paraId="4AE7DD02" w14:textId="77777777" w:rsidR="0046582F" w:rsidRDefault="0046582F" w:rsidP="0046582F">
      <w:pPr>
        <w:pStyle w:val="Kop"/>
        <w:numPr>
          <w:ilvl w:val="3"/>
          <w:numId w:val="2"/>
        </w:numPr>
      </w:pPr>
      <w:r>
        <w:t>Definitief besluit</w:t>
      </w:r>
    </w:p>
    <w:p w14:paraId="3C167543" w14:textId="77777777" w:rsidR="0046582F" w:rsidRDefault="0046582F" w:rsidP="0046582F">
      <w:r>
        <w:t xml:space="preserve">Nadat het bestuursorgaan een besluit over een omgevingsdocument heeft genomen, levert het dat besluit aan bij de LVBB met als soortProcedure ‘definitief besluit’. Bij de procedurestappen </w:t>
      </w:r>
      <w:r w:rsidRPr="000037D6">
        <w:t>vult het bevoegd gezag in ieder geval (de (datum van) de procedurestap ‘</w:t>
      </w:r>
      <w:r>
        <w:t>vaststelling</w:t>
      </w:r>
      <w:r w:rsidRPr="000037D6">
        <w:t>’ in. De LVBB voegt daar zelf nog gegevens aan toe zoals de datum van publicatie.</w:t>
      </w:r>
      <w:r>
        <w:t xml:space="preserve"> De LVBB leidt zelf uit het besluit de datum van inwerkingtreden van het besluit af.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449D60FC" w14:textId="77777777" w:rsidR="0046582F" w:rsidRPr="00BF6E53" w:rsidRDefault="0046582F" w:rsidP="0046582F">
      <w:pPr>
        <w:pStyle w:val="Kop3"/>
      </w:pPr>
      <w:bookmarkStart w:id="391" w:name="_Ref37940985"/>
      <w:bookmarkStart w:id="392" w:name="_Ref37940990"/>
      <w:bookmarkStart w:id="393" w:name="_Toc38030063"/>
      <w:bookmarkStart w:id="394" w:name="_Ref38030672"/>
      <w:bookmarkStart w:id="395" w:name="_Ref38202743"/>
      <w:bookmarkStart w:id="396" w:name="_Toc38308137"/>
      <w:r>
        <w:t>Muteren</w:t>
      </w:r>
      <w:bookmarkEnd w:id="391"/>
      <w:bookmarkEnd w:id="392"/>
      <w:r>
        <w:t xml:space="preserve"> van IMOW-objecten</w:t>
      </w:r>
      <w:bookmarkEnd w:id="393"/>
      <w:bookmarkEnd w:id="394"/>
      <w:bookmarkEnd w:id="395"/>
      <w:bookmarkEnd w:id="396"/>
    </w:p>
    <w:p w14:paraId="649E6EA0" w14:textId="77777777" w:rsidR="00C34A7B" w:rsidRDefault="00590129" w:rsidP="00C34A7B">
      <w:r>
        <w:t>Een wijzigingsbesluit kan ook gevolgen hebben voor de IMOW-objecten in de geconsolideerde regeling. Het bevoegd gezag kan het omgevingsdocument zo wijzigen dat de IMOW-</w:t>
      </w:r>
      <w:r>
        <w:lastRenderedPageBreak/>
        <w:t xml:space="preserve">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 </w:t>
      </w:r>
    </w:p>
    <w:p w14:paraId="2D06CA1E" w14:textId="77777777" w:rsidR="00C34A7B" w:rsidRDefault="00590129" w:rsidP="00C34A7B">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78849A24" w14:textId="77777777" w:rsidR="00C34A7B" w:rsidRDefault="00590129" w:rsidP="00C34A7B">
      <w:r>
        <w:t>In het geval dat door of samen met het wijzigingsbesluit een bestaand IMOW-object moet vervallen (in mutatietermen: beëindigt), voegt het bevoegd gezag bij de aanlevering van het bekend te maken besluit het IMOW-object met een bestaande identificatie toe met de status ‘beëindigen’. DSO-LV herkent de identificatie van het IMOW-object en verwerkt het op basis van de status ‘beëindigen’: (het effect van) het IMOW-object wordt niet meer getoond.</w:t>
      </w:r>
    </w:p>
    <w:p w14:paraId="121A4E98" w14:textId="77777777" w:rsidR="00C34A7B" w:rsidRDefault="00590129" w:rsidP="00C34A7B">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50E0E1E8" w:rsidR="00C34A7B" w:rsidRDefault="00590129" w:rsidP="00C34A7B">
      <w:pPr>
        <w:pStyle w:val="Kop1"/>
      </w:pPr>
      <w:bookmarkStart w:id="397" w:name="_Toc38308138"/>
      <w:r w:rsidRPr="00F62F31">
        <w:lastRenderedPageBreak/>
        <w:t>Bijlagen</w:t>
      </w:r>
      <w:bookmarkEnd w:id="397"/>
    </w:p>
    <w:p w14:paraId="5AE28A95" w14:textId="68DFD3EF" w:rsidR="00C34A7B" w:rsidRPr="00F62F31" w:rsidRDefault="00590129" w:rsidP="00C34A7B">
      <w:pPr>
        <w:pStyle w:val="Kop2bijlage"/>
      </w:pPr>
      <w:bookmarkStart w:id="398" w:name="_Toc38308139"/>
      <w:r w:rsidRPr="00F62F31">
        <w:lastRenderedPageBreak/>
        <w:t>Ontwerpkeuzen</w:t>
      </w:r>
      <w:bookmarkEnd w:id="398"/>
    </w:p>
    <w:p w14:paraId="3FEB6480" w14:textId="29205C47" w:rsidR="00C34A7B" w:rsidRPr="00F62F31" w:rsidRDefault="00590129" w:rsidP="00C34A7B">
      <w:r w:rsidRPr="00F62F31">
        <w:t xml:space="preserve">Voor </w:t>
      </w:r>
      <w:r>
        <w:fldChar w:fldCharType="begin"/>
      </w:r>
      <w:r>
        <w:instrText>DOCVARIABLE ID01+</w:instrText>
      </w:r>
      <w:r>
        <w:fldChar w:fldCharType="separate"/>
      </w:r>
      <w:r w:rsidR="00FD00CC">
        <w:t>de omgevingsverordening</w:t>
      </w:r>
      <w:r>
        <w:fldChar w:fldCharType="end"/>
      </w:r>
      <w:r w:rsidRPr="00F62F31">
        <w:t xml:space="preserve"> zijn geen </w:t>
      </w:r>
      <w:r>
        <w:t>‘</w:t>
      </w:r>
      <w:r w:rsidRPr="00F62F31">
        <w:t>van de standaard</w:t>
      </w:r>
      <w:r>
        <w:t>’</w:t>
      </w:r>
      <w:r w:rsidRPr="00F62F31">
        <w:t xml:space="preserve"> afwijkende ontwerpkeuzen van toepassing.</w:t>
      </w:r>
    </w:p>
    <w:sectPr w:rsidR="00C34A7B" w:rsidRPr="00F62F31" w:rsidSect="00C34A7B">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9B8F8" w14:textId="77777777" w:rsidR="008D54DC" w:rsidRDefault="008D54DC">
      <w:r>
        <w:separator/>
      </w:r>
    </w:p>
    <w:p w14:paraId="1EC9DD0F" w14:textId="77777777" w:rsidR="008D54DC" w:rsidRDefault="008D54DC"/>
    <w:p w14:paraId="41324F8E" w14:textId="77777777" w:rsidR="008D54DC" w:rsidRDefault="008D54DC"/>
  </w:endnote>
  <w:endnote w:type="continuationSeparator" w:id="0">
    <w:p w14:paraId="4F66F24F" w14:textId="77777777" w:rsidR="008D54DC" w:rsidRDefault="008D54DC">
      <w:r>
        <w:continuationSeparator/>
      </w:r>
    </w:p>
    <w:p w14:paraId="3B6AA45B" w14:textId="77777777" w:rsidR="008D54DC" w:rsidRDefault="008D54DC"/>
    <w:p w14:paraId="053000DE" w14:textId="77777777" w:rsidR="008D54DC" w:rsidRDefault="008D54DC"/>
  </w:endnote>
  <w:endnote w:type="continuationNotice" w:id="1">
    <w:p w14:paraId="4FC91ADB" w14:textId="77777777" w:rsidR="008D54DC" w:rsidRDefault="008D54DC">
      <w:pPr>
        <w:spacing w:line="240" w:lineRule="auto"/>
      </w:pPr>
    </w:p>
  </w:endnote>
  <w:endnote w:id="2">
    <w:p w14:paraId="35F95D8A" w14:textId="3ECEDE9A" w:rsidR="00001B8D" w:rsidRPr="00916DBF" w:rsidRDefault="00001B8D">
      <w:pPr>
        <w:pStyle w:val="Eindnoottekst"/>
        <w:rPr>
          <w:lang w:val="en-US"/>
        </w:rPr>
      </w:pPr>
      <w:r>
        <w:rPr>
          <w:rStyle w:val="Eindnootmarkering"/>
        </w:rPr>
        <w:endnoteRef/>
      </w:r>
      <w:r>
        <w:t xml:space="preserve"> TPOD30</w:t>
      </w:r>
    </w:p>
  </w:endnote>
  <w:endnote w:id="3">
    <w:p w14:paraId="6B519F28" w14:textId="4865C0FF" w:rsidR="00001B8D" w:rsidRPr="00585CC9" w:rsidRDefault="00001B8D">
      <w:pPr>
        <w:pStyle w:val="Eindnoottekst"/>
        <w:rPr>
          <w:lang w:val="en-US"/>
        </w:rPr>
      </w:pPr>
      <w:r>
        <w:rPr>
          <w:rStyle w:val="Eindnootmarkering"/>
        </w:rPr>
        <w:endnoteRef/>
      </w:r>
      <w:r>
        <w:t xml:space="preserve"> TPOD40</w:t>
      </w:r>
    </w:p>
  </w:endnote>
  <w:endnote w:id="4">
    <w:p w14:paraId="11F0FAD6" w14:textId="4800265F" w:rsidR="00001B8D" w:rsidRPr="00585CC9" w:rsidRDefault="00001B8D">
      <w:pPr>
        <w:pStyle w:val="Eindnoottekst"/>
        <w:rPr>
          <w:lang w:val="en-US"/>
        </w:rPr>
      </w:pPr>
      <w:r>
        <w:rPr>
          <w:rStyle w:val="Eindnootmarkering"/>
        </w:rPr>
        <w:endnoteRef/>
      </w:r>
      <w:r>
        <w:t xml:space="preserve"> TPOD50</w:t>
      </w:r>
    </w:p>
  </w:endnote>
  <w:endnote w:id="5">
    <w:p w14:paraId="37AB63BC" w14:textId="77777777" w:rsidR="00001B8D" w:rsidRDefault="00001B8D" w:rsidP="009B7AEA">
      <w:pPr>
        <w:pStyle w:val="Eindnoottekst"/>
      </w:pPr>
      <w:r>
        <w:rPr>
          <w:rStyle w:val="Eindnootmarkering"/>
        </w:rPr>
        <w:endnoteRef/>
      </w:r>
      <w:r>
        <w:t xml:space="preserve"> TPOD60</w:t>
      </w:r>
    </w:p>
  </w:endnote>
  <w:endnote w:id="6">
    <w:p w14:paraId="451E048E" w14:textId="77777777" w:rsidR="00001B8D" w:rsidRDefault="00001B8D" w:rsidP="009B7AEA">
      <w:pPr>
        <w:pStyle w:val="Eindnoottekst"/>
      </w:pPr>
      <w:r>
        <w:rPr>
          <w:rStyle w:val="Eindnootmarkering"/>
        </w:rPr>
        <w:endnoteRef/>
      </w:r>
      <w:r>
        <w:t xml:space="preserve"> TPOD70</w:t>
      </w:r>
    </w:p>
  </w:endnote>
  <w:endnote w:id="7">
    <w:p w14:paraId="2BA18C96" w14:textId="77777777" w:rsidR="00001B8D" w:rsidRDefault="00001B8D" w:rsidP="009B7AEA">
      <w:pPr>
        <w:pStyle w:val="Eindnoottekst"/>
      </w:pPr>
      <w:r>
        <w:rPr>
          <w:rStyle w:val="Eindnootmarkering"/>
        </w:rPr>
        <w:endnoteRef/>
      </w:r>
      <w:r>
        <w:t xml:space="preserve"> TPOD80</w:t>
      </w:r>
    </w:p>
  </w:endnote>
  <w:endnote w:id="8">
    <w:p w14:paraId="6F9B1787" w14:textId="77777777" w:rsidR="00001B8D" w:rsidRPr="001602D5" w:rsidRDefault="00001B8D" w:rsidP="009B7AEA">
      <w:pPr>
        <w:pStyle w:val="Eindnoottekst"/>
      </w:pPr>
      <w:r>
        <w:rPr>
          <w:rStyle w:val="Eindnootmarkering"/>
        </w:rPr>
        <w:endnoteRef/>
      </w:r>
      <w:r>
        <w:t xml:space="preserve"> TPOD1780</w:t>
      </w:r>
    </w:p>
  </w:endnote>
  <w:endnote w:id="9">
    <w:p w14:paraId="170CB9FD" w14:textId="77CF3BF8" w:rsidR="00001B8D" w:rsidRPr="00AA23FD" w:rsidRDefault="00001B8D" w:rsidP="00BF3FFF">
      <w:pPr>
        <w:pStyle w:val="Eindnoottekst"/>
      </w:pPr>
      <w:r>
        <w:rPr>
          <w:rStyle w:val="Eindnootmarkering"/>
        </w:rPr>
        <w:endnoteRef/>
      </w:r>
      <w:r w:rsidRPr="00AA23FD">
        <w:t xml:space="preserve"> TPOD400, TPOD410, TPOD420, TPOD430, TPOD440, TPOD450, TPOD460, TPOD470, TPOD480, TPOD490, TPOD500, TPOD510, TPOD520, TPOD530, TPOD540, TPOD550, TPOD560, TPOD570, TPOD580, TPOD590, TPOD600, TPOD610, TPOD620, TPOD630, TPOD640, TPOD650, TPOD660, TPOD670, TPOD680, TPOD690, TPOD700, TPOD710, TPOD720, TPOD730, TPOD741, TPOD750, TPOD760, TPOD770, TPOD781, TPOD790, TPOD800, TPOD810, TPOD820, TPOD831, TPOD841, TPOD851, TPOD860, TPOD870</w:t>
      </w:r>
    </w:p>
  </w:endnote>
  <w:endnote w:id="10">
    <w:p w14:paraId="30F8DB9B" w14:textId="61C94F16" w:rsidR="00001B8D" w:rsidRDefault="00001B8D">
      <w:pPr>
        <w:pStyle w:val="Eindnoottekst"/>
      </w:pPr>
      <w:r>
        <w:rPr>
          <w:rStyle w:val="Eindnootmarkering"/>
        </w:rPr>
        <w:endnoteRef/>
      </w:r>
      <w:r>
        <w:t xml:space="preserve"> TPOD880</w:t>
      </w:r>
    </w:p>
  </w:endnote>
  <w:endnote w:id="11">
    <w:p w14:paraId="349E7A37" w14:textId="77777777" w:rsidR="00001B8D" w:rsidRPr="009505D2" w:rsidRDefault="00001B8D" w:rsidP="00FA2C8B">
      <w:pPr>
        <w:pStyle w:val="Eindnoottekst"/>
      </w:pPr>
      <w:r>
        <w:rPr>
          <w:rStyle w:val="Eindnootmarkering"/>
        </w:rPr>
        <w:endnoteRef/>
      </w:r>
      <w:r>
        <w:t xml:space="preserve"> TPOD810</w:t>
      </w:r>
    </w:p>
  </w:endnote>
  <w:endnote w:id="12">
    <w:p w14:paraId="3EC364E0" w14:textId="77777777" w:rsidR="00001B8D" w:rsidRPr="009505D2" w:rsidRDefault="00001B8D" w:rsidP="00FA2C8B">
      <w:pPr>
        <w:pStyle w:val="Eindnoottekst"/>
      </w:pPr>
      <w:r>
        <w:rPr>
          <w:rStyle w:val="Eindnootmarkering"/>
        </w:rPr>
        <w:endnoteRef/>
      </w:r>
      <w:r>
        <w:t xml:space="preserve"> TPOD820</w:t>
      </w:r>
    </w:p>
  </w:endnote>
  <w:endnote w:id="13">
    <w:p w14:paraId="6901B77F" w14:textId="77777777" w:rsidR="00001B8D" w:rsidRPr="009505D2" w:rsidRDefault="00001B8D" w:rsidP="00FA2C8B">
      <w:pPr>
        <w:pStyle w:val="Eindnoottekst"/>
      </w:pPr>
      <w:r>
        <w:rPr>
          <w:rStyle w:val="Eindnootmarkering"/>
        </w:rPr>
        <w:endnoteRef/>
      </w:r>
      <w:r>
        <w:t xml:space="preserve"> TPOD870</w:t>
      </w:r>
    </w:p>
  </w:endnote>
  <w:endnote w:id="14">
    <w:p w14:paraId="01E95FFA" w14:textId="77777777" w:rsidR="00001B8D" w:rsidRDefault="00001B8D" w:rsidP="00FA2C8B">
      <w:pPr>
        <w:pStyle w:val="Eindnoottekst"/>
      </w:pPr>
      <w:r>
        <w:rPr>
          <w:rStyle w:val="Eindnootmarkering"/>
        </w:rPr>
        <w:endnoteRef/>
      </w:r>
      <w:r>
        <w:t xml:space="preserve"> TPOD880</w:t>
      </w:r>
    </w:p>
  </w:endnote>
  <w:endnote w:id="15">
    <w:p w14:paraId="7113AF51" w14:textId="77777777" w:rsidR="00001B8D" w:rsidRDefault="00001B8D" w:rsidP="00FA2C8B">
      <w:pPr>
        <w:pStyle w:val="Eindnoottekst"/>
      </w:pPr>
      <w:r>
        <w:rPr>
          <w:rStyle w:val="Eindnootmarkering"/>
        </w:rPr>
        <w:endnoteRef/>
      </w:r>
      <w:r>
        <w:t xml:space="preserve"> TPOD980</w:t>
      </w:r>
    </w:p>
  </w:endnote>
  <w:endnote w:id="16">
    <w:p w14:paraId="1B39AACB" w14:textId="77777777" w:rsidR="00001B8D" w:rsidRDefault="00001B8D" w:rsidP="00FA2C8B">
      <w:pPr>
        <w:pStyle w:val="Eindnoottekst"/>
      </w:pPr>
      <w:r>
        <w:rPr>
          <w:rStyle w:val="Eindnootmarkering"/>
        </w:rPr>
        <w:endnoteRef/>
      </w:r>
      <w:r>
        <w:t xml:space="preserve"> TPOD990</w:t>
      </w:r>
    </w:p>
  </w:endnote>
  <w:endnote w:id="17">
    <w:p w14:paraId="0E59FB9A" w14:textId="77777777" w:rsidR="00001B8D" w:rsidRDefault="00001B8D" w:rsidP="00FA2C8B">
      <w:pPr>
        <w:pStyle w:val="Eindnoottekst"/>
      </w:pPr>
      <w:r>
        <w:rPr>
          <w:rStyle w:val="Eindnootmarkering"/>
        </w:rPr>
        <w:endnoteRef/>
      </w:r>
      <w:r>
        <w:t xml:space="preserve"> TPOD1000</w:t>
      </w:r>
    </w:p>
  </w:endnote>
  <w:endnote w:id="18">
    <w:p w14:paraId="2D15EBDC" w14:textId="77777777" w:rsidR="00001B8D" w:rsidRDefault="00001B8D" w:rsidP="00FA2C8B">
      <w:pPr>
        <w:pStyle w:val="Eindnoottekst"/>
      </w:pPr>
      <w:r>
        <w:rPr>
          <w:rStyle w:val="Eindnootmarkering"/>
        </w:rPr>
        <w:endnoteRef/>
      </w:r>
      <w:r>
        <w:t xml:space="preserve"> TPOD1010, TPOD1020</w:t>
      </w:r>
    </w:p>
  </w:endnote>
  <w:endnote w:id="19">
    <w:p w14:paraId="3D061124" w14:textId="77777777" w:rsidR="00001B8D" w:rsidRDefault="00001B8D" w:rsidP="00FA2C8B">
      <w:pPr>
        <w:pStyle w:val="Eindnoottekst"/>
      </w:pPr>
      <w:r>
        <w:rPr>
          <w:rStyle w:val="Eindnootmarkering"/>
        </w:rPr>
        <w:endnoteRef/>
      </w:r>
      <w:r>
        <w:t xml:space="preserve"> TPOD1030</w:t>
      </w:r>
    </w:p>
  </w:endnote>
  <w:endnote w:id="20">
    <w:p w14:paraId="2CCC7117" w14:textId="77777777" w:rsidR="00001B8D" w:rsidRDefault="00001B8D" w:rsidP="00FA2C8B">
      <w:pPr>
        <w:pStyle w:val="Eindnoottekst"/>
      </w:pPr>
      <w:r>
        <w:rPr>
          <w:rStyle w:val="Eindnootmarkering"/>
        </w:rPr>
        <w:endnoteRef/>
      </w:r>
      <w:r>
        <w:t xml:space="preserve"> TPOD1040</w:t>
      </w:r>
    </w:p>
  </w:endnote>
  <w:endnote w:id="21">
    <w:p w14:paraId="3A1B3F1F" w14:textId="77777777" w:rsidR="00001B8D" w:rsidRDefault="00001B8D" w:rsidP="00FA2C8B">
      <w:pPr>
        <w:pStyle w:val="Eindnoottekst"/>
      </w:pPr>
      <w:r>
        <w:rPr>
          <w:rStyle w:val="Eindnootmarkering"/>
        </w:rPr>
        <w:endnoteRef/>
      </w:r>
      <w:r>
        <w:t xml:space="preserve"> TPOD1050</w:t>
      </w:r>
    </w:p>
  </w:endnote>
  <w:endnote w:id="22">
    <w:p w14:paraId="425151D7" w14:textId="77777777" w:rsidR="00001B8D" w:rsidRDefault="00001B8D" w:rsidP="00FA2C8B">
      <w:pPr>
        <w:pStyle w:val="Eindnoottekst"/>
      </w:pPr>
      <w:r>
        <w:rPr>
          <w:rStyle w:val="Eindnootmarkering"/>
        </w:rPr>
        <w:endnoteRef/>
      </w:r>
      <w:r>
        <w:t xml:space="preserve"> TPOD1060, TPOD1070</w:t>
      </w:r>
    </w:p>
  </w:endnote>
  <w:endnote w:id="23">
    <w:p w14:paraId="44BD8D2E" w14:textId="77777777" w:rsidR="00001B8D" w:rsidRDefault="00001B8D" w:rsidP="00FA2C8B">
      <w:pPr>
        <w:pStyle w:val="Eindnoottekst"/>
      </w:pPr>
      <w:r>
        <w:rPr>
          <w:rStyle w:val="Eindnootmarkering"/>
        </w:rPr>
        <w:endnoteRef/>
      </w:r>
      <w:r>
        <w:t xml:space="preserve"> TPOD1560</w:t>
      </w:r>
    </w:p>
  </w:endnote>
  <w:endnote w:id="24">
    <w:p w14:paraId="36DE0304" w14:textId="77777777" w:rsidR="00001B8D" w:rsidRDefault="00001B8D" w:rsidP="00FA2C8B">
      <w:pPr>
        <w:pStyle w:val="Eindnoottekst"/>
      </w:pPr>
      <w:r>
        <w:rPr>
          <w:rStyle w:val="Eindnootmarkering"/>
        </w:rPr>
        <w:endnoteRef/>
      </w:r>
      <w:r>
        <w:t xml:space="preserve"> TPOD1570</w:t>
      </w:r>
    </w:p>
  </w:endnote>
  <w:endnote w:id="25">
    <w:p w14:paraId="1B577F6F" w14:textId="46AEFCE0" w:rsidR="00001B8D" w:rsidRDefault="00001B8D">
      <w:pPr>
        <w:pStyle w:val="Eindnoottekst"/>
      </w:pPr>
      <w:r>
        <w:rPr>
          <w:rStyle w:val="Eindnootmarkering"/>
        </w:rPr>
        <w:endnoteRef/>
      </w:r>
      <w:r>
        <w:t xml:space="preserve"> TPOD1850</w:t>
      </w:r>
    </w:p>
  </w:endnote>
  <w:endnote w:id="26">
    <w:p w14:paraId="4DFBCDA9" w14:textId="278B5D41" w:rsidR="00001B8D" w:rsidRDefault="00001B8D">
      <w:pPr>
        <w:pStyle w:val="Eindnoottekst"/>
      </w:pPr>
      <w:r>
        <w:rPr>
          <w:rStyle w:val="Eindnootmarkering"/>
        </w:rPr>
        <w:endnoteRef/>
      </w:r>
      <w:r>
        <w:t xml:space="preserve"> TPOD1850</w:t>
      </w:r>
    </w:p>
  </w:endnote>
  <w:endnote w:id="27">
    <w:p w14:paraId="7E267A1B" w14:textId="77777777" w:rsidR="00001B8D" w:rsidRPr="00AA23FD" w:rsidRDefault="00001B8D" w:rsidP="00FA2C8B">
      <w:pPr>
        <w:pStyle w:val="Eindnoottekst"/>
      </w:pPr>
      <w:r>
        <w:rPr>
          <w:rStyle w:val="Eindnootmarkering"/>
        </w:rPr>
        <w:endnoteRef/>
      </w:r>
      <w:r>
        <w:t xml:space="preserve"> TPOD1670</w:t>
      </w:r>
    </w:p>
  </w:endnote>
  <w:endnote w:id="28">
    <w:p w14:paraId="25274CDB" w14:textId="77777777" w:rsidR="00001B8D" w:rsidRPr="00AA23FD" w:rsidRDefault="00001B8D" w:rsidP="00FA2C8B">
      <w:pPr>
        <w:pStyle w:val="Eindnoottekst"/>
      </w:pPr>
      <w:r>
        <w:rPr>
          <w:rStyle w:val="Eindnootmarkering"/>
        </w:rPr>
        <w:endnoteRef/>
      </w:r>
      <w:r>
        <w:t xml:space="preserve"> TPOD1690</w:t>
      </w:r>
    </w:p>
  </w:endnote>
  <w:endnote w:id="29">
    <w:p w14:paraId="6FBC2886" w14:textId="77777777" w:rsidR="00001B8D" w:rsidRPr="00AA23FD" w:rsidRDefault="00001B8D" w:rsidP="00FA2C8B">
      <w:pPr>
        <w:pStyle w:val="Eindnoottekst"/>
      </w:pPr>
      <w:r>
        <w:rPr>
          <w:rStyle w:val="Eindnootmarkering"/>
        </w:rPr>
        <w:endnoteRef/>
      </w:r>
      <w:r>
        <w:t xml:space="preserve"> TPOD1630</w:t>
      </w:r>
    </w:p>
  </w:endnote>
  <w:endnote w:id="30">
    <w:p w14:paraId="0775FA21" w14:textId="77777777" w:rsidR="00001B8D" w:rsidRPr="00AA23FD" w:rsidRDefault="00001B8D" w:rsidP="00FA2C8B">
      <w:pPr>
        <w:pStyle w:val="Eindnoottekst"/>
      </w:pPr>
      <w:r>
        <w:rPr>
          <w:rStyle w:val="Eindnootmarkering"/>
        </w:rPr>
        <w:endnoteRef/>
      </w:r>
      <w:r>
        <w:t xml:space="preserve"> TPOD930, TPOD940</w:t>
      </w:r>
    </w:p>
  </w:endnote>
  <w:endnote w:id="31">
    <w:p w14:paraId="153A5C29" w14:textId="77777777" w:rsidR="00001B8D" w:rsidRDefault="00001B8D" w:rsidP="00716382">
      <w:pPr>
        <w:pStyle w:val="Eindnoottekst"/>
      </w:pPr>
      <w:r>
        <w:rPr>
          <w:rStyle w:val="Eindnootmarkering"/>
        </w:rPr>
        <w:endnoteRef/>
      </w:r>
      <w:r>
        <w:t xml:space="preserve"> TPOD1700</w:t>
      </w:r>
    </w:p>
  </w:endnote>
  <w:endnote w:id="32">
    <w:p w14:paraId="7AEE3D53" w14:textId="77777777" w:rsidR="00001B8D" w:rsidRDefault="00001B8D" w:rsidP="00716382">
      <w:pPr>
        <w:pStyle w:val="Eindnoottekst"/>
      </w:pPr>
      <w:r>
        <w:rPr>
          <w:rStyle w:val="Eindnootmarkering"/>
        </w:rPr>
        <w:endnoteRef/>
      </w:r>
      <w:r>
        <w:t xml:space="preserve"> TPOD1740</w:t>
      </w:r>
    </w:p>
  </w:endnote>
  <w:endnote w:id="33">
    <w:p w14:paraId="20B38E58" w14:textId="77777777" w:rsidR="00001B8D" w:rsidRDefault="00001B8D" w:rsidP="00716382">
      <w:pPr>
        <w:pStyle w:val="Eindnoottekst"/>
      </w:pPr>
      <w:r>
        <w:rPr>
          <w:rStyle w:val="Eindnootmarkering"/>
        </w:rPr>
        <w:endnoteRef/>
      </w:r>
      <w:r>
        <w:t xml:space="preserve"> TPOD1710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Calibri"/>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8CE" w14:textId="77777777" w:rsidR="00001B8D" w:rsidRPr="006B1455" w:rsidRDefault="00001B8D" w:rsidP="00577995">
    <w:pPr>
      <w:tabs>
        <w:tab w:val="left" w:pos="6260"/>
      </w:tabs>
    </w:pPr>
    <w:r>
      <w:t xml:space="preserve">Pagina </w:t>
    </w:r>
    <w:r>
      <w:rPr>
        <w:color w:val="2B579A"/>
        <w:shd w:val="clear" w:color="auto" w:fill="E6E6E6"/>
      </w:rPr>
      <w:fldChar w:fldCharType="begin"/>
    </w:r>
    <w:r>
      <w:instrText xml:space="preserve"> PAGE   \* MERGEFORMAT </w:instrText>
    </w:r>
    <w:r>
      <w:rPr>
        <w:color w:val="2B579A"/>
        <w:shd w:val="clear" w:color="auto" w:fill="E6E6E6"/>
      </w:rPr>
      <w:fldChar w:fldCharType="separate"/>
    </w:r>
    <w:r>
      <w:t>6</w:t>
    </w:r>
    <w:r>
      <w:rPr>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p>
  <w:p w14:paraId="1358A95D" w14:textId="77777777" w:rsidR="00001B8D" w:rsidRPr="00BC3B53" w:rsidRDefault="00001B8D"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A814"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p>
  <w:p w14:paraId="6170D8DC" w14:textId="77777777" w:rsidR="00001B8D" w:rsidRPr="00BC3B53" w:rsidRDefault="00001B8D"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6021" w14:textId="77777777" w:rsidR="00001B8D" w:rsidRPr="00BC3B53" w:rsidRDefault="00001B8D"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CEA6D" w14:textId="77777777" w:rsidR="00067FA6" w:rsidRPr="006B1455" w:rsidRDefault="00067FA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308A50FC" w14:textId="77777777" w:rsidR="00067FA6" w:rsidRPr="00BC3B53" w:rsidRDefault="00067FA6" w:rsidP="00577995">
    <w:pPr>
      <w:spacing w:line="240"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BF9C"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sidRPr="049A10CD">
      <w:rPr>
        <w:noProof/>
      </w:rPr>
      <w:t>16</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bookmarkStart w:id="0" w:name="_Toc209500289"/>
    <w:bookmarkStart w:id="1" w:name="_Toc209500355"/>
  </w:p>
  <w:bookmarkEnd w:id="0"/>
  <w:bookmarkEnd w:id="1"/>
  <w:p w14:paraId="6328848F" w14:textId="77777777" w:rsidR="00001B8D" w:rsidRPr="00BC3B53" w:rsidRDefault="00001B8D"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3C17F" w14:textId="77777777" w:rsidR="008D54DC" w:rsidRPr="00B35331" w:rsidRDefault="008D54DC" w:rsidP="00577995">
      <w:pPr>
        <w:pStyle w:val="Voettekst"/>
      </w:pPr>
    </w:p>
  </w:footnote>
  <w:footnote w:type="continuationSeparator" w:id="0">
    <w:p w14:paraId="7BC76C3C" w14:textId="77777777" w:rsidR="008D54DC" w:rsidRDefault="008D54DC">
      <w:r>
        <w:continuationSeparator/>
      </w:r>
    </w:p>
    <w:p w14:paraId="2C902E50" w14:textId="77777777" w:rsidR="008D54DC" w:rsidRDefault="008D54DC"/>
    <w:p w14:paraId="324D77EC" w14:textId="77777777" w:rsidR="008D54DC" w:rsidRDefault="008D54DC"/>
  </w:footnote>
  <w:footnote w:type="continuationNotice" w:id="1">
    <w:p w14:paraId="1C13E7DD" w14:textId="77777777" w:rsidR="008D54DC" w:rsidRDefault="008D54DC">
      <w:pPr>
        <w:spacing w:line="240" w:lineRule="auto"/>
      </w:pPr>
    </w:p>
  </w:footnote>
  <w:footnote w:id="2">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3">
    <w:p w14:paraId="2639EB83" w14:textId="77777777" w:rsidR="00001B8D" w:rsidRDefault="00001B8D" w:rsidP="00BF3FFF">
      <w:pPr>
        <w:pStyle w:val="Voetnoottekst"/>
      </w:pPr>
      <w:r>
        <w:rPr>
          <w:rStyle w:val="Voetnootmarkering"/>
        </w:rPr>
        <w:footnoteRef/>
      </w:r>
      <w:r>
        <w:t xml:space="preserve"> Aanwijzing 3.57 van de Aanwijzingen voor de regelgeving</w:t>
      </w:r>
    </w:p>
  </w:footnote>
  <w:footnote w:id="4">
    <w:p w14:paraId="27EF292D" w14:textId="1A470549" w:rsidR="00001B8D" w:rsidRDefault="00001B8D" w:rsidP="0085544B">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de </w:t>
      </w:r>
      <w:r w:rsidRPr="00443827">
        <w:t>het gebruiksdoel of de status (in de betekenis van bijzondere eigenschap) die een onderdeel van de fysieke leefomgeving op een bepaalde locatie heeft</w:t>
      </w:r>
      <w:r>
        <w:t xml:space="preserve"> functieaanduiding een specificatie van een bestemming geeft.</w:t>
      </w:r>
    </w:p>
  </w:footnote>
  <w:footnote w:id="5">
    <w:p w14:paraId="51F7EE2D" w14:textId="77777777" w:rsidR="00033E0A" w:rsidRDefault="00033E0A"/>
    <w:p w14:paraId="4579E8B1" w14:textId="77777777" w:rsidR="00F30810" w:rsidRDefault="00F30810"/>
  </w:footnote>
  <w:footnote w:id="6">
    <w:p w14:paraId="55B94ECB" w14:textId="140584A0" w:rsidR="00C513DC" w:rsidRDefault="00C513DC">
      <w:pPr>
        <w:pStyle w:val="Voetnoottekst"/>
      </w:pPr>
      <w:r>
        <w:rPr>
          <w:rStyle w:val="Voetnootmarkering"/>
        </w:rPr>
        <w:footnoteRef/>
      </w:r>
      <w:r>
        <w:t xml:space="preserve"> </w:t>
      </w:r>
      <w:r>
        <w:tab/>
      </w:r>
      <w:r w:rsidRPr="00C513DC">
        <w:t xml:space="preserve">Zie hiervoor </w:t>
      </w:r>
      <w:r>
        <w:t xml:space="preserve">(maar dan voor het omgevingsplan) </w:t>
      </w:r>
      <w:r w:rsidRPr="00C513DC">
        <w:t>paragraaf 2.2.1.1 Evenwichtige toedeling van functies aan locaties van de Memorie van Toelichting bij het wetsvoorstel Invoeringswet Omgevingswet van juli 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001B8D" w:rsidRPr="00275984" w14:paraId="22BDE509" w14:textId="77777777" w:rsidTr="049A10CD">
      <w:trPr>
        <w:trHeight w:val="400"/>
      </w:trPr>
      <w:tc>
        <w:tcPr>
          <w:tcW w:w="7520" w:type="dxa"/>
          <w:shd w:val="clear" w:color="auto" w:fill="auto"/>
        </w:tcPr>
        <w:p w14:paraId="2874C532" w14:textId="53C40F1F" w:rsidR="00001B8D" w:rsidRPr="002E14E1" w:rsidRDefault="00001B8D" w:rsidP="002F3B2E">
          <w:pPr>
            <w:pStyle w:val="Koptekst"/>
          </w:pPr>
          <w:r w:rsidRPr="049A10CD">
            <w:rPr>
              <w:b/>
            </w:rPr>
            <w:t xml:space="preserve">Toepassingsprofiel (TPOD) [Tekst] </w:t>
          </w:r>
          <w:r>
            <w:t>| Versie [Tekst] | Standaard officiële publicaties met specifieke toepassing voor OW-besluiten | [datum]</w:t>
          </w:r>
        </w:p>
      </w:tc>
    </w:tr>
  </w:tbl>
  <w:p w14:paraId="6A0843E3" w14:textId="77777777" w:rsidR="00001B8D" w:rsidRDefault="00001B8D"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3F7258F5" w14:textId="77777777" w:rsidTr="002168B2">
      <w:trPr>
        <w:cantSplit/>
        <w:trHeight w:hRule="exact" w:val="3402"/>
      </w:trPr>
      <w:tc>
        <w:tcPr>
          <w:tcW w:w="6236" w:type="dxa"/>
          <w:gridSpan w:val="2"/>
          <w:shd w:val="clear" w:color="auto" w:fill="auto"/>
        </w:tcPr>
        <w:p w14:paraId="4AF1F5DF" w14:textId="64E00F05" w:rsidR="00001B8D" w:rsidRPr="00BC3B53" w:rsidRDefault="00001B8D" w:rsidP="00FF3E80">
          <w:r>
            <w:rPr>
              <w:noProof/>
              <w:color w:val="2B579A"/>
              <w:shd w:val="clear" w:color="auto" w:fill="E6E6E6"/>
            </w:rPr>
            <w:drawing>
              <wp:anchor distT="0" distB="0" distL="114300" distR="114300" simplePos="0" relativeHeight="251658240"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0" name="Afbeelding 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BE8D128" w14:textId="77777777" w:rsidTr="002168B2">
      <w:trPr>
        <w:cantSplit/>
        <w:trHeight w:hRule="exact" w:val="1701"/>
      </w:trPr>
      <w:tc>
        <w:tcPr>
          <w:tcW w:w="6236" w:type="dxa"/>
          <w:gridSpan w:val="2"/>
          <w:shd w:val="clear" w:color="auto" w:fill="auto"/>
        </w:tcPr>
        <w:p w14:paraId="20CB8CE4" w14:textId="15451D61"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p>
      </w:tc>
    </w:tr>
    <w:tr w:rsidR="00001B8D" w:rsidRPr="00B60860" w14:paraId="777B5D1D" w14:textId="77777777" w:rsidTr="002168B2">
      <w:trPr>
        <w:cantSplit/>
        <w:trHeight w:hRule="exact" w:val="1701"/>
      </w:trPr>
      <w:tc>
        <w:tcPr>
          <w:tcW w:w="6236" w:type="dxa"/>
          <w:gridSpan w:val="2"/>
          <w:shd w:val="clear" w:color="auto" w:fill="auto"/>
        </w:tcPr>
        <w:p w14:paraId="6DACCC90" w14:textId="058912E4" w:rsidR="00001B8D" w:rsidRPr="00B60860" w:rsidRDefault="00001B8D" w:rsidP="00FF3E80">
          <w:r w:rsidRPr="00CA6C0C">
            <w:t xml:space="preserve">Versie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p>
        <w:p w14:paraId="193092C5" w14:textId="016676D6" w:rsidR="00001B8D" w:rsidRPr="00B60860" w:rsidRDefault="00001B8D" w:rsidP="00FF3E80">
          <w:r>
            <w:t>Geonovum</w:t>
          </w:r>
        </w:p>
      </w:tc>
    </w:tr>
    <w:tr w:rsidR="00001B8D" w:rsidRPr="00B60860" w14:paraId="39C9E91F" w14:textId="77777777" w:rsidTr="1B3EE6C6">
      <w:trPr>
        <w:cantSplit/>
      </w:trPr>
      <w:tc>
        <w:tcPr>
          <w:tcW w:w="1134" w:type="dxa"/>
          <w:shd w:val="clear" w:color="auto" w:fill="auto"/>
        </w:tcPr>
        <w:p w14:paraId="52B021A9" w14:textId="77777777" w:rsidR="00001B8D" w:rsidRPr="00CA6C0C" w:rsidRDefault="00001B8D" w:rsidP="00FF3E80">
          <w:r>
            <w:t>Datum</w:t>
          </w:r>
        </w:p>
      </w:tc>
      <w:tc>
        <w:tcPr>
          <w:tcW w:w="3118" w:type="dxa"/>
          <w:shd w:val="clear" w:color="auto" w:fill="auto"/>
        </w:tcPr>
        <w:p w14:paraId="4A08419C" w14:textId="6A0BED1C" w:rsidR="00001B8D" w:rsidRPr="00CA6C0C" w:rsidRDefault="00001B8D" w:rsidP="00FF3E80">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BE3A7E">
            <w:rPr>
              <w:noProof/>
            </w:rPr>
            <w:t>22 april 2020</w:t>
          </w:r>
          <w:r>
            <w:rPr>
              <w:color w:val="2B579A"/>
              <w:shd w:val="clear" w:color="auto" w:fill="E6E6E6"/>
            </w:rPr>
            <w:fldChar w:fldCharType="end"/>
          </w:r>
        </w:p>
      </w:tc>
    </w:tr>
  </w:tbl>
  <w:p w14:paraId="12010FE0" w14:textId="77777777" w:rsidR="00001B8D" w:rsidRPr="00EB5B83" w:rsidRDefault="00001B8D"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4FB542D3" w14:textId="77777777" w:rsidTr="002168B2">
      <w:trPr>
        <w:cantSplit/>
        <w:trHeight w:hRule="exact" w:val="3402"/>
      </w:trPr>
      <w:tc>
        <w:tcPr>
          <w:tcW w:w="6236" w:type="dxa"/>
          <w:gridSpan w:val="2"/>
          <w:shd w:val="clear" w:color="auto" w:fill="auto"/>
        </w:tcPr>
        <w:p w14:paraId="4589BA1A" w14:textId="3E203C35" w:rsidR="00001B8D" w:rsidRPr="00BC3B53" w:rsidRDefault="00001B8D" w:rsidP="00E034D2">
          <w:r>
            <w:rPr>
              <w:noProof/>
              <w:color w:val="2B579A"/>
              <w:shd w:val="clear" w:color="auto" w:fill="E6E6E6"/>
            </w:rPr>
            <w:drawing>
              <wp:anchor distT="0" distB="0" distL="114300" distR="114300" simplePos="0" relativeHeight="251658241"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11" name="Afbeelding 2"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7956F4B" w14:textId="77777777" w:rsidTr="002168B2">
      <w:trPr>
        <w:cantSplit/>
        <w:trHeight w:hRule="exact" w:val="1701"/>
      </w:trPr>
      <w:tc>
        <w:tcPr>
          <w:tcW w:w="6236" w:type="dxa"/>
          <w:gridSpan w:val="2"/>
          <w:shd w:val="clear" w:color="auto" w:fill="auto"/>
        </w:tcPr>
        <w:p w14:paraId="77D16826" w14:textId="5A02D0DE"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noProof/>
              <w:color w:val="2B579A"/>
              <w:shd w:val="clear" w:color="auto" w:fill="E6E6E6"/>
            </w:rPr>
            <w:fldChar w:fldCharType="separate"/>
          </w:r>
          <w:r>
            <w:rPr>
              <w:noProof/>
            </w:rPr>
            <w:t>omgevingsverordening</w:t>
          </w:r>
          <w:r w:rsidRPr="049A10CD">
            <w:rPr>
              <w:color w:val="2B579A"/>
              <w:shd w:val="clear" w:color="auto" w:fill="E6E6E6"/>
            </w:rPr>
            <w:fldChar w:fldCharType="end"/>
          </w:r>
        </w:p>
      </w:tc>
    </w:tr>
    <w:tr w:rsidR="00001B8D" w:rsidRPr="00B60860" w14:paraId="036F60CC" w14:textId="77777777" w:rsidTr="002168B2">
      <w:trPr>
        <w:cantSplit/>
        <w:trHeight w:hRule="exact" w:val="1701"/>
      </w:trPr>
      <w:tc>
        <w:tcPr>
          <w:tcW w:w="6236" w:type="dxa"/>
          <w:gridSpan w:val="2"/>
          <w:shd w:val="clear" w:color="auto" w:fill="auto"/>
        </w:tcPr>
        <w:p w14:paraId="7ADB62E4" w14:textId="2B2E4A0C" w:rsidR="00001B8D" w:rsidRPr="00B60860" w:rsidRDefault="00001B8D" w:rsidP="00577995">
          <w:r w:rsidRPr="00CA6C0C">
            <w:t xml:space="preserve">Versie </w:t>
          </w:r>
          <w:r w:rsidRPr="049A10CD">
            <w:rPr>
              <w:color w:val="2B579A"/>
              <w:shd w:val="clear" w:color="auto" w:fill="E6E6E6"/>
            </w:rPr>
            <w:fldChar w:fldCharType="begin"/>
          </w:r>
          <w:r>
            <w:rPr>
              <w:noProof/>
            </w:rPr>
            <w:instrText xml:space="preserve"> DOCVARIABLE ID04 </w:instrText>
          </w:r>
          <w:r w:rsidRPr="049A10CD">
            <w:rPr>
              <w:noProof/>
              <w:color w:val="2B579A"/>
              <w:shd w:val="clear" w:color="auto" w:fill="E6E6E6"/>
            </w:rPr>
            <w:fldChar w:fldCharType="separate"/>
          </w:r>
          <w:r w:rsidR="00F175AB">
            <w:rPr>
              <w:noProof/>
            </w:rPr>
            <w:t>1.0</w:t>
          </w:r>
          <w:r w:rsidRPr="049A10CD">
            <w:rPr>
              <w:color w:val="2B579A"/>
              <w:shd w:val="clear" w:color="auto" w:fill="E6E6E6"/>
            </w:rPr>
            <w:fldChar w:fldCharType="end"/>
          </w:r>
        </w:p>
        <w:p w14:paraId="4D6DAC14" w14:textId="77777777" w:rsidR="00001B8D" w:rsidRPr="00B60860" w:rsidRDefault="00001B8D" w:rsidP="00577995">
          <w:r>
            <w:t>Geonovum – KOOP</w:t>
          </w:r>
        </w:p>
      </w:tc>
    </w:tr>
    <w:tr w:rsidR="00001B8D" w:rsidRPr="00B60860" w14:paraId="4D98DCC2" w14:textId="77777777" w:rsidTr="1B3EE6C6">
      <w:trPr>
        <w:cantSplit/>
      </w:trPr>
      <w:tc>
        <w:tcPr>
          <w:tcW w:w="1134" w:type="dxa"/>
          <w:shd w:val="clear" w:color="auto" w:fill="auto"/>
        </w:tcPr>
        <w:p w14:paraId="62E12A4E" w14:textId="77777777" w:rsidR="00001B8D" w:rsidRPr="00CA6C0C" w:rsidRDefault="00001B8D" w:rsidP="00577995">
          <w:r>
            <w:t>Datum</w:t>
          </w:r>
        </w:p>
      </w:tc>
      <w:tc>
        <w:tcPr>
          <w:tcW w:w="3118" w:type="dxa"/>
          <w:shd w:val="clear" w:color="auto" w:fill="auto"/>
        </w:tcPr>
        <w:p w14:paraId="7320D504" w14:textId="20D682A3" w:rsidR="00001B8D" w:rsidRPr="00CA6C0C" w:rsidRDefault="00001B8D" w:rsidP="00577995">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BE3A7E">
            <w:rPr>
              <w:noProof/>
            </w:rPr>
            <w:t>22 april 2020</w:t>
          </w:r>
          <w:r>
            <w:rPr>
              <w:color w:val="2B579A"/>
              <w:shd w:val="clear" w:color="auto" w:fill="E6E6E6"/>
            </w:rPr>
            <w:fldChar w:fldCharType="end"/>
          </w:r>
        </w:p>
      </w:tc>
    </w:tr>
  </w:tbl>
  <w:p w14:paraId="7C59E44D" w14:textId="77777777" w:rsidR="00001B8D" w:rsidRDefault="00001B8D"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7DAD" w14:textId="6D5177D6" w:rsidR="00067FA6" w:rsidRDefault="00067FA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AA016A">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AA016A">
      <w:rPr>
        <w:noProof/>
      </w:rPr>
      <w:t>1.0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AA016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BE3A7E">
      <w:rPr>
        <w:noProof/>
      </w:rPr>
      <w:t>22 april 2020</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EEA6" w14:textId="05F5DCB4" w:rsidR="00001B8D" w:rsidRPr="0051228C" w:rsidRDefault="00001B8D" w:rsidP="0051228C">
    <w:pPr>
      <w:pStyle w:val="Koptekst"/>
    </w:pPr>
    <w:r w:rsidRPr="002F3B2E">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ID05 </w:instrText>
    </w:r>
    <w:r w:rsidRPr="049A10CD">
      <w:rPr>
        <w:noProof/>
        <w:color w:val="2B579A"/>
        <w:shd w:val="clear" w:color="auto" w:fill="E6E6E6"/>
      </w:rPr>
      <w:fldChar w:fldCharType="separate"/>
    </w:r>
    <w:r w:rsidR="00CB7FC2">
      <w:rPr>
        <w:noProof/>
      </w:rPr>
      <w:t>STandaard Officiële Publicaties met ToepassingsProfielen voor OmgevingsDocumenten (STOP/TPOD)</w:t>
    </w:r>
    <w:r w:rsidRPr="049A10CD">
      <w:rPr>
        <w:color w:val="2B579A"/>
        <w:shd w:val="clear" w:color="auto" w:fill="E6E6E6"/>
      </w:rPr>
      <w:fldChar w:fldCharType="end"/>
    </w:r>
    <w:r>
      <w:t xml:space="preserve"> | </w:t>
    </w:r>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BE3A7E">
      <w:rPr>
        <w:noProof/>
      </w:rPr>
      <w:t>22 april 2020</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ED6F298"/>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erordening"/>
    <w:docVar w:name="ID01_CAPS" w:val="Omgevingsverordening"/>
    <w:docVar w:name="ID01+" w:val="de omgevingsverordening"/>
    <w:docVar w:name="ID01+_CAPS" w:val="De omgevingsverordening"/>
    <w:docVar w:name="ID02" w:val="de"/>
    <w:docVar w:name="ID03" w:val="ov"/>
    <w:docVar w:name="ID04" w:val="1.0"/>
    <w:docVar w:name="ID05" w:val="STandaard Officiële Publicaties met ToepassingsProfielen voor OmgevingsDocumenten (STOP/TPOD)"/>
    <w:docVar w:name="ID06" w:val="PR33"/>
    <w:docVar w:name="ID07" w:val="Monique van Scherpenzeel"/>
    <w:docVar w:name="ID08" w:val="DSO project 33"/>
  </w:docVars>
  <w:rsids>
    <w:rsidRoot w:val="005B553F"/>
    <w:rsid w:val="00000219"/>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71C2"/>
    <w:rsid w:val="000071E0"/>
    <w:rsid w:val="00007E61"/>
    <w:rsid w:val="00007EF7"/>
    <w:rsid w:val="00007F27"/>
    <w:rsid w:val="000104E3"/>
    <w:rsid w:val="000104E4"/>
    <w:rsid w:val="00010534"/>
    <w:rsid w:val="000106D3"/>
    <w:rsid w:val="00010818"/>
    <w:rsid w:val="0001084B"/>
    <w:rsid w:val="00010C3F"/>
    <w:rsid w:val="00010E5D"/>
    <w:rsid w:val="000112CC"/>
    <w:rsid w:val="0001173D"/>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E2"/>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5008"/>
    <w:rsid w:val="000251F9"/>
    <w:rsid w:val="00025310"/>
    <w:rsid w:val="0002577A"/>
    <w:rsid w:val="000257AF"/>
    <w:rsid w:val="00026469"/>
    <w:rsid w:val="000264A1"/>
    <w:rsid w:val="000269F8"/>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581"/>
    <w:rsid w:val="00034CA8"/>
    <w:rsid w:val="00034EA4"/>
    <w:rsid w:val="0003519F"/>
    <w:rsid w:val="00035617"/>
    <w:rsid w:val="0003588E"/>
    <w:rsid w:val="00035A70"/>
    <w:rsid w:val="00035B5E"/>
    <w:rsid w:val="00035E6A"/>
    <w:rsid w:val="000365AA"/>
    <w:rsid w:val="00036BAF"/>
    <w:rsid w:val="000370E7"/>
    <w:rsid w:val="000371C1"/>
    <w:rsid w:val="0003739D"/>
    <w:rsid w:val="00037A21"/>
    <w:rsid w:val="00037A81"/>
    <w:rsid w:val="00037C41"/>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EE9"/>
    <w:rsid w:val="00050F00"/>
    <w:rsid w:val="000511D6"/>
    <w:rsid w:val="000512BC"/>
    <w:rsid w:val="00051504"/>
    <w:rsid w:val="00051D87"/>
    <w:rsid w:val="00051E09"/>
    <w:rsid w:val="00052377"/>
    <w:rsid w:val="00052F2E"/>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E16"/>
    <w:rsid w:val="00055EDA"/>
    <w:rsid w:val="0005639C"/>
    <w:rsid w:val="00056D6C"/>
    <w:rsid w:val="00057728"/>
    <w:rsid w:val="00057768"/>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61"/>
    <w:rsid w:val="000633B8"/>
    <w:rsid w:val="000635AE"/>
    <w:rsid w:val="000636DD"/>
    <w:rsid w:val="000638A5"/>
    <w:rsid w:val="00063A47"/>
    <w:rsid w:val="0006406C"/>
    <w:rsid w:val="00064638"/>
    <w:rsid w:val="00064DD3"/>
    <w:rsid w:val="00064EBD"/>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13D4"/>
    <w:rsid w:val="000719BC"/>
    <w:rsid w:val="00071B75"/>
    <w:rsid w:val="00071EE6"/>
    <w:rsid w:val="00071FEF"/>
    <w:rsid w:val="00072758"/>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1547"/>
    <w:rsid w:val="00081567"/>
    <w:rsid w:val="000816A0"/>
    <w:rsid w:val="00081A52"/>
    <w:rsid w:val="00081B70"/>
    <w:rsid w:val="00082959"/>
    <w:rsid w:val="00082EFC"/>
    <w:rsid w:val="00083031"/>
    <w:rsid w:val="0008317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FA"/>
    <w:rsid w:val="000A0BD1"/>
    <w:rsid w:val="000A0D39"/>
    <w:rsid w:val="000A107A"/>
    <w:rsid w:val="000A11BB"/>
    <w:rsid w:val="000A1385"/>
    <w:rsid w:val="000A1913"/>
    <w:rsid w:val="000A1B03"/>
    <w:rsid w:val="000A20A2"/>
    <w:rsid w:val="000A2989"/>
    <w:rsid w:val="000A2A97"/>
    <w:rsid w:val="000A2B08"/>
    <w:rsid w:val="000A2B62"/>
    <w:rsid w:val="000A333A"/>
    <w:rsid w:val="000A4A98"/>
    <w:rsid w:val="000A4AA2"/>
    <w:rsid w:val="000A4EF9"/>
    <w:rsid w:val="000A50EA"/>
    <w:rsid w:val="000A538E"/>
    <w:rsid w:val="000A577C"/>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6B5"/>
    <w:rsid w:val="000E1975"/>
    <w:rsid w:val="000E1C4A"/>
    <w:rsid w:val="000E29C4"/>
    <w:rsid w:val="000E2AAE"/>
    <w:rsid w:val="000E2DF4"/>
    <w:rsid w:val="000E308A"/>
    <w:rsid w:val="000E31E2"/>
    <w:rsid w:val="000E31FA"/>
    <w:rsid w:val="000E352D"/>
    <w:rsid w:val="000E366F"/>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48A"/>
    <w:rsid w:val="000F6FA5"/>
    <w:rsid w:val="000F7041"/>
    <w:rsid w:val="000F7123"/>
    <w:rsid w:val="000F75DD"/>
    <w:rsid w:val="000F77D5"/>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AF"/>
    <w:rsid w:val="00107C89"/>
    <w:rsid w:val="00107CC8"/>
    <w:rsid w:val="00107CDA"/>
    <w:rsid w:val="00110071"/>
    <w:rsid w:val="00110959"/>
    <w:rsid w:val="0011097D"/>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D2E"/>
    <w:rsid w:val="00115EE9"/>
    <w:rsid w:val="00116670"/>
    <w:rsid w:val="00116767"/>
    <w:rsid w:val="00116DFF"/>
    <w:rsid w:val="00116F13"/>
    <w:rsid w:val="00117B30"/>
    <w:rsid w:val="00120470"/>
    <w:rsid w:val="001206F8"/>
    <w:rsid w:val="0012074D"/>
    <w:rsid w:val="001207E7"/>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7BEE"/>
    <w:rsid w:val="00140CD5"/>
    <w:rsid w:val="0014118B"/>
    <w:rsid w:val="001415E5"/>
    <w:rsid w:val="001418A4"/>
    <w:rsid w:val="00141C0F"/>
    <w:rsid w:val="00141D8B"/>
    <w:rsid w:val="00141E3F"/>
    <w:rsid w:val="00141F36"/>
    <w:rsid w:val="0014202E"/>
    <w:rsid w:val="00142BF8"/>
    <w:rsid w:val="00142C88"/>
    <w:rsid w:val="001430F0"/>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8CA"/>
    <w:rsid w:val="00155D5B"/>
    <w:rsid w:val="00155E89"/>
    <w:rsid w:val="0015690C"/>
    <w:rsid w:val="00156EB2"/>
    <w:rsid w:val="00156FE5"/>
    <w:rsid w:val="0015712C"/>
    <w:rsid w:val="00157144"/>
    <w:rsid w:val="00157524"/>
    <w:rsid w:val="00157AA8"/>
    <w:rsid w:val="00157BE1"/>
    <w:rsid w:val="001600B4"/>
    <w:rsid w:val="001601B8"/>
    <w:rsid w:val="00160E00"/>
    <w:rsid w:val="00160E79"/>
    <w:rsid w:val="00161973"/>
    <w:rsid w:val="001621DE"/>
    <w:rsid w:val="00162560"/>
    <w:rsid w:val="00162760"/>
    <w:rsid w:val="00162929"/>
    <w:rsid w:val="00162E31"/>
    <w:rsid w:val="00163039"/>
    <w:rsid w:val="001631FA"/>
    <w:rsid w:val="001637F7"/>
    <w:rsid w:val="001639DC"/>
    <w:rsid w:val="00163BB9"/>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E4E"/>
    <w:rsid w:val="001930DB"/>
    <w:rsid w:val="00193188"/>
    <w:rsid w:val="0019333B"/>
    <w:rsid w:val="0019369A"/>
    <w:rsid w:val="00193AD4"/>
    <w:rsid w:val="00193C71"/>
    <w:rsid w:val="0019419D"/>
    <w:rsid w:val="001942F9"/>
    <w:rsid w:val="00194A5E"/>
    <w:rsid w:val="00194E89"/>
    <w:rsid w:val="001952AC"/>
    <w:rsid w:val="00195419"/>
    <w:rsid w:val="001957BC"/>
    <w:rsid w:val="00195919"/>
    <w:rsid w:val="00195A52"/>
    <w:rsid w:val="00195AC5"/>
    <w:rsid w:val="00195DA6"/>
    <w:rsid w:val="001960F9"/>
    <w:rsid w:val="00196455"/>
    <w:rsid w:val="00196E0B"/>
    <w:rsid w:val="001975FD"/>
    <w:rsid w:val="001976C5"/>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D88"/>
    <w:rsid w:val="001D6EDD"/>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3B1"/>
    <w:rsid w:val="001E3D9B"/>
    <w:rsid w:val="001E430A"/>
    <w:rsid w:val="001E4B0E"/>
    <w:rsid w:val="001E518C"/>
    <w:rsid w:val="001E52E1"/>
    <w:rsid w:val="001E5962"/>
    <w:rsid w:val="001E6160"/>
    <w:rsid w:val="001E6427"/>
    <w:rsid w:val="001E667D"/>
    <w:rsid w:val="001E6D67"/>
    <w:rsid w:val="001E72D3"/>
    <w:rsid w:val="001E7611"/>
    <w:rsid w:val="001E7E0F"/>
    <w:rsid w:val="001F092A"/>
    <w:rsid w:val="001F0EC1"/>
    <w:rsid w:val="001F119F"/>
    <w:rsid w:val="001F1753"/>
    <w:rsid w:val="001F1AEA"/>
    <w:rsid w:val="001F1B57"/>
    <w:rsid w:val="001F1D39"/>
    <w:rsid w:val="001F1EE7"/>
    <w:rsid w:val="001F2070"/>
    <w:rsid w:val="001F20D8"/>
    <w:rsid w:val="001F2117"/>
    <w:rsid w:val="001F212B"/>
    <w:rsid w:val="001F2B78"/>
    <w:rsid w:val="001F2EE7"/>
    <w:rsid w:val="001F2F93"/>
    <w:rsid w:val="001F3348"/>
    <w:rsid w:val="001F37BF"/>
    <w:rsid w:val="001F3AEB"/>
    <w:rsid w:val="001F3DE4"/>
    <w:rsid w:val="001F4017"/>
    <w:rsid w:val="001F40EE"/>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1482"/>
    <w:rsid w:val="00201C07"/>
    <w:rsid w:val="002022D3"/>
    <w:rsid w:val="0020238A"/>
    <w:rsid w:val="002029DB"/>
    <w:rsid w:val="00202A39"/>
    <w:rsid w:val="00202F35"/>
    <w:rsid w:val="00203091"/>
    <w:rsid w:val="002031A1"/>
    <w:rsid w:val="002032FE"/>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7C8"/>
    <w:rsid w:val="0020686D"/>
    <w:rsid w:val="00206A9E"/>
    <w:rsid w:val="00206CF3"/>
    <w:rsid w:val="00206EA5"/>
    <w:rsid w:val="00206EEC"/>
    <w:rsid w:val="002070D7"/>
    <w:rsid w:val="002072F0"/>
    <w:rsid w:val="00207C17"/>
    <w:rsid w:val="00207EBF"/>
    <w:rsid w:val="00207EDD"/>
    <w:rsid w:val="00210083"/>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777"/>
    <w:rsid w:val="002137A7"/>
    <w:rsid w:val="0021384A"/>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413E"/>
    <w:rsid w:val="0022429D"/>
    <w:rsid w:val="002242E5"/>
    <w:rsid w:val="002246A4"/>
    <w:rsid w:val="00224D10"/>
    <w:rsid w:val="00225259"/>
    <w:rsid w:val="0022551E"/>
    <w:rsid w:val="002256AC"/>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CB8"/>
    <w:rsid w:val="00232E4F"/>
    <w:rsid w:val="00232EFD"/>
    <w:rsid w:val="00233511"/>
    <w:rsid w:val="00233567"/>
    <w:rsid w:val="00233A44"/>
    <w:rsid w:val="00234135"/>
    <w:rsid w:val="00235A16"/>
    <w:rsid w:val="00235CC8"/>
    <w:rsid w:val="00235E61"/>
    <w:rsid w:val="0023617E"/>
    <w:rsid w:val="0023618F"/>
    <w:rsid w:val="002367CE"/>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B53"/>
    <w:rsid w:val="00241F3E"/>
    <w:rsid w:val="002422EF"/>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C3D"/>
    <w:rsid w:val="00265036"/>
    <w:rsid w:val="002658A3"/>
    <w:rsid w:val="00265D8E"/>
    <w:rsid w:val="0026668F"/>
    <w:rsid w:val="0026684B"/>
    <w:rsid w:val="00266F1A"/>
    <w:rsid w:val="00267152"/>
    <w:rsid w:val="00267AEE"/>
    <w:rsid w:val="00270006"/>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F81"/>
    <w:rsid w:val="002A7682"/>
    <w:rsid w:val="002A79F6"/>
    <w:rsid w:val="002B01F1"/>
    <w:rsid w:val="002B0288"/>
    <w:rsid w:val="002B0470"/>
    <w:rsid w:val="002B08D4"/>
    <w:rsid w:val="002B0E2D"/>
    <w:rsid w:val="002B1045"/>
    <w:rsid w:val="002B1236"/>
    <w:rsid w:val="002B128A"/>
    <w:rsid w:val="002B159B"/>
    <w:rsid w:val="002B1A42"/>
    <w:rsid w:val="002B2807"/>
    <w:rsid w:val="002B2836"/>
    <w:rsid w:val="002B290E"/>
    <w:rsid w:val="002B29B1"/>
    <w:rsid w:val="002B2C9F"/>
    <w:rsid w:val="002B2FCA"/>
    <w:rsid w:val="002B3295"/>
    <w:rsid w:val="002B32C6"/>
    <w:rsid w:val="002B3ECF"/>
    <w:rsid w:val="002B44FD"/>
    <w:rsid w:val="002B459A"/>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20DA"/>
    <w:rsid w:val="002C21AE"/>
    <w:rsid w:val="002C25E6"/>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F78"/>
    <w:rsid w:val="002D602E"/>
    <w:rsid w:val="002D6069"/>
    <w:rsid w:val="002D6162"/>
    <w:rsid w:val="002D691C"/>
    <w:rsid w:val="002D6BED"/>
    <w:rsid w:val="002D6C46"/>
    <w:rsid w:val="002D6C9E"/>
    <w:rsid w:val="002D71F5"/>
    <w:rsid w:val="002D72D0"/>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E29"/>
    <w:rsid w:val="002E5014"/>
    <w:rsid w:val="002E51FF"/>
    <w:rsid w:val="002E559A"/>
    <w:rsid w:val="002E5A1F"/>
    <w:rsid w:val="002E5C99"/>
    <w:rsid w:val="002E5D19"/>
    <w:rsid w:val="002E6152"/>
    <w:rsid w:val="002E6522"/>
    <w:rsid w:val="002E6951"/>
    <w:rsid w:val="002E696B"/>
    <w:rsid w:val="002E6EB1"/>
    <w:rsid w:val="002E72C6"/>
    <w:rsid w:val="002E7305"/>
    <w:rsid w:val="002E7521"/>
    <w:rsid w:val="002E7733"/>
    <w:rsid w:val="002E7B3F"/>
    <w:rsid w:val="002F01DF"/>
    <w:rsid w:val="002F0228"/>
    <w:rsid w:val="002F03A3"/>
    <w:rsid w:val="002F15DB"/>
    <w:rsid w:val="002F190A"/>
    <w:rsid w:val="002F1970"/>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40E"/>
    <w:rsid w:val="002F6577"/>
    <w:rsid w:val="002F67E2"/>
    <w:rsid w:val="002F682E"/>
    <w:rsid w:val="002F69F2"/>
    <w:rsid w:val="002F6B95"/>
    <w:rsid w:val="002F6CB4"/>
    <w:rsid w:val="002F6D94"/>
    <w:rsid w:val="002F7037"/>
    <w:rsid w:val="002F7139"/>
    <w:rsid w:val="002F762B"/>
    <w:rsid w:val="002F7BD9"/>
    <w:rsid w:val="00300F1A"/>
    <w:rsid w:val="00301067"/>
    <w:rsid w:val="003011B5"/>
    <w:rsid w:val="0030122E"/>
    <w:rsid w:val="00301278"/>
    <w:rsid w:val="00301A8C"/>
    <w:rsid w:val="00301ABB"/>
    <w:rsid w:val="00301AC5"/>
    <w:rsid w:val="00301B45"/>
    <w:rsid w:val="00302014"/>
    <w:rsid w:val="00302241"/>
    <w:rsid w:val="003025BC"/>
    <w:rsid w:val="00302716"/>
    <w:rsid w:val="00302F4D"/>
    <w:rsid w:val="00302FC0"/>
    <w:rsid w:val="00303637"/>
    <w:rsid w:val="0030370A"/>
    <w:rsid w:val="00303B1E"/>
    <w:rsid w:val="003047F9"/>
    <w:rsid w:val="003048D5"/>
    <w:rsid w:val="003049CA"/>
    <w:rsid w:val="00304BB2"/>
    <w:rsid w:val="00304DC2"/>
    <w:rsid w:val="003051EF"/>
    <w:rsid w:val="00305484"/>
    <w:rsid w:val="003056C2"/>
    <w:rsid w:val="00305A7C"/>
    <w:rsid w:val="003063C0"/>
    <w:rsid w:val="00306862"/>
    <w:rsid w:val="00306911"/>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BCE"/>
    <w:rsid w:val="00326D3D"/>
    <w:rsid w:val="00326EE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C1"/>
    <w:rsid w:val="003378D4"/>
    <w:rsid w:val="00337944"/>
    <w:rsid w:val="00337A7C"/>
    <w:rsid w:val="00337B2A"/>
    <w:rsid w:val="00340420"/>
    <w:rsid w:val="003408D5"/>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7266"/>
    <w:rsid w:val="0035762D"/>
    <w:rsid w:val="003600BD"/>
    <w:rsid w:val="00360467"/>
    <w:rsid w:val="00360627"/>
    <w:rsid w:val="003609AA"/>
    <w:rsid w:val="003614D8"/>
    <w:rsid w:val="0036158F"/>
    <w:rsid w:val="0036172C"/>
    <w:rsid w:val="00361873"/>
    <w:rsid w:val="00362208"/>
    <w:rsid w:val="00362A55"/>
    <w:rsid w:val="003630BB"/>
    <w:rsid w:val="003632DB"/>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4034"/>
    <w:rsid w:val="003C459E"/>
    <w:rsid w:val="003C48D8"/>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162F"/>
    <w:rsid w:val="003D1762"/>
    <w:rsid w:val="003D1F04"/>
    <w:rsid w:val="003D2023"/>
    <w:rsid w:val="003D216B"/>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82D"/>
    <w:rsid w:val="003F19A9"/>
    <w:rsid w:val="003F2744"/>
    <w:rsid w:val="003F2CC1"/>
    <w:rsid w:val="003F2CF7"/>
    <w:rsid w:val="003F2E67"/>
    <w:rsid w:val="003F2E70"/>
    <w:rsid w:val="003F3042"/>
    <w:rsid w:val="003F341F"/>
    <w:rsid w:val="003F3B60"/>
    <w:rsid w:val="003F3B82"/>
    <w:rsid w:val="003F3C1F"/>
    <w:rsid w:val="003F3CC2"/>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42FE"/>
    <w:rsid w:val="0041445E"/>
    <w:rsid w:val="00414468"/>
    <w:rsid w:val="004148FC"/>
    <w:rsid w:val="00414DD7"/>
    <w:rsid w:val="00414F5C"/>
    <w:rsid w:val="0041572B"/>
    <w:rsid w:val="00415846"/>
    <w:rsid w:val="00415B2E"/>
    <w:rsid w:val="00415DB5"/>
    <w:rsid w:val="00416068"/>
    <w:rsid w:val="00416307"/>
    <w:rsid w:val="004165CD"/>
    <w:rsid w:val="00416D47"/>
    <w:rsid w:val="00417708"/>
    <w:rsid w:val="0041772F"/>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40347"/>
    <w:rsid w:val="00440602"/>
    <w:rsid w:val="00440712"/>
    <w:rsid w:val="004407B3"/>
    <w:rsid w:val="00440B22"/>
    <w:rsid w:val="00440C5E"/>
    <w:rsid w:val="004410B1"/>
    <w:rsid w:val="00441634"/>
    <w:rsid w:val="00441701"/>
    <w:rsid w:val="00441739"/>
    <w:rsid w:val="00441854"/>
    <w:rsid w:val="004419B6"/>
    <w:rsid w:val="00441D9C"/>
    <w:rsid w:val="004422D8"/>
    <w:rsid w:val="004424B1"/>
    <w:rsid w:val="0044285A"/>
    <w:rsid w:val="00443046"/>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424"/>
    <w:rsid w:val="00456803"/>
    <w:rsid w:val="00456E49"/>
    <w:rsid w:val="00457072"/>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22BF"/>
    <w:rsid w:val="00462417"/>
    <w:rsid w:val="00463032"/>
    <w:rsid w:val="00463504"/>
    <w:rsid w:val="00463E8E"/>
    <w:rsid w:val="0046417C"/>
    <w:rsid w:val="0046429D"/>
    <w:rsid w:val="00464552"/>
    <w:rsid w:val="00464A9D"/>
    <w:rsid w:val="00464B07"/>
    <w:rsid w:val="00464CC1"/>
    <w:rsid w:val="00464D44"/>
    <w:rsid w:val="004653B0"/>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2191"/>
    <w:rsid w:val="00472E6E"/>
    <w:rsid w:val="00473068"/>
    <w:rsid w:val="0047349F"/>
    <w:rsid w:val="004735B5"/>
    <w:rsid w:val="00474231"/>
    <w:rsid w:val="0047433B"/>
    <w:rsid w:val="00474768"/>
    <w:rsid w:val="00474D32"/>
    <w:rsid w:val="00475160"/>
    <w:rsid w:val="004751E4"/>
    <w:rsid w:val="0047557C"/>
    <w:rsid w:val="004758B2"/>
    <w:rsid w:val="00475C9B"/>
    <w:rsid w:val="00476150"/>
    <w:rsid w:val="00476229"/>
    <w:rsid w:val="00476927"/>
    <w:rsid w:val="00476961"/>
    <w:rsid w:val="00476FA3"/>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774"/>
    <w:rsid w:val="00490D69"/>
    <w:rsid w:val="00490EA4"/>
    <w:rsid w:val="00490FAB"/>
    <w:rsid w:val="004911E3"/>
    <w:rsid w:val="0049152F"/>
    <w:rsid w:val="00491794"/>
    <w:rsid w:val="0049194C"/>
    <w:rsid w:val="00491992"/>
    <w:rsid w:val="00491BE8"/>
    <w:rsid w:val="00491CD1"/>
    <w:rsid w:val="00491FFF"/>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630"/>
    <w:rsid w:val="00495660"/>
    <w:rsid w:val="004956E1"/>
    <w:rsid w:val="004958E6"/>
    <w:rsid w:val="00495C41"/>
    <w:rsid w:val="00495C5A"/>
    <w:rsid w:val="00495F58"/>
    <w:rsid w:val="004960A1"/>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53E"/>
    <w:rsid w:val="004A418A"/>
    <w:rsid w:val="004A42C4"/>
    <w:rsid w:val="004A49A9"/>
    <w:rsid w:val="004A4AFD"/>
    <w:rsid w:val="004A4D8F"/>
    <w:rsid w:val="004A4F31"/>
    <w:rsid w:val="004A505E"/>
    <w:rsid w:val="004A507F"/>
    <w:rsid w:val="004A51B7"/>
    <w:rsid w:val="004A5403"/>
    <w:rsid w:val="004A5982"/>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AFC"/>
    <w:rsid w:val="004B3E07"/>
    <w:rsid w:val="004B3E4A"/>
    <w:rsid w:val="004B42BE"/>
    <w:rsid w:val="004B44EC"/>
    <w:rsid w:val="004B473B"/>
    <w:rsid w:val="004B48B3"/>
    <w:rsid w:val="004B4F62"/>
    <w:rsid w:val="004B5394"/>
    <w:rsid w:val="004B5C4B"/>
    <w:rsid w:val="004B5D98"/>
    <w:rsid w:val="004B5F49"/>
    <w:rsid w:val="004B62DF"/>
    <w:rsid w:val="004B676A"/>
    <w:rsid w:val="004B6866"/>
    <w:rsid w:val="004B686B"/>
    <w:rsid w:val="004B68D5"/>
    <w:rsid w:val="004B69CD"/>
    <w:rsid w:val="004B740E"/>
    <w:rsid w:val="004B75E1"/>
    <w:rsid w:val="004C02C6"/>
    <w:rsid w:val="004C06C7"/>
    <w:rsid w:val="004C074B"/>
    <w:rsid w:val="004C0788"/>
    <w:rsid w:val="004C07D2"/>
    <w:rsid w:val="004C08CB"/>
    <w:rsid w:val="004C0B2F"/>
    <w:rsid w:val="004C0CA3"/>
    <w:rsid w:val="004C0E26"/>
    <w:rsid w:val="004C0ECF"/>
    <w:rsid w:val="004C0ED6"/>
    <w:rsid w:val="004C12E3"/>
    <w:rsid w:val="004C14B9"/>
    <w:rsid w:val="004C18F4"/>
    <w:rsid w:val="004C1D03"/>
    <w:rsid w:val="004C1E02"/>
    <w:rsid w:val="004C1F1B"/>
    <w:rsid w:val="004C20D0"/>
    <w:rsid w:val="004C2159"/>
    <w:rsid w:val="004C21BA"/>
    <w:rsid w:val="004C2863"/>
    <w:rsid w:val="004C2A29"/>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7C2"/>
    <w:rsid w:val="004D4E72"/>
    <w:rsid w:val="004D4EF3"/>
    <w:rsid w:val="004D52D1"/>
    <w:rsid w:val="004D547A"/>
    <w:rsid w:val="004D5699"/>
    <w:rsid w:val="004D5BFB"/>
    <w:rsid w:val="004D5D8E"/>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D53"/>
    <w:rsid w:val="00500E9B"/>
    <w:rsid w:val="00501069"/>
    <w:rsid w:val="00501336"/>
    <w:rsid w:val="005019B0"/>
    <w:rsid w:val="00502501"/>
    <w:rsid w:val="00502798"/>
    <w:rsid w:val="00502C8C"/>
    <w:rsid w:val="00502F23"/>
    <w:rsid w:val="00503E2A"/>
    <w:rsid w:val="00503F92"/>
    <w:rsid w:val="0050402C"/>
    <w:rsid w:val="0050403F"/>
    <w:rsid w:val="0050407A"/>
    <w:rsid w:val="005040ED"/>
    <w:rsid w:val="00504126"/>
    <w:rsid w:val="005048CC"/>
    <w:rsid w:val="00504AF3"/>
    <w:rsid w:val="00504BA7"/>
    <w:rsid w:val="00504DB6"/>
    <w:rsid w:val="005051AF"/>
    <w:rsid w:val="005055AB"/>
    <w:rsid w:val="005069DF"/>
    <w:rsid w:val="005069E8"/>
    <w:rsid w:val="00507087"/>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F7A"/>
    <w:rsid w:val="00514308"/>
    <w:rsid w:val="005145C6"/>
    <w:rsid w:val="00514AFE"/>
    <w:rsid w:val="00514BBD"/>
    <w:rsid w:val="0051503F"/>
    <w:rsid w:val="005153BB"/>
    <w:rsid w:val="00516436"/>
    <w:rsid w:val="005164E0"/>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4428"/>
    <w:rsid w:val="00524AA2"/>
    <w:rsid w:val="00524EDD"/>
    <w:rsid w:val="00525006"/>
    <w:rsid w:val="00525055"/>
    <w:rsid w:val="005250E7"/>
    <w:rsid w:val="00525222"/>
    <w:rsid w:val="005252EC"/>
    <w:rsid w:val="0052553F"/>
    <w:rsid w:val="005259BC"/>
    <w:rsid w:val="0052616F"/>
    <w:rsid w:val="005262A6"/>
    <w:rsid w:val="005266B1"/>
    <w:rsid w:val="00526830"/>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3309"/>
    <w:rsid w:val="00543385"/>
    <w:rsid w:val="00543483"/>
    <w:rsid w:val="00543727"/>
    <w:rsid w:val="005438AA"/>
    <w:rsid w:val="00543903"/>
    <w:rsid w:val="00543A61"/>
    <w:rsid w:val="00543D4D"/>
    <w:rsid w:val="005440EF"/>
    <w:rsid w:val="00544220"/>
    <w:rsid w:val="00544273"/>
    <w:rsid w:val="00544354"/>
    <w:rsid w:val="005444D9"/>
    <w:rsid w:val="0054513E"/>
    <w:rsid w:val="005455C0"/>
    <w:rsid w:val="00545BA1"/>
    <w:rsid w:val="00545D12"/>
    <w:rsid w:val="00545F05"/>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2B23"/>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66F"/>
    <w:rsid w:val="00581888"/>
    <w:rsid w:val="00581A28"/>
    <w:rsid w:val="00581A8A"/>
    <w:rsid w:val="005820D9"/>
    <w:rsid w:val="00582A45"/>
    <w:rsid w:val="00582CA9"/>
    <w:rsid w:val="00582ECF"/>
    <w:rsid w:val="0058341A"/>
    <w:rsid w:val="00583737"/>
    <w:rsid w:val="005838C0"/>
    <w:rsid w:val="00583D6B"/>
    <w:rsid w:val="00583F27"/>
    <w:rsid w:val="00584097"/>
    <w:rsid w:val="00584415"/>
    <w:rsid w:val="00584B75"/>
    <w:rsid w:val="00584E71"/>
    <w:rsid w:val="00585358"/>
    <w:rsid w:val="00585AD0"/>
    <w:rsid w:val="00585CC9"/>
    <w:rsid w:val="00585E23"/>
    <w:rsid w:val="005861F1"/>
    <w:rsid w:val="0058631A"/>
    <w:rsid w:val="00586461"/>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3061"/>
    <w:rsid w:val="005A364A"/>
    <w:rsid w:val="005A3866"/>
    <w:rsid w:val="005A4020"/>
    <w:rsid w:val="005A4053"/>
    <w:rsid w:val="005A42AD"/>
    <w:rsid w:val="005A4410"/>
    <w:rsid w:val="005A4824"/>
    <w:rsid w:val="005A505B"/>
    <w:rsid w:val="005A52DF"/>
    <w:rsid w:val="005A534E"/>
    <w:rsid w:val="005A538B"/>
    <w:rsid w:val="005A5467"/>
    <w:rsid w:val="005A5B6A"/>
    <w:rsid w:val="005A5CBD"/>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EE9"/>
    <w:rsid w:val="005E36FA"/>
    <w:rsid w:val="005E39F7"/>
    <w:rsid w:val="005E401A"/>
    <w:rsid w:val="005E42D1"/>
    <w:rsid w:val="005E50F4"/>
    <w:rsid w:val="005E5204"/>
    <w:rsid w:val="005E561D"/>
    <w:rsid w:val="005E5FA3"/>
    <w:rsid w:val="005E6143"/>
    <w:rsid w:val="005E621D"/>
    <w:rsid w:val="005E63EC"/>
    <w:rsid w:val="005E6625"/>
    <w:rsid w:val="005E6F19"/>
    <w:rsid w:val="005E72CD"/>
    <w:rsid w:val="005E7687"/>
    <w:rsid w:val="005E7AD2"/>
    <w:rsid w:val="005E7B29"/>
    <w:rsid w:val="005E7ED9"/>
    <w:rsid w:val="005E7FE5"/>
    <w:rsid w:val="005F0992"/>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D6"/>
    <w:rsid w:val="005F5FE1"/>
    <w:rsid w:val="005F6073"/>
    <w:rsid w:val="005F63CD"/>
    <w:rsid w:val="005F66F9"/>
    <w:rsid w:val="005F69CE"/>
    <w:rsid w:val="005F6C72"/>
    <w:rsid w:val="005F6D62"/>
    <w:rsid w:val="005F7C46"/>
    <w:rsid w:val="005F7E84"/>
    <w:rsid w:val="005F7E91"/>
    <w:rsid w:val="0060048A"/>
    <w:rsid w:val="0060075C"/>
    <w:rsid w:val="00601132"/>
    <w:rsid w:val="00601207"/>
    <w:rsid w:val="00601945"/>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BC4"/>
    <w:rsid w:val="00617E61"/>
    <w:rsid w:val="00620269"/>
    <w:rsid w:val="00621567"/>
    <w:rsid w:val="00621D4D"/>
    <w:rsid w:val="0062234D"/>
    <w:rsid w:val="00622589"/>
    <w:rsid w:val="006227D7"/>
    <w:rsid w:val="0062299A"/>
    <w:rsid w:val="00622D82"/>
    <w:rsid w:val="0062363F"/>
    <w:rsid w:val="006236F1"/>
    <w:rsid w:val="00623FD6"/>
    <w:rsid w:val="006241A0"/>
    <w:rsid w:val="00624828"/>
    <w:rsid w:val="00624CB6"/>
    <w:rsid w:val="006256D1"/>
    <w:rsid w:val="00625990"/>
    <w:rsid w:val="006259DC"/>
    <w:rsid w:val="00625B26"/>
    <w:rsid w:val="00625D43"/>
    <w:rsid w:val="006265B6"/>
    <w:rsid w:val="0062667E"/>
    <w:rsid w:val="006267E2"/>
    <w:rsid w:val="006269FC"/>
    <w:rsid w:val="0062737A"/>
    <w:rsid w:val="006276FE"/>
    <w:rsid w:val="00627755"/>
    <w:rsid w:val="006278C2"/>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E26"/>
    <w:rsid w:val="00640023"/>
    <w:rsid w:val="006400D6"/>
    <w:rsid w:val="00640201"/>
    <w:rsid w:val="006406E4"/>
    <w:rsid w:val="006408D8"/>
    <w:rsid w:val="00640B79"/>
    <w:rsid w:val="00640C39"/>
    <w:rsid w:val="00640D7E"/>
    <w:rsid w:val="006415D5"/>
    <w:rsid w:val="00641E78"/>
    <w:rsid w:val="00641FB3"/>
    <w:rsid w:val="00642143"/>
    <w:rsid w:val="0064218D"/>
    <w:rsid w:val="0064227B"/>
    <w:rsid w:val="0064257F"/>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BBE"/>
    <w:rsid w:val="00661E42"/>
    <w:rsid w:val="0066301A"/>
    <w:rsid w:val="00663431"/>
    <w:rsid w:val="00663595"/>
    <w:rsid w:val="0066387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356"/>
    <w:rsid w:val="00667445"/>
    <w:rsid w:val="006674EF"/>
    <w:rsid w:val="006677D0"/>
    <w:rsid w:val="00667A53"/>
    <w:rsid w:val="00667CFA"/>
    <w:rsid w:val="00667E49"/>
    <w:rsid w:val="00670644"/>
    <w:rsid w:val="00670807"/>
    <w:rsid w:val="00670AE4"/>
    <w:rsid w:val="00671790"/>
    <w:rsid w:val="006717A4"/>
    <w:rsid w:val="00671848"/>
    <w:rsid w:val="00671BF7"/>
    <w:rsid w:val="00671C43"/>
    <w:rsid w:val="0067245F"/>
    <w:rsid w:val="00672985"/>
    <w:rsid w:val="00672CA9"/>
    <w:rsid w:val="00672DD2"/>
    <w:rsid w:val="00672DDE"/>
    <w:rsid w:val="00672F9D"/>
    <w:rsid w:val="0067316B"/>
    <w:rsid w:val="00673867"/>
    <w:rsid w:val="00673AB2"/>
    <w:rsid w:val="00673AE7"/>
    <w:rsid w:val="00673AF1"/>
    <w:rsid w:val="00673BE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78"/>
    <w:rsid w:val="006972EB"/>
    <w:rsid w:val="006A0229"/>
    <w:rsid w:val="006A0240"/>
    <w:rsid w:val="006A03A2"/>
    <w:rsid w:val="006A048C"/>
    <w:rsid w:val="006A0610"/>
    <w:rsid w:val="006A0B7A"/>
    <w:rsid w:val="006A0DDD"/>
    <w:rsid w:val="006A0DE2"/>
    <w:rsid w:val="006A0E33"/>
    <w:rsid w:val="006A104C"/>
    <w:rsid w:val="006A159F"/>
    <w:rsid w:val="006A163C"/>
    <w:rsid w:val="006A1CAE"/>
    <w:rsid w:val="006A20D2"/>
    <w:rsid w:val="006A2177"/>
    <w:rsid w:val="006A24D2"/>
    <w:rsid w:val="006A25D7"/>
    <w:rsid w:val="006A29A4"/>
    <w:rsid w:val="006A310B"/>
    <w:rsid w:val="006A332D"/>
    <w:rsid w:val="006A347A"/>
    <w:rsid w:val="006A34CF"/>
    <w:rsid w:val="006A369D"/>
    <w:rsid w:val="006A3E5C"/>
    <w:rsid w:val="006A4688"/>
    <w:rsid w:val="006A47F8"/>
    <w:rsid w:val="006A4C94"/>
    <w:rsid w:val="006A4F56"/>
    <w:rsid w:val="006A4FEE"/>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DC8"/>
    <w:rsid w:val="006C1E36"/>
    <w:rsid w:val="006C1EFF"/>
    <w:rsid w:val="006C202E"/>
    <w:rsid w:val="006C217A"/>
    <w:rsid w:val="006C24A8"/>
    <w:rsid w:val="006C2982"/>
    <w:rsid w:val="006C2B62"/>
    <w:rsid w:val="006C31D3"/>
    <w:rsid w:val="006C3497"/>
    <w:rsid w:val="006C372D"/>
    <w:rsid w:val="006C433F"/>
    <w:rsid w:val="006C4DF3"/>
    <w:rsid w:val="006C4EDA"/>
    <w:rsid w:val="006C4F0C"/>
    <w:rsid w:val="006C501A"/>
    <w:rsid w:val="006C56A3"/>
    <w:rsid w:val="006C5AFD"/>
    <w:rsid w:val="006C5B01"/>
    <w:rsid w:val="006C6468"/>
    <w:rsid w:val="006C64FA"/>
    <w:rsid w:val="006C6896"/>
    <w:rsid w:val="006C6EA9"/>
    <w:rsid w:val="006C7388"/>
    <w:rsid w:val="006C76CB"/>
    <w:rsid w:val="006C7725"/>
    <w:rsid w:val="006C77C0"/>
    <w:rsid w:val="006C7F2B"/>
    <w:rsid w:val="006D03D0"/>
    <w:rsid w:val="006D05C8"/>
    <w:rsid w:val="006D0623"/>
    <w:rsid w:val="006D0D6C"/>
    <w:rsid w:val="006D15DC"/>
    <w:rsid w:val="006D16C8"/>
    <w:rsid w:val="006D16D8"/>
    <w:rsid w:val="006D1A5D"/>
    <w:rsid w:val="006D1A8F"/>
    <w:rsid w:val="006D1BB4"/>
    <w:rsid w:val="006D311D"/>
    <w:rsid w:val="006D33F9"/>
    <w:rsid w:val="006D3506"/>
    <w:rsid w:val="006D35C3"/>
    <w:rsid w:val="006D3E6D"/>
    <w:rsid w:val="006D4089"/>
    <w:rsid w:val="006D40A8"/>
    <w:rsid w:val="006D41AC"/>
    <w:rsid w:val="006D421B"/>
    <w:rsid w:val="006D43F6"/>
    <w:rsid w:val="006D529D"/>
    <w:rsid w:val="006D5389"/>
    <w:rsid w:val="006D5719"/>
    <w:rsid w:val="006D5B4B"/>
    <w:rsid w:val="006D5E16"/>
    <w:rsid w:val="006D6028"/>
    <w:rsid w:val="006D6847"/>
    <w:rsid w:val="006D6C7C"/>
    <w:rsid w:val="006D6F9A"/>
    <w:rsid w:val="006D73C3"/>
    <w:rsid w:val="006D75DB"/>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15"/>
    <w:rsid w:val="006E3B6E"/>
    <w:rsid w:val="006E3CAF"/>
    <w:rsid w:val="006E3DB6"/>
    <w:rsid w:val="006E3DBB"/>
    <w:rsid w:val="006E41C8"/>
    <w:rsid w:val="006E445A"/>
    <w:rsid w:val="006E485C"/>
    <w:rsid w:val="006E4DC3"/>
    <w:rsid w:val="006E4EC9"/>
    <w:rsid w:val="006E53A4"/>
    <w:rsid w:val="006E5B56"/>
    <w:rsid w:val="006E5C03"/>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319"/>
    <w:rsid w:val="00715423"/>
    <w:rsid w:val="00715D73"/>
    <w:rsid w:val="00716382"/>
    <w:rsid w:val="007164A1"/>
    <w:rsid w:val="007165B3"/>
    <w:rsid w:val="00716A24"/>
    <w:rsid w:val="00717448"/>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311"/>
    <w:rsid w:val="00756921"/>
    <w:rsid w:val="0075717C"/>
    <w:rsid w:val="007572AC"/>
    <w:rsid w:val="00757A17"/>
    <w:rsid w:val="00757E57"/>
    <w:rsid w:val="007600F7"/>
    <w:rsid w:val="00760240"/>
    <w:rsid w:val="00760537"/>
    <w:rsid w:val="00760BD5"/>
    <w:rsid w:val="007612FD"/>
    <w:rsid w:val="0076172C"/>
    <w:rsid w:val="00761814"/>
    <w:rsid w:val="00761FC0"/>
    <w:rsid w:val="0076240B"/>
    <w:rsid w:val="00762680"/>
    <w:rsid w:val="007627CF"/>
    <w:rsid w:val="00762AA1"/>
    <w:rsid w:val="00762BB4"/>
    <w:rsid w:val="00762C7E"/>
    <w:rsid w:val="00762F05"/>
    <w:rsid w:val="00763519"/>
    <w:rsid w:val="00763544"/>
    <w:rsid w:val="00763A07"/>
    <w:rsid w:val="00764582"/>
    <w:rsid w:val="0076469F"/>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800D2"/>
    <w:rsid w:val="007803E5"/>
    <w:rsid w:val="00780511"/>
    <w:rsid w:val="0078062C"/>
    <w:rsid w:val="00781BAA"/>
    <w:rsid w:val="007824CE"/>
    <w:rsid w:val="0078280C"/>
    <w:rsid w:val="007829DE"/>
    <w:rsid w:val="00782D21"/>
    <w:rsid w:val="00782D4C"/>
    <w:rsid w:val="007835E0"/>
    <w:rsid w:val="0078372A"/>
    <w:rsid w:val="007841C8"/>
    <w:rsid w:val="00784B92"/>
    <w:rsid w:val="00784D1A"/>
    <w:rsid w:val="007857FE"/>
    <w:rsid w:val="00785EFF"/>
    <w:rsid w:val="00786187"/>
    <w:rsid w:val="00786256"/>
    <w:rsid w:val="0078631B"/>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3719"/>
    <w:rsid w:val="007A3B0B"/>
    <w:rsid w:val="007A3B6C"/>
    <w:rsid w:val="007A3C64"/>
    <w:rsid w:val="007A3F3B"/>
    <w:rsid w:val="007A4079"/>
    <w:rsid w:val="007A43E3"/>
    <w:rsid w:val="007A47AB"/>
    <w:rsid w:val="007A47E8"/>
    <w:rsid w:val="007A4E67"/>
    <w:rsid w:val="007A4EC3"/>
    <w:rsid w:val="007A4F76"/>
    <w:rsid w:val="007A5626"/>
    <w:rsid w:val="007A63A0"/>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FE4"/>
    <w:rsid w:val="007B4030"/>
    <w:rsid w:val="007B43BA"/>
    <w:rsid w:val="007B48F5"/>
    <w:rsid w:val="007B49C5"/>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ED0"/>
    <w:rsid w:val="007D101F"/>
    <w:rsid w:val="007D10CF"/>
    <w:rsid w:val="007D1224"/>
    <w:rsid w:val="007D17BA"/>
    <w:rsid w:val="007D1E09"/>
    <w:rsid w:val="007D2497"/>
    <w:rsid w:val="007D2728"/>
    <w:rsid w:val="007D2878"/>
    <w:rsid w:val="007D29B4"/>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379"/>
    <w:rsid w:val="007D73DA"/>
    <w:rsid w:val="007D7642"/>
    <w:rsid w:val="007D77AD"/>
    <w:rsid w:val="007D7BE8"/>
    <w:rsid w:val="007E184C"/>
    <w:rsid w:val="007E22FB"/>
    <w:rsid w:val="007E25D4"/>
    <w:rsid w:val="007E2C4E"/>
    <w:rsid w:val="007E2D78"/>
    <w:rsid w:val="007E2F2E"/>
    <w:rsid w:val="007E33B8"/>
    <w:rsid w:val="007E3B7B"/>
    <w:rsid w:val="007E3F5A"/>
    <w:rsid w:val="007E466C"/>
    <w:rsid w:val="007E4A8D"/>
    <w:rsid w:val="007E4C30"/>
    <w:rsid w:val="007E4D3C"/>
    <w:rsid w:val="007E5595"/>
    <w:rsid w:val="007E5A8A"/>
    <w:rsid w:val="007E65CB"/>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A5B"/>
    <w:rsid w:val="00803E25"/>
    <w:rsid w:val="00803F33"/>
    <w:rsid w:val="00804078"/>
    <w:rsid w:val="0080427C"/>
    <w:rsid w:val="0080478C"/>
    <w:rsid w:val="0080487C"/>
    <w:rsid w:val="00804B56"/>
    <w:rsid w:val="00804BA3"/>
    <w:rsid w:val="0080547F"/>
    <w:rsid w:val="00805622"/>
    <w:rsid w:val="00805649"/>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3676"/>
    <w:rsid w:val="00813A17"/>
    <w:rsid w:val="00813A90"/>
    <w:rsid w:val="00813C9D"/>
    <w:rsid w:val="00813EED"/>
    <w:rsid w:val="0081461A"/>
    <w:rsid w:val="00814772"/>
    <w:rsid w:val="00814D91"/>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B88"/>
    <w:rsid w:val="00866156"/>
    <w:rsid w:val="008662BA"/>
    <w:rsid w:val="008667C6"/>
    <w:rsid w:val="00866B47"/>
    <w:rsid w:val="00866B65"/>
    <w:rsid w:val="0086701E"/>
    <w:rsid w:val="0086723A"/>
    <w:rsid w:val="00867693"/>
    <w:rsid w:val="00867DE3"/>
    <w:rsid w:val="00870454"/>
    <w:rsid w:val="008704E2"/>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596C"/>
    <w:rsid w:val="00885B02"/>
    <w:rsid w:val="0088623E"/>
    <w:rsid w:val="00886AA6"/>
    <w:rsid w:val="00887679"/>
    <w:rsid w:val="008877F3"/>
    <w:rsid w:val="00887AFC"/>
    <w:rsid w:val="00887BBF"/>
    <w:rsid w:val="00887D1E"/>
    <w:rsid w:val="00890578"/>
    <w:rsid w:val="00890CA8"/>
    <w:rsid w:val="008912CF"/>
    <w:rsid w:val="008912F1"/>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A78"/>
    <w:rsid w:val="008A312A"/>
    <w:rsid w:val="008A3935"/>
    <w:rsid w:val="008A3A28"/>
    <w:rsid w:val="008A3B4B"/>
    <w:rsid w:val="008A3BD0"/>
    <w:rsid w:val="008A3D3D"/>
    <w:rsid w:val="008A3DAD"/>
    <w:rsid w:val="008A3DC1"/>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B0A"/>
    <w:rsid w:val="008C4B0B"/>
    <w:rsid w:val="008C4C23"/>
    <w:rsid w:val="008C531F"/>
    <w:rsid w:val="008C545F"/>
    <w:rsid w:val="008C5560"/>
    <w:rsid w:val="008C5AD3"/>
    <w:rsid w:val="008C5CD9"/>
    <w:rsid w:val="008C6965"/>
    <w:rsid w:val="008C699C"/>
    <w:rsid w:val="008C6AE9"/>
    <w:rsid w:val="008C6DBF"/>
    <w:rsid w:val="008C7A27"/>
    <w:rsid w:val="008D048F"/>
    <w:rsid w:val="008D0818"/>
    <w:rsid w:val="008D0993"/>
    <w:rsid w:val="008D0A9A"/>
    <w:rsid w:val="008D0D87"/>
    <w:rsid w:val="008D1277"/>
    <w:rsid w:val="008D13C1"/>
    <w:rsid w:val="008D1427"/>
    <w:rsid w:val="008D1640"/>
    <w:rsid w:val="008D1B15"/>
    <w:rsid w:val="008D1C29"/>
    <w:rsid w:val="008D1CFA"/>
    <w:rsid w:val="008D20AC"/>
    <w:rsid w:val="008D2478"/>
    <w:rsid w:val="008D284F"/>
    <w:rsid w:val="008D31AD"/>
    <w:rsid w:val="008D3695"/>
    <w:rsid w:val="008D388E"/>
    <w:rsid w:val="008D39A2"/>
    <w:rsid w:val="008D3AA5"/>
    <w:rsid w:val="008D3CEA"/>
    <w:rsid w:val="008D3DC2"/>
    <w:rsid w:val="008D4321"/>
    <w:rsid w:val="008D434B"/>
    <w:rsid w:val="008D46F0"/>
    <w:rsid w:val="008D4B81"/>
    <w:rsid w:val="008D4C23"/>
    <w:rsid w:val="008D50D8"/>
    <w:rsid w:val="008D54AE"/>
    <w:rsid w:val="008D54DC"/>
    <w:rsid w:val="008D5991"/>
    <w:rsid w:val="008D6213"/>
    <w:rsid w:val="008D6813"/>
    <w:rsid w:val="008D6A67"/>
    <w:rsid w:val="008D710F"/>
    <w:rsid w:val="008D74AE"/>
    <w:rsid w:val="008D7757"/>
    <w:rsid w:val="008D77A8"/>
    <w:rsid w:val="008D7A4A"/>
    <w:rsid w:val="008D7B78"/>
    <w:rsid w:val="008E0290"/>
    <w:rsid w:val="008E03C3"/>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857"/>
    <w:rsid w:val="008E6C3E"/>
    <w:rsid w:val="008E6DE2"/>
    <w:rsid w:val="008E6E0B"/>
    <w:rsid w:val="008E6E45"/>
    <w:rsid w:val="008E6E8D"/>
    <w:rsid w:val="008E7206"/>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DC"/>
    <w:rsid w:val="00951362"/>
    <w:rsid w:val="00951626"/>
    <w:rsid w:val="00951759"/>
    <w:rsid w:val="00951924"/>
    <w:rsid w:val="00952013"/>
    <w:rsid w:val="00952117"/>
    <w:rsid w:val="00952537"/>
    <w:rsid w:val="0095261C"/>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D6B"/>
    <w:rsid w:val="00970E3B"/>
    <w:rsid w:val="0097124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FBD"/>
    <w:rsid w:val="009772F7"/>
    <w:rsid w:val="00977991"/>
    <w:rsid w:val="00977B57"/>
    <w:rsid w:val="00977EC8"/>
    <w:rsid w:val="00980066"/>
    <w:rsid w:val="00980293"/>
    <w:rsid w:val="009806AA"/>
    <w:rsid w:val="00980A09"/>
    <w:rsid w:val="00981A78"/>
    <w:rsid w:val="00981C97"/>
    <w:rsid w:val="00981FBD"/>
    <w:rsid w:val="00981FFE"/>
    <w:rsid w:val="00982AAD"/>
    <w:rsid w:val="00982EAF"/>
    <w:rsid w:val="00982EB9"/>
    <w:rsid w:val="00982FCC"/>
    <w:rsid w:val="00983395"/>
    <w:rsid w:val="009835D5"/>
    <w:rsid w:val="009836BC"/>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CE"/>
    <w:rsid w:val="009C6213"/>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A004A3"/>
    <w:rsid w:val="00A00D44"/>
    <w:rsid w:val="00A00FCA"/>
    <w:rsid w:val="00A01205"/>
    <w:rsid w:val="00A017F1"/>
    <w:rsid w:val="00A02434"/>
    <w:rsid w:val="00A02C26"/>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983"/>
    <w:rsid w:val="00A05EEA"/>
    <w:rsid w:val="00A06035"/>
    <w:rsid w:val="00A06562"/>
    <w:rsid w:val="00A06711"/>
    <w:rsid w:val="00A0683F"/>
    <w:rsid w:val="00A0708B"/>
    <w:rsid w:val="00A078C0"/>
    <w:rsid w:val="00A07ED9"/>
    <w:rsid w:val="00A1005E"/>
    <w:rsid w:val="00A10456"/>
    <w:rsid w:val="00A10BC4"/>
    <w:rsid w:val="00A10DB9"/>
    <w:rsid w:val="00A11410"/>
    <w:rsid w:val="00A1165D"/>
    <w:rsid w:val="00A11779"/>
    <w:rsid w:val="00A1181D"/>
    <w:rsid w:val="00A12276"/>
    <w:rsid w:val="00A127A4"/>
    <w:rsid w:val="00A1351B"/>
    <w:rsid w:val="00A1356E"/>
    <w:rsid w:val="00A1363D"/>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286"/>
    <w:rsid w:val="00A22B6D"/>
    <w:rsid w:val="00A230F9"/>
    <w:rsid w:val="00A231F5"/>
    <w:rsid w:val="00A233AC"/>
    <w:rsid w:val="00A2365D"/>
    <w:rsid w:val="00A23C54"/>
    <w:rsid w:val="00A24236"/>
    <w:rsid w:val="00A24946"/>
    <w:rsid w:val="00A25145"/>
    <w:rsid w:val="00A252AD"/>
    <w:rsid w:val="00A253D8"/>
    <w:rsid w:val="00A254F0"/>
    <w:rsid w:val="00A2580C"/>
    <w:rsid w:val="00A259C9"/>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E4"/>
    <w:rsid w:val="00A325EA"/>
    <w:rsid w:val="00A3331E"/>
    <w:rsid w:val="00A333D3"/>
    <w:rsid w:val="00A3366A"/>
    <w:rsid w:val="00A33835"/>
    <w:rsid w:val="00A33978"/>
    <w:rsid w:val="00A34027"/>
    <w:rsid w:val="00A3413B"/>
    <w:rsid w:val="00A347EF"/>
    <w:rsid w:val="00A34BB1"/>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402"/>
    <w:rsid w:val="00A4085E"/>
    <w:rsid w:val="00A4091E"/>
    <w:rsid w:val="00A40AB3"/>
    <w:rsid w:val="00A41443"/>
    <w:rsid w:val="00A41943"/>
    <w:rsid w:val="00A41CF5"/>
    <w:rsid w:val="00A41D7F"/>
    <w:rsid w:val="00A41E31"/>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4EE"/>
    <w:rsid w:val="00A54B00"/>
    <w:rsid w:val="00A54FC2"/>
    <w:rsid w:val="00A554C4"/>
    <w:rsid w:val="00A5565B"/>
    <w:rsid w:val="00A556A9"/>
    <w:rsid w:val="00A561AB"/>
    <w:rsid w:val="00A5692C"/>
    <w:rsid w:val="00A56B25"/>
    <w:rsid w:val="00A571A7"/>
    <w:rsid w:val="00A5750C"/>
    <w:rsid w:val="00A576A9"/>
    <w:rsid w:val="00A577DD"/>
    <w:rsid w:val="00A578E4"/>
    <w:rsid w:val="00A6075D"/>
    <w:rsid w:val="00A607FD"/>
    <w:rsid w:val="00A611B2"/>
    <w:rsid w:val="00A61AAB"/>
    <w:rsid w:val="00A61C8F"/>
    <w:rsid w:val="00A61D3D"/>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B7A"/>
    <w:rsid w:val="00A76E50"/>
    <w:rsid w:val="00A76E75"/>
    <w:rsid w:val="00A76FE4"/>
    <w:rsid w:val="00A77DD3"/>
    <w:rsid w:val="00A803CF"/>
    <w:rsid w:val="00A806BB"/>
    <w:rsid w:val="00A80B0A"/>
    <w:rsid w:val="00A81775"/>
    <w:rsid w:val="00A81A61"/>
    <w:rsid w:val="00A82287"/>
    <w:rsid w:val="00A82C86"/>
    <w:rsid w:val="00A82CE8"/>
    <w:rsid w:val="00A83072"/>
    <w:rsid w:val="00A830B1"/>
    <w:rsid w:val="00A833C2"/>
    <w:rsid w:val="00A835E6"/>
    <w:rsid w:val="00A83C25"/>
    <w:rsid w:val="00A83FAF"/>
    <w:rsid w:val="00A84001"/>
    <w:rsid w:val="00A84481"/>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D52"/>
    <w:rsid w:val="00AA2E1C"/>
    <w:rsid w:val="00AA32E5"/>
    <w:rsid w:val="00AA3A52"/>
    <w:rsid w:val="00AA3B1A"/>
    <w:rsid w:val="00AA45C0"/>
    <w:rsid w:val="00AA4CEA"/>
    <w:rsid w:val="00AA4FD8"/>
    <w:rsid w:val="00AA536D"/>
    <w:rsid w:val="00AA5380"/>
    <w:rsid w:val="00AA5D76"/>
    <w:rsid w:val="00AA5F74"/>
    <w:rsid w:val="00AA68FE"/>
    <w:rsid w:val="00AA6A3E"/>
    <w:rsid w:val="00AA6B44"/>
    <w:rsid w:val="00AA6C77"/>
    <w:rsid w:val="00AA6FB8"/>
    <w:rsid w:val="00AA736F"/>
    <w:rsid w:val="00AB01CC"/>
    <w:rsid w:val="00AB0726"/>
    <w:rsid w:val="00AB087F"/>
    <w:rsid w:val="00AB08F3"/>
    <w:rsid w:val="00AB0E22"/>
    <w:rsid w:val="00AB0EAF"/>
    <w:rsid w:val="00AB0F05"/>
    <w:rsid w:val="00AB185D"/>
    <w:rsid w:val="00AB1CD3"/>
    <w:rsid w:val="00AB2222"/>
    <w:rsid w:val="00AB2456"/>
    <w:rsid w:val="00AB2AC8"/>
    <w:rsid w:val="00AB3589"/>
    <w:rsid w:val="00AB3A9B"/>
    <w:rsid w:val="00AB3D9E"/>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977"/>
    <w:rsid w:val="00AC12C9"/>
    <w:rsid w:val="00AC131A"/>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50A4"/>
    <w:rsid w:val="00AD5348"/>
    <w:rsid w:val="00AD549E"/>
    <w:rsid w:val="00AD5612"/>
    <w:rsid w:val="00AD5749"/>
    <w:rsid w:val="00AD5BE6"/>
    <w:rsid w:val="00AD63C5"/>
    <w:rsid w:val="00AD64E5"/>
    <w:rsid w:val="00AD6D4A"/>
    <w:rsid w:val="00AD712D"/>
    <w:rsid w:val="00AD71A0"/>
    <w:rsid w:val="00AD7306"/>
    <w:rsid w:val="00AD7B76"/>
    <w:rsid w:val="00AD7F46"/>
    <w:rsid w:val="00AE0250"/>
    <w:rsid w:val="00AE0288"/>
    <w:rsid w:val="00AE02B9"/>
    <w:rsid w:val="00AE0327"/>
    <w:rsid w:val="00AE0A9B"/>
    <w:rsid w:val="00AE0B11"/>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CCB"/>
    <w:rsid w:val="00AE7265"/>
    <w:rsid w:val="00AE735B"/>
    <w:rsid w:val="00AE7BE9"/>
    <w:rsid w:val="00AF007F"/>
    <w:rsid w:val="00AF00C0"/>
    <w:rsid w:val="00AF011C"/>
    <w:rsid w:val="00AF02F0"/>
    <w:rsid w:val="00AF0585"/>
    <w:rsid w:val="00AF0A19"/>
    <w:rsid w:val="00AF0A72"/>
    <w:rsid w:val="00AF1035"/>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E22"/>
    <w:rsid w:val="00AF5F29"/>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EA"/>
    <w:rsid w:val="00B01D3D"/>
    <w:rsid w:val="00B02214"/>
    <w:rsid w:val="00B0227F"/>
    <w:rsid w:val="00B02B8E"/>
    <w:rsid w:val="00B0365C"/>
    <w:rsid w:val="00B036EE"/>
    <w:rsid w:val="00B03822"/>
    <w:rsid w:val="00B03903"/>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326D"/>
    <w:rsid w:val="00B13901"/>
    <w:rsid w:val="00B13A15"/>
    <w:rsid w:val="00B13A6F"/>
    <w:rsid w:val="00B13B1D"/>
    <w:rsid w:val="00B13C77"/>
    <w:rsid w:val="00B13D92"/>
    <w:rsid w:val="00B13E38"/>
    <w:rsid w:val="00B13FB3"/>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9D3"/>
    <w:rsid w:val="00B36EA4"/>
    <w:rsid w:val="00B370F6"/>
    <w:rsid w:val="00B3741C"/>
    <w:rsid w:val="00B40249"/>
    <w:rsid w:val="00B405EF"/>
    <w:rsid w:val="00B41303"/>
    <w:rsid w:val="00B41418"/>
    <w:rsid w:val="00B4195B"/>
    <w:rsid w:val="00B41A79"/>
    <w:rsid w:val="00B41A92"/>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E21"/>
    <w:rsid w:val="00B541C0"/>
    <w:rsid w:val="00B54316"/>
    <w:rsid w:val="00B5431A"/>
    <w:rsid w:val="00B54408"/>
    <w:rsid w:val="00B545D6"/>
    <w:rsid w:val="00B54818"/>
    <w:rsid w:val="00B54909"/>
    <w:rsid w:val="00B54F5F"/>
    <w:rsid w:val="00B552C9"/>
    <w:rsid w:val="00B552F4"/>
    <w:rsid w:val="00B55570"/>
    <w:rsid w:val="00B563D6"/>
    <w:rsid w:val="00B5681E"/>
    <w:rsid w:val="00B56B54"/>
    <w:rsid w:val="00B56C27"/>
    <w:rsid w:val="00B572BE"/>
    <w:rsid w:val="00B5783B"/>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35F"/>
    <w:rsid w:val="00B806E6"/>
    <w:rsid w:val="00B808BF"/>
    <w:rsid w:val="00B808FD"/>
    <w:rsid w:val="00B80A33"/>
    <w:rsid w:val="00B80D36"/>
    <w:rsid w:val="00B80D8F"/>
    <w:rsid w:val="00B80F52"/>
    <w:rsid w:val="00B815B9"/>
    <w:rsid w:val="00B8165A"/>
    <w:rsid w:val="00B81990"/>
    <w:rsid w:val="00B81AD9"/>
    <w:rsid w:val="00B81EAD"/>
    <w:rsid w:val="00B81F86"/>
    <w:rsid w:val="00B82117"/>
    <w:rsid w:val="00B82311"/>
    <w:rsid w:val="00B825DD"/>
    <w:rsid w:val="00B828FA"/>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9F3"/>
    <w:rsid w:val="00B87F1E"/>
    <w:rsid w:val="00B900CB"/>
    <w:rsid w:val="00B901AE"/>
    <w:rsid w:val="00B901CE"/>
    <w:rsid w:val="00B9032D"/>
    <w:rsid w:val="00B9131C"/>
    <w:rsid w:val="00B91387"/>
    <w:rsid w:val="00B916F1"/>
    <w:rsid w:val="00B91736"/>
    <w:rsid w:val="00B91869"/>
    <w:rsid w:val="00B91A31"/>
    <w:rsid w:val="00B9279C"/>
    <w:rsid w:val="00B9289C"/>
    <w:rsid w:val="00B928CA"/>
    <w:rsid w:val="00B9298E"/>
    <w:rsid w:val="00B92E71"/>
    <w:rsid w:val="00B93084"/>
    <w:rsid w:val="00B939DB"/>
    <w:rsid w:val="00B941DD"/>
    <w:rsid w:val="00B941F1"/>
    <w:rsid w:val="00B94691"/>
    <w:rsid w:val="00B947EB"/>
    <w:rsid w:val="00B94A02"/>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A90"/>
    <w:rsid w:val="00BB1AC9"/>
    <w:rsid w:val="00BB1F2D"/>
    <w:rsid w:val="00BB20B5"/>
    <w:rsid w:val="00BB2156"/>
    <w:rsid w:val="00BB298B"/>
    <w:rsid w:val="00BB2B38"/>
    <w:rsid w:val="00BB2B78"/>
    <w:rsid w:val="00BB2BEA"/>
    <w:rsid w:val="00BB2E17"/>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7C3F"/>
    <w:rsid w:val="00BB7DA7"/>
    <w:rsid w:val="00BC0202"/>
    <w:rsid w:val="00BC06A9"/>
    <w:rsid w:val="00BC07FA"/>
    <w:rsid w:val="00BC103C"/>
    <w:rsid w:val="00BC13B8"/>
    <w:rsid w:val="00BC1814"/>
    <w:rsid w:val="00BC190A"/>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4334"/>
    <w:rsid w:val="00BC4525"/>
    <w:rsid w:val="00BC45B6"/>
    <w:rsid w:val="00BC51A3"/>
    <w:rsid w:val="00BC5DA7"/>
    <w:rsid w:val="00BC63C9"/>
    <w:rsid w:val="00BC6E71"/>
    <w:rsid w:val="00BC6FFE"/>
    <w:rsid w:val="00BC704D"/>
    <w:rsid w:val="00BC71FB"/>
    <w:rsid w:val="00BC7204"/>
    <w:rsid w:val="00BC7375"/>
    <w:rsid w:val="00BC79F1"/>
    <w:rsid w:val="00BC7D68"/>
    <w:rsid w:val="00BC7FF5"/>
    <w:rsid w:val="00BD0315"/>
    <w:rsid w:val="00BD060B"/>
    <w:rsid w:val="00BD092C"/>
    <w:rsid w:val="00BD0CB8"/>
    <w:rsid w:val="00BD0D36"/>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A10"/>
    <w:rsid w:val="00BE3A7E"/>
    <w:rsid w:val="00BE3E07"/>
    <w:rsid w:val="00BE423D"/>
    <w:rsid w:val="00BE4BBD"/>
    <w:rsid w:val="00BE4C6E"/>
    <w:rsid w:val="00BE4F20"/>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944"/>
    <w:rsid w:val="00C14B55"/>
    <w:rsid w:val="00C15095"/>
    <w:rsid w:val="00C1575D"/>
    <w:rsid w:val="00C15B9A"/>
    <w:rsid w:val="00C15F81"/>
    <w:rsid w:val="00C15FF6"/>
    <w:rsid w:val="00C16B27"/>
    <w:rsid w:val="00C16CA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3BC"/>
    <w:rsid w:val="00C30E67"/>
    <w:rsid w:val="00C3170F"/>
    <w:rsid w:val="00C31844"/>
    <w:rsid w:val="00C31D06"/>
    <w:rsid w:val="00C31F89"/>
    <w:rsid w:val="00C32849"/>
    <w:rsid w:val="00C32FDC"/>
    <w:rsid w:val="00C33955"/>
    <w:rsid w:val="00C33E1A"/>
    <w:rsid w:val="00C34219"/>
    <w:rsid w:val="00C348DB"/>
    <w:rsid w:val="00C34A7B"/>
    <w:rsid w:val="00C35159"/>
    <w:rsid w:val="00C35442"/>
    <w:rsid w:val="00C35897"/>
    <w:rsid w:val="00C359AA"/>
    <w:rsid w:val="00C35E31"/>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FD9"/>
    <w:rsid w:val="00C6713C"/>
    <w:rsid w:val="00C67311"/>
    <w:rsid w:val="00C67989"/>
    <w:rsid w:val="00C67DEA"/>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242"/>
    <w:rsid w:val="00C73A76"/>
    <w:rsid w:val="00C73AB6"/>
    <w:rsid w:val="00C73B46"/>
    <w:rsid w:val="00C75148"/>
    <w:rsid w:val="00C753F8"/>
    <w:rsid w:val="00C75FFD"/>
    <w:rsid w:val="00C76153"/>
    <w:rsid w:val="00C762C5"/>
    <w:rsid w:val="00C76491"/>
    <w:rsid w:val="00C764CA"/>
    <w:rsid w:val="00C76582"/>
    <w:rsid w:val="00C76790"/>
    <w:rsid w:val="00C76D80"/>
    <w:rsid w:val="00C77010"/>
    <w:rsid w:val="00C77073"/>
    <w:rsid w:val="00C77569"/>
    <w:rsid w:val="00C776E1"/>
    <w:rsid w:val="00C777F3"/>
    <w:rsid w:val="00C77952"/>
    <w:rsid w:val="00C77C42"/>
    <w:rsid w:val="00C80AC3"/>
    <w:rsid w:val="00C80AFF"/>
    <w:rsid w:val="00C80BEF"/>
    <w:rsid w:val="00C80C45"/>
    <w:rsid w:val="00C80DD4"/>
    <w:rsid w:val="00C80FB1"/>
    <w:rsid w:val="00C810E1"/>
    <w:rsid w:val="00C812D5"/>
    <w:rsid w:val="00C81322"/>
    <w:rsid w:val="00C814F7"/>
    <w:rsid w:val="00C8192A"/>
    <w:rsid w:val="00C819A2"/>
    <w:rsid w:val="00C81B52"/>
    <w:rsid w:val="00C82322"/>
    <w:rsid w:val="00C8244D"/>
    <w:rsid w:val="00C82591"/>
    <w:rsid w:val="00C82A58"/>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38A"/>
    <w:rsid w:val="00CA03B0"/>
    <w:rsid w:val="00CA0690"/>
    <w:rsid w:val="00CA0827"/>
    <w:rsid w:val="00CA0CDD"/>
    <w:rsid w:val="00CA0CEB"/>
    <w:rsid w:val="00CA1639"/>
    <w:rsid w:val="00CA18BB"/>
    <w:rsid w:val="00CA1A79"/>
    <w:rsid w:val="00CA1B12"/>
    <w:rsid w:val="00CA1B80"/>
    <w:rsid w:val="00CA1DE1"/>
    <w:rsid w:val="00CA2188"/>
    <w:rsid w:val="00CA2EAF"/>
    <w:rsid w:val="00CA310B"/>
    <w:rsid w:val="00CA3360"/>
    <w:rsid w:val="00CA3418"/>
    <w:rsid w:val="00CA3A9D"/>
    <w:rsid w:val="00CA481E"/>
    <w:rsid w:val="00CA4D97"/>
    <w:rsid w:val="00CA4D9B"/>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F0F"/>
    <w:rsid w:val="00CD1FD4"/>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7C"/>
    <w:rsid w:val="00CE18D1"/>
    <w:rsid w:val="00CE1A9B"/>
    <w:rsid w:val="00CE1C98"/>
    <w:rsid w:val="00CE212C"/>
    <w:rsid w:val="00CE23B2"/>
    <w:rsid w:val="00CE25C4"/>
    <w:rsid w:val="00CE25D8"/>
    <w:rsid w:val="00CE2742"/>
    <w:rsid w:val="00CE3034"/>
    <w:rsid w:val="00CE3CAE"/>
    <w:rsid w:val="00CE3D50"/>
    <w:rsid w:val="00CE3E92"/>
    <w:rsid w:val="00CE444F"/>
    <w:rsid w:val="00CE49F7"/>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59"/>
    <w:rsid w:val="00CF7B09"/>
    <w:rsid w:val="00CF7D8E"/>
    <w:rsid w:val="00CF7F8A"/>
    <w:rsid w:val="00D0057D"/>
    <w:rsid w:val="00D00FD2"/>
    <w:rsid w:val="00D014D9"/>
    <w:rsid w:val="00D015DD"/>
    <w:rsid w:val="00D01610"/>
    <w:rsid w:val="00D02317"/>
    <w:rsid w:val="00D023E0"/>
    <w:rsid w:val="00D0266A"/>
    <w:rsid w:val="00D027FE"/>
    <w:rsid w:val="00D02A2D"/>
    <w:rsid w:val="00D02A5A"/>
    <w:rsid w:val="00D02CA8"/>
    <w:rsid w:val="00D02D5C"/>
    <w:rsid w:val="00D03560"/>
    <w:rsid w:val="00D035DE"/>
    <w:rsid w:val="00D03995"/>
    <w:rsid w:val="00D03C1B"/>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7A3"/>
    <w:rsid w:val="00D31C69"/>
    <w:rsid w:val="00D31F68"/>
    <w:rsid w:val="00D32086"/>
    <w:rsid w:val="00D3253B"/>
    <w:rsid w:val="00D32865"/>
    <w:rsid w:val="00D33231"/>
    <w:rsid w:val="00D3332A"/>
    <w:rsid w:val="00D33338"/>
    <w:rsid w:val="00D3334E"/>
    <w:rsid w:val="00D33672"/>
    <w:rsid w:val="00D339D7"/>
    <w:rsid w:val="00D33B52"/>
    <w:rsid w:val="00D33E32"/>
    <w:rsid w:val="00D3423B"/>
    <w:rsid w:val="00D34856"/>
    <w:rsid w:val="00D34ABE"/>
    <w:rsid w:val="00D34B9D"/>
    <w:rsid w:val="00D34CE7"/>
    <w:rsid w:val="00D34CEE"/>
    <w:rsid w:val="00D34DAD"/>
    <w:rsid w:val="00D34DE3"/>
    <w:rsid w:val="00D350A1"/>
    <w:rsid w:val="00D35126"/>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669"/>
    <w:rsid w:val="00D428C1"/>
    <w:rsid w:val="00D42AD2"/>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D2"/>
    <w:rsid w:val="00D518BB"/>
    <w:rsid w:val="00D5210E"/>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B2"/>
    <w:rsid w:val="00D7295F"/>
    <w:rsid w:val="00D72BA7"/>
    <w:rsid w:val="00D72F00"/>
    <w:rsid w:val="00D7345F"/>
    <w:rsid w:val="00D739E8"/>
    <w:rsid w:val="00D73C8B"/>
    <w:rsid w:val="00D7450C"/>
    <w:rsid w:val="00D74C91"/>
    <w:rsid w:val="00D74E37"/>
    <w:rsid w:val="00D74F4F"/>
    <w:rsid w:val="00D7565C"/>
    <w:rsid w:val="00D7588A"/>
    <w:rsid w:val="00D75EBA"/>
    <w:rsid w:val="00D762BF"/>
    <w:rsid w:val="00D76490"/>
    <w:rsid w:val="00D766D1"/>
    <w:rsid w:val="00D767B0"/>
    <w:rsid w:val="00D76A3E"/>
    <w:rsid w:val="00D76C5B"/>
    <w:rsid w:val="00D76D64"/>
    <w:rsid w:val="00D76E47"/>
    <w:rsid w:val="00D77208"/>
    <w:rsid w:val="00D77BD9"/>
    <w:rsid w:val="00D801AF"/>
    <w:rsid w:val="00D80534"/>
    <w:rsid w:val="00D80701"/>
    <w:rsid w:val="00D8084A"/>
    <w:rsid w:val="00D80E9B"/>
    <w:rsid w:val="00D81503"/>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5462"/>
    <w:rsid w:val="00DD5B6A"/>
    <w:rsid w:val="00DD5D39"/>
    <w:rsid w:val="00DD5ECB"/>
    <w:rsid w:val="00DD6758"/>
    <w:rsid w:val="00DD6808"/>
    <w:rsid w:val="00DD683C"/>
    <w:rsid w:val="00DD7002"/>
    <w:rsid w:val="00DD7328"/>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B43"/>
    <w:rsid w:val="00DF3CDC"/>
    <w:rsid w:val="00DF3E32"/>
    <w:rsid w:val="00DF4036"/>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E4A"/>
    <w:rsid w:val="00E0057D"/>
    <w:rsid w:val="00E00A45"/>
    <w:rsid w:val="00E00D15"/>
    <w:rsid w:val="00E00EAC"/>
    <w:rsid w:val="00E00F2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A9A"/>
    <w:rsid w:val="00E05D87"/>
    <w:rsid w:val="00E06843"/>
    <w:rsid w:val="00E06893"/>
    <w:rsid w:val="00E06DDA"/>
    <w:rsid w:val="00E0771D"/>
    <w:rsid w:val="00E07896"/>
    <w:rsid w:val="00E07956"/>
    <w:rsid w:val="00E07EA9"/>
    <w:rsid w:val="00E1002C"/>
    <w:rsid w:val="00E10A44"/>
    <w:rsid w:val="00E115C1"/>
    <w:rsid w:val="00E11644"/>
    <w:rsid w:val="00E1204C"/>
    <w:rsid w:val="00E125F6"/>
    <w:rsid w:val="00E12BCB"/>
    <w:rsid w:val="00E12C46"/>
    <w:rsid w:val="00E12C51"/>
    <w:rsid w:val="00E12FEC"/>
    <w:rsid w:val="00E13C7A"/>
    <w:rsid w:val="00E14820"/>
    <w:rsid w:val="00E148BB"/>
    <w:rsid w:val="00E14BD0"/>
    <w:rsid w:val="00E151CE"/>
    <w:rsid w:val="00E15415"/>
    <w:rsid w:val="00E154E4"/>
    <w:rsid w:val="00E15701"/>
    <w:rsid w:val="00E159D7"/>
    <w:rsid w:val="00E15B25"/>
    <w:rsid w:val="00E15D2B"/>
    <w:rsid w:val="00E15F4B"/>
    <w:rsid w:val="00E16140"/>
    <w:rsid w:val="00E16511"/>
    <w:rsid w:val="00E16576"/>
    <w:rsid w:val="00E16B35"/>
    <w:rsid w:val="00E16EEF"/>
    <w:rsid w:val="00E16F82"/>
    <w:rsid w:val="00E1705A"/>
    <w:rsid w:val="00E205C0"/>
    <w:rsid w:val="00E2071B"/>
    <w:rsid w:val="00E20AB8"/>
    <w:rsid w:val="00E20AFB"/>
    <w:rsid w:val="00E20B29"/>
    <w:rsid w:val="00E20E98"/>
    <w:rsid w:val="00E20F9E"/>
    <w:rsid w:val="00E21580"/>
    <w:rsid w:val="00E216EB"/>
    <w:rsid w:val="00E2175A"/>
    <w:rsid w:val="00E2188B"/>
    <w:rsid w:val="00E21B7B"/>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ED6"/>
    <w:rsid w:val="00E3124C"/>
    <w:rsid w:val="00E3148E"/>
    <w:rsid w:val="00E314EE"/>
    <w:rsid w:val="00E317EC"/>
    <w:rsid w:val="00E31FDC"/>
    <w:rsid w:val="00E3231D"/>
    <w:rsid w:val="00E324CF"/>
    <w:rsid w:val="00E32917"/>
    <w:rsid w:val="00E3320A"/>
    <w:rsid w:val="00E336AF"/>
    <w:rsid w:val="00E33A33"/>
    <w:rsid w:val="00E33A51"/>
    <w:rsid w:val="00E33AB8"/>
    <w:rsid w:val="00E33B17"/>
    <w:rsid w:val="00E33B6C"/>
    <w:rsid w:val="00E33EFA"/>
    <w:rsid w:val="00E3440E"/>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43A"/>
    <w:rsid w:val="00E52927"/>
    <w:rsid w:val="00E52A15"/>
    <w:rsid w:val="00E52DEA"/>
    <w:rsid w:val="00E52DF3"/>
    <w:rsid w:val="00E53601"/>
    <w:rsid w:val="00E53699"/>
    <w:rsid w:val="00E537B9"/>
    <w:rsid w:val="00E53C24"/>
    <w:rsid w:val="00E53E29"/>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AE"/>
    <w:rsid w:val="00E901BF"/>
    <w:rsid w:val="00E901F6"/>
    <w:rsid w:val="00E912B2"/>
    <w:rsid w:val="00E91938"/>
    <w:rsid w:val="00E91A7E"/>
    <w:rsid w:val="00E91AAE"/>
    <w:rsid w:val="00E91CC6"/>
    <w:rsid w:val="00E91EE6"/>
    <w:rsid w:val="00E92134"/>
    <w:rsid w:val="00E9281E"/>
    <w:rsid w:val="00E92906"/>
    <w:rsid w:val="00E92C1E"/>
    <w:rsid w:val="00E9323F"/>
    <w:rsid w:val="00E932D1"/>
    <w:rsid w:val="00E9334B"/>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7270"/>
    <w:rsid w:val="00EB00E0"/>
    <w:rsid w:val="00EB0297"/>
    <w:rsid w:val="00EB0535"/>
    <w:rsid w:val="00EB0D61"/>
    <w:rsid w:val="00EB109C"/>
    <w:rsid w:val="00EB1430"/>
    <w:rsid w:val="00EB15DC"/>
    <w:rsid w:val="00EB161D"/>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A2"/>
    <w:rsid w:val="00EB5027"/>
    <w:rsid w:val="00EB5096"/>
    <w:rsid w:val="00EB528B"/>
    <w:rsid w:val="00EB53B6"/>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D5"/>
    <w:rsid w:val="00ED6CA7"/>
    <w:rsid w:val="00ED6D3C"/>
    <w:rsid w:val="00ED6DC5"/>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22B"/>
    <w:rsid w:val="00EE535C"/>
    <w:rsid w:val="00EE5379"/>
    <w:rsid w:val="00EE6017"/>
    <w:rsid w:val="00EE6149"/>
    <w:rsid w:val="00EE61F2"/>
    <w:rsid w:val="00EE6477"/>
    <w:rsid w:val="00EE6492"/>
    <w:rsid w:val="00EE6C03"/>
    <w:rsid w:val="00EE7386"/>
    <w:rsid w:val="00EE7391"/>
    <w:rsid w:val="00EE7428"/>
    <w:rsid w:val="00EE7DA8"/>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F6"/>
    <w:rsid w:val="00F11408"/>
    <w:rsid w:val="00F11467"/>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303F"/>
    <w:rsid w:val="00F2311E"/>
    <w:rsid w:val="00F234C4"/>
    <w:rsid w:val="00F23CB9"/>
    <w:rsid w:val="00F23E8B"/>
    <w:rsid w:val="00F23FE1"/>
    <w:rsid w:val="00F24045"/>
    <w:rsid w:val="00F241FF"/>
    <w:rsid w:val="00F243B6"/>
    <w:rsid w:val="00F2456C"/>
    <w:rsid w:val="00F24BE7"/>
    <w:rsid w:val="00F24CBF"/>
    <w:rsid w:val="00F25445"/>
    <w:rsid w:val="00F2598A"/>
    <w:rsid w:val="00F25E4C"/>
    <w:rsid w:val="00F25F05"/>
    <w:rsid w:val="00F264C1"/>
    <w:rsid w:val="00F26667"/>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3D7"/>
    <w:rsid w:val="00F377E0"/>
    <w:rsid w:val="00F37A73"/>
    <w:rsid w:val="00F37CA9"/>
    <w:rsid w:val="00F37FAB"/>
    <w:rsid w:val="00F40372"/>
    <w:rsid w:val="00F405CA"/>
    <w:rsid w:val="00F4075C"/>
    <w:rsid w:val="00F408F8"/>
    <w:rsid w:val="00F40A49"/>
    <w:rsid w:val="00F40ACC"/>
    <w:rsid w:val="00F40F3E"/>
    <w:rsid w:val="00F41136"/>
    <w:rsid w:val="00F41C18"/>
    <w:rsid w:val="00F41CB1"/>
    <w:rsid w:val="00F41CF7"/>
    <w:rsid w:val="00F42090"/>
    <w:rsid w:val="00F422B9"/>
    <w:rsid w:val="00F42C48"/>
    <w:rsid w:val="00F42C9F"/>
    <w:rsid w:val="00F42CB9"/>
    <w:rsid w:val="00F42EF4"/>
    <w:rsid w:val="00F42FFD"/>
    <w:rsid w:val="00F4316C"/>
    <w:rsid w:val="00F438BC"/>
    <w:rsid w:val="00F43A18"/>
    <w:rsid w:val="00F43AD0"/>
    <w:rsid w:val="00F43D41"/>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430"/>
    <w:rsid w:val="00F47445"/>
    <w:rsid w:val="00F47619"/>
    <w:rsid w:val="00F47A06"/>
    <w:rsid w:val="00F47A29"/>
    <w:rsid w:val="00F5043B"/>
    <w:rsid w:val="00F504EF"/>
    <w:rsid w:val="00F50743"/>
    <w:rsid w:val="00F509BF"/>
    <w:rsid w:val="00F50B07"/>
    <w:rsid w:val="00F50E51"/>
    <w:rsid w:val="00F50EC4"/>
    <w:rsid w:val="00F50F47"/>
    <w:rsid w:val="00F51924"/>
    <w:rsid w:val="00F51A32"/>
    <w:rsid w:val="00F524B6"/>
    <w:rsid w:val="00F5288C"/>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663"/>
    <w:rsid w:val="00F60FED"/>
    <w:rsid w:val="00F6136A"/>
    <w:rsid w:val="00F61387"/>
    <w:rsid w:val="00F6181B"/>
    <w:rsid w:val="00F627BC"/>
    <w:rsid w:val="00F62B12"/>
    <w:rsid w:val="00F62CB7"/>
    <w:rsid w:val="00F62D23"/>
    <w:rsid w:val="00F62F31"/>
    <w:rsid w:val="00F63306"/>
    <w:rsid w:val="00F6343E"/>
    <w:rsid w:val="00F64324"/>
    <w:rsid w:val="00F64522"/>
    <w:rsid w:val="00F6481A"/>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BBE"/>
    <w:rsid w:val="00F76A0E"/>
    <w:rsid w:val="00F76ACD"/>
    <w:rsid w:val="00F7709E"/>
    <w:rsid w:val="00F77618"/>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746"/>
    <w:rsid w:val="00F9576E"/>
    <w:rsid w:val="00F958A7"/>
    <w:rsid w:val="00F95C89"/>
    <w:rsid w:val="00F96039"/>
    <w:rsid w:val="00F96C53"/>
    <w:rsid w:val="00F971E8"/>
    <w:rsid w:val="00F97936"/>
    <w:rsid w:val="00F97A09"/>
    <w:rsid w:val="00F97A54"/>
    <w:rsid w:val="00F97A74"/>
    <w:rsid w:val="00F97B97"/>
    <w:rsid w:val="00F97C1A"/>
    <w:rsid w:val="00FA014E"/>
    <w:rsid w:val="00FA020D"/>
    <w:rsid w:val="00FA0856"/>
    <w:rsid w:val="00FA0923"/>
    <w:rsid w:val="00FA0C0F"/>
    <w:rsid w:val="00FA0D64"/>
    <w:rsid w:val="00FA141E"/>
    <w:rsid w:val="00FA175A"/>
    <w:rsid w:val="00FA1B3B"/>
    <w:rsid w:val="00FA2454"/>
    <w:rsid w:val="00FA267C"/>
    <w:rsid w:val="00FA2C8B"/>
    <w:rsid w:val="00FA2CAA"/>
    <w:rsid w:val="00FA2FFB"/>
    <w:rsid w:val="00FA3267"/>
    <w:rsid w:val="00FA3268"/>
    <w:rsid w:val="00FA3846"/>
    <w:rsid w:val="00FA423B"/>
    <w:rsid w:val="00FA4623"/>
    <w:rsid w:val="00FA467F"/>
    <w:rsid w:val="00FA46E6"/>
    <w:rsid w:val="00FA4780"/>
    <w:rsid w:val="00FA4D6B"/>
    <w:rsid w:val="00FA4E4A"/>
    <w:rsid w:val="00FA4E7C"/>
    <w:rsid w:val="00FA5179"/>
    <w:rsid w:val="00FA5493"/>
    <w:rsid w:val="00FA5A33"/>
    <w:rsid w:val="00FA5D73"/>
    <w:rsid w:val="00FA5D90"/>
    <w:rsid w:val="00FA5EEC"/>
    <w:rsid w:val="00FA604F"/>
    <w:rsid w:val="00FA671C"/>
    <w:rsid w:val="00FA67A3"/>
    <w:rsid w:val="00FA69F5"/>
    <w:rsid w:val="00FA6A42"/>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129C"/>
    <w:rsid w:val="00FD14FB"/>
    <w:rsid w:val="00FD1DEF"/>
    <w:rsid w:val="00FD2113"/>
    <w:rsid w:val="00FD2181"/>
    <w:rsid w:val="00FD2267"/>
    <w:rsid w:val="00FD27C5"/>
    <w:rsid w:val="00FD2932"/>
    <w:rsid w:val="00FD2CBA"/>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B7FC2"/>
    <w:pPr>
      <w:spacing w:line="280" w:lineRule="exact"/>
    </w:pPr>
    <w:rPr>
      <w:rFonts w:ascii="Verdana" w:hAnsi="Verdana"/>
      <w:sz w:val="18"/>
      <w:szCs w:val="24"/>
    </w:rPr>
  </w:style>
  <w:style w:type="paragraph" w:styleId="Kop1">
    <w:name w:val="heading 1"/>
    <w:basedOn w:val="Standaard"/>
    <w:next w:val="Standaard"/>
    <w:qFormat/>
    <w:rsid w:val="00CB7FC2"/>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CB7FC2"/>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CB7FC2"/>
    <w:pPr>
      <w:keepNext/>
      <w:numPr>
        <w:ilvl w:val="2"/>
        <w:numId w:val="2"/>
      </w:numPr>
      <w:spacing w:before="560" w:after="280"/>
      <w:outlineLvl w:val="2"/>
    </w:pPr>
    <w:rPr>
      <w:b/>
      <w:bCs/>
      <w:szCs w:val="26"/>
    </w:rPr>
  </w:style>
  <w:style w:type="paragraph" w:styleId="Kop4">
    <w:name w:val="heading 4"/>
    <w:basedOn w:val="Standaard"/>
    <w:next w:val="Standaard"/>
    <w:qFormat/>
    <w:rsid w:val="00CB7FC2"/>
    <w:pPr>
      <w:keepNext/>
      <w:numPr>
        <w:ilvl w:val="3"/>
        <w:numId w:val="2"/>
      </w:numPr>
      <w:spacing w:before="280"/>
      <w:outlineLvl w:val="3"/>
    </w:pPr>
    <w:rPr>
      <w:b/>
      <w:bCs/>
      <w:szCs w:val="28"/>
    </w:rPr>
  </w:style>
  <w:style w:type="paragraph" w:styleId="Kop5">
    <w:name w:val="heading 5"/>
    <w:basedOn w:val="Standaard"/>
    <w:next w:val="Standaard"/>
    <w:rsid w:val="00CB7FC2"/>
    <w:pPr>
      <w:keepNext/>
      <w:numPr>
        <w:ilvl w:val="4"/>
        <w:numId w:val="2"/>
      </w:numPr>
      <w:spacing w:before="280"/>
      <w:outlineLvl w:val="4"/>
    </w:pPr>
    <w:rPr>
      <w:bCs/>
      <w:i/>
      <w:iCs/>
      <w:szCs w:val="26"/>
    </w:rPr>
  </w:style>
  <w:style w:type="paragraph" w:styleId="Kop6">
    <w:name w:val="heading 6"/>
    <w:basedOn w:val="Standaard"/>
    <w:next w:val="Standaard"/>
    <w:rsid w:val="00CB7FC2"/>
    <w:pPr>
      <w:keepNext/>
      <w:spacing w:before="280"/>
      <w:outlineLvl w:val="5"/>
    </w:pPr>
    <w:rPr>
      <w:bCs/>
      <w:i/>
      <w:szCs w:val="22"/>
    </w:rPr>
  </w:style>
  <w:style w:type="paragraph" w:styleId="Kop7">
    <w:name w:val="heading 7"/>
    <w:basedOn w:val="Standaard"/>
    <w:next w:val="Standaard"/>
    <w:rsid w:val="00CB7FC2"/>
    <w:pPr>
      <w:keepNext/>
      <w:spacing w:before="280"/>
      <w:outlineLvl w:val="6"/>
    </w:pPr>
  </w:style>
  <w:style w:type="paragraph" w:styleId="Kop8">
    <w:name w:val="heading 8"/>
    <w:basedOn w:val="Standaard"/>
    <w:next w:val="Standaard"/>
    <w:rsid w:val="00CB7FC2"/>
    <w:pPr>
      <w:keepNext/>
      <w:spacing w:before="280"/>
      <w:outlineLvl w:val="7"/>
    </w:pPr>
    <w:rPr>
      <w:iCs/>
    </w:rPr>
  </w:style>
  <w:style w:type="paragraph" w:styleId="Kop9">
    <w:name w:val="heading 9"/>
    <w:basedOn w:val="Standaard"/>
    <w:next w:val="Standaard"/>
    <w:rsid w:val="00CB7FC2"/>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CB7FC2"/>
  </w:style>
  <w:style w:type="paragraph" w:customStyle="1" w:styleId="Kop1voorwerk">
    <w:name w:val="Kop 1 voorwerk"/>
    <w:basedOn w:val="Standaard"/>
    <w:rsid w:val="00CB7FC2"/>
    <w:pPr>
      <w:keepNext/>
      <w:pageBreakBefore/>
      <w:spacing w:after="700"/>
      <w:contextualSpacing/>
      <w:outlineLvl w:val="0"/>
    </w:pPr>
    <w:rPr>
      <w:sz w:val="24"/>
    </w:rPr>
  </w:style>
  <w:style w:type="numbering" w:customStyle="1" w:styleId="Nummering">
    <w:name w:val="Nummering"/>
    <w:basedOn w:val="Geenlijst"/>
    <w:uiPriority w:val="99"/>
    <w:rsid w:val="00CB7FC2"/>
    <w:pPr>
      <w:numPr>
        <w:numId w:val="4"/>
      </w:numPr>
    </w:pPr>
  </w:style>
  <w:style w:type="paragraph" w:styleId="Inhopg1">
    <w:name w:val="toc 1"/>
    <w:basedOn w:val="Standaard"/>
    <w:next w:val="Standaard"/>
    <w:uiPriority w:val="39"/>
    <w:rsid w:val="00CB7FC2"/>
    <w:pPr>
      <w:keepNext/>
      <w:tabs>
        <w:tab w:val="right" w:leader="dot" w:pos="8505"/>
      </w:tabs>
      <w:spacing w:before="280"/>
      <w:ind w:hanging="1134"/>
    </w:pPr>
    <w:rPr>
      <w:b/>
    </w:rPr>
  </w:style>
  <w:style w:type="paragraph" w:styleId="Koptekst">
    <w:name w:val="header"/>
    <w:basedOn w:val="Standaard"/>
    <w:link w:val="KoptekstChar"/>
    <w:rsid w:val="00CB7FC2"/>
    <w:pPr>
      <w:spacing w:line="200" w:lineRule="exact"/>
    </w:pPr>
    <w:rPr>
      <w:rFonts w:cs="Verdana-Bold"/>
      <w:bCs/>
      <w:smallCaps/>
      <w:sz w:val="14"/>
      <w:szCs w:val="13"/>
    </w:rPr>
  </w:style>
  <w:style w:type="paragraph" w:styleId="Voettekst">
    <w:name w:val="footer"/>
    <w:basedOn w:val="Standaard"/>
    <w:rsid w:val="00CB7FC2"/>
    <w:pPr>
      <w:tabs>
        <w:tab w:val="center" w:pos="4536"/>
        <w:tab w:val="right" w:pos="9072"/>
      </w:tabs>
    </w:pPr>
  </w:style>
  <w:style w:type="paragraph" w:styleId="Titel">
    <w:name w:val="Title"/>
    <w:basedOn w:val="Standaard"/>
    <w:uiPriority w:val="10"/>
    <w:rsid w:val="00CB7FC2"/>
    <w:pPr>
      <w:spacing w:line="320" w:lineRule="atLeast"/>
    </w:pPr>
    <w:rPr>
      <w:rFonts w:cs="Arial"/>
      <w:b/>
      <w:bCs/>
      <w:kern w:val="28"/>
      <w:sz w:val="24"/>
      <w:szCs w:val="32"/>
    </w:rPr>
  </w:style>
  <w:style w:type="table" w:customStyle="1" w:styleId="Versiehistorie">
    <w:name w:val="Versiehistorie"/>
    <w:basedOn w:val="Standaardtabel"/>
    <w:uiPriority w:val="99"/>
    <w:rsid w:val="00CB7FC2"/>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CB7FC2"/>
    <w:pPr>
      <w:keepNext/>
      <w:tabs>
        <w:tab w:val="right" w:leader="dot" w:pos="8505"/>
      </w:tabs>
      <w:spacing w:before="280"/>
      <w:ind w:hanging="1134"/>
    </w:pPr>
    <w:rPr>
      <w:b/>
    </w:rPr>
  </w:style>
  <w:style w:type="paragraph" w:styleId="Inhopg3">
    <w:name w:val="toc 3"/>
    <w:basedOn w:val="Standaard"/>
    <w:next w:val="Standaard"/>
    <w:uiPriority w:val="39"/>
    <w:rsid w:val="00CB7FC2"/>
    <w:pPr>
      <w:tabs>
        <w:tab w:val="right" w:leader="dot" w:pos="8505"/>
      </w:tabs>
      <w:ind w:hanging="1134"/>
    </w:pPr>
  </w:style>
  <w:style w:type="table" w:customStyle="1" w:styleId="Tabel">
    <w:name w:val="Tabel"/>
    <w:basedOn w:val="Standaardtabel"/>
    <w:uiPriority w:val="99"/>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CB7FC2"/>
    <w:pPr>
      <w:tabs>
        <w:tab w:val="right" w:leader="dot" w:pos="8505"/>
      </w:tabs>
      <w:ind w:hanging="1134"/>
    </w:pPr>
  </w:style>
  <w:style w:type="paragraph" w:styleId="Inhopg5">
    <w:name w:val="toc 5"/>
    <w:basedOn w:val="Standaard"/>
    <w:next w:val="Standaard"/>
    <w:uiPriority w:val="39"/>
    <w:rsid w:val="00CB7FC2"/>
    <w:pPr>
      <w:tabs>
        <w:tab w:val="right" w:leader="dot" w:pos="8505"/>
      </w:tabs>
      <w:ind w:hanging="1134"/>
    </w:pPr>
  </w:style>
  <w:style w:type="paragraph" w:styleId="Voetnoottekst">
    <w:name w:val="footnote text"/>
    <w:basedOn w:val="Standaard"/>
    <w:link w:val="VoetnoottekstChar"/>
    <w:uiPriority w:val="99"/>
    <w:rsid w:val="00CB7FC2"/>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CB7FC2"/>
    <w:rPr>
      <w:szCs w:val="20"/>
    </w:rPr>
  </w:style>
  <w:style w:type="paragraph" w:styleId="Onderwerpvanopmerking">
    <w:name w:val="annotation subject"/>
    <w:basedOn w:val="Standaard"/>
    <w:semiHidden/>
    <w:unhideWhenUsed/>
    <w:rsid w:val="00CB7FC2"/>
    <w:pPr>
      <w:spacing w:line="240" w:lineRule="auto"/>
    </w:pPr>
    <w:rPr>
      <w:b/>
      <w:bCs/>
      <w:sz w:val="20"/>
      <w:szCs w:val="20"/>
    </w:rPr>
  </w:style>
  <w:style w:type="paragraph" w:styleId="Kopvaninhoudsopgave">
    <w:name w:val="TOC Heading"/>
    <w:basedOn w:val="Kop1"/>
    <w:next w:val="Standaard"/>
    <w:uiPriority w:val="39"/>
    <w:semiHidden/>
    <w:unhideWhenUsed/>
    <w:qFormat/>
    <w:rsid w:val="00CB7FC2"/>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CB7FC2"/>
    <w:rPr>
      <w:rFonts w:ascii="Verdana" w:hAnsi="Verdana"/>
      <w:sz w:val="18"/>
      <w:szCs w:val="24"/>
    </w:rPr>
  </w:style>
  <w:style w:type="table" w:styleId="Tabelraster">
    <w:name w:val="Table Grid"/>
    <w:basedOn w:val="Standaardtabel"/>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CB7FC2"/>
    <w:pPr>
      <w:shd w:val="clear" w:color="auto" w:fill="FFFF00"/>
      <w:spacing w:before="280" w:after="280"/>
      <w:contextualSpacing/>
    </w:pPr>
  </w:style>
  <w:style w:type="paragraph" w:customStyle="1" w:styleId="Code">
    <w:name w:val="Code"/>
    <w:basedOn w:val="Standaard"/>
    <w:rsid w:val="00CB7FC2"/>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CB7FC2"/>
    <w:rPr>
      <w:color w:val="808080"/>
    </w:rPr>
  </w:style>
  <w:style w:type="paragraph" w:styleId="Ballontekst">
    <w:name w:val="Balloon Text"/>
    <w:basedOn w:val="Standaard"/>
    <w:link w:val="BallontekstChar"/>
    <w:uiPriority w:val="99"/>
    <w:semiHidden/>
    <w:unhideWhenUsed/>
    <w:rsid w:val="00CB7FC2"/>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CB7FC2"/>
  </w:style>
  <w:style w:type="paragraph" w:customStyle="1" w:styleId="Colofon">
    <w:name w:val="Colofon"/>
    <w:basedOn w:val="Standaard"/>
    <w:rsid w:val="00CB7FC2"/>
    <w:pPr>
      <w:ind w:left="2268" w:hanging="2268"/>
    </w:pPr>
  </w:style>
  <w:style w:type="character" w:customStyle="1" w:styleId="Colofonprojectnaam">
    <w:name w:val="Colofon projectnaam"/>
    <w:basedOn w:val="Standaardalinea-lettertype"/>
    <w:uiPriority w:val="1"/>
    <w:rsid w:val="00CB7FC2"/>
  </w:style>
  <w:style w:type="character" w:customStyle="1" w:styleId="Colofonprojectnummer">
    <w:name w:val="Colofon projectnummer"/>
    <w:basedOn w:val="Standaardalinea-lettertype"/>
    <w:uiPriority w:val="1"/>
    <w:rsid w:val="00CB7FC2"/>
  </w:style>
  <w:style w:type="character" w:customStyle="1" w:styleId="Colofoncontactpersoon">
    <w:name w:val="Colofon contactpersoon"/>
    <w:basedOn w:val="Standaardalinea-lettertype"/>
    <w:uiPriority w:val="1"/>
    <w:rsid w:val="00CB7FC2"/>
  </w:style>
  <w:style w:type="character" w:customStyle="1" w:styleId="Colofonauteur">
    <w:name w:val="Colofon auteur"/>
    <w:basedOn w:val="Standaardalinea-lettertype"/>
    <w:uiPriority w:val="1"/>
    <w:rsid w:val="00CB7FC2"/>
  </w:style>
  <w:style w:type="paragraph" w:customStyle="1" w:styleId="Versiehistorietekst">
    <w:name w:val="Versiehistorie tekst"/>
    <w:basedOn w:val="Standaard"/>
    <w:rsid w:val="00CB7FC2"/>
    <w:pPr>
      <w:spacing w:line="240" w:lineRule="auto"/>
    </w:pPr>
    <w:rPr>
      <w:sz w:val="14"/>
    </w:rPr>
  </w:style>
  <w:style w:type="paragraph" w:customStyle="1" w:styleId="Kop2bijlage">
    <w:name w:val="Kop 2 bijlage"/>
    <w:basedOn w:val="Standaard"/>
    <w:next w:val="Standaard"/>
    <w:rsid w:val="00CB7FC2"/>
    <w:pPr>
      <w:keepNext/>
      <w:pageBreakBefore/>
      <w:numPr>
        <w:ilvl w:val="6"/>
        <w:numId w:val="2"/>
      </w:numPr>
      <w:spacing w:after="700"/>
    </w:pPr>
    <w:rPr>
      <w:sz w:val="24"/>
    </w:rPr>
  </w:style>
  <w:style w:type="paragraph" w:customStyle="1" w:styleId="Kop3bijlage">
    <w:name w:val="Kop 3 bijlage"/>
    <w:basedOn w:val="Standaard"/>
    <w:next w:val="Standaard"/>
    <w:rsid w:val="00CB7FC2"/>
    <w:pPr>
      <w:keepNext/>
      <w:tabs>
        <w:tab w:val="num" w:pos="1276"/>
      </w:tabs>
      <w:spacing w:before="280"/>
      <w:outlineLvl w:val="2"/>
    </w:pPr>
    <w:rPr>
      <w:b/>
    </w:rPr>
  </w:style>
  <w:style w:type="paragraph" w:customStyle="1" w:styleId="Opsommingnummers1">
    <w:name w:val="Opsomming nummers 1"/>
    <w:basedOn w:val="Standaard"/>
    <w:qFormat/>
    <w:rsid w:val="00CB7FC2"/>
    <w:pPr>
      <w:numPr>
        <w:numId w:val="4"/>
      </w:numPr>
    </w:pPr>
  </w:style>
  <w:style w:type="paragraph" w:customStyle="1" w:styleId="Opsommingnummers2">
    <w:name w:val="Opsomming nummers 2"/>
    <w:basedOn w:val="Standaard"/>
    <w:qFormat/>
    <w:rsid w:val="00CB7FC2"/>
    <w:pPr>
      <w:numPr>
        <w:ilvl w:val="2"/>
        <w:numId w:val="4"/>
      </w:numPr>
    </w:pPr>
  </w:style>
  <w:style w:type="paragraph" w:styleId="Inhopg6">
    <w:name w:val="toc 6"/>
    <w:basedOn w:val="Standaard"/>
    <w:next w:val="Standaard"/>
    <w:uiPriority w:val="39"/>
    <w:unhideWhenUsed/>
    <w:rsid w:val="00CB7FC2"/>
    <w:pPr>
      <w:tabs>
        <w:tab w:val="right" w:leader="dot" w:pos="8505"/>
      </w:tabs>
      <w:ind w:hanging="1134"/>
    </w:pPr>
  </w:style>
  <w:style w:type="paragraph" w:styleId="Inhopg7">
    <w:name w:val="toc 7"/>
    <w:basedOn w:val="Standaard"/>
    <w:next w:val="Standaard"/>
    <w:uiPriority w:val="39"/>
    <w:rsid w:val="00CB7FC2"/>
    <w:pPr>
      <w:tabs>
        <w:tab w:val="right" w:leader="dot" w:pos="8505"/>
      </w:tabs>
    </w:pPr>
  </w:style>
  <w:style w:type="paragraph" w:customStyle="1" w:styleId="Opsommingtekens1">
    <w:name w:val="Opsomming tekens 1"/>
    <w:basedOn w:val="Standaard"/>
    <w:qFormat/>
    <w:rsid w:val="00CB7FC2"/>
    <w:pPr>
      <w:numPr>
        <w:ilvl w:val="1"/>
        <w:numId w:val="4"/>
      </w:numPr>
    </w:pPr>
  </w:style>
  <w:style w:type="paragraph" w:customStyle="1" w:styleId="Opsommingtekens2">
    <w:name w:val="Opsomming tekens 2"/>
    <w:basedOn w:val="Standaard"/>
    <w:qFormat/>
    <w:rsid w:val="00CB7FC2"/>
    <w:pPr>
      <w:numPr>
        <w:ilvl w:val="3"/>
        <w:numId w:val="4"/>
      </w:numPr>
    </w:pPr>
  </w:style>
  <w:style w:type="paragraph" w:customStyle="1" w:styleId="Opsommingtekens3">
    <w:name w:val="Opsomming tekens 3"/>
    <w:basedOn w:val="Standaard"/>
    <w:qFormat/>
    <w:rsid w:val="00CB7FC2"/>
    <w:pPr>
      <w:numPr>
        <w:ilvl w:val="5"/>
        <w:numId w:val="4"/>
      </w:numPr>
    </w:pPr>
  </w:style>
  <w:style w:type="paragraph" w:customStyle="1" w:styleId="Opsommingtekens4">
    <w:name w:val="Opsomming tekens 4"/>
    <w:basedOn w:val="Standaard"/>
    <w:qFormat/>
    <w:rsid w:val="00CB7FC2"/>
    <w:pPr>
      <w:numPr>
        <w:ilvl w:val="6"/>
        <w:numId w:val="4"/>
      </w:numPr>
    </w:pPr>
  </w:style>
  <w:style w:type="paragraph" w:customStyle="1" w:styleId="Tabeltitel">
    <w:name w:val="Tabeltitel"/>
    <w:basedOn w:val="Standaard"/>
    <w:next w:val="Standaard"/>
    <w:qFormat/>
    <w:rsid w:val="00CB7FC2"/>
    <w:pPr>
      <w:keepNext/>
      <w:numPr>
        <w:numId w:val="32"/>
      </w:numPr>
      <w:spacing w:before="280" w:after="140"/>
    </w:pPr>
    <w:rPr>
      <w:b/>
    </w:rPr>
  </w:style>
  <w:style w:type="table" w:customStyle="1" w:styleId="Implementatie">
    <w:name w:val="Implementatie"/>
    <w:basedOn w:val="Standaardtabel"/>
    <w:uiPriority w:val="99"/>
    <w:rsid w:val="00CB7FC2"/>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CB7FC2"/>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CB7FC2"/>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CB7FC2"/>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CB7FC2"/>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CB7FC2"/>
  </w:style>
  <w:style w:type="paragraph" w:styleId="Adresenvelop">
    <w:name w:val="envelope address"/>
    <w:basedOn w:val="Standaard"/>
    <w:semiHidden/>
    <w:unhideWhenUsed/>
    <w:rsid w:val="00CB7FC2"/>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CB7FC2"/>
    <w:pPr>
      <w:spacing w:line="240" w:lineRule="auto"/>
      <w:ind w:left="4252"/>
    </w:pPr>
  </w:style>
  <w:style w:type="paragraph" w:styleId="Afzender">
    <w:name w:val="envelope return"/>
    <w:basedOn w:val="Standaard"/>
    <w:semiHidden/>
    <w:unhideWhenUsed/>
    <w:rsid w:val="00CB7FC2"/>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CB7FC2"/>
  </w:style>
  <w:style w:type="paragraph" w:styleId="Berichtkop">
    <w:name w:val="Message Header"/>
    <w:basedOn w:val="Standaard"/>
    <w:link w:val="BerichtkopChar"/>
    <w:semiHidden/>
    <w:unhideWhenUsed/>
    <w:rsid w:val="00CB7FC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CB7FC2"/>
  </w:style>
  <w:style w:type="paragraph" w:styleId="Bloktekst">
    <w:name w:val="Block Text"/>
    <w:basedOn w:val="Standaard"/>
    <w:semiHidden/>
    <w:unhideWhenUsed/>
    <w:rsid w:val="00CB7FC2"/>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CB7FC2"/>
    <w:pPr>
      <w:ind w:left="180" w:hanging="180"/>
    </w:pPr>
  </w:style>
  <w:style w:type="paragraph" w:styleId="Datum">
    <w:name w:val="Date"/>
    <w:basedOn w:val="Standaard"/>
    <w:next w:val="Standaard"/>
    <w:link w:val="DatumChar"/>
    <w:semiHidden/>
    <w:unhideWhenUsed/>
    <w:rsid w:val="00CB7FC2"/>
  </w:style>
  <w:style w:type="paragraph" w:styleId="Documentstructuur">
    <w:name w:val="Document Map"/>
    <w:basedOn w:val="Standaard"/>
    <w:semiHidden/>
    <w:unhideWhenUsed/>
    <w:rsid w:val="00CB7FC2"/>
    <w:pPr>
      <w:spacing w:line="240" w:lineRule="auto"/>
    </w:pPr>
    <w:rPr>
      <w:rFonts w:ascii="Tahoma" w:hAnsi="Tahoma" w:cs="Tahoma"/>
      <w:sz w:val="16"/>
      <w:szCs w:val="16"/>
    </w:rPr>
  </w:style>
  <w:style w:type="table" w:styleId="Donkerelijst">
    <w:name w:val="Dark List"/>
    <w:basedOn w:val="Standaardtabel"/>
    <w:uiPriority w:val="61"/>
    <w:rsid w:val="00CB7FC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CB7FC2"/>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CB7FC2"/>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CB7FC2"/>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CB7FC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CB7FC2"/>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CB7FC2"/>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CB7FC2"/>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CB7FC2"/>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CB7FC2"/>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CB7FC2"/>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CB7FC2"/>
    <w:pPr>
      <w:spacing w:line="240" w:lineRule="auto"/>
    </w:pPr>
  </w:style>
  <w:style w:type="table" w:styleId="Gemiddeldraster1">
    <w:name w:val="Medium Grid 1"/>
    <w:basedOn w:val="Standaardtabel"/>
    <w:uiPriority w:val="99"/>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CB7FC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CB7FC2"/>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CB7FC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CB7FC2"/>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CB7FC2"/>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CB7FC2"/>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CB7FC2"/>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CB7FC2"/>
    <w:rPr>
      <w:color w:val="800080" w:themeColor="followedHyperlink"/>
      <w:u w:val="single"/>
    </w:rPr>
  </w:style>
  <w:style w:type="paragraph" w:styleId="Handtekening">
    <w:name w:val="Signature"/>
    <w:basedOn w:val="Standaard"/>
    <w:link w:val="HandtekeningChar"/>
    <w:semiHidden/>
    <w:unhideWhenUsed/>
    <w:rsid w:val="00CB7FC2"/>
    <w:pPr>
      <w:spacing w:line="240" w:lineRule="auto"/>
      <w:ind w:left="4252"/>
    </w:pPr>
  </w:style>
  <w:style w:type="paragraph" w:styleId="HTML-voorafopgemaakt">
    <w:name w:val="HTML Preformatted"/>
    <w:basedOn w:val="Standaard"/>
    <w:link w:val="HTML-voorafopgemaaktChar"/>
    <w:uiPriority w:val="99"/>
    <w:semiHidden/>
    <w:unhideWhenUsed/>
    <w:rsid w:val="00CB7FC2"/>
    <w:pPr>
      <w:spacing w:line="240" w:lineRule="auto"/>
    </w:pPr>
    <w:rPr>
      <w:rFonts w:ascii="Consolas" w:hAnsi="Consolas"/>
      <w:sz w:val="20"/>
      <w:szCs w:val="20"/>
    </w:rPr>
  </w:style>
  <w:style w:type="character" w:styleId="HTMLCode">
    <w:name w:val="HTML Code"/>
    <w:basedOn w:val="Standaardalinea-lettertype"/>
    <w:semiHidden/>
    <w:unhideWhenUsed/>
    <w:rsid w:val="00CB7FC2"/>
    <w:rPr>
      <w:rFonts w:ascii="Consolas" w:hAnsi="Consolas"/>
      <w:sz w:val="20"/>
      <w:szCs w:val="20"/>
    </w:rPr>
  </w:style>
  <w:style w:type="character" w:styleId="HTMLDefinition">
    <w:name w:val="HTML Definition"/>
    <w:basedOn w:val="Standaardalinea-lettertype"/>
    <w:semiHidden/>
    <w:unhideWhenUsed/>
    <w:rsid w:val="00CB7FC2"/>
    <w:rPr>
      <w:i/>
      <w:iCs/>
    </w:rPr>
  </w:style>
  <w:style w:type="character" w:styleId="HTMLVariable">
    <w:name w:val="HTML Variable"/>
    <w:basedOn w:val="Standaardalinea-lettertype"/>
    <w:semiHidden/>
    <w:unhideWhenUsed/>
    <w:rsid w:val="00CB7FC2"/>
    <w:rPr>
      <w:i/>
      <w:iCs/>
    </w:rPr>
  </w:style>
  <w:style w:type="character" w:styleId="HTML-acroniem">
    <w:name w:val="HTML Acronym"/>
    <w:basedOn w:val="Standaardalinea-lettertype"/>
    <w:semiHidden/>
    <w:unhideWhenUsed/>
    <w:rsid w:val="00CB7FC2"/>
  </w:style>
  <w:style w:type="paragraph" w:styleId="HTML-adres">
    <w:name w:val="HTML Address"/>
    <w:basedOn w:val="Standaard"/>
    <w:link w:val="HTML-adresChar"/>
    <w:semiHidden/>
    <w:unhideWhenUsed/>
    <w:rsid w:val="00CB7FC2"/>
    <w:pPr>
      <w:spacing w:line="240" w:lineRule="auto"/>
    </w:pPr>
    <w:rPr>
      <w:i/>
      <w:iCs/>
    </w:rPr>
  </w:style>
  <w:style w:type="character" w:styleId="HTML-citaat">
    <w:name w:val="HTML Cite"/>
    <w:basedOn w:val="Standaardalinea-lettertype"/>
    <w:semiHidden/>
    <w:unhideWhenUsed/>
    <w:rsid w:val="00CB7FC2"/>
    <w:rPr>
      <w:i/>
      <w:iCs/>
    </w:rPr>
  </w:style>
  <w:style w:type="character" w:styleId="HTML-schrijfmachine">
    <w:name w:val="HTML Typewriter"/>
    <w:basedOn w:val="Standaardalinea-lettertype"/>
    <w:semiHidden/>
    <w:unhideWhenUsed/>
    <w:rsid w:val="00CB7FC2"/>
    <w:rPr>
      <w:rFonts w:ascii="Consolas" w:hAnsi="Consolas"/>
      <w:sz w:val="20"/>
      <w:szCs w:val="20"/>
    </w:rPr>
  </w:style>
  <w:style w:type="character" w:styleId="HTML-toetsenbord">
    <w:name w:val="HTML Keyboard"/>
    <w:basedOn w:val="Standaardalinea-lettertype"/>
    <w:semiHidden/>
    <w:unhideWhenUsed/>
    <w:rsid w:val="00CB7FC2"/>
    <w:rPr>
      <w:rFonts w:ascii="Consolas" w:hAnsi="Consolas"/>
      <w:sz w:val="20"/>
      <w:szCs w:val="20"/>
    </w:rPr>
  </w:style>
  <w:style w:type="character" w:styleId="HTML-voorbeeld">
    <w:name w:val="HTML Sample"/>
    <w:basedOn w:val="Standaardalinea-lettertype"/>
    <w:semiHidden/>
    <w:unhideWhenUsed/>
    <w:rsid w:val="00CB7FC2"/>
    <w:rPr>
      <w:rFonts w:ascii="Consolas" w:hAnsi="Consolas"/>
      <w:sz w:val="24"/>
      <w:szCs w:val="24"/>
    </w:rPr>
  </w:style>
  <w:style w:type="paragraph" w:styleId="Index1">
    <w:name w:val="index 1"/>
    <w:basedOn w:val="Standaard"/>
    <w:next w:val="Standaard"/>
    <w:semiHidden/>
    <w:unhideWhenUsed/>
    <w:rsid w:val="00CB7FC2"/>
    <w:pPr>
      <w:spacing w:line="240" w:lineRule="auto"/>
      <w:ind w:left="180" w:hanging="180"/>
    </w:pPr>
  </w:style>
  <w:style w:type="paragraph" w:styleId="Index2">
    <w:name w:val="index 2"/>
    <w:basedOn w:val="Standaard"/>
    <w:next w:val="Standaard"/>
    <w:semiHidden/>
    <w:unhideWhenUsed/>
    <w:rsid w:val="00CB7FC2"/>
    <w:pPr>
      <w:spacing w:line="240" w:lineRule="auto"/>
      <w:ind w:left="360" w:hanging="180"/>
    </w:pPr>
  </w:style>
  <w:style w:type="paragraph" w:styleId="Index3">
    <w:name w:val="index 3"/>
    <w:basedOn w:val="Standaard"/>
    <w:next w:val="Standaard"/>
    <w:semiHidden/>
    <w:unhideWhenUsed/>
    <w:rsid w:val="00CB7FC2"/>
    <w:pPr>
      <w:spacing w:line="240" w:lineRule="auto"/>
      <w:ind w:left="540" w:hanging="180"/>
    </w:pPr>
  </w:style>
  <w:style w:type="paragraph" w:styleId="Index4">
    <w:name w:val="index 4"/>
    <w:basedOn w:val="Standaard"/>
    <w:next w:val="Standaard"/>
    <w:semiHidden/>
    <w:unhideWhenUsed/>
    <w:rsid w:val="00CB7FC2"/>
    <w:pPr>
      <w:spacing w:line="240" w:lineRule="auto"/>
      <w:ind w:left="720" w:hanging="180"/>
    </w:pPr>
  </w:style>
  <w:style w:type="paragraph" w:styleId="Index5">
    <w:name w:val="index 5"/>
    <w:basedOn w:val="Standaard"/>
    <w:next w:val="Standaard"/>
    <w:semiHidden/>
    <w:unhideWhenUsed/>
    <w:rsid w:val="00CB7FC2"/>
    <w:pPr>
      <w:spacing w:line="240" w:lineRule="auto"/>
      <w:ind w:left="900" w:hanging="180"/>
    </w:pPr>
  </w:style>
  <w:style w:type="paragraph" w:styleId="Index6">
    <w:name w:val="index 6"/>
    <w:basedOn w:val="Standaard"/>
    <w:next w:val="Standaard"/>
    <w:semiHidden/>
    <w:unhideWhenUsed/>
    <w:rsid w:val="00CB7FC2"/>
    <w:pPr>
      <w:spacing w:line="240" w:lineRule="auto"/>
      <w:ind w:left="1080" w:hanging="180"/>
    </w:pPr>
  </w:style>
  <w:style w:type="paragraph" w:styleId="Index7">
    <w:name w:val="index 7"/>
    <w:basedOn w:val="Standaard"/>
    <w:next w:val="Standaard"/>
    <w:semiHidden/>
    <w:unhideWhenUsed/>
    <w:rsid w:val="00CB7FC2"/>
    <w:pPr>
      <w:spacing w:line="240" w:lineRule="auto"/>
      <w:ind w:left="1260" w:hanging="180"/>
    </w:pPr>
  </w:style>
  <w:style w:type="paragraph" w:styleId="Index8">
    <w:name w:val="index 8"/>
    <w:basedOn w:val="Standaard"/>
    <w:next w:val="Standaard"/>
    <w:semiHidden/>
    <w:unhideWhenUsed/>
    <w:rsid w:val="00CB7FC2"/>
    <w:pPr>
      <w:spacing w:line="240" w:lineRule="auto"/>
      <w:ind w:left="1440" w:hanging="180"/>
    </w:pPr>
  </w:style>
  <w:style w:type="paragraph" w:styleId="Index9">
    <w:name w:val="index 9"/>
    <w:basedOn w:val="Standaard"/>
    <w:next w:val="Standaard"/>
    <w:semiHidden/>
    <w:unhideWhenUsed/>
    <w:rsid w:val="00CB7FC2"/>
    <w:pPr>
      <w:spacing w:line="240" w:lineRule="auto"/>
      <w:ind w:left="1620" w:hanging="180"/>
    </w:pPr>
  </w:style>
  <w:style w:type="paragraph" w:styleId="Indexkop">
    <w:name w:val="index heading"/>
    <w:basedOn w:val="Standaard"/>
    <w:next w:val="Index1"/>
    <w:semiHidden/>
    <w:unhideWhenUsed/>
    <w:rsid w:val="00CB7FC2"/>
    <w:rPr>
      <w:rFonts w:asciiTheme="majorHAnsi" w:eastAsiaTheme="majorEastAsia" w:hAnsiTheme="majorHAnsi" w:cstheme="majorBidi"/>
      <w:b/>
      <w:bCs/>
    </w:rPr>
  </w:style>
  <w:style w:type="paragraph" w:styleId="Inhopg8">
    <w:name w:val="toc 8"/>
    <w:basedOn w:val="Standaard"/>
    <w:next w:val="Standaard"/>
    <w:uiPriority w:val="39"/>
    <w:unhideWhenUsed/>
    <w:rsid w:val="00CB7FC2"/>
    <w:pPr>
      <w:tabs>
        <w:tab w:val="right" w:leader="dot" w:pos="8505"/>
      </w:tabs>
    </w:pPr>
  </w:style>
  <w:style w:type="paragraph" w:styleId="Inhopg9">
    <w:name w:val="toc 9"/>
    <w:basedOn w:val="Standaard"/>
    <w:next w:val="Standaard"/>
    <w:uiPriority w:val="39"/>
    <w:unhideWhenUsed/>
    <w:rsid w:val="00CB7FC2"/>
    <w:pPr>
      <w:spacing w:after="100"/>
      <w:ind w:left="1260"/>
    </w:pPr>
  </w:style>
  <w:style w:type="table" w:styleId="Klassieketabel1">
    <w:name w:val="Table Classic 1"/>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CB7FC2"/>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CB7FC2"/>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CB7FC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CB7FC2"/>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CB7FC2"/>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CB7FC2"/>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CB7FC2"/>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CB7FC2"/>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CB7FC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CB7FC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CB7FC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CB7FC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CB7FC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CB7FC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CB7FC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CB7FC2"/>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CB7FC2"/>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CB7FC2"/>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CB7FC2"/>
    <w:pPr>
      <w:spacing w:before="120"/>
    </w:pPr>
    <w:rPr>
      <w:rFonts w:asciiTheme="majorHAnsi" w:eastAsiaTheme="majorEastAsia" w:hAnsiTheme="majorHAnsi" w:cstheme="majorBidi"/>
      <w:b/>
      <w:bCs/>
      <w:sz w:val="24"/>
    </w:rPr>
  </w:style>
  <w:style w:type="table" w:styleId="Lichtraster">
    <w:name w:val="Light Grid"/>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CB7FC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CB7FC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CB7FC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CB7FC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CB7FC2"/>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CB7F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CB7FC2"/>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CB7FC2"/>
    <w:pPr>
      <w:ind w:left="283" w:hanging="283"/>
      <w:contextualSpacing/>
    </w:pPr>
  </w:style>
  <w:style w:type="paragraph" w:styleId="Lijst2">
    <w:name w:val="List 2"/>
    <w:basedOn w:val="Standaard"/>
    <w:semiHidden/>
    <w:unhideWhenUsed/>
    <w:rsid w:val="00CB7FC2"/>
    <w:pPr>
      <w:ind w:left="566" w:hanging="283"/>
      <w:contextualSpacing/>
    </w:pPr>
  </w:style>
  <w:style w:type="paragraph" w:styleId="Lijst3">
    <w:name w:val="List 3"/>
    <w:basedOn w:val="Standaard"/>
    <w:semiHidden/>
    <w:unhideWhenUsed/>
    <w:rsid w:val="00CB7FC2"/>
    <w:pPr>
      <w:ind w:left="849" w:hanging="283"/>
      <w:contextualSpacing/>
    </w:pPr>
  </w:style>
  <w:style w:type="paragraph" w:styleId="Lijst4">
    <w:name w:val="List 4"/>
    <w:basedOn w:val="Standaard"/>
    <w:semiHidden/>
    <w:unhideWhenUsed/>
    <w:rsid w:val="00CB7FC2"/>
    <w:pPr>
      <w:ind w:left="1132" w:hanging="283"/>
      <w:contextualSpacing/>
    </w:pPr>
  </w:style>
  <w:style w:type="paragraph" w:styleId="Lijst5">
    <w:name w:val="List 5"/>
    <w:basedOn w:val="Standaard"/>
    <w:semiHidden/>
    <w:unhideWhenUsed/>
    <w:rsid w:val="00CB7FC2"/>
    <w:pPr>
      <w:ind w:left="1415" w:hanging="283"/>
      <w:contextualSpacing/>
    </w:pPr>
  </w:style>
  <w:style w:type="paragraph" w:styleId="Lijstmetafbeeldingen">
    <w:name w:val="table of figures"/>
    <w:basedOn w:val="Standaard"/>
    <w:next w:val="Standaard"/>
    <w:semiHidden/>
    <w:unhideWhenUsed/>
    <w:rsid w:val="00CB7FC2"/>
  </w:style>
  <w:style w:type="paragraph" w:styleId="Lijstopsomteken">
    <w:name w:val="List Bullet"/>
    <w:basedOn w:val="Standaard"/>
    <w:semiHidden/>
    <w:unhideWhenUsed/>
    <w:rsid w:val="00CB7FC2"/>
    <w:pPr>
      <w:numPr>
        <w:numId w:val="3"/>
      </w:numPr>
      <w:contextualSpacing/>
    </w:pPr>
  </w:style>
  <w:style w:type="paragraph" w:styleId="Lijstopsomteken2">
    <w:name w:val="List Bullet 2"/>
    <w:basedOn w:val="Standaard"/>
    <w:semiHidden/>
    <w:unhideWhenUsed/>
    <w:rsid w:val="00CB7FC2"/>
    <w:pPr>
      <w:tabs>
        <w:tab w:val="num" w:pos="720"/>
      </w:tabs>
      <w:ind w:left="720" w:hanging="720"/>
      <w:contextualSpacing/>
    </w:pPr>
  </w:style>
  <w:style w:type="paragraph" w:styleId="Lijstopsomteken3">
    <w:name w:val="List Bullet 3"/>
    <w:basedOn w:val="Standaard"/>
    <w:semiHidden/>
    <w:unhideWhenUsed/>
    <w:rsid w:val="00CB7FC2"/>
    <w:pPr>
      <w:tabs>
        <w:tab w:val="num" w:pos="720"/>
      </w:tabs>
      <w:ind w:left="720" w:hanging="720"/>
      <w:contextualSpacing/>
    </w:pPr>
  </w:style>
  <w:style w:type="paragraph" w:styleId="Lijstopsomteken4">
    <w:name w:val="List Bullet 4"/>
    <w:basedOn w:val="Standaard"/>
    <w:semiHidden/>
    <w:unhideWhenUsed/>
    <w:rsid w:val="00CB7FC2"/>
    <w:pPr>
      <w:tabs>
        <w:tab w:val="num" w:pos="720"/>
      </w:tabs>
      <w:ind w:left="720" w:hanging="720"/>
      <w:contextualSpacing/>
    </w:pPr>
  </w:style>
  <w:style w:type="paragraph" w:styleId="Lijstopsomteken5">
    <w:name w:val="List Bullet 5"/>
    <w:basedOn w:val="Standaard"/>
    <w:semiHidden/>
    <w:unhideWhenUsed/>
    <w:rsid w:val="00CB7FC2"/>
    <w:pPr>
      <w:tabs>
        <w:tab w:val="num" w:pos="720"/>
      </w:tabs>
      <w:ind w:left="720" w:hanging="720"/>
      <w:contextualSpacing/>
    </w:pPr>
  </w:style>
  <w:style w:type="paragraph" w:styleId="Lijstnummering2">
    <w:name w:val="List Number 2"/>
    <w:basedOn w:val="Standaard"/>
    <w:semiHidden/>
    <w:unhideWhenUsed/>
    <w:rsid w:val="00CB7FC2"/>
    <w:pPr>
      <w:tabs>
        <w:tab w:val="num" w:pos="720"/>
      </w:tabs>
      <w:ind w:left="720" w:hanging="720"/>
      <w:contextualSpacing/>
    </w:pPr>
  </w:style>
  <w:style w:type="paragraph" w:styleId="Lijstnummering3">
    <w:name w:val="List Number 3"/>
    <w:basedOn w:val="Standaard"/>
    <w:semiHidden/>
    <w:unhideWhenUsed/>
    <w:rsid w:val="00CB7FC2"/>
    <w:pPr>
      <w:tabs>
        <w:tab w:val="num" w:pos="720"/>
      </w:tabs>
      <w:ind w:left="720" w:hanging="720"/>
      <w:contextualSpacing/>
    </w:pPr>
  </w:style>
  <w:style w:type="paragraph" w:styleId="Lijstnummering4">
    <w:name w:val="List Number 4"/>
    <w:basedOn w:val="Standaard"/>
    <w:semiHidden/>
    <w:unhideWhenUsed/>
    <w:rsid w:val="00CB7FC2"/>
    <w:pPr>
      <w:tabs>
        <w:tab w:val="num" w:pos="720"/>
      </w:tabs>
      <w:ind w:left="720" w:hanging="720"/>
      <w:contextualSpacing/>
    </w:pPr>
  </w:style>
  <w:style w:type="paragraph" w:styleId="Lijstnummering5">
    <w:name w:val="List Number 5"/>
    <w:basedOn w:val="Standaard"/>
    <w:semiHidden/>
    <w:unhideWhenUsed/>
    <w:rsid w:val="00CB7FC2"/>
    <w:pPr>
      <w:tabs>
        <w:tab w:val="num" w:pos="720"/>
      </w:tabs>
      <w:ind w:left="720" w:hanging="720"/>
      <w:contextualSpacing/>
    </w:pPr>
  </w:style>
  <w:style w:type="paragraph" w:styleId="Lijstvoortzetting">
    <w:name w:val="List Continue"/>
    <w:basedOn w:val="Standaard"/>
    <w:semiHidden/>
    <w:unhideWhenUsed/>
    <w:rsid w:val="00CB7FC2"/>
    <w:pPr>
      <w:spacing w:after="120"/>
      <w:ind w:left="283"/>
      <w:contextualSpacing/>
    </w:pPr>
  </w:style>
  <w:style w:type="paragraph" w:styleId="Lijstvoortzetting2">
    <w:name w:val="List Continue 2"/>
    <w:basedOn w:val="Standaard"/>
    <w:semiHidden/>
    <w:unhideWhenUsed/>
    <w:rsid w:val="00CB7FC2"/>
    <w:pPr>
      <w:spacing w:after="120"/>
      <w:ind w:left="566"/>
      <w:contextualSpacing/>
    </w:pPr>
  </w:style>
  <w:style w:type="paragraph" w:styleId="Lijstvoortzetting3">
    <w:name w:val="List Continue 3"/>
    <w:basedOn w:val="Standaard"/>
    <w:semiHidden/>
    <w:unhideWhenUsed/>
    <w:rsid w:val="00CB7FC2"/>
    <w:pPr>
      <w:spacing w:after="120"/>
      <w:ind w:left="849"/>
      <w:contextualSpacing/>
    </w:pPr>
  </w:style>
  <w:style w:type="paragraph" w:styleId="Lijstvoortzetting4">
    <w:name w:val="List Continue 4"/>
    <w:basedOn w:val="Standaard"/>
    <w:semiHidden/>
    <w:unhideWhenUsed/>
    <w:rsid w:val="00CB7FC2"/>
    <w:pPr>
      <w:spacing w:after="120"/>
      <w:ind w:left="1132"/>
      <w:contextualSpacing/>
    </w:pPr>
  </w:style>
  <w:style w:type="paragraph" w:styleId="Lijstvoortzetting5">
    <w:name w:val="List Continue 5"/>
    <w:basedOn w:val="Standaard"/>
    <w:semiHidden/>
    <w:unhideWhenUsed/>
    <w:rsid w:val="00CB7FC2"/>
    <w:pPr>
      <w:spacing w:after="120"/>
      <w:ind w:left="1415"/>
      <w:contextualSpacing/>
    </w:pPr>
  </w:style>
  <w:style w:type="paragraph" w:styleId="Macrotekst">
    <w:name w:val="macro"/>
    <w:semiHidden/>
    <w:unhideWhenUsed/>
    <w:rsid w:val="00CB7FC2"/>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CB7FC2"/>
    <w:rPr>
      <w:rFonts w:ascii="Times New Roman" w:hAnsi="Times New Roman"/>
      <w:sz w:val="24"/>
    </w:rPr>
  </w:style>
  <w:style w:type="paragraph" w:styleId="Notitiekop">
    <w:name w:val="Note Heading"/>
    <w:basedOn w:val="Standaard"/>
    <w:next w:val="Standaard"/>
    <w:link w:val="NotitiekopChar"/>
    <w:semiHidden/>
    <w:unhideWhenUsed/>
    <w:rsid w:val="00CB7FC2"/>
    <w:pPr>
      <w:spacing w:line="240" w:lineRule="auto"/>
    </w:pPr>
  </w:style>
  <w:style w:type="character" w:styleId="Paginanummer">
    <w:name w:val="page number"/>
    <w:basedOn w:val="Standaardalinea-lettertype"/>
    <w:semiHidden/>
    <w:unhideWhenUsed/>
    <w:rsid w:val="00CB7FC2"/>
  </w:style>
  <w:style w:type="paragraph" w:styleId="Plattetekst">
    <w:name w:val="Body Text"/>
    <w:basedOn w:val="Standaard"/>
    <w:link w:val="PlattetekstChar"/>
    <w:semiHidden/>
    <w:unhideWhenUsed/>
    <w:rsid w:val="00CB7FC2"/>
    <w:pPr>
      <w:spacing w:after="120"/>
    </w:pPr>
  </w:style>
  <w:style w:type="paragraph" w:styleId="Plattetekst2">
    <w:name w:val="Body Text 2"/>
    <w:basedOn w:val="Standaard"/>
    <w:link w:val="Plattetekst2Char"/>
    <w:semiHidden/>
    <w:unhideWhenUsed/>
    <w:rsid w:val="00CB7FC2"/>
    <w:pPr>
      <w:spacing w:after="120" w:line="480" w:lineRule="auto"/>
    </w:pPr>
  </w:style>
  <w:style w:type="paragraph" w:styleId="Plattetekst3">
    <w:name w:val="Body Text 3"/>
    <w:basedOn w:val="Standaard"/>
    <w:link w:val="Plattetekst3Char"/>
    <w:semiHidden/>
    <w:unhideWhenUsed/>
    <w:rsid w:val="00CB7FC2"/>
    <w:pPr>
      <w:spacing w:after="120"/>
    </w:pPr>
    <w:rPr>
      <w:sz w:val="16"/>
      <w:szCs w:val="16"/>
    </w:rPr>
  </w:style>
  <w:style w:type="paragraph" w:styleId="Platteteksteersteinspringing">
    <w:name w:val="Body Text First Indent"/>
    <w:basedOn w:val="Plattetekst"/>
    <w:link w:val="PlatteteksteersteinspringingChar"/>
    <w:semiHidden/>
    <w:unhideWhenUsed/>
    <w:rsid w:val="00CB7FC2"/>
    <w:pPr>
      <w:spacing w:after="0"/>
      <w:ind w:firstLine="360"/>
    </w:pPr>
  </w:style>
  <w:style w:type="paragraph" w:styleId="Plattetekstinspringen">
    <w:name w:val="Body Text Indent"/>
    <w:basedOn w:val="Standaard"/>
    <w:link w:val="PlattetekstinspringenChar"/>
    <w:semiHidden/>
    <w:unhideWhenUsed/>
    <w:rsid w:val="00CB7FC2"/>
    <w:pPr>
      <w:spacing w:after="120"/>
      <w:ind w:left="283"/>
    </w:pPr>
  </w:style>
  <w:style w:type="paragraph" w:styleId="Platteteksteersteinspringing2">
    <w:name w:val="Body Text First Indent 2"/>
    <w:basedOn w:val="Plattetekstinspringen"/>
    <w:link w:val="Platteteksteersteinspringing2Char"/>
    <w:semiHidden/>
    <w:unhideWhenUsed/>
    <w:rsid w:val="00CB7FC2"/>
    <w:pPr>
      <w:spacing w:after="0"/>
      <w:ind w:left="360" w:firstLine="360"/>
    </w:pPr>
  </w:style>
  <w:style w:type="paragraph" w:styleId="Plattetekstinspringen2">
    <w:name w:val="Body Text Indent 2"/>
    <w:basedOn w:val="Standaard"/>
    <w:link w:val="Plattetekstinspringen2Char"/>
    <w:semiHidden/>
    <w:unhideWhenUsed/>
    <w:rsid w:val="00CB7FC2"/>
    <w:pPr>
      <w:spacing w:after="120" w:line="480" w:lineRule="auto"/>
      <w:ind w:left="283"/>
    </w:pPr>
  </w:style>
  <w:style w:type="paragraph" w:styleId="Plattetekstinspringen3">
    <w:name w:val="Body Text Indent 3"/>
    <w:basedOn w:val="Standaard"/>
    <w:link w:val="Plattetekstinspringen3Char"/>
    <w:semiHidden/>
    <w:unhideWhenUsed/>
    <w:rsid w:val="00CB7FC2"/>
    <w:pPr>
      <w:spacing w:after="120"/>
      <w:ind w:left="283"/>
    </w:pPr>
    <w:rPr>
      <w:sz w:val="16"/>
      <w:szCs w:val="16"/>
    </w:rPr>
  </w:style>
  <w:style w:type="table" w:styleId="Professioneletabel">
    <w:name w:val="Table Professional"/>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CB7FC2"/>
  </w:style>
  <w:style w:type="paragraph" w:styleId="Standaardinspringing">
    <w:name w:val="Normal Indent"/>
    <w:basedOn w:val="Standaard"/>
    <w:semiHidden/>
    <w:unhideWhenUsed/>
    <w:rsid w:val="00CB7FC2"/>
    <w:pPr>
      <w:ind w:left="708"/>
    </w:pPr>
  </w:style>
  <w:style w:type="table" w:styleId="Tabelkolommen1">
    <w:name w:val="Table Columns 1"/>
    <w:basedOn w:val="Standaardtabel"/>
    <w:semiHidden/>
    <w:unhideWhenUsed/>
    <w:rsid w:val="00CB7FC2"/>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CB7FC2"/>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CB7FC2"/>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CB7FC2"/>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CB7FC2"/>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CB7FC2"/>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CB7FC2"/>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CB7FC2"/>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CB7FC2"/>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CB7FC2"/>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CB7FC2"/>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CB7FC2"/>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CB7FC2"/>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CB7FC2"/>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CB7FC2"/>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CB7FC2"/>
    <w:pPr>
      <w:spacing w:line="240" w:lineRule="auto"/>
    </w:pPr>
    <w:rPr>
      <w:rFonts w:ascii="Consolas" w:hAnsi="Consolas"/>
      <w:sz w:val="21"/>
      <w:szCs w:val="21"/>
    </w:rPr>
  </w:style>
  <w:style w:type="table" w:styleId="Verfijndetabel1">
    <w:name w:val="Table Subtle 1"/>
    <w:basedOn w:val="Standaardtabel"/>
    <w:semiHidden/>
    <w:unhideWhenUsed/>
    <w:rsid w:val="00CB7FC2"/>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CB7FC2"/>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CB7FC2"/>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CB7FC2"/>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CB7FC2"/>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CB7FC2"/>
    <w:pPr>
      <w:keepNext/>
      <w:spacing w:before="280" w:after="280" w:line="240" w:lineRule="auto"/>
    </w:pPr>
    <w:rPr>
      <w:color w:val="FF0000"/>
    </w:rPr>
  </w:style>
  <w:style w:type="paragraph" w:customStyle="1" w:styleId="Figuurbijschrift">
    <w:name w:val="Figuurbijschrift"/>
    <w:basedOn w:val="Standaard"/>
    <w:next w:val="Standaard"/>
    <w:qFormat/>
    <w:rsid w:val="00CB7FC2"/>
    <w:pPr>
      <w:numPr>
        <w:numId w:val="29"/>
      </w:numPr>
      <w:tabs>
        <w:tab w:val="left" w:pos="1134"/>
      </w:tabs>
      <w:spacing w:before="280" w:after="280"/>
    </w:pPr>
    <w:rPr>
      <w:b/>
    </w:rPr>
  </w:style>
  <w:style w:type="character" w:styleId="Eindnootmarkering">
    <w:name w:val="endnote reference"/>
    <w:basedOn w:val="Standaardalinea-lettertype"/>
    <w:semiHidden/>
    <w:unhideWhenUsed/>
    <w:rsid w:val="00CB7FC2"/>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CB7FC2"/>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CB7FC2"/>
    <w:pPr>
      <w:numPr>
        <w:ilvl w:val="4"/>
        <w:numId w:val="4"/>
      </w:numPr>
    </w:pPr>
  </w:style>
  <w:style w:type="character" w:customStyle="1" w:styleId="Colofonidentificatie">
    <w:name w:val="Colofon identificatie"/>
    <w:basedOn w:val="Standaardalinea-lettertype"/>
    <w:uiPriority w:val="1"/>
    <w:qFormat/>
    <w:rsid w:val="00CB7FC2"/>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F175AB"/>
  </w:style>
  <w:style w:type="numbering" w:styleId="1ai">
    <w:name w:val="Outline List 1"/>
    <w:basedOn w:val="Geenlijst"/>
    <w:semiHidden/>
    <w:unhideWhenUsed/>
    <w:rsid w:val="00F175AB"/>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sv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sv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jp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svg"/><Relationship Id="rId20" Type="http://schemas.openxmlformats.org/officeDocument/2006/relationships/footer" Target="footer5.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0418FE-7C73-4AF6-8ED6-2C6C5D7ED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DC449722-D7BA-4619-AAFF-E6701700FE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296</TotalTime>
  <Pages>158</Pages>
  <Words>64358</Words>
  <Characters>353969</Characters>
  <Application>Microsoft Office Word</Application>
  <DocSecurity>0</DocSecurity>
  <Lines>2949</Lines>
  <Paragraphs>834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2018-01-15 3. Informatiemodel Officiele Publicaties (IMOP) 0.85</vt:lpstr>
      <vt:lpstr>2018-01-15 3. Informatiemodel Officiele Publicaties (IMOP) 0.85</vt:lpstr>
    </vt:vector>
  </TitlesOfParts>
  <Company/>
  <LinksUpToDate>false</LinksUpToDate>
  <CharactersWithSpaces>417493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Omgevingsverordening 1.0</dc:title>
  <dc:subject/>
  <dc:creator>Maher Dara; Richard de Graaf</dc:creator>
  <cp:keywords/>
  <dc:description/>
  <cp:lastModifiedBy>Gerard Wolbers</cp:lastModifiedBy>
  <cp:revision>74</cp:revision>
  <cp:lastPrinted>2018-12-21T13:24:00Z</cp:lastPrinted>
  <dcterms:created xsi:type="dcterms:W3CDTF">2020-01-14T23:04:00Z</dcterms:created>
  <dcterms:modified xsi:type="dcterms:W3CDTF">2021-05-17T10:16:00Z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