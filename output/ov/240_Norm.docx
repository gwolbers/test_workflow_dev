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lastRenderedPageBreak/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