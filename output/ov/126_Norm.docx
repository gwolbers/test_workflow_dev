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0354" w14:textId="35656840" w:rsidR="002462B9" w:rsidRPr="00F62F31" w:rsidRDefault="00DB6F69" w:rsidP="002462B9">
      <w:pPr>
        <w:pStyle w:val="Kop3"/>
      </w:pPr>
      <w:r w:rsidRPr="00F62F31">
        <w:lastRenderedPageBreak/>
        <w:t xml:space="preserve">Initieel besluit, wijzigingsbesluit en </w:t>
      </w:r>
      <w:r w:rsidRPr="00F62F31" w:rsidDel="008B7535">
        <w:t xml:space="preserve">geconsolideerde </w:t>
      </w:r>
      <w:r>
        <w:t>Regeling</w:t>
      </w:r>
    </w:p>
    <w:p w14:paraId="04AD5E7C" w14:textId="76D06951" w:rsidR="002462B9" w:rsidRPr="00F62F31" w:rsidRDefault="00DB6F69" w:rsidP="002462B9">
      <w:r>
        <w:t>Omgevingsdocumenten</w:t>
      </w:r>
      <w:r w:rsidRPr="00F62F31">
        <w:t xml:space="preserve"> komen </w:t>
      </w:r>
      <w:r w:rsidR="00255DC0" w:rsidRPr="00255DC0">
        <w:t xml:space="preserve">in principe </w:t>
      </w:r>
      <w:r w:rsidRPr="00F62F31">
        <w:t xml:space="preserve">tot stand door het nemen van een initieel besluit (het eerste besluit waarbij een volledig </w:t>
      </w:r>
      <w:r>
        <w:t xml:space="preserve">omgevingsdocument </w:t>
      </w:r>
      <w:r w:rsidRPr="00F62F31">
        <w:t>wordt vastgesteld</w:t>
      </w:r>
      <w:r w:rsidR="00255DC0" w:rsidRPr="00255DC0">
        <w:t xml:space="preserve">). Bij </w:t>
      </w:r>
      <w:r>
        <w:t>het omgevingsplan</w:t>
      </w:r>
      <w:r w:rsidR="00255DC0" w:rsidRPr="00255DC0">
        <w:t xml:space="preserve"> en de waterschapsverordening bestaat het initiële besluit uit een overgangsrechtelijke situatie en/of een regeling van rijkswege</w:t>
      </w:r>
      <w:r w:rsidRPr="00F62F31">
        <w:t xml:space="preserve">. </w:t>
      </w:r>
      <w:r w:rsidR="00210D3D" w:rsidRPr="00210D3D">
        <w:t>Daarna</w:t>
      </w:r>
      <w:r w:rsidRPr="00F62F31">
        <w:t xml:space="preserve"> kunnen de</w:t>
      </w:r>
      <w:r>
        <w:t xml:space="preserve"> omgevingsdocumenten</w:t>
      </w:r>
      <w:r w:rsidRPr="00F62F31">
        <w:t xml:space="preserve"> door wijzigingsbesluiten gewijzigd worden. </w:t>
      </w:r>
      <w:r w:rsidR="007A7968" w:rsidRPr="007A7968">
        <w:t>Voor omgevingsplannen</w:t>
      </w:r>
      <w:r w:rsidRPr="00F62F31">
        <w:t>, omgevingsverordeningen, waterschapsverordeningen</w:t>
      </w:r>
      <w:r>
        <w:t>, AMvB’s, MR</w:t>
      </w:r>
      <w:r w:rsidRPr="00F62F31">
        <w:t xml:space="preserve"> en omgevingsvisies </w:t>
      </w:r>
      <w:r w:rsidR="007A7968" w:rsidRPr="007A7968">
        <w:t>geldt de verplichting ze</w:t>
      </w:r>
      <w:r w:rsidRPr="00F62F31">
        <w:t xml:space="preserve"> in geconsolideerde vorm beschikbaar </w:t>
      </w:r>
      <w:r w:rsidR="007A7968" w:rsidRPr="007A7968">
        <w:t>te stellen.</w:t>
      </w:r>
      <w:r w:rsidRPr="00F62F31">
        <w:t xml:space="preserve"> </w:t>
      </w:r>
      <w:r w:rsidR="00851921" w:rsidRPr="00851921">
        <w:t>De LVBB zorgt er voor dat</w:t>
      </w:r>
      <w:r w:rsidRPr="00F62F31">
        <w:t xml:space="preserve"> alle achtereenvolgens genomen wijzigingsbesluiten verwerkt tot een doorlopende </w:t>
      </w:r>
      <w:r w:rsidRPr="00143CEE">
        <w:t xml:space="preserve">versie van het </w:t>
      </w:r>
      <w:r>
        <w:t>omgevingsdocument</w:t>
      </w:r>
      <w:r w:rsidR="00851921" w:rsidRPr="00851921">
        <w:t>: de geconsolideerde Regeling.</w:t>
      </w:r>
      <w:r w:rsidRPr="00143CEE">
        <w:t xml:space="preserve"> </w:t>
      </w:r>
      <w:r>
        <w:t xml:space="preserve">In hoofdstuk </w:t>
      </w:r>
      <w:r>
        <w:fldChar w:fldCharType="begin"/>
      </w:r>
      <w:r>
        <w:instrText xml:space="preserve"> REF _Ref_029263390518f7e97efc214b038988df_31 \n \h </w:instrText>
      </w:r>
      <w:r>
        <w:fldChar w:fldCharType="separate"/>
      </w:r>
      <w:r w:rsidR="00FD00CC">
        <w:t>4</w:t>
      </w:r>
      <w:r>
        <w:fldChar w:fldCharType="end"/>
      </w:r>
      <w:r>
        <w:t xml:space="preserve"> wordt dit nader beschreven.</w:t>
      </w:r>
    </w:p>
    <w:p w14:paraId="67DC5EF7" w14:textId="2AB49047" w:rsidR="002462B9" w:rsidRPr="00F62F31" w:rsidRDefault="00DB6F69" w:rsidP="002462B9">
      <w:r>
        <w:t xml:space="preserve">Zie voor het muteren door middel van wijzigingsbesluiten en het consolideren van die besluiten tot een (Toestand van) de Regeling ook paragraaf </w:t>
      </w:r>
      <w:r w:rsidR="00C84118">
        <w:fldChar w:fldCharType="begin"/>
      </w:r>
      <w:r w:rsidR="00C84118">
        <w:instrText xml:space="preserve"> REF _Ref_84759caab1e94529dbb128af14a17bf8_265 \n \h </w:instrText>
      </w:r>
      <w:r w:rsidR="00C84118">
        <w:fldChar w:fldCharType="separate"/>
      </w:r>
      <w:r w:rsidR="00FD00CC">
        <w:t>7.4</w:t>
      </w:r>
      <w:r w:rsidR="00C84118">
        <w:fldChar w:fldCharType="end"/>
      </w:r>
      <w:r w:rsidR="00722DF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