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153E2" w14:textId="267AD8CB" w:rsidR="00C34A7B" w:rsidRDefault="00590129" w:rsidP="00C34A7B">
      <w:pPr>
        <w:pStyle w:val="Kop5"/>
      </w:pPr>
      <w:r>
        <w:t>Norm</w:t>
      </w:r>
    </w:p>
    <w:p w14:paraId="317BE682" w14:textId="77777777" w:rsidR="00C34A7B" w:rsidRDefault="00590129" w:rsidP="00C34A7B">
      <w:r>
        <w:t>De Gebiedsaanwijzing Energievoorziening kent de volgende attributen:</w:t>
      </w:r>
    </w:p>
    <w:p w14:paraId="7946E828" w14:textId="619CD009" w:rsidR="00C34A7B" w:rsidRDefault="00590129" w:rsidP="00C34A7B">
      <w:pPr>
        <w:pStyle w:val="Opsommingtekens1"/>
      </w:pPr>
      <w:r w:rsidRPr="009819B5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30454C0E" w14:textId="71B9092C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Energievoorziening. Verplicht attribuut. Komt 1 keer voor.</w:t>
      </w:r>
    </w:p>
    <w:p w14:paraId="6E806C91" w14:textId="11630026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Energievoorziening. Het bevoegd gezag is vrij in de keuze van de naam. Verplicht attribuut. Komt 1 keer voor.</w:t>
      </w:r>
    </w:p>
    <w:p w14:paraId="50488A7A" w14:textId="03AA6AC1" w:rsidR="00C34A7B" w:rsidRDefault="00590129" w:rsidP="00C34A7B">
      <w:pPr>
        <w:pStyle w:val="Opsommingtekens1"/>
      </w:pPr>
      <w:r w:rsidRPr="008545C9">
        <w:rPr>
          <w:i/>
          <w:iCs/>
        </w:rPr>
        <w:t>groep</w:t>
      </w:r>
      <w:r>
        <w:t xml:space="preserve">: de categorie waartoe de specifieke vorm van de Gebiedsaanwijzing Energievoorziening behoort. </w:t>
      </w:r>
      <w:r w:rsidR="00584415">
        <w:t xml:space="preserve">Attribuut dat zorgt voor symbolisatie conform de standaardweergave. </w:t>
      </w:r>
      <w:r>
        <w:t>Te kiezen uit de limitatieve waardelijst ‘Energievoorzieninggroep’. Verplicht attribuut. Komt 1 keer voor.</w:t>
      </w:r>
    </w:p>
    <w:p w14:paraId="3A5ED07F" w14:textId="2A1E5815" w:rsidR="00C34A7B" w:rsidRPr="009819B5" w:rsidRDefault="00590129" w:rsidP="00C34A7B">
      <w:pPr>
        <w:pStyle w:val="Opsommingtekens1"/>
      </w:pPr>
      <w:r w:rsidRPr="009819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57FA6BCE" w14:textId="60EB350B" w:rsidR="00C34A7B" w:rsidRDefault="00590129" w:rsidP="00C34A7B">
      <w:pPr>
        <w:pStyle w:val="Opsommingtekens1"/>
      </w:pPr>
      <w:r w:rsidRPr="008545C9">
        <w:rPr>
          <w:i/>
          <w:iCs/>
        </w:rPr>
        <w:t>locatieaanduiding</w:t>
      </w:r>
      <w:r>
        <w:t xml:space="preserve">: de verwijzing van een specifieke vorm van de Gebiedsaanwijzing Energievoorziening naar (de identificatie van) de bijbehorende Locatie; attribuut waarmee de Locatie wordt aangeduid waar deze annotatie Energievoorziening van toepassing is. Verplicht attribuut. Energievoorziening heeft één of meer Locaties en één of meer </w:t>
      </w:r>
      <w:r w:rsidRPr="009819B5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4BFDA64B" w14:textId="77777777" w:rsidR="00C34A7B" w:rsidRDefault="00C34A7B" w:rsidP="00C34A7B"/>
    <w:p w14:paraId="5F66CD1F" w14:textId="31EC296A" w:rsidR="00C34A7B" w:rsidRDefault="00590129" w:rsidP="00C34A7B">
      <w:r w:rsidRPr="003008CD">
        <w:t xml:space="preserve">Gebiedsaanwijzing </w:t>
      </w:r>
      <w:r>
        <w:t>Energievoorziening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