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C34A7B" w:rsidRDefault="00590129" w:rsidP="00C34A7B">
      <w:pPr>
        <w:pStyle w:val="Kop5"/>
      </w:pPr>
      <w:r>
        <w:t>Norm</w:t>
      </w:r>
    </w:p>
    <w:p w14:paraId="782CC719" w14:textId="13E2BCB8" w:rsidR="00C34A7B" w:rsidRDefault="00291F1B" w:rsidP="00C34A7B">
      <w:pPr>
        <w:pStyle w:val="Figuur"/>
      </w:pPr>
      <w:r w:rsidRPr="00291F1B">
        <w:rPr>
          <w:noProof/>
        </w:rPr>
        <w:drawing>
          <wp:inline distT="0" distB="0" distL="0" distR="0" wp14:anchorId="017891B6" wp14:editId="2E023937">
            <wp:extent cx="4772165" cy="384175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42" cy="38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95F" w14:textId="5DAB2205" w:rsidR="00C34A7B" w:rsidRDefault="00590129" w:rsidP="00C34A7B">
      <w:pPr>
        <w:pStyle w:val="Figuurbijschrift"/>
      </w:pPr>
      <w:r>
        <w:t>Uitsnede uit IMOW-diagram voor objecttype Gebiedsaanwijzing</w:t>
      </w:r>
    </w:p>
    <w:p w14:paraId="506B43D7" w14:textId="7C79EB97" w:rsidR="00C34A7B" w:rsidRPr="00284ACD" w:rsidRDefault="00590129" w:rsidP="00C34A7B">
      <w:pPr>
        <w:pStyle w:val="Figuur"/>
      </w:pPr>
      <w:r>
        <w:rPr>
          <w:noProof/>
        </w:rPr>
        <w:lastRenderedPageBreak/>
        <w:drawing>
          <wp:inline distT="0" distB="0" distL="0" distR="0" wp14:anchorId="5906F526" wp14:editId="06B9A1FC">
            <wp:extent cx="2990850" cy="1514475"/>
            <wp:effectExtent l="0" t="0" r="0" b="0"/>
            <wp:docPr id="691809988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2DF8ABC5" w:rsidR="00C34A7B" w:rsidRPr="0021657F" w:rsidRDefault="00590129" w:rsidP="00C34A7B">
      <w:pPr>
        <w:pStyle w:val="Figuurbijschrift"/>
      </w:pPr>
      <w:r w:rsidRPr="00284ACD">
        <w:t xml:space="preserve">Groepen </w:t>
      </w:r>
      <w:r>
        <w:t xml:space="preserve">bij </w:t>
      </w:r>
      <w:r w:rsidR="00BD20C3" w:rsidRPr="00BD20C3">
        <w:t xml:space="preserve">een aantal van </w:t>
      </w:r>
      <w:r>
        <w:t>de verschillende typen</w:t>
      </w:r>
      <w:r w:rsidRPr="00284ACD">
        <w:t xml:space="preserve"> Gebiedsaanwijzing</w:t>
      </w:r>
    </w:p>
    <w:p w14:paraId="50D2A930" w14:textId="2F735FBE" w:rsidR="00C34A7B" w:rsidRDefault="00590129" w:rsidP="00C34A7B">
      <w:r>
        <w:t>Gebiedsaanwijzing kent de volgende attributen:</w:t>
      </w:r>
    </w:p>
    <w:p w14:paraId="3CB18110" w14:textId="08CADB70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703F5715" w14:textId="147AAD40" w:rsidR="00C34A7B" w:rsidRDefault="00590129" w:rsidP="00C34A7B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3C7A53A3" w14:textId="1B2E8C25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31868584" w14:textId="77777777" w:rsidR="00C34A7B" w:rsidRDefault="00590129" w:rsidP="00C34A7B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>’ (waarbij op de plaats van 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  <w:r>
        <w:t xml:space="preserve"> </w:t>
      </w:r>
    </w:p>
    <w:p w14:paraId="77400D4F" w14:textId="5704F3C4" w:rsidR="00C34A7B" w:rsidRDefault="00590129" w:rsidP="00C34A7B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7CB4D3DC" w14:textId="3B477EBF" w:rsidR="00C34A7B" w:rsidRDefault="00590129" w:rsidP="00C34A7B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45CF3F51" w14:textId="77777777" w:rsidR="00C34A7B" w:rsidRDefault="00C34A7B" w:rsidP="00C34A7B"/>
    <w:p w14:paraId="4CF96663" w14:textId="2B1E2094" w:rsidR="00C34A7B" w:rsidRDefault="00590129" w:rsidP="00C34A7B">
      <w:r>
        <w:t>Gebiedsaanwijzing kent geen constraints</w:t>
      </w:r>
      <w:r w:rsidR="00F40A4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6" Type="http://schemas.openxmlformats.org/officeDocument/2006/relationships/image" Target="media/image_f98bb66e65755a500afd865bb248b607.png"/><Relationship Id="rId67" Type="http://schemas.openxmlformats.org/officeDocument/2006/relationships/image" Target="media/image_78e2631754e057cd104c0152d14533ae.svg"/><Relationship Id="rId68" Type="http://schemas.openxmlformats.org/officeDocument/2006/relationships/image" Target="media/image_825079c5070338ed1cab4e5dc3310a64.png"/><Relationship Id="rId69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