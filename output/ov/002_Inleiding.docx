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5" w:name="_Ref_df015b85f32813c167010491ffce24ac_58"/>
      <w:r>
        <w:t>Verwijzing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