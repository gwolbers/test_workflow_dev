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6236" w14:textId="77777777" w:rsidR="00C34A7B" w:rsidRDefault="00590129" w:rsidP="00C34A7B">
      <w:pPr>
        <w:pStyle w:val="Kop5"/>
      </w:pPr>
      <w:r>
        <w:t>Raadplegen in het officiële publicatieblad</w:t>
      </w:r>
    </w:p>
    <w:p w14:paraId="2131A589" w14:textId="1F4CF997" w:rsidR="00C34A7B" w:rsidRDefault="00590129">
      <w:r>
        <w:t xml:space="preserve">Op officielebekendmakingen.nl wordt het besluit formeel bekend gemaakt </w:t>
      </w:r>
      <w:r w:rsidRPr="00AB264A">
        <w:t>in het digitale publicatieblad van het bevoegde gezag</w:t>
      </w:r>
      <w:r>
        <w:t>. De authentieke tekst van het besluit wordt in PDF-formaat weergegeven en er is een zogeheten landingspagina voor de informatieobjecten. Tevens is er een web-versie van het besluit.</w:t>
      </w:r>
    </w:p>
    <w:p w14:paraId="08A82C2D" w14:textId="77777777" w:rsidR="00C34A7B" w:rsidRDefault="00590129">
      <w:r>
        <w:t xml:space="preserve">Daarnaast worden de consolidatie-instructies verwerkt in de geldende regeling van dat moment. Dit resulteert in een documentgerichte weergave van de regeling van waaruit de </w:t>
      </w:r>
      <w:r>
        <w:lastRenderedPageBreak/>
        <w:t>informatieobjecten kunnen worden benaderd. De informatieobjecten worden afzonderlijk getoond in een interactieve viewer en kunnen vanuit daar ook worden gedownload.</w:t>
      </w:r>
    </w:p>
    <w:p w14:paraId="36B35EB0" w14:textId="489C7783" w:rsidR="00C34A7B" w:rsidRDefault="00590129">
      <w:r>
        <w:t>Raadplegen is alleen mogelijk per omgevingsdocument of regeling en dus ook alleen van één bevoegd gezag. Er is geen integraal overzicht van alle regels voor de leefomgeving.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