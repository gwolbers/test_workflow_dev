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C34A7B" w:rsidRDefault="00590129" w:rsidP="00C34A7B">
      <w:pPr>
        <w:pStyle w:val="Kop5"/>
      </w:pPr>
      <w:r>
        <w:t>Doel</w:t>
      </w:r>
    </w:p>
    <w:p w14:paraId="68FFFC25" w14:textId="6C6F1D00" w:rsidR="00C34A7B" w:rsidRDefault="00590129" w:rsidP="00C34A7B">
      <w:r>
        <w:t>Doel van het objecttype Landschap is:</w:t>
      </w:r>
    </w:p>
    <w:p w14:paraId="02758877" w14:textId="7F7198CE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7200F367" w14:textId="538360BD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7109FCC9" w14:textId="43F0235B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