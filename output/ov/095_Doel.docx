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61F36BB9" w14:textId="5C8BB707" w:rsidR="00C34A7B"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 </w:t>
      </w:r>
    </w:p>
    <w:p w14:paraId="634A1627" w14:textId="026984BC"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