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04FEC" w14:textId="635F834B" w:rsidR="00C34A7B" w:rsidRDefault="00590129" w:rsidP="00C34A7B">
      <w:pPr>
        <w:pStyle w:val="Kop5"/>
      </w:pPr>
      <w:r w:rsidRPr="007B75D9">
        <w:t>Toelichting op de norm</w:t>
      </w:r>
    </w:p>
    <w:p w14:paraId="1FA6D4EC" w14:textId="03F389CB" w:rsidR="00C34A7B" w:rsidRDefault="00590129" w:rsidP="00C34A7B">
      <w:pPr>
        <w:pStyle w:val="Opsommingtekens1"/>
      </w:pPr>
      <w:r w:rsidRPr="00957E3D">
        <w:rPr>
          <w:i/>
        </w:rPr>
        <w:t>t</w:t>
      </w:r>
      <w:r w:rsidRPr="00843A12">
        <w:rPr>
          <w:i/>
        </w:rPr>
        <w:t>ype</w:t>
      </w:r>
      <w:r>
        <w:t xml:space="preserve">: attribuut dat aangeeft van welk type </w:t>
      </w:r>
      <w:r w:rsidRPr="005623B8">
        <w:t>deze specifieke Gebiedsaanwijzing</w:t>
      </w:r>
      <w:r>
        <w:t xml:space="preserve"> is. In dit geval wordt uit de limitatieve waardelijst ‘TypeGebiedsaanwijzing’ altijd Beperkingengebied gekozen. Zie voor verdere toelichting paragraaf </w:t>
      </w:r>
      <w:r>
        <w:fldChar w:fldCharType="begin"/>
      </w:r>
      <w:r>
        <w:instrText xml:space="preserve"> REF _Ref_05892cc730492404eedc3842a880d37e_116 </w:instrText>
      </w:r>
      <w:r w:rsidR="002137A7">
        <w:instrText>\n \h</w:instrText>
      </w:r>
      <w:r>
        <w:instrText xml:space="preserve"> </w:instrText>
      </w:r>
      <w:r>
        <w:fldChar w:fldCharType="separate"/>
      </w:r>
      <w:r w:rsidR="00FD00CC">
        <w:t>6.4.9</w:t>
      </w:r>
      <w:r>
        <w:fldChar w:fldCharType="end"/>
      </w:r>
      <w:r>
        <w:t>.</w:t>
      </w:r>
    </w:p>
    <w:p w14:paraId="08C54655" w14:textId="231D1CF2" w:rsidR="00C34A7B" w:rsidRDefault="00590129" w:rsidP="00C34A7B">
      <w:pPr>
        <w:pStyle w:val="Opsommingtekens1"/>
      </w:pPr>
      <w:r>
        <w:rPr>
          <w:i/>
          <w:iCs/>
        </w:rPr>
        <w:t>n</w:t>
      </w:r>
      <w:r w:rsidRPr="00A94898">
        <w:rPr>
          <w:i/>
          <w:iCs/>
        </w:rPr>
        <w:t>aam</w:t>
      </w:r>
      <w:r>
        <w:t xml:space="preserve">: door het bevoegd gezag zelf te kiezen. </w:t>
      </w:r>
      <w:r w:rsidRPr="00891735">
        <w:t xml:space="preserve">De naam mag dezelfde zijn als de naam van de </w:t>
      </w:r>
      <w:r>
        <w:t>B</w:t>
      </w:r>
      <w:r w:rsidRPr="00891735">
        <w:t>eperkingengebiedgroep.</w:t>
      </w:r>
    </w:p>
    <w:p w14:paraId="5040B6E4" w14:textId="64D4B753" w:rsidR="00C34A7B" w:rsidRDefault="00590129" w:rsidP="00C34A7B">
      <w:pPr>
        <w:pStyle w:val="Opsommingtekens1"/>
      </w:pPr>
      <w:r>
        <w:rPr>
          <w:i/>
          <w:iCs/>
        </w:rPr>
        <w:t>g</w:t>
      </w:r>
      <w:r w:rsidRPr="00A94898">
        <w:rPr>
          <w:i/>
          <w:iCs/>
        </w:rPr>
        <w:t>roep</w:t>
      </w:r>
      <w:r>
        <w:t xml:space="preserve">: om een groot aantal verschillende </w:t>
      </w:r>
      <w:r w:rsidRPr="00D068BC">
        <w:t xml:space="preserve">specifieke vormen van de Gebiedsaanwijzing </w:t>
      </w:r>
      <w:r>
        <w:t>Beperkingengebied op een kaart te kunnen weergeven op een manier die voor het menselijk oog voldoende onderscheidend is, worden ze gebundeld in groepen. De groep vormt het kenmerk waarop de symbolisatie (kleur, arcering, lijnstijl) van de standaardweergave wordt georganiseerd. De groepen die gebruikt kunnen worden zijn opgenomen in de limitatieve waardelijst ‘</w:t>
      </w:r>
      <w:r w:rsidRPr="00E20AA7">
        <w:t>Beperkingengebiedgroep</w:t>
      </w:r>
      <w:r>
        <w:t>’.</w:t>
      </w:r>
    </w:p>
    <w:p w14:paraId="0E0B3AB8" w14:textId="334483E3" w:rsidR="00C34A7B" w:rsidRPr="00C875A8" w:rsidRDefault="00590129" w:rsidP="00C34A7B">
      <w:pPr>
        <w:pStyle w:val="Opsommingtekens1"/>
      </w:pPr>
      <w:r w:rsidRPr="00C875A8">
        <w:rPr>
          <w:i/>
          <w:iCs/>
        </w:rPr>
        <w:t>specifiekeSymbolisatie</w:t>
      </w:r>
      <w:r w:rsidRPr="002C2FB5">
        <w:t>:</w:t>
      </w:r>
      <w:r>
        <w:t xml:space="preserve"> </w:t>
      </w:r>
      <w:r w:rsidRPr="00AD7615">
        <w:t xml:space="preserve">het attribuut waarmee wordt aangegeven dat een specifieke vorm van </w:t>
      </w:r>
      <w:r>
        <w:t>dit</w:t>
      </w:r>
      <w:r w:rsidRPr="00AD7615">
        <w:t xml:space="preserve"> type Gebiedsaanwijzing moet worden weergegeven met een specifieke, door het bevoegd gezag gekozen symbolisatie in plaats van met de symbolisatie die hoort bij de standaardweergave. Voor de specifieke symbolisatie kiest het bevoegd gezag uit de symbolisatiebibliotheek de symboolcode die hoort bij de symbolisatie die overeenkomt met de wijze waarop het bevoegd gezag de omgevingswaarde wil weergeven.</w:t>
      </w:r>
      <w:r>
        <w:t xml:space="preserve"> </w:t>
      </w:r>
      <w:r w:rsidRPr="009A54ED">
        <w:t xml:space="preserve">Wanneer het attribuut </w:t>
      </w:r>
      <w:r w:rsidRPr="00C875A8">
        <w:rPr>
          <w:i/>
          <w:iCs/>
        </w:rPr>
        <w:t>specifiekeSymbolisatie</w:t>
      </w:r>
      <w:r w:rsidRPr="009A54ED">
        <w:t xml:space="preserve"> is toegevoegd, is dat het attribuut dat voor de weergave zorgt. Het gaat dan dus boven de weergave-werking van het attribuut </w:t>
      </w:r>
      <w:r w:rsidRPr="00C875A8">
        <w:rPr>
          <w:i/>
          <w:iCs/>
        </w:rPr>
        <w:t>groep</w:t>
      </w:r>
      <w:r w:rsidRPr="009A54ED">
        <w:t>.</w:t>
      </w:r>
    </w:p>
    <w:p w14:paraId="60F4B7B5" w14:textId="57F009F5" w:rsidR="00C34A7B" w:rsidRDefault="00590129" w:rsidP="00C34A7B">
      <w:pPr>
        <w:pStyle w:val="Opsommingtekens1"/>
      </w:pPr>
      <w:r>
        <w:rPr>
          <w:i/>
          <w:iCs/>
        </w:rPr>
        <w:t>l</w:t>
      </w:r>
      <w:r w:rsidRPr="006A2A95">
        <w:rPr>
          <w:i/>
          <w:iCs/>
        </w:rPr>
        <w:t>ocatieaanduiding</w:t>
      </w:r>
      <w:r>
        <w:t xml:space="preserve">: het attribuut dat de verwijzing bevat naar de identificatie van de specifieke Locatie die bij </w:t>
      </w:r>
      <w:r w:rsidRPr="00082770">
        <w:t xml:space="preserve">deze specifieke vorm van de Gebiedsaanwijzing </w:t>
      </w:r>
      <w:r>
        <w:t xml:space="preserve">Beperkingengebied hoort én aangeeft wat de betekenis van Locatie is voor het object waar het bij hoort; in dit geval voor Beperkingengebied. Dit attribuut legt dus vast dat deze Locatie de locatie is waar </w:t>
      </w:r>
      <w:r w:rsidRPr="00C61F38">
        <w:t xml:space="preserve">deze specifieke vorm van de Gebiedsaanwijzing </w:t>
      </w:r>
      <w:r>
        <w:t xml:space="preserve">Beperkingengebied van toepassing is. </w:t>
      </w:r>
    </w:p>
    <w:p w14:paraId="714C2783" w14:textId="77777777" w:rsidR="00C34A7B" w:rsidRDefault="00C34A7B" w:rsidP="00C34A7B"/>
    <w:p w14:paraId="469F8B22" w14:textId="210C002B" w:rsidR="00C34A7B" w:rsidRDefault="00590129" w:rsidP="00C34A7B">
      <w:r w:rsidRPr="007D051C">
        <w:t>De eerste keer dat een specifiek</w:t>
      </w:r>
      <w:r>
        <w:t>e vorm van de Gebiedsaanwijzing</w:t>
      </w:r>
      <w:r w:rsidRPr="007D051C">
        <w:t xml:space="preserve"> </w:t>
      </w:r>
      <w:r>
        <w:t>Beperkingengebied</w:t>
      </w:r>
      <w:r w:rsidRPr="007D051C">
        <w:t xml:space="preserve"> (bij voorbeeld </w:t>
      </w:r>
      <w:r>
        <w:t>beperkingengebied met betrekking tot een weg in beheer bij waterschap X</w:t>
      </w:r>
      <w:r w:rsidRPr="007D051C">
        <w:t xml:space="preserve">) in een </w:t>
      </w:r>
      <w:r>
        <w:t xml:space="preserve">omgevingsdocument </w:t>
      </w:r>
      <w:r w:rsidRPr="007D051C">
        <w:t xml:space="preserve">in een Juridische regel voorkomt, wordt deze met </w:t>
      </w:r>
      <w:r w:rsidRPr="001334F8">
        <w:t>de Gebiedsaanwijzing</w:t>
      </w:r>
      <w:r>
        <w:t xml:space="preserve"> Beperkingengebied</w:t>
      </w:r>
      <w:r w:rsidRPr="007D051C">
        <w:t xml:space="preserve"> geannoteerd, met een verwijzing naar de </w:t>
      </w:r>
      <w:r>
        <w:t xml:space="preserve">Locatie die </w:t>
      </w:r>
      <w:r w:rsidRPr="007D051C">
        <w:t xml:space="preserve">bij die Juridische regel </w:t>
      </w:r>
      <w:r>
        <w:t>behoort</w:t>
      </w:r>
      <w:r w:rsidRPr="007D051C">
        <w:t xml:space="preserve">. </w:t>
      </w:r>
      <w:r>
        <w:t xml:space="preserve">Als in een </w:t>
      </w:r>
      <w:r w:rsidR="00AE2342">
        <w:t>volgende</w:t>
      </w:r>
      <w:r>
        <w:t xml:space="preserve"> Juridische regel </w:t>
      </w:r>
      <w:r w:rsidRPr="007D051C">
        <w:t>di</w:t>
      </w:r>
      <w:r>
        <w:t>e</w:t>
      </w:r>
      <w:r w:rsidRPr="007D051C">
        <w:t xml:space="preserve">zelfde </w:t>
      </w:r>
      <w:r>
        <w:t>specifieke vorm van Beperkingengebied</w:t>
      </w:r>
      <w:r w:rsidRPr="007D051C">
        <w:t xml:space="preserve"> </w:t>
      </w:r>
      <w:r>
        <w:t>wordt gebruikt</w:t>
      </w:r>
      <w:r w:rsidRPr="007D051C">
        <w:t xml:space="preserve">, wordt in die Juridische regel volstaan met een verwijzing naar </w:t>
      </w:r>
      <w:r>
        <w:t>het</w:t>
      </w:r>
      <w:r w:rsidRPr="007D051C">
        <w:t xml:space="preserve"> betreffende al bestaande </w:t>
      </w:r>
      <w:r>
        <w:t>Beperkingengebied</w:t>
      </w:r>
      <w:r w:rsidRPr="007D051C">
        <w:t>-</w:t>
      </w:r>
      <w:r>
        <w:t>object</w:t>
      </w:r>
      <w:r w:rsidRPr="007D051C">
        <w:t xml:space="preserve">, </w:t>
      </w:r>
      <w:r>
        <w:t xml:space="preserve">en wordt verwezen </w:t>
      </w:r>
      <w:r w:rsidRPr="007D051C">
        <w:t xml:space="preserve">naar de </w:t>
      </w:r>
      <w:r>
        <w:t xml:space="preserve">Locatie die </w:t>
      </w:r>
      <w:r w:rsidRPr="007D051C">
        <w:t xml:space="preserve">bij die andere Juridische regel </w:t>
      </w:r>
      <w:r w:rsidR="004054B1" w:rsidRPr="004054B1">
        <w:t>hoort.</w:t>
      </w:r>
      <w:r w:rsidRPr="007D051C">
        <w:t xml:space="preserve"> Op deze manier is van iedere </w:t>
      </w:r>
      <w:r>
        <w:t xml:space="preserve">afzonderlijke </w:t>
      </w:r>
      <w:r w:rsidRPr="007D051C">
        <w:t xml:space="preserve">Juridische regel over </w:t>
      </w:r>
      <w:r w:rsidRPr="00FD6B32">
        <w:t xml:space="preserve">die specifieke vorm van </w:t>
      </w:r>
      <w:r>
        <w:t xml:space="preserve">Beperkingengebied </w:t>
      </w:r>
      <w:r w:rsidRPr="007D051C">
        <w:t xml:space="preserve">te zien welke Locatie er bij hoort en is ook zichtbaar welke Locaties horen bij </w:t>
      </w:r>
      <w:r w:rsidRPr="007D1716">
        <w:t xml:space="preserve">de specifieke vorm van </w:t>
      </w:r>
      <w:r>
        <w:t>Beperkingengebied</w:t>
      </w:r>
      <w:r w:rsidRPr="007D051C">
        <w:t xml:space="preserve">. </w:t>
      </w:r>
      <w:r w:rsidRPr="002F3FCD">
        <w:t xml:space="preserve">Beperkingengebied </w:t>
      </w:r>
      <w:r w:rsidRPr="007D051C">
        <w:t>heeft dus altijd met 1 of meer Juridische regels een relatie.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CE809D" w14:textId="77777777" w:rsidR="003D55D9" w:rsidRDefault="003D55D9">
      <w:r>
        <w:separator/>
      </w:r>
    </w:p>
    <w:p w14:paraId="54290D75" w14:textId="77777777" w:rsidR="003D55D9" w:rsidRDefault="003D55D9"/>
    <w:p w14:paraId="45F6163F" w14:textId="77777777" w:rsidR="003D55D9" w:rsidRDefault="003D55D9"/>
  </w:endnote>
  <w:endnote w:type="continuationSeparator" w:id="0">
    <w:p w14:paraId="4A33DC67" w14:textId="77777777" w:rsidR="003D55D9" w:rsidRDefault="003D55D9">
      <w:r>
        <w:continuationSeparator/>
      </w:r>
    </w:p>
    <w:p w14:paraId="429B3688" w14:textId="77777777" w:rsidR="003D55D9" w:rsidRDefault="003D55D9"/>
    <w:p w14:paraId="5787D473" w14:textId="77777777" w:rsidR="003D55D9" w:rsidRDefault="003D55D9"/>
  </w:endnote>
  <w:endnote w:type="continuationNotice" w:id="1">
    <w:p w14:paraId="1A482957" w14:textId="77777777" w:rsidR="003D55D9" w:rsidRDefault="003D55D9">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34A041" w14:textId="77777777" w:rsidR="003D55D9" w:rsidRPr="00B35331" w:rsidRDefault="003D55D9" w:rsidP="00577995">
      <w:pPr>
        <w:pStyle w:val="Voettekst"/>
      </w:pPr>
    </w:p>
  </w:footnote>
  <w:footnote w:type="continuationSeparator" w:id="0">
    <w:p w14:paraId="7076E299" w14:textId="77777777" w:rsidR="003D55D9" w:rsidRDefault="003D55D9">
      <w:r>
        <w:continuationSeparator/>
      </w:r>
    </w:p>
    <w:p w14:paraId="1BDFF1AF" w14:textId="77777777" w:rsidR="003D55D9" w:rsidRDefault="003D55D9"/>
    <w:p w14:paraId="794781D7" w14:textId="77777777" w:rsidR="003D55D9" w:rsidRDefault="003D55D9"/>
  </w:footnote>
  <w:footnote w:type="continuationNotice" w:id="1">
    <w:p w14:paraId="715CFEDB" w14:textId="77777777" w:rsidR="003D55D9" w:rsidRDefault="003D55D9">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2F772B41"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5D1029">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4D8B3A2B"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5D1029">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4A256B23"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D1029">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58556512"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5D1029">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E2A"/>
    <w:rsid w:val="00503F92"/>
    <w:rsid w:val="0050402C"/>
    <w:rsid w:val="0050403F"/>
    <w:rsid w:val="0050407A"/>
    <w:rsid w:val="005040ED"/>
    <w:rsid w:val="00504126"/>
    <w:rsid w:val="005048CC"/>
    <w:rsid w:val="00504AF3"/>
    <w:rsid w:val="00504BA7"/>
    <w:rsid w:val="00504DB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7BE"/>
    <w:rsid w:val="00E86AC2"/>
    <w:rsid w:val="00E87138"/>
    <w:rsid w:val="00E873B9"/>
    <w:rsid w:val="00E87611"/>
    <w:rsid w:val="00E87655"/>
    <w:rsid w:val="00E87976"/>
    <w:rsid w:val="00E879C0"/>
    <w:rsid w:val="00E87A24"/>
    <w:rsid w:val="00E87FAE"/>
    <w:rsid w:val="00E901BF"/>
    <w:rsid w:val="00E901F6"/>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296</TotalTime>
  <Pages>158</Pages>
  <Words>64358</Words>
  <Characters>353969</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78</cp:revision>
  <cp:lastPrinted>2018-12-21T13:24:00Z</cp:lastPrinted>
  <dcterms:created xsi:type="dcterms:W3CDTF">2020-01-14T23:04:00Z</dcterms:created>
  <dcterms:modified xsi:type="dcterms:W3CDTF">2021-05-17T14:30:00Z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