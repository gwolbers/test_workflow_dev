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C7D7" w14:textId="77777777" w:rsidR="00C34A7B" w:rsidRDefault="00590129" w:rsidP="00C34A7B">
      <w:pPr>
        <w:pStyle w:val="Kop5"/>
      </w:pPr>
      <w:r>
        <w:t>Doel</w:t>
      </w:r>
    </w:p>
    <w:p w14:paraId="23A95E25" w14:textId="7A5020A6" w:rsidR="00C34A7B" w:rsidRDefault="00590129" w:rsidP="00C34A7B">
      <w:r>
        <w:t xml:space="preserve">Doel van het objecttype Kaartlaag is om het mogelijk te maken dat een kaart kan worden </w:t>
      </w:r>
      <w:r w:rsidRPr="000A1070">
        <w:t xml:space="preserve">opgebouwd </w:t>
      </w:r>
      <w:r>
        <w:t>uit verschillende, door het bevoegd gezag te kiezen lagen en dat geselecteerd kan worden welke informatie van een kaart wordt weergegeven.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