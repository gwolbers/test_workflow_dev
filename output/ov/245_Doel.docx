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C34A7B" w:rsidRDefault="00590129" w:rsidP="00C34A7B">
      <w:pPr>
        <w:pStyle w:val="Kop5"/>
      </w:pPr>
      <w:bookmarkStart w:id="145" w:name="_Ref_23f2f4b6013df9ac94ff7882f8961e2a_79"/>
      <w:r>
        <w:t>Toelichting op de norm</w:t>
      </w:r>
      <w:bookmarkEnd w:id="145"/>
    </w:p>
    <w:p w14:paraId="485B7980" w14:textId="77777777" w:rsidR="00C34A7B" w:rsidRDefault="00C34A7B" w:rsidP="00C34A7B">
      <w:pPr>
        <w:rPr>
          <w:i/>
          <w:iCs/>
        </w:rPr>
      </w:pPr>
    </w:p>
    <w:p w14:paraId="7AF41011" w14:textId="4C53DD3E" w:rsidR="00C34A7B" w:rsidRDefault="00590129" w:rsidP="00C34A7B">
      <w:pPr>
        <w:rPr>
          <w:i/>
          <w:iCs/>
        </w:rPr>
      </w:pPr>
      <w:r>
        <w:rPr>
          <w:i/>
          <w:iCs/>
        </w:rPr>
        <w:t>Attributen</w:t>
      </w:r>
    </w:p>
    <w:p w14:paraId="28D6C9F1" w14:textId="3660CAF6" w:rsidR="00C34A7B" w:rsidRPr="008D6EA6" w:rsidRDefault="00590129" w:rsidP="00C34A7B">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of althans daarop wordt geattendeerd</w:t>
      </w:r>
      <w:r w:rsidRPr="008D6EA6">
        <w:t xml:space="preserve">. </w:t>
      </w:r>
      <w:r w:rsidRPr="000D32D4">
        <w:rPr>
          <w:i/>
          <w:iCs/>
        </w:rPr>
        <w:t>gerelateerdeRegeltekst</w:t>
      </w:r>
      <w:r w:rsidRPr="00C909D1">
        <w:t xml:space="preserve"> </w:t>
      </w:r>
      <w:r>
        <w:t xml:space="preserve">is met name bedoeld voor de gevallen waarin een Regeltekst een afwijking, aanvulling of uitzondering vormt op een andere Regeltekst. </w:t>
      </w:r>
      <w:r w:rsidRPr="009E110A">
        <w:t>Zo</w:t>
      </w:r>
      <w:r>
        <w:t>’</w:t>
      </w:r>
      <w:r w:rsidRPr="009E110A">
        <w:t xml:space="preserve">n relatie doet zich onder andere voor wanneer in </w:t>
      </w:r>
      <w:r>
        <w:t xml:space="preserve">een </w:t>
      </w:r>
      <w:r w:rsidRPr="009E110A">
        <w:t>omgevingsplan</w:t>
      </w:r>
      <w:r>
        <w:t>, omgevingsverordening of waterschapsverordening</w:t>
      </w:r>
      <w:r w:rsidRPr="009E110A">
        <w:t xml:space="preserve"> met maatwerkregels wordt afgeweken van regels uit een AMvB</w:t>
      </w:r>
      <w:r>
        <w:t xml:space="preserve">. Een ander voorbeeld is de situatie waarin </w:t>
      </w:r>
      <w:r w:rsidRPr="009E110A">
        <w:t xml:space="preserve">in </w:t>
      </w:r>
      <w:r>
        <w:t>een</w:t>
      </w:r>
      <w:r w:rsidDel="007D692E">
        <w:t xml:space="preserve"> </w:t>
      </w:r>
      <w:r>
        <w:t xml:space="preserve">omgevingsdocument met regels </w:t>
      </w:r>
      <w:r w:rsidRPr="009E110A">
        <w:t xml:space="preserve">algemene regels staan waarvan voor een bepaalde locatie of een bepaald onderwerp met een specifieke regel </w:t>
      </w:r>
      <w:r>
        <w:t>kan worden afgeweken of waarop een bepaalde uitzondering wordt gemaakt</w:t>
      </w:r>
      <w:r w:rsidRPr="009E110A">
        <w:t>.</w:t>
      </w:r>
    </w:p>
    <w:p w14:paraId="3552B26F" w14:textId="3A5705A7" w:rsidR="00C34A7B" w:rsidRDefault="00C34A7B" w:rsidP="00C34A7B"/>
    <w:p w14:paraId="0F99FEA6" w14:textId="5B948306" w:rsidR="00C34A7B" w:rsidRDefault="00590129" w:rsidP="00C34A7B">
      <w:r w:rsidRPr="00DF7A7E">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w:t>
      </w:r>
      <w:r w:rsidRPr="00DF7A7E">
        <w:lastRenderedPageBreak/>
        <w:t>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1534FE61" w14:textId="2D0F7E72" w:rsidR="00C34A7B" w:rsidRDefault="00C34A7B" w:rsidP="00C34A7B"/>
    <w:p w14:paraId="46729F86" w14:textId="4E7A5FEF" w:rsidR="00C34A7B" w:rsidRDefault="00590129" w:rsidP="00C34A7B">
      <w:r w:rsidRPr="006612A0">
        <w:t>Regeltekst kent geen waardelijsten.</w:t>
      </w:r>
    </w:p>
    <w:p w14:paraId="532A7D63" w14:textId="7590FF3A" w:rsidR="00C34A7B" w:rsidRDefault="00C34A7B" w:rsidP="00C34A7B"/>
    <w:p w14:paraId="569C588B" w14:textId="5A498033" w:rsidR="00C34A7B" w:rsidRPr="000D32D4" w:rsidRDefault="00590129" w:rsidP="00C34A7B">
      <w:pPr>
        <w:rPr>
          <w:i/>
          <w:iCs/>
        </w:rPr>
      </w:pPr>
      <w:r w:rsidRPr="000D32D4">
        <w:rPr>
          <w:i/>
          <w:iCs/>
        </w:rPr>
        <w:t>Constraints</w:t>
      </w:r>
    </w:p>
    <w:p w14:paraId="12029990" w14:textId="0965ED93" w:rsidR="00C34A7B" w:rsidRDefault="00590129" w:rsidP="00C34A7B">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t>de betreffende doel</w:t>
      </w:r>
      <w:r w:rsidRPr="00A63D7E">
        <w:t xml:space="preserve">groep gericht zijn. </w:t>
      </w:r>
      <w:r>
        <w:t xml:space="preserve">De typen Juridische regel en de achterliggende doelgroepbenadering worden </w:t>
      </w:r>
      <w:r w:rsidRPr="00DF6B56">
        <w:t xml:space="preserve">toegelicht </w:t>
      </w:r>
      <w:r>
        <w:t xml:space="preserve">bij Juridische regel </w:t>
      </w:r>
      <w:r w:rsidRPr="00DF6B56">
        <w:t xml:space="preserve">in paragraaf </w:t>
      </w:r>
      <w:r>
        <w:fldChar w:fldCharType="begin"/>
      </w:r>
      <w:r>
        <w:instrText xml:space="preserve"> REF _Ref_d85deb648c2fdd314a1aa21ca1ac232e_85 </w:instrText>
      </w:r>
      <w:r w:rsidR="002137A7">
        <w:instrText>\n \h</w:instrText>
      </w:r>
      <w:r>
        <w:instrText xml:space="preserve"> </w:instrText>
      </w:r>
      <w:r>
        <w:fldChar w:fldCharType="separate"/>
      </w:r>
      <w:r w:rsidR="00FD00CC">
        <w:t>6.4.3.5</w:t>
      </w:r>
      <w:r>
        <w:fldChar w:fldCharType="end"/>
      </w:r>
      <w:r w:rsidRPr="00DF6B56">
        <w:t>.</w:t>
      </w:r>
      <w:r>
        <w:t xml:space="preserve"> Deze constraint geldt op het </w:t>
      </w:r>
      <w:r w:rsidRPr="000D32D4">
        <w:t>niveau van Artikel</w:t>
      </w:r>
      <w:r w:rsidRPr="00DE0AB0">
        <w:rPr>
          <w:i/>
          <w:iCs/>
        </w:rPr>
        <w:t>:</w:t>
      </w:r>
      <w:r>
        <w:t xml:space="preserve"> alle Juridische regels in een Artikel en alle Juridische regels in alle Leden van een Artikel moeten van hetzelfde type zijn.</w:t>
      </w:r>
    </w:p>
    <w:p w14:paraId="6276AE16" w14:textId="767B8CA8" w:rsidR="00C34A7B" w:rsidRDefault="00590129" w:rsidP="00C34A7B">
      <w:pPr>
        <w:pStyle w:val="Opsommingtekens1"/>
      </w:pPr>
      <w:r w:rsidRPr="00CA3041">
        <w:rPr>
          <w:i/>
          <w:iCs/>
        </w:rPr>
        <w:t>indien gebruik gemaakt wordt van Leden, niet verwijzen naar Artikel</w:t>
      </w:r>
      <w:r w:rsidRPr="004A3B99">
        <w:t>: deze constraint houdt in dat als er een annotatie is die verwijst naar een Lid in een Artikel, er geen annotaties mogen voorkomen die verwijzen het Artikel waarin dat Lid voorkomt</w:t>
      </w:r>
      <w:r>
        <w:t>. Kortom er dient gekozen te worden tussen het annoteren op het Artikel of annoteren op het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