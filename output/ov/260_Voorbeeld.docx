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E23" w14:textId="66BA813F" w:rsidR="00C34A7B" w:rsidRPr="00F62F31" w:rsidRDefault="00590129" w:rsidP="00C34A7B">
      <w:pPr>
        <w:pStyle w:val="Kop3"/>
      </w:pPr>
      <w:bookmarkStart w:id="94" w:name="_Ref_ab232e3074cb44caae7eeb6471dfe1bf_49"/>
      <w:r w:rsidRPr="00F62F31">
        <w:t xml:space="preserve">Standaardindeling </w:t>
      </w:r>
      <w:r>
        <w:fldChar w:fldCharType="begin"/>
      </w:r>
      <w:r>
        <w:instrText>DOCVARIABLE ID01</w:instrText>
      </w:r>
      <w:r>
        <w:fldChar w:fldCharType="separate"/>
      </w:r>
      <w:r w:rsidR="00FD00CC">
        <w:t>omgevingsverordening</w:t>
      </w:r>
      <w:r>
        <w:fldChar w:fldCharType="end"/>
      </w:r>
      <w:bookmarkEnd w:id="94"/>
    </w:p>
    <w:p w14:paraId="7563CEE3" w14:textId="5A4B97D8" w:rsidR="00C34A7B" w:rsidRPr="00F62F31" w:rsidRDefault="003D55D9" w:rsidP="00C34A7B">
      <w:r>
        <w:fldChar w:fldCharType="begin"/>
      </w:r>
      <w:r>
        <w:instrText xml:space="preserve"> DOCVARIABLE ID01+_CAPS </w:instrText>
      </w:r>
      <w:r>
        <w:fldChar w:fldCharType="separate"/>
      </w:r>
      <w:r w:rsidR="00FD00CC">
        <w:t>De omgevingsverordening</w:t>
      </w:r>
      <w:r>
        <w:fldChar w:fldCharType="end"/>
      </w:r>
      <w:r w:rsidR="00590129">
        <w:t xml:space="preserve"> </w:t>
      </w:r>
      <w:r w:rsidR="00590129" w:rsidRPr="00F62F31">
        <w:t>kent in beperkte mate een voorgeschreven inhoudsopgave. In de navolgende subparagrafen wordt dat toegelicht en wordt de norm geformuleerd die dit toepassingsprofiel op dit punt stelt.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