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EA5C" w14:textId="77777777" w:rsidR="00C34A7B" w:rsidRDefault="00590129" w:rsidP="00C34A7B">
      <w:pPr>
        <w:pStyle w:val="Kop5"/>
      </w:pPr>
      <w:r>
        <w:t>Toelichting op de toepassing</w:t>
      </w:r>
    </w:p>
    <w:p w14:paraId="2A4D5EB7" w14:textId="6CB39501" w:rsidR="00C34A7B" w:rsidRDefault="00590129" w:rsidP="00C34A7B">
      <w:r w:rsidRPr="00B22728">
        <w:t xml:space="preserve">De verschillende typen van Locatie, die in de vorige paragraaf zijn besproken, worden vastgelegd met Geometrie. </w:t>
      </w:r>
      <w:r w:rsidRPr="00BF3F4F">
        <w:t xml:space="preserve">Het object Geometrie legt de positie en vorm van een Gebied, Lijn of Punt vast door middel van coördinaten om het te kunnen begrenzen en op een kaart </w:t>
      </w:r>
      <w:r>
        <w:t xml:space="preserve">op de juiste positie </w:t>
      </w:r>
      <w:r w:rsidRPr="00BF3F4F">
        <w:t xml:space="preserve">te kunnen weergeven. </w:t>
      </w:r>
      <w:r>
        <w:t>G</w:t>
      </w:r>
      <w:r w:rsidRPr="000E08A2">
        <w:t xml:space="preserve">eometrie wordt door </w:t>
      </w:r>
      <w:r>
        <w:t xml:space="preserve">zowel </w:t>
      </w:r>
      <w:r w:rsidRPr="000E08A2">
        <w:t xml:space="preserve">IMOW </w:t>
      </w:r>
      <w:r>
        <w:t xml:space="preserve">als </w:t>
      </w:r>
      <w:r w:rsidRPr="000E08A2">
        <w:t xml:space="preserve">IMOP </w:t>
      </w:r>
      <w:r>
        <w:t xml:space="preserve">gebruikt. </w:t>
      </w:r>
      <w:r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