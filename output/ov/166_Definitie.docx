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5D" w14:textId="2EB8A929" w:rsidR="00C34A7B" w:rsidRDefault="00590129" w:rsidP="00C34A7B">
      <w:pPr>
        <w:pStyle w:val="Kop5"/>
      </w:pPr>
      <w:r>
        <w:t>Doel</w:t>
      </w:r>
    </w:p>
    <w:p w14:paraId="7D3E4370" w14:textId="7896F4E4" w:rsidR="00C34A7B" w:rsidRDefault="00590129" w:rsidP="00C34A7B">
      <w:r>
        <w:t>Doel van het objecttype Ruimtelijk gebruik is:</w:t>
      </w:r>
    </w:p>
    <w:p w14:paraId="0236BF03" w14:textId="6CCF42D8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r</w:t>
      </w:r>
      <w:r w:rsidRPr="00D67077">
        <w:t>uimtelijk gebruik</w:t>
      </w:r>
      <w:r>
        <w:t>;</w:t>
      </w:r>
    </w:p>
    <w:p w14:paraId="094A9509" w14:textId="627B84BC" w:rsidR="00C34A7B" w:rsidRDefault="00590129" w:rsidP="00C34A7B">
      <w:pPr>
        <w:pStyle w:val="Opsommingtekens1"/>
      </w:pPr>
      <w:r>
        <w:t>betekenisvol presenteren van de Locaties waar de regels of het beleid over het aspect r</w:t>
      </w:r>
      <w:r w:rsidRPr="00D67077">
        <w:t xml:space="preserve">uimtelijk gebruik </w:t>
      </w:r>
      <w:r>
        <w:t>gelden;</w:t>
      </w:r>
    </w:p>
    <w:p w14:paraId="41C40F01" w14:textId="2846750F" w:rsidR="00C34A7B" w:rsidRPr="000A6E3C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