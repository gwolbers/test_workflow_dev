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87" w:name="_Ref_69418101930904a2a78639c4e5d94559_111"/>
      <w:r w:rsidRPr="00F62F31">
        <w:t>Toelichting</w:t>
      </w:r>
      <w:r w:rsidRPr="00827453">
        <w:t xml:space="preserve"> op de toepassing</w:t>
      </w:r>
      <w:bookmarkEnd w:id="187"/>
    </w:p>
    <w:p w14:paraId="0F612F7C" w14:textId="71CBA096"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fldChar w:fldCharType="begin"/>
      </w:r>
      <w:r>
        <w:instrText xml:space="preserve"> REF _Ref_69418101930904a2a78639c4e5d94559_111 \n \h </w:instrText>
      </w:r>
      <w:r>
        <w:fldChar w:fldCharType="separate"/>
      </w:r>
      <w:r w:rsidR="00FD00CC">
        <w:t>Figuur 32</w:t>
      </w:r>
      <w:r>
        <w:fldChar w:fldCharType="end"/>
      </w:r>
      <w:r>
        <w:t xml:space="preserve"> geeft daar</w:t>
      </w:r>
      <w:r w:rsidR="00475C9B">
        <w:t>van</w:t>
      </w:r>
      <w:r>
        <w:t xml:space="preserve"> een voorbeeld voor het </w:t>
      </w:r>
      <w:r>
        <w:lastRenderedPageBreak/>
        <w:t xml:space="preserve">omgevingsplan en </w:t>
      </w:r>
      <w:r>
        <w:fldChar w:fldCharType="begin"/>
      </w:r>
      <w:r>
        <w:instrText xml:space="preserve"> REF _Ref_69418101930904a2a78639c4e5d94559_111 \n \h </w:instrText>
      </w:r>
      <w:r>
        <w:fldChar w:fldCharType="separate"/>
      </w:r>
      <w:r w:rsidR="00FD00CC">
        <w:t>Figuur 33</w:t>
      </w:r>
      <w: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2">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89" w:name="_Ref_69418101930904a2a78639c4e5d94559_111"/>
      <w:r w:rsidRPr="000B1E58">
        <w:t xml:space="preserve">Weergave </w:t>
      </w:r>
      <w:r>
        <w:t xml:space="preserve">locaties en waarden </w:t>
      </w:r>
      <w:r w:rsidRPr="000B1E58">
        <w:t>in tekst</w:t>
      </w:r>
      <w:bookmarkEnd w:id="189"/>
      <w:r>
        <w:t>, voorbeeld omgevingsplan</w:t>
      </w:r>
    </w:p>
    <w:p w14:paraId="56CF37EB" w14:textId="48FA922F" w:rsidR="00C34A7B" w:rsidRPr="00641FC5" w:rsidRDefault="00590129" w:rsidP="00C34A7B">
      <w:pPr>
        <w:pStyle w:val="Figuur"/>
      </w:pPr>
      <w:r>
        <w:rPr>
          <w:noProof/>
        </w:rPr>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3">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0" w:name="_Ref_69418101930904a2a78639c4e5d94559_111"/>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0"/>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8417AC2"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D00CC">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497AAABF"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fldChar w:fldCharType="begin"/>
      </w:r>
      <w:r>
        <w:instrText xml:space="preserve"> REF _Ref_2fafef2dd8601defbc8b5faefac12d7a_115 </w:instrText>
      </w:r>
      <w:r w:rsidR="002137A7">
        <w:instrText>\n \h</w:instrText>
      </w:r>
      <w:r>
        <w:instrText xml:space="preserve"> </w:instrText>
      </w:r>
      <w:r>
        <w:fldChar w:fldCharType="separate"/>
      </w:r>
      <w:r w:rsidR="00FD00CC">
        <w:t>6.4.8.5</w:t>
      </w:r>
      <w: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2" Type="http://schemas.openxmlformats.org/officeDocument/2006/relationships/image" Target="media/image_08945e40919582fcb119064cd3b76900.png"/><Relationship Id="rId63"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