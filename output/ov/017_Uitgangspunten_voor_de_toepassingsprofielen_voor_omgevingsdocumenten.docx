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61D8CC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36C39CC"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BFE083E" w14:textId="0DA545FE" w:rsidR="00C34A7B" w:rsidRDefault="00590129" w:rsidP="00C34A7B">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