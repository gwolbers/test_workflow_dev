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C34A7B" w:rsidRDefault="00590129" w:rsidP="00C34A7B">
      <w:pPr>
        <w:pStyle w:val="Kop5"/>
      </w:pPr>
      <w:r>
        <w:t>Toelichting op de toepassing</w:t>
      </w:r>
    </w:p>
    <w:p w14:paraId="24C68763" w14:textId="001F6E06" w:rsidR="00C34A7B" w:rsidRDefault="00590129" w:rsidP="00C34A7B">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0577CF03" w:rsidR="00C34A7B" w:rsidRDefault="00590129" w:rsidP="00C34A7B">
      <w:r>
        <w:t xml:space="preserve">Om de geometrische begrenzing van Natuur te kunnen vastleggen en de verschillende gebieden van dit type op een kaartbeeld weer te geven </w:t>
      </w:r>
      <w:r w:rsidR="00FB6982">
        <w:t>wordt</w:t>
      </w:r>
      <w:r>
        <w:t xml:space="preserve"> de annotatie Natuur </w:t>
      </w:r>
      <w:r w:rsidR="00FB6982" w:rsidRPr="00FB6982">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w:t>
      </w:r>
      <w:r>
        <w:lastRenderedPageBreak/>
        <w:t xml:space="preserve">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worden weergegeven op een kaart. Het is dan mogelijk om een integraal beeld van de </w:t>
      </w:r>
      <w:r w:rsidR="00216F17">
        <w:t>Locaties</w:t>
      </w:r>
      <w:r>
        <w:t xml:space="preserve"> van alle gebieden van het Gebiedsaanwijzingtype Natuur weer te geven, maar ook om de </w:t>
      </w:r>
      <w:r w:rsidR="00216F17">
        <w:t>Locaties</w:t>
      </w:r>
      <w:r>
        <w:t xml:space="preserve">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