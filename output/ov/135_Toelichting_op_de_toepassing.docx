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lastRenderedPageBreak/>
        <w:t>Norm</w:t>
      </w:r>
    </w:p>
    <w:p w14:paraId="776E5349" w14:textId="63ACE81E" w:rsidR="00C34A7B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86" w:rsidDel="002B3386">
        <w:t xml:space="preserve"> </w:t>
      </w:r>
    </w:p>
    <w:p w14:paraId="12D02183" w14:textId="549CDB3C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