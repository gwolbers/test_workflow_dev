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73DF2" w14:textId="77777777" w:rsidR="00C34A7B" w:rsidRDefault="00590129" w:rsidP="00C34A7B">
      <w:pPr>
        <w:pStyle w:val="Kop5"/>
      </w:pPr>
      <w:bookmarkStart w:id="143" w:name="_Ref_437c92fcaac9c2b5572d31a601dbda39_78"/>
      <w:r>
        <w:lastRenderedPageBreak/>
        <w:t>Norm</w:t>
      </w:r>
      <w:bookmarkEnd w:id="143"/>
    </w:p>
    <w:p w14:paraId="1BBA84A3" w14:textId="69F842FC" w:rsidR="00C34A7B" w:rsidRDefault="00590129" w:rsidP="00C34A7B">
      <w:pPr>
        <w:pStyle w:val="Figuur"/>
      </w:pPr>
      <w:r>
        <w:rPr>
          <w:noProof/>
        </w:rPr>
        <w:drawing>
          <wp:inline distT="0" distB="0" distL="0" distR="0" wp14:anchorId="6C16860E" wp14:editId="64E32FB2">
            <wp:extent cx="5400040" cy="2948305"/>
            <wp:effectExtent l="0" t="0" r="0" b="0"/>
            <wp:docPr id="785707423" name="Graphic 16491276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ic 1649127662"/>
                    <pic:cNvPicPr/>
                  </pic:nvPicPr>
                  <pic:blipFill>
                    <a:blip r:embed="rId40">
                      <a:extLst>
                        <a:ext uri="{96DAC541-7B7A-43D3-8B79-37D633B846F1}">
                          <asvg:svgBlip xmlns:asvg="http://schemas.microsoft.com/office/drawing/2016/SVG/main" r:embed="rId4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3565">
        <w:rPr>
          <w:noProof/>
        </w:rPr>
        <w:t xml:space="preserve"> </w:t>
      </w:r>
    </w:p>
    <w:p w14:paraId="246E52D7" w14:textId="43242719" w:rsidR="00C34A7B" w:rsidRPr="003B05EE" w:rsidRDefault="00590129" w:rsidP="00C34A7B">
      <w:pPr>
        <w:pStyle w:val="Figuurbijschrift"/>
      </w:pPr>
      <w:r>
        <w:t>Uitsnede uit IMOW-diagram voor objecttype Regeltekst</w:t>
      </w:r>
    </w:p>
    <w:p w14:paraId="2ED02EC7" w14:textId="2495A3D2" w:rsidR="00C34A7B" w:rsidRDefault="00590129" w:rsidP="00C34A7B">
      <w:r>
        <w:t>Regeltekst kent de volgende attributen:</w:t>
      </w:r>
    </w:p>
    <w:p w14:paraId="039F552C" w14:textId="5CFCC711" w:rsidR="00C34A7B" w:rsidRDefault="00590129" w:rsidP="00C34A7B">
      <w:pPr>
        <w:pStyle w:val="Opsommingtekens1"/>
      </w:pPr>
      <w:r>
        <w:rPr>
          <w:i/>
          <w:iCs/>
        </w:rPr>
        <w:t>i</w:t>
      </w:r>
      <w:r w:rsidRPr="001F62F5">
        <w:rPr>
          <w:i/>
          <w:iCs/>
        </w:rPr>
        <w:t>dentificatie</w:t>
      </w:r>
      <w:r w:rsidRPr="006C4925">
        <w:t xml:space="preserve">: de unieke identificatie waaronder elk object van dit type bekend is. </w:t>
      </w:r>
      <w:r>
        <w:t xml:space="preserve">Identificatie conform datatype NEN3610-ID. </w:t>
      </w:r>
      <w:r w:rsidRPr="006C4925">
        <w:t>Verplicht attribuut.</w:t>
      </w:r>
      <w:r>
        <w:t xml:space="preserve"> </w:t>
      </w:r>
      <w:r w:rsidRPr="00931B30">
        <w:t>Komt 1 keer voor.</w:t>
      </w:r>
    </w:p>
    <w:p w14:paraId="2C688330" w14:textId="6292F66A" w:rsidR="00C34A7B" w:rsidRDefault="00590129" w:rsidP="00C34A7B">
      <w:pPr>
        <w:pStyle w:val="Opsommingtekens1"/>
      </w:pPr>
      <w:r w:rsidRPr="00FE15A0">
        <w:rPr>
          <w:i/>
          <w:iCs/>
        </w:rPr>
        <w:t>gerelateerdeRegel</w:t>
      </w:r>
      <w:r>
        <w:rPr>
          <w:i/>
          <w:iCs/>
        </w:rPr>
        <w:t>tekst</w:t>
      </w:r>
      <w:r w:rsidRPr="00302660">
        <w:t xml:space="preserve">: </w:t>
      </w:r>
      <w:r w:rsidRPr="00E05223">
        <w:t xml:space="preserve">de verwijzing van een specifieke Regeltekst naar </w:t>
      </w:r>
      <w:r>
        <w:t xml:space="preserve">een andere Regeltekst </w:t>
      </w:r>
      <w:r w:rsidRPr="00302660">
        <w:t>d</w:t>
      </w:r>
      <w:r>
        <w:t>ie</w:t>
      </w:r>
      <w:r w:rsidRPr="00302660">
        <w:t xml:space="preserve"> aangeeft dat er een bijzondere relatie bestaat tussen </w:t>
      </w:r>
      <w:r>
        <w:t xml:space="preserve">die </w:t>
      </w:r>
      <w:r w:rsidRPr="00302660">
        <w:t>twee Regelteksten. Optioneel attribuut</w:t>
      </w:r>
      <w:r w:rsidRPr="006C4925">
        <w:t>.</w:t>
      </w:r>
      <w:r>
        <w:t xml:space="preserve"> Komt zo vaak voor als gewenst.</w:t>
      </w:r>
    </w:p>
    <w:p w14:paraId="7D5D54B7" w14:textId="1136A53E" w:rsidR="00C34A7B" w:rsidRDefault="00590129" w:rsidP="00C34A7B">
      <w:r w:rsidRPr="00702320">
        <w:t>Regeltekst kent geen waardelijsten</w:t>
      </w:r>
      <w:r>
        <w:t>.</w:t>
      </w:r>
    </w:p>
    <w:p w14:paraId="786DEBD9" w14:textId="77777777" w:rsidR="00C34A7B" w:rsidRDefault="00C34A7B" w:rsidP="00C34A7B"/>
    <w:p w14:paraId="52C97463" w14:textId="3597BDF7" w:rsidR="00C34A7B" w:rsidRDefault="00590129" w:rsidP="00C34A7B">
      <w:r w:rsidRPr="000E097B">
        <w:t>Regeltekst kent de volgende</w:t>
      </w:r>
      <w:r>
        <w:t xml:space="preserve"> constraints:</w:t>
      </w:r>
    </w:p>
    <w:p w14:paraId="5E463066" w14:textId="363697BA" w:rsidR="00C34A7B" w:rsidRDefault="00590129" w:rsidP="00C34A7B">
      <w:pPr>
        <w:pStyle w:val="Opsommingtekens1"/>
      </w:pPr>
      <w:r>
        <w:t>één type Juridische regel per Regeltekst;</w:t>
      </w:r>
    </w:p>
    <w:p w14:paraId="14BEA9B0" w14:textId="0DB4728A" w:rsidR="00C34A7B" w:rsidRPr="00A16E60" w:rsidRDefault="00590129" w:rsidP="00C34A7B">
      <w:pPr>
        <w:pStyle w:val="Opsommingtekens1"/>
      </w:pPr>
      <w:r w:rsidRPr="00002CE5">
        <w:t>indien gebruik gemaakt wordt van Leden, niet verwijzen naar Artikel</w:t>
      </w:r>
      <w:r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E809D" w14:textId="77777777" w:rsidR="003D55D9" w:rsidRDefault="003D55D9">
      <w:r>
        <w:separator/>
      </w:r>
    </w:p>
    <w:p w14:paraId="54290D75" w14:textId="77777777" w:rsidR="003D55D9" w:rsidRDefault="003D55D9"/>
    <w:p w14:paraId="45F6163F" w14:textId="77777777" w:rsidR="003D55D9" w:rsidRDefault="003D55D9"/>
  </w:endnote>
  <w:endnote w:type="continuationSeparator" w:id="0">
    <w:p w14:paraId="4A33DC67" w14:textId="77777777" w:rsidR="003D55D9" w:rsidRDefault="003D55D9">
      <w:r>
        <w:continuationSeparator/>
      </w:r>
    </w:p>
    <w:p w14:paraId="429B3688" w14:textId="77777777" w:rsidR="003D55D9" w:rsidRDefault="003D55D9"/>
    <w:p w14:paraId="5787D473" w14:textId="77777777" w:rsidR="003D55D9" w:rsidRDefault="003D55D9"/>
  </w:endnote>
  <w:endnote w:type="continuationNotice" w:id="1">
    <w:p w14:paraId="1A482957" w14:textId="77777777" w:rsidR="003D55D9" w:rsidRDefault="003D55D9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4A041" w14:textId="77777777" w:rsidR="003D55D9" w:rsidRPr="00B35331" w:rsidRDefault="003D55D9" w:rsidP="00577995">
      <w:pPr>
        <w:pStyle w:val="Voettekst"/>
      </w:pPr>
    </w:p>
  </w:footnote>
  <w:footnote w:type="continuationSeparator" w:id="0">
    <w:p w14:paraId="7076E299" w14:textId="77777777" w:rsidR="003D55D9" w:rsidRDefault="003D55D9">
      <w:r>
        <w:continuationSeparator/>
      </w:r>
    </w:p>
    <w:p w14:paraId="1BDFF1AF" w14:textId="77777777" w:rsidR="003D55D9" w:rsidRDefault="003D55D9"/>
    <w:p w14:paraId="794781D7" w14:textId="77777777" w:rsidR="003D55D9" w:rsidRDefault="003D55D9"/>
  </w:footnote>
  <w:footnote w:type="continuationNotice" w:id="1">
    <w:p w14:paraId="715CFEDB" w14:textId="77777777" w:rsidR="003D55D9" w:rsidRDefault="003D55D9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2F772B41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5D1029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4D8B3A2B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5D1029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A256B23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D1029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58556512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5D1029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40" Type="http://schemas.openxmlformats.org/officeDocument/2006/relationships/image" Target="media/image_b822e34b9bc645debd0e6df76843f231.png"/><Relationship Id="rId41" Type="http://schemas.openxmlformats.org/officeDocument/2006/relationships/image" Target="media/image_30f8785ab42f020b9d892d9ba65584d6.svg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296</TotalTime>
  <Pages>158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78</cp:revision>
  <cp:lastPrinted>2018-12-21T13:24:00Z</cp:lastPrinted>
  <dcterms:created xsi:type="dcterms:W3CDTF">2020-01-14T23:04:00Z</dcterms:created>
  <dcterms:modified xsi:type="dcterms:W3CDTF">2021-05-17T14:30:00Z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