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ECE0" w14:textId="2CF1A153" w:rsidR="002462B9" w:rsidRPr="00F62F31" w:rsidRDefault="00566B85" w:rsidP="002462B9">
      <w:pPr>
        <w:pStyle w:val="Kop4"/>
      </w:pPr>
      <w:bookmarkStart w:id="23" w:name="_Ref_6de55eb848e97a2be6b773edef1c907b_12"/>
      <w:r>
        <w:t>De inhoud van de</w:t>
      </w:r>
      <w:r w:rsidR="00DB6F69" w:rsidRPr="00F62F31">
        <w:t xml:space="preserve"> </w:t>
      </w:r>
      <w:r w:rsidR="00DB6F69" w:rsidRPr="00F62F31">
        <w:fldChar w:fldCharType="begin"/>
      </w:r>
      <w:r w:rsidR="00DB6F69" w:rsidRPr="00F62F31">
        <w:instrText xml:space="preserve"> </w:instrText>
      </w:r>
      <w:r w:rsidR="00DB6F69">
        <w:instrText>DOCVARIABLE ID01</w:instrText>
      </w:r>
      <w:r w:rsidR="00DB6F69" w:rsidRPr="00F62F31">
        <w:instrText xml:space="preserve"> </w:instrText>
      </w:r>
      <w:r w:rsidR="00DB6F69" w:rsidRPr="00F62F31">
        <w:fldChar w:fldCharType="separate"/>
      </w:r>
      <w:r w:rsidR="00FD00CC">
        <w:t>omgevingsverordening</w:t>
      </w:r>
      <w:r w:rsidR="00DB6F69" w:rsidRPr="00F62F31">
        <w:fldChar w:fldCharType="end"/>
      </w:r>
      <w:bookmarkEnd w:id="23"/>
    </w:p>
    <w:p w14:paraId="5208FAB5" w14:textId="63F8E2B9" w:rsidR="002462B9" w:rsidRPr="00F62F31" w:rsidRDefault="00DB6F69" w:rsidP="002462B9">
      <w:r w:rsidRPr="00F62F31">
        <w:t xml:space="preserve">De Omgevingswet geeft geen sluitend overzicht van onderwerpen waarover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regels gesteld moeten of kunnen worden. Wel is bepaald welke aspecten de fysieke leefomgeving in ieder geval omvat en welke gevolgen worden aangemerkt als gevolgen voor de fysieke leefomgeving.</w:t>
      </w:r>
    </w:p>
    <w:p w14:paraId="3D86C779" w14:textId="7580AD88" w:rsidR="002462B9" w:rsidRPr="00F62F31" w:rsidRDefault="00DB6F69" w:rsidP="002462B9">
      <w:r w:rsidRPr="00F62F31">
        <w:t xml:space="preserve">In de wet staan vervolgens -soms expliciet, vaker ook impliciet- specifiekere bepalingen over de inhoud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, zoals het aanwijzen van onderwerpen waarover regels alleen in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mogen worden opgenomen.</w:t>
      </w:r>
    </w:p>
    <w:p w14:paraId="769F3F00" w14:textId="77777777" w:rsidR="002462B9" w:rsidRPr="00F62F31" w:rsidRDefault="002462B9" w:rsidP="002462B9"/>
    <w:p w14:paraId="5640DF3B" w14:textId="77777777" w:rsidR="002462B9" w:rsidRPr="00F62F31" w:rsidRDefault="00DB6F69" w:rsidP="002462B9">
      <w:r w:rsidRPr="00F62F31">
        <w:t>In de Omgevingswet is bepaald dat bij AMvB gevallen kunnen worden aangewezen:</w:t>
      </w:r>
    </w:p>
    <w:p w14:paraId="11C0BA92" w14:textId="3FFAFDF4" w:rsidR="002462B9" w:rsidRPr="00F62F31" w:rsidRDefault="00DB6F69" w:rsidP="002462B9">
      <w:pPr>
        <w:pStyle w:val="Opsommingtekens1"/>
      </w:pPr>
      <w:r w:rsidRPr="00F62F31">
        <w:t xml:space="preserve">waarin regels over de fysieke leefomgeving alleen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opgenomen;</w:t>
      </w:r>
    </w:p>
    <w:p w14:paraId="29C2283D" w14:textId="1C8054AE" w:rsidR="002462B9" w:rsidRPr="00F62F31" w:rsidRDefault="00DB6F69" w:rsidP="002462B9">
      <w:pPr>
        <w:pStyle w:val="Opsommingtekens1"/>
      </w:pPr>
      <w:r w:rsidRPr="00F62F31">
        <w:t>waarin regels over de fysieke leefomgeving niet in</w:t>
      </w:r>
      <w:r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mogen worden opgenomen.</w:t>
      </w:r>
    </w:p>
    <w:p w14:paraId="4F931A64" w14:textId="77777777" w:rsidR="002462B9" w:rsidRDefault="002462B9" w:rsidP="002462B9"/>
    <w:p w14:paraId="188E84A7" w14:textId="6BD5BD81" w:rsidR="002462B9" w:rsidRPr="00F62F31" w:rsidRDefault="00DB6F69" w:rsidP="002462B9">
      <w:r w:rsidRPr="00F62F31">
        <w:t>Deze gevallen zijn aangewezen in artikel 2.</w:t>
      </w:r>
      <w:r>
        <w:t>1</w:t>
      </w:r>
      <w:r w:rsidRPr="00F62F31">
        <w:t xml:space="preserve"> van het Omgevingsbesluit</w:t>
      </w:r>
      <w:r w:rsidRPr="00F62F31">
        <w:rPr>
          <w:rStyle w:val="Voetnootmarkering"/>
        </w:rPr>
        <w:footnoteReference w:id="2"/>
      </w:r>
      <w:r w:rsidRPr="00F62F31">
        <w:t xml:space="preserve">. Naast de regels die, als ze worden gesteld,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moeten worden opgenomen en de regels over onderwerpen die daarin niet mogen worden opgenomen, ontstaat als vanzelf ook een categorie regels over onderwerpen die in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kunnen worden opgenomen maar waarvan dat niet verplicht wordt gesteld. Over die onderwerpen kunnen regels ook in een (andere) verordening worden gesteld.</w:t>
      </w:r>
    </w:p>
    <w:p w14:paraId="2E83C200" w14:textId="77777777" w:rsidR="002462B9" w:rsidRPr="00F62F31" w:rsidRDefault="002462B9" w:rsidP="002462B9"/>
    <w:p w14:paraId="27F4A8CB" w14:textId="1170E568" w:rsidR="002462B9" w:rsidRPr="00F62F31" w:rsidRDefault="00DB6F69" w:rsidP="002462B9">
      <w:r w:rsidRPr="00F62F31">
        <w:fldChar w:fldCharType="begin"/>
      </w:r>
      <w:r w:rsidRPr="00F62F31">
        <w:instrText xml:space="preserve"> REF _Ref_6de55eb848e97a2be6b773edef1c907b_12 \n \h </w:instrText>
      </w:r>
      <w:r w:rsidRPr="00F62F31">
        <w:fldChar w:fldCharType="separate"/>
      </w:r>
      <w:r w:rsidR="00FD00CC">
        <w:t>Tabel 4</w:t>
      </w:r>
      <w:r w:rsidRPr="00F62F31">
        <w:fldChar w:fldCharType="end"/>
      </w:r>
      <w:r w:rsidRPr="00F62F31">
        <w:t xml:space="preserve"> biedt een overzicht van de belangrijkste regels en onderwerpen die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op grond van de Omgevingswet moet, respectievelijk kan, bevatten.</w:t>
      </w:r>
    </w:p>
    <w:p w14:paraId="604835F3" w14:textId="5C017933" w:rsidR="002462B9" w:rsidRPr="00F62F31" w:rsidRDefault="00DB6F69" w:rsidP="002462B9">
      <w:r w:rsidRPr="00F62F31">
        <w:t xml:space="preserve">Voor de samenstelling van deze tabel is gebruik gemaakt van de Omgevingswet met de voorgenomen wijzigingen die </w:t>
      </w:r>
      <w:r w:rsidRPr="003A1556">
        <w:t xml:space="preserve">in de Omgevingswet worden aangebracht </w:t>
      </w:r>
      <w:r w:rsidRPr="00F62F31">
        <w:t xml:space="preserve">door het wetsontwerp Invoeringswet Omgevingswet </w:t>
      </w:r>
      <w:r>
        <w:t>dat in maart 2019 is ingediend bij de Eerste Kamer</w:t>
      </w:r>
      <w:r w:rsidRPr="00F62F31">
        <w:t>.</w:t>
      </w:r>
    </w:p>
    <w:p w14:paraId="40854EB0" w14:textId="3A04F3A3" w:rsidR="002462B9" w:rsidRDefault="00DB6F69" w:rsidP="002462B9">
      <w:pPr>
        <w:pStyle w:val="Tabeltitel"/>
      </w:pPr>
      <w:bookmarkStart w:id="24" w:name="_Ref_6de55eb848e97a2be6b773edef1c907b_12"/>
      <w:r>
        <w:t xml:space="preserve">Inhoudelijke kenmerken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bookmarkEnd w:id="24"/>
    </w:p>
    <w:tbl>
      <w:tblPr>
        <w:tblStyle w:val="Tabel1"/>
        <w:tblW w:w="5000" w:type="pct"/>
        <w:tblLayout w:type="fixed"/>
        <w:tblLook w:val="0620" w:firstRow="1" w:lastRow="0" w:firstColumn="0" w:lastColumn="0" w:noHBand="1" w:noVBand="1"/>
      </w:tblPr>
      <w:tblGrid>
        <w:gridCol w:w="2066"/>
        <w:gridCol w:w="849"/>
        <w:gridCol w:w="5579"/>
      </w:tblGrid>
      <w:tr w:rsidR="00341386" w:rsidRPr="00341386" w14:paraId="387C9A2A" w14:textId="77777777" w:rsidTr="00997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6" w:type="pct"/>
          </w:tcPr>
          <w:p w14:paraId="725E5A8A" w14:textId="77777777" w:rsidR="00341386" w:rsidRPr="00341386" w:rsidRDefault="00341386" w:rsidP="00341386">
            <w:r w:rsidRPr="00341386">
              <w:t>Onderwerp</w:t>
            </w:r>
          </w:p>
        </w:tc>
        <w:tc>
          <w:tcPr>
            <w:tcW w:w="500" w:type="pct"/>
          </w:tcPr>
          <w:p w14:paraId="28C44789" w14:textId="77777777" w:rsidR="00341386" w:rsidRPr="00341386" w:rsidRDefault="00341386" w:rsidP="00341386">
            <w:r w:rsidRPr="00341386">
              <w:t>Bron</w:t>
            </w:r>
          </w:p>
        </w:tc>
        <w:tc>
          <w:tcPr>
            <w:tcW w:w="3284" w:type="pct"/>
          </w:tcPr>
          <w:p w14:paraId="0CF91FB9" w14:textId="77777777" w:rsidR="00341386" w:rsidRPr="00341386" w:rsidRDefault="00341386" w:rsidP="00341386">
            <w:r w:rsidRPr="00341386">
              <w:t xml:space="preserve">Karakterisering/ </w:t>
            </w:r>
          </w:p>
          <w:p w14:paraId="4C42C496" w14:textId="77777777" w:rsidR="00341386" w:rsidRPr="00341386" w:rsidRDefault="00341386" w:rsidP="00341386">
            <w:r w:rsidRPr="00341386">
              <w:t>Toelichting</w:t>
            </w:r>
          </w:p>
        </w:tc>
      </w:tr>
      <w:tr w:rsidR="00341386" w:rsidRPr="00341386" w14:paraId="2F8208EA" w14:textId="77777777" w:rsidTr="00997885">
        <w:tc>
          <w:tcPr>
            <w:tcW w:w="1216" w:type="pct"/>
          </w:tcPr>
          <w:p w14:paraId="1F3317C6" w14:textId="77777777" w:rsidR="00341386" w:rsidRPr="00341386" w:rsidRDefault="00341386" w:rsidP="00341386">
            <w:r w:rsidRPr="00341386">
              <w:t>Cultureel erfgoed en Werelderfgoed</w:t>
            </w:r>
          </w:p>
        </w:tc>
        <w:tc>
          <w:tcPr>
            <w:tcW w:w="500" w:type="pct"/>
          </w:tcPr>
          <w:p w14:paraId="0623CA9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1FDD85" w14:textId="77777777" w:rsidR="00341386" w:rsidRPr="00341386" w:rsidRDefault="00341386" w:rsidP="00341386">
            <w:r w:rsidRPr="00341386">
              <w:t xml:space="preserve">Verplicht uitwerken van instructieregels voor de bescherming van cultureel erfgoed en werelderfgoed </w:t>
            </w:r>
          </w:p>
        </w:tc>
      </w:tr>
      <w:tr w:rsidR="00341386" w:rsidRPr="00341386" w14:paraId="5E4EDDC3" w14:textId="77777777" w:rsidTr="00997885">
        <w:tc>
          <w:tcPr>
            <w:tcW w:w="1216" w:type="pct"/>
          </w:tcPr>
          <w:p w14:paraId="2A9CCB6E" w14:textId="77777777" w:rsidR="00341386" w:rsidRPr="00341386" w:rsidRDefault="00341386" w:rsidP="00341386">
            <w:r w:rsidRPr="00341386">
              <w:t>Natuurnetwerk, inclusief Natura 2000</w:t>
            </w:r>
          </w:p>
        </w:tc>
        <w:tc>
          <w:tcPr>
            <w:tcW w:w="500" w:type="pct"/>
          </w:tcPr>
          <w:p w14:paraId="5C350D4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7A4C5B13" w14:textId="77777777" w:rsidR="00341386" w:rsidRPr="00341386" w:rsidRDefault="00341386" w:rsidP="00341386">
            <w:r w:rsidRPr="00341386">
              <w:t>Verplicht uitwerken van instructieregels voor de bescherming van het natuurnetwerk en de daarbinnen aangewezen Natura2000-gebieden</w:t>
            </w:r>
          </w:p>
        </w:tc>
      </w:tr>
      <w:tr w:rsidR="00341386" w:rsidRPr="00341386" w14:paraId="679AE105" w14:textId="77777777" w:rsidTr="00997885">
        <w:tc>
          <w:tcPr>
            <w:tcW w:w="1216" w:type="pct"/>
          </w:tcPr>
          <w:p w14:paraId="129E7768" w14:textId="77777777" w:rsidR="00341386" w:rsidRPr="00341386" w:rsidRDefault="00341386" w:rsidP="00341386">
            <w:r w:rsidRPr="00341386">
              <w:lastRenderedPageBreak/>
              <w:t>Lokaal spoor</w:t>
            </w:r>
          </w:p>
        </w:tc>
        <w:tc>
          <w:tcPr>
            <w:tcW w:w="500" w:type="pct"/>
          </w:tcPr>
          <w:p w14:paraId="64578408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0C710A0A" w14:textId="77777777" w:rsidR="00341386" w:rsidRPr="00341386" w:rsidRDefault="00341386" w:rsidP="00341386">
            <w:r w:rsidRPr="00341386">
              <w:t>Verplicht uitwerken van instructieregels voor de beperkingengebieden lokaal spoor</w:t>
            </w:r>
          </w:p>
        </w:tc>
      </w:tr>
      <w:tr w:rsidR="00341386" w:rsidRPr="00341386" w14:paraId="70E0523A" w14:textId="77777777" w:rsidTr="00997885">
        <w:tc>
          <w:tcPr>
            <w:tcW w:w="1216" w:type="pct"/>
          </w:tcPr>
          <w:p w14:paraId="3BB77048" w14:textId="77777777" w:rsidR="00341386" w:rsidRPr="00341386" w:rsidRDefault="00341386" w:rsidP="00341386">
            <w:r w:rsidRPr="00341386">
              <w:t>Luchthavens</w:t>
            </w:r>
          </w:p>
        </w:tc>
        <w:tc>
          <w:tcPr>
            <w:tcW w:w="500" w:type="pct"/>
          </w:tcPr>
          <w:p w14:paraId="075B507A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552B1563" w14:textId="77777777" w:rsidR="00341386" w:rsidRPr="00341386" w:rsidRDefault="00341386" w:rsidP="00341386">
            <w:r w:rsidRPr="00341386">
              <w:t>Verplicht uitwerken van instructieregels voor de beperkingengebieden van luchthavens</w:t>
            </w:r>
          </w:p>
        </w:tc>
      </w:tr>
      <w:tr w:rsidR="00341386" w:rsidRPr="00341386" w14:paraId="44EF8EC7" w14:textId="77777777" w:rsidTr="00997885">
        <w:tc>
          <w:tcPr>
            <w:tcW w:w="1216" w:type="pct"/>
          </w:tcPr>
          <w:p w14:paraId="68BF5E0C" w14:textId="77777777" w:rsidR="00341386" w:rsidRPr="00341386" w:rsidRDefault="00341386" w:rsidP="00341386">
            <w:r w:rsidRPr="00341386">
              <w:t>Stiltegebieden</w:t>
            </w:r>
          </w:p>
        </w:tc>
        <w:tc>
          <w:tcPr>
            <w:tcW w:w="500" w:type="pct"/>
          </w:tcPr>
          <w:p w14:paraId="1087F09E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4A269359" w14:textId="77777777" w:rsidR="00341386" w:rsidRPr="00341386" w:rsidRDefault="00341386" w:rsidP="00341386">
            <w:r w:rsidRPr="00341386">
              <w:t>Verplicht uitwerken van instructieregels voor stiltegebieden</w:t>
            </w:r>
          </w:p>
        </w:tc>
      </w:tr>
      <w:tr w:rsidR="00341386" w:rsidRPr="00341386" w14:paraId="02E3344C" w14:textId="77777777" w:rsidTr="00997885">
        <w:tc>
          <w:tcPr>
            <w:tcW w:w="1216" w:type="pct"/>
          </w:tcPr>
          <w:p w14:paraId="35455324" w14:textId="77777777" w:rsidR="00341386" w:rsidRPr="00341386" w:rsidRDefault="00341386" w:rsidP="00341386">
            <w:r w:rsidRPr="00341386">
              <w:t>Grondwater</w:t>
            </w:r>
          </w:p>
        </w:tc>
        <w:tc>
          <w:tcPr>
            <w:tcW w:w="500" w:type="pct"/>
          </w:tcPr>
          <w:p w14:paraId="3F9366AB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14D678C1" w14:textId="77777777" w:rsidR="00341386" w:rsidRPr="00341386" w:rsidRDefault="00341386" w:rsidP="00341386">
            <w:r w:rsidRPr="00341386">
              <w:t>Verplicht uitwerken van instructieregels voor grondwaterbeschermingsgebieden</w:t>
            </w:r>
          </w:p>
        </w:tc>
      </w:tr>
      <w:tr w:rsidR="00341386" w:rsidRPr="00341386" w14:paraId="2D5FE60A" w14:textId="77777777" w:rsidTr="00997885">
        <w:tc>
          <w:tcPr>
            <w:tcW w:w="1216" w:type="pct"/>
          </w:tcPr>
          <w:p w14:paraId="6159F337" w14:textId="77777777" w:rsidR="00341386" w:rsidRPr="00341386" w:rsidRDefault="00341386" w:rsidP="00341386">
            <w:r w:rsidRPr="00341386">
              <w:t>Regionale waterkeringen</w:t>
            </w:r>
          </w:p>
        </w:tc>
        <w:tc>
          <w:tcPr>
            <w:tcW w:w="500" w:type="pct"/>
          </w:tcPr>
          <w:p w14:paraId="52D47A3F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C6297A2" w14:textId="77777777" w:rsidR="00341386" w:rsidRPr="00341386" w:rsidRDefault="00341386" w:rsidP="00341386">
            <w:r w:rsidRPr="00341386">
              <w:t>Verplicht uitwerken van instructieregels met betrekking tot omgevingswaarden voor de veiligheid van regionale waterkeringen</w:t>
            </w:r>
          </w:p>
        </w:tc>
      </w:tr>
      <w:tr w:rsidR="00341386" w:rsidRPr="00341386" w14:paraId="3501DF90" w14:textId="77777777" w:rsidTr="00997885">
        <w:tc>
          <w:tcPr>
            <w:tcW w:w="1216" w:type="pct"/>
          </w:tcPr>
          <w:p w14:paraId="5308CC59" w14:textId="77777777" w:rsidR="00341386" w:rsidRPr="00341386" w:rsidRDefault="00341386" w:rsidP="00341386">
            <w:r w:rsidRPr="00341386">
              <w:t>Overstromingen</w:t>
            </w:r>
          </w:p>
        </w:tc>
        <w:tc>
          <w:tcPr>
            <w:tcW w:w="500" w:type="pct"/>
          </w:tcPr>
          <w:p w14:paraId="13944D73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3B6BE375" w14:textId="77777777" w:rsidR="00341386" w:rsidRPr="00341386" w:rsidRDefault="00341386" w:rsidP="00341386">
            <w:r w:rsidRPr="00341386">
              <w:t>Verplicht uitwerken van instructieregels met betrekking tot omgevingswaarden voor de gemiddelde kans op overstroming van bij verordening aangewezen gebieden</w:t>
            </w:r>
          </w:p>
        </w:tc>
      </w:tr>
      <w:tr w:rsidR="00341386" w:rsidRPr="00341386" w14:paraId="626EFB3E" w14:textId="77777777" w:rsidTr="00997885">
        <w:tc>
          <w:tcPr>
            <w:tcW w:w="1216" w:type="pct"/>
          </w:tcPr>
          <w:p w14:paraId="23EA6BE9" w14:textId="77777777" w:rsidR="00341386" w:rsidRPr="00341386" w:rsidRDefault="00341386" w:rsidP="00341386">
            <w:r w:rsidRPr="00341386">
              <w:t>Luchtkwaliteit</w:t>
            </w:r>
          </w:p>
        </w:tc>
        <w:tc>
          <w:tcPr>
            <w:tcW w:w="500" w:type="pct"/>
          </w:tcPr>
          <w:p w14:paraId="733A7FE4" w14:textId="77777777" w:rsidR="00341386" w:rsidRPr="00341386" w:rsidRDefault="00341386" w:rsidP="00341386">
            <w:r w:rsidRPr="00341386">
              <w:t>BKL</w:t>
            </w:r>
          </w:p>
        </w:tc>
        <w:tc>
          <w:tcPr>
            <w:tcW w:w="3284" w:type="pct"/>
          </w:tcPr>
          <w:p w14:paraId="26493B27" w14:textId="77777777" w:rsidR="00341386" w:rsidRPr="00341386" w:rsidRDefault="00341386" w:rsidP="00341386">
            <w:r w:rsidRPr="00341386">
              <w:t>De mogelijkheid om strengere regels of aanvullende omgevingswaarden met betrekking tot luchtkwaliteit op te nemen</w:t>
            </w:r>
          </w:p>
        </w:tc>
      </w:tr>
      <w:tr w:rsidR="00341386" w:rsidRPr="00341386" w14:paraId="77EE0D5B" w14:textId="77777777" w:rsidTr="00997885">
        <w:tc>
          <w:tcPr>
            <w:tcW w:w="1216" w:type="pct"/>
          </w:tcPr>
          <w:p w14:paraId="56A95C94" w14:textId="77777777" w:rsidR="00341386" w:rsidRPr="00341386" w:rsidRDefault="00341386" w:rsidP="00341386">
            <w:r w:rsidRPr="00341386">
              <w:t>Ammoniak</w:t>
            </w:r>
          </w:p>
        </w:tc>
        <w:tc>
          <w:tcPr>
            <w:tcW w:w="500" w:type="pct"/>
          </w:tcPr>
          <w:p w14:paraId="3A51788D" w14:textId="75C6704E" w:rsidR="00341386" w:rsidRPr="00341386" w:rsidRDefault="00DC238E" w:rsidP="00341386">
            <w:r>
              <w:t>BKL</w:t>
            </w:r>
          </w:p>
        </w:tc>
        <w:tc>
          <w:tcPr>
            <w:tcW w:w="3284" w:type="pct"/>
          </w:tcPr>
          <w:p w14:paraId="628A8A71" w14:textId="77777777" w:rsidR="00341386" w:rsidRPr="00341386" w:rsidRDefault="00341386" w:rsidP="00341386">
            <w:r w:rsidRPr="00341386">
              <w:t>Het opnemen van regels voor ammoniak verzuringsgevoelige gebieden</w:t>
            </w:r>
          </w:p>
        </w:tc>
      </w:tr>
      <w:tr w:rsidR="00341386" w:rsidRPr="00341386" w14:paraId="1274F8AA" w14:textId="77777777" w:rsidTr="00997885">
        <w:tc>
          <w:tcPr>
            <w:tcW w:w="1216" w:type="pct"/>
          </w:tcPr>
          <w:p w14:paraId="02834304" w14:textId="77777777" w:rsidR="00341386" w:rsidRPr="00341386" w:rsidRDefault="00341386" w:rsidP="00341386">
            <w:r w:rsidRPr="00341386">
              <w:t xml:space="preserve">Instructieregels </w:t>
            </w:r>
          </w:p>
        </w:tc>
        <w:tc>
          <w:tcPr>
            <w:tcW w:w="500" w:type="pct"/>
          </w:tcPr>
          <w:p w14:paraId="00AE93C0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4466CF12" w14:textId="77777777" w:rsidR="00341386" w:rsidRPr="00341386" w:rsidRDefault="00341386" w:rsidP="00341386">
            <w:pPr>
              <w:rPr>
                <w:szCs w:val="18"/>
              </w:rPr>
            </w:pPr>
            <w:r w:rsidRPr="00341386">
              <w:rPr>
                <w:szCs w:val="18"/>
              </w:rPr>
              <w:t>Instructieregels over bevoegdheden van Gedeputeerde Staten, zoals:</w:t>
            </w:r>
          </w:p>
          <w:p w14:paraId="3722B75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beoordelingsregels voor omgevingsvergunningen</w:t>
            </w:r>
          </w:p>
          <w:p w14:paraId="49E0F247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>regels voor de toepassing van een ontheffing</w:t>
            </w:r>
          </w:p>
          <w:p w14:paraId="55BB6DE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  <w:contextualSpacing/>
              <w:jc w:val="both"/>
              <w:rPr>
                <w:szCs w:val="18"/>
              </w:rPr>
            </w:pPr>
            <w:r w:rsidRPr="00341386">
              <w:rPr>
                <w:szCs w:val="18"/>
              </w:rPr>
              <w:t xml:space="preserve">regels voor het vaststellen van een programma of projectbesluit </w:t>
            </w:r>
          </w:p>
        </w:tc>
      </w:tr>
      <w:tr w:rsidR="00341386" w:rsidRPr="00341386" w14:paraId="340F6256" w14:textId="77777777" w:rsidTr="00997885">
        <w:tc>
          <w:tcPr>
            <w:tcW w:w="1216" w:type="pct"/>
          </w:tcPr>
          <w:p w14:paraId="2C7443E3" w14:textId="77777777" w:rsidR="00341386" w:rsidRPr="00341386" w:rsidRDefault="00341386" w:rsidP="00341386">
            <w:r w:rsidRPr="00341386">
              <w:t>Instructieregels</w:t>
            </w:r>
          </w:p>
        </w:tc>
        <w:tc>
          <w:tcPr>
            <w:tcW w:w="500" w:type="pct"/>
          </w:tcPr>
          <w:p w14:paraId="035D22CD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270CC2F4" w14:textId="77777777" w:rsidR="00341386" w:rsidRPr="00341386" w:rsidRDefault="00341386" w:rsidP="00341386">
            <w:r w:rsidRPr="00341386">
              <w:t>Opstellen van instructieregels voor waterschapsverordening en omgevingsplan, over:</w:t>
            </w:r>
          </w:p>
          <w:p w14:paraId="2F9FD220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een evenwichtige toedeling van functies</w:t>
            </w:r>
          </w:p>
          <w:p w14:paraId="214CD40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beoordelingsregels voor de vergunningverlening voor milieubelastende activiteiten</w:t>
            </w:r>
          </w:p>
          <w:p w14:paraId="1B6F693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verplicht (niet) opnemen van omgevingswaarden</w:t>
            </w:r>
          </w:p>
          <w:p w14:paraId="1C250854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opnemen van maatwerkregels</w:t>
            </w:r>
          </w:p>
          <w:p w14:paraId="53BD36B6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monitoring</w:t>
            </w:r>
          </w:p>
          <w:p w14:paraId="1CE8C6CD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het beheer van watersystemen</w:t>
            </w:r>
          </w:p>
          <w:p w14:paraId="291F626B" w14:textId="77777777" w:rsidR="00341386" w:rsidRPr="00341386" w:rsidRDefault="00341386" w:rsidP="00341386">
            <w:pPr>
              <w:numPr>
                <w:ilvl w:val="0"/>
                <w:numId w:val="42"/>
              </w:numPr>
              <w:ind w:left="568"/>
            </w:pPr>
            <w:r w:rsidRPr="00341386">
              <w:t>de vergunningplicht in de waterschapsverordening</w:t>
            </w:r>
          </w:p>
        </w:tc>
      </w:tr>
      <w:tr w:rsidR="00341386" w:rsidRPr="00341386" w14:paraId="5A2DF2F4" w14:textId="77777777" w:rsidTr="00997885">
        <w:tc>
          <w:tcPr>
            <w:tcW w:w="1216" w:type="pct"/>
          </w:tcPr>
          <w:p w14:paraId="4D3C5150" w14:textId="77777777" w:rsidR="00341386" w:rsidRPr="00341386" w:rsidRDefault="00341386" w:rsidP="00341386">
            <w:r w:rsidRPr="00341386">
              <w:lastRenderedPageBreak/>
              <w:t>Provinciaal belang</w:t>
            </w:r>
          </w:p>
        </w:tc>
        <w:tc>
          <w:tcPr>
            <w:tcW w:w="500" w:type="pct"/>
          </w:tcPr>
          <w:p w14:paraId="1E083C43" w14:textId="77777777" w:rsidR="00341386" w:rsidRPr="00341386" w:rsidRDefault="00341386" w:rsidP="00341386">
            <w:r w:rsidRPr="00341386">
              <w:t>Ow</w:t>
            </w:r>
          </w:p>
        </w:tc>
        <w:tc>
          <w:tcPr>
            <w:tcW w:w="3284" w:type="pct"/>
          </w:tcPr>
          <w:p w14:paraId="3CFC93C8" w14:textId="77777777" w:rsidR="00341386" w:rsidRPr="00341386" w:rsidRDefault="00341386" w:rsidP="00341386">
            <w:r w:rsidRPr="00341386">
              <w:t>Opstellen van regels voor onderwerpen met een provinciaal belang (gemeenteoverstijgend, subsidiariteitsbeginsel), zoals:</w:t>
            </w:r>
          </w:p>
          <w:p w14:paraId="40BE376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beheer van de provinciale weg</w:t>
            </w:r>
          </w:p>
          <w:p w14:paraId="5C60126E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(verbod) op het ontgassen van binnenvaartschepen</w:t>
            </w:r>
          </w:p>
          <w:p w14:paraId="6CAFDFA6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verplicht zuiveren van gronden van distels</w:t>
            </w:r>
          </w:p>
          <w:p w14:paraId="3223CD68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rondom gaswinning, windenergie, etc.</w:t>
            </w:r>
          </w:p>
          <w:p w14:paraId="228BCA0D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voor zorgvuldig ruimtegebruik en ruimtelijke kwaliteit</w:t>
            </w:r>
          </w:p>
          <w:p w14:paraId="67D32232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agrarische ontwikkelingen</w:t>
            </w:r>
          </w:p>
          <w:p w14:paraId="29D3D153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over stedelijke ontwikkelingen</w:t>
            </w:r>
          </w:p>
          <w:p w14:paraId="3E122BFA" w14:textId="77777777" w:rsidR="00341386" w:rsidRPr="00341386" w:rsidRDefault="00341386" w:rsidP="00341386">
            <w:pPr>
              <w:numPr>
                <w:ilvl w:val="0"/>
                <w:numId w:val="42"/>
              </w:numPr>
            </w:pPr>
            <w:r w:rsidRPr="00341386">
              <w:t>regels met betrekking tot leegstand</w:t>
            </w:r>
          </w:p>
        </w:tc>
      </w:tr>
    </w:tbl>
    <w:p w14:paraId="28B70A33" w14:textId="77777777" w:rsidR="00341386" w:rsidRPr="00341386" w:rsidRDefault="00341386" w:rsidP="00341386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