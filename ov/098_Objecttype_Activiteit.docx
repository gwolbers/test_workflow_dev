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56B961" w14:textId="77777777" w:rsidR="0046582F" w:rsidRDefault="0046582F" w:rsidP="0046582F">
      <w:pPr>
        <w:pStyle w:val="Kop4"/>
      </w:pPr>
      <w:r>
        <w:t>Model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92545A" w14:textId="77777777" w:rsidR="006E6DC4" w:rsidRDefault="006E6DC4">
      <w:r>
        <w:separator/>
      </w:r>
    </w:p>
    <w:p w14:paraId="25BADAFC" w14:textId="77777777" w:rsidR="006E6DC4" w:rsidRDefault="006E6DC4"/>
    <w:p w14:paraId="0C6FCAAB" w14:textId="77777777" w:rsidR="006E6DC4" w:rsidRDefault="006E6DC4"/>
  </w:endnote>
  <w:endnote w:type="continuationSeparator" w:id="0">
    <w:p w14:paraId="2C43697E" w14:textId="77777777" w:rsidR="006E6DC4" w:rsidRDefault="006E6DC4">
      <w:r>
        <w:continuationSeparator/>
      </w:r>
    </w:p>
    <w:p w14:paraId="3132E3C3" w14:textId="77777777" w:rsidR="006E6DC4" w:rsidRDefault="006E6DC4"/>
    <w:p w14:paraId="08587347" w14:textId="77777777" w:rsidR="006E6DC4" w:rsidRDefault="006E6DC4"/>
  </w:endnote>
  <w:endnote w:type="continuationNotice" w:id="1">
    <w:p w14:paraId="13926F30" w14:textId="77777777" w:rsidR="006E6DC4" w:rsidRDefault="006E6DC4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30F8DB9B" w14:textId="61C94F16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Calibri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B71089" w14:textId="77777777" w:rsidR="006E6DC4" w:rsidRPr="00B35331" w:rsidRDefault="006E6DC4" w:rsidP="00577995">
      <w:pPr>
        <w:pStyle w:val="Voettekst"/>
      </w:pPr>
    </w:p>
  </w:footnote>
  <w:footnote w:type="continuationSeparator" w:id="0">
    <w:p w14:paraId="5377F0DC" w14:textId="77777777" w:rsidR="006E6DC4" w:rsidRDefault="006E6DC4">
      <w:r>
        <w:continuationSeparator/>
      </w:r>
    </w:p>
    <w:p w14:paraId="3B60001D" w14:textId="77777777" w:rsidR="006E6DC4" w:rsidRDefault="006E6DC4"/>
    <w:p w14:paraId="6CF12A5B" w14:textId="77777777" w:rsidR="006E6DC4" w:rsidRDefault="006E6DC4"/>
  </w:footnote>
  <w:footnote w:type="continuationNotice" w:id="1">
    <w:p w14:paraId="4F97B806" w14:textId="77777777" w:rsidR="006E6DC4" w:rsidRDefault="006E6DC4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7450E543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0" name="Afbeelding 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15451D61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CB7FC2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058912E4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2C62935F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AC3AFF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A02D0DE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B2E4A0C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69DFD944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AC3AFF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1BCF7C57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A016A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A016A">
      <w:rPr>
        <w:noProof/>
      </w:rPr>
      <w:t>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A016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AC3AFF">
      <w:rPr>
        <w:noProof/>
      </w:rPr>
      <w:t>17 mei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4C324A92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CB7FC2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F175AB">
      <w:rPr>
        <w:noProof/>
      </w:rPr>
      <w:t>1.0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CB7FC2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AC3AFF">
      <w:rPr>
        <w:noProof/>
      </w:rPr>
      <w:t>17 mei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1BCA632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ED6F298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1.0"/>
    <w:docVar w:name="ID05" w:val="STandaard Officiële Publicaties met ToepassingsProfielen voor OmgevingsDocumenten (STOP/TPOD)"/>
    <w:docVar w:name="ID06" w:val="PR33"/>
    <w:docVar w:name="ID07" w:val="Monique van Scherpenzeel"/>
    <w:docVar w:name="ID08" w:val="DSO project 33"/>
  </w:docVars>
  <w:rsids>
    <w:rsidRoot w:val="005B553F"/>
    <w:rsid w:val="00000219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71C2"/>
    <w:rsid w:val="000071E0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82C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E2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5008"/>
    <w:rsid w:val="000251F9"/>
    <w:rsid w:val="00025310"/>
    <w:rsid w:val="0002577A"/>
    <w:rsid w:val="000257AF"/>
    <w:rsid w:val="00026469"/>
    <w:rsid w:val="000264A1"/>
    <w:rsid w:val="000269F8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AF"/>
    <w:rsid w:val="000370E7"/>
    <w:rsid w:val="000371C1"/>
    <w:rsid w:val="0003739D"/>
    <w:rsid w:val="000377E5"/>
    <w:rsid w:val="00037A21"/>
    <w:rsid w:val="00037A81"/>
    <w:rsid w:val="00037C41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61B"/>
    <w:rsid w:val="00050EE9"/>
    <w:rsid w:val="00050F00"/>
    <w:rsid w:val="000511D6"/>
    <w:rsid w:val="000512BC"/>
    <w:rsid w:val="00051504"/>
    <w:rsid w:val="00051D87"/>
    <w:rsid w:val="00051E09"/>
    <w:rsid w:val="00052377"/>
    <w:rsid w:val="00052F2E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E16"/>
    <w:rsid w:val="00055EDA"/>
    <w:rsid w:val="0005639C"/>
    <w:rsid w:val="00056D6C"/>
    <w:rsid w:val="00057728"/>
    <w:rsid w:val="00057768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13D4"/>
    <w:rsid w:val="000719BC"/>
    <w:rsid w:val="00071B75"/>
    <w:rsid w:val="00071EE6"/>
    <w:rsid w:val="00071FEF"/>
    <w:rsid w:val="00072758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77C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933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48A"/>
    <w:rsid w:val="000F6FA5"/>
    <w:rsid w:val="000F7041"/>
    <w:rsid w:val="000F7123"/>
    <w:rsid w:val="000F75DD"/>
    <w:rsid w:val="000F77D5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AF"/>
    <w:rsid w:val="00107C89"/>
    <w:rsid w:val="00107CC8"/>
    <w:rsid w:val="00107CDA"/>
    <w:rsid w:val="00110071"/>
    <w:rsid w:val="00110959"/>
    <w:rsid w:val="0011097D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8CA"/>
    <w:rsid w:val="00155D5B"/>
    <w:rsid w:val="00155E89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89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1A60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D88"/>
    <w:rsid w:val="001D6EDD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6160"/>
    <w:rsid w:val="001E6427"/>
    <w:rsid w:val="001E667D"/>
    <w:rsid w:val="001E6D67"/>
    <w:rsid w:val="001E72D3"/>
    <w:rsid w:val="001E7611"/>
    <w:rsid w:val="001E7E0F"/>
    <w:rsid w:val="001F092A"/>
    <w:rsid w:val="001F0EC1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7C8"/>
    <w:rsid w:val="0020686D"/>
    <w:rsid w:val="00206A9E"/>
    <w:rsid w:val="00206CF3"/>
    <w:rsid w:val="00206EA5"/>
    <w:rsid w:val="00206EEC"/>
    <w:rsid w:val="002070D7"/>
    <w:rsid w:val="002072F0"/>
    <w:rsid w:val="00207C17"/>
    <w:rsid w:val="00207EBF"/>
    <w:rsid w:val="00207EDD"/>
    <w:rsid w:val="00210083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486"/>
    <w:rsid w:val="00213777"/>
    <w:rsid w:val="002137A7"/>
    <w:rsid w:val="0021384A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413E"/>
    <w:rsid w:val="0022429D"/>
    <w:rsid w:val="002242E5"/>
    <w:rsid w:val="002246A4"/>
    <w:rsid w:val="00224D10"/>
    <w:rsid w:val="00225259"/>
    <w:rsid w:val="0022551E"/>
    <w:rsid w:val="002256AC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B53"/>
    <w:rsid w:val="00241F3E"/>
    <w:rsid w:val="002422EF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C3D"/>
    <w:rsid w:val="00265036"/>
    <w:rsid w:val="002658A3"/>
    <w:rsid w:val="00265D8E"/>
    <w:rsid w:val="0026668F"/>
    <w:rsid w:val="0026684B"/>
    <w:rsid w:val="00266F1A"/>
    <w:rsid w:val="00267152"/>
    <w:rsid w:val="00267AEE"/>
    <w:rsid w:val="00270006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DA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4D"/>
    <w:rsid w:val="00302FC0"/>
    <w:rsid w:val="00303637"/>
    <w:rsid w:val="0030370A"/>
    <w:rsid w:val="00303B1E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3C0"/>
    <w:rsid w:val="00306862"/>
    <w:rsid w:val="00306911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C1"/>
    <w:rsid w:val="003378D4"/>
    <w:rsid w:val="00337944"/>
    <w:rsid w:val="00337A7C"/>
    <w:rsid w:val="00337B2A"/>
    <w:rsid w:val="00340420"/>
    <w:rsid w:val="003408D5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7266"/>
    <w:rsid w:val="0035762D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162F"/>
    <w:rsid w:val="003D1762"/>
    <w:rsid w:val="003D1F04"/>
    <w:rsid w:val="003D2023"/>
    <w:rsid w:val="003D216B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5D9"/>
    <w:rsid w:val="003D58B2"/>
    <w:rsid w:val="003D5A10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82D"/>
    <w:rsid w:val="003F19A9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22BF"/>
    <w:rsid w:val="00462417"/>
    <w:rsid w:val="00463032"/>
    <w:rsid w:val="00463504"/>
    <w:rsid w:val="00463E8E"/>
    <w:rsid w:val="0046417C"/>
    <w:rsid w:val="0046429D"/>
    <w:rsid w:val="00464552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C9B"/>
    <w:rsid w:val="00476150"/>
    <w:rsid w:val="00476229"/>
    <w:rsid w:val="00476927"/>
    <w:rsid w:val="00476961"/>
    <w:rsid w:val="00476FA3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53E"/>
    <w:rsid w:val="004A418A"/>
    <w:rsid w:val="004A42C4"/>
    <w:rsid w:val="004A49A9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C4B"/>
    <w:rsid w:val="004B5D98"/>
    <w:rsid w:val="004B5F49"/>
    <w:rsid w:val="004B62DF"/>
    <w:rsid w:val="004B676A"/>
    <w:rsid w:val="004B6866"/>
    <w:rsid w:val="004B686B"/>
    <w:rsid w:val="004B68D5"/>
    <w:rsid w:val="004B69CD"/>
    <w:rsid w:val="004B740E"/>
    <w:rsid w:val="004B75E1"/>
    <w:rsid w:val="004C02C6"/>
    <w:rsid w:val="004C06C7"/>
    <w:rsid w:val="004C074B"/>
    <w:rsid w:val="004C0788"/>
    <w:rsid w:val="004C07D2"/>
    <w:rsid w:val="004C08CB"/>
    <w:rsid w:val="004C0B2F"/>
    <w:rsid w:val="004C0CA3"/>
    <w:rsid w:val="004C0E26"/>
    <w:rsid w:val="004C0ECF"/>
    <w:rsid w:val="004C0ED6"/>
    <w:rsid w:val="004C12E3"/>
    <w:rsid w:val="004C14B9"/>
    <w:rsid w:val="004C18F4"/>
    <w:rsid w:val="004C1D03"/>
    <w:rsid w:val="004C1E02"/>
    <w:rsid w:val="004C1F1B"/>
    <w:rsid w:val="004C20D0"/>
    <w:rsid w:val="004C2159"/>
    <w:rsid w:val="004C21BA"/>
    <w:rsid w:val="004C2863"/>
    <w:rsid w:val="004C2A29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7C2"/>
    <w:rsid w:val="004D4E72"/>
    <w:rsid w:val="004D4EF3"/>
    <w:rsid w:val="004D52D1"/>
    <w:rsid w:val="004D547A"/>
    <w:rsid w:val="004D5699"/>
    <w:rsid w:val="004D5BFB"/>
    <w:rsid w:val="004D5D8E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E2A"/>
    <w:rsid w:val="00503F92"/>
    <w:rsid w:val="0050402C"/>
    <w:rsid w:val="0050403F"/>
    <w:rsid w:val="0050407A"/>
    <w:rsid w:val="005040ED"/>
    <w:rsid w:val="00504126"/>
    <w:rsid w:val="005048CC"/>
    <w:rsid w:val="00504AF3"/>
    <w:rsid w:val="00504BA7"/>
    <w:rsid w:val="00504DB6"/>
    <w:rsid w:val="00504E16"/>
    <w:rsid w:val="005051AF"/>
    <w:rsid w:val="005055AB"/>
    <w:rsid w:val="005069DF"/>
    <w:rsid w:val="005069E8"/>
    <w:rsid w:val="00507087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F7A"/>
    <w:rsid w:val="00514308"/>
    <w:rsid w:val="005145C6"/>
    <w:rsid w:val="00514AFE"/>
    <w:rsid w:val="00514BBD"/>
    <w:rsid w:val="0051503F"/>
    <w:rsid w:val="005153BB"/>
    <w:rsid w:val="00516436"/>
    <w:rsid w:val="005164E0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3309"/>
    <w:rsid w:val="00543385"/>
    <w:rsid w:val="00543483"/>
    <w:rsid w:val="00543727"/>
    <w:rsid w:val="005438AA"/>
    <w:rsid w:val="00543903"/>
    <w:rsid w:val="00543A61"/>
    <w:rsid w:val="00543D4D"/>
    <w:rsid w:val="005440EF"/>
    <w:rsid w:val="00544220"/>
    <w:rsid w:val="00544273"/>
    <w:rsid w:val="00544354"/>
    <w:rsid w:val="005444D9"/>
    <w:rsid w:val="0054513E"/>
    <w:rsid w:val="005455C0"/>
    <w:rsid w:val="00545BA1"/>
    <w:rsid w:val="00545D12"/>
    <w:rsid w:val="00545F05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2B23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3061"/>
    <w:rsid w:val="005A364A"/>
    <w:rsid w:val="005A3866"/>
    <w:rsid w:val="005A4020"/>
    <w:rsid w:val="005A4053"/>
    <w:rsid w:val="005A42A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029"/>
    <w:rsid w:val="005D120C"/>
    <w:rsid w:val="005D1607"/>
    <w:rsid w:val="005D1F6D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50F4"/>
    <w:rsid w:val="005E5204"/>
    <w:rsid w:val="005E561D"/>
    <w:rsid w:val="005E5FA3"/>
    <w:rsid w:val="005E6143"/>
    <w:rsid w:val="005E621D"/>
    <w:rsid w:val="005E63EC"/>
    <w:rsid w:val="005E6625"/>
    <w:rsid w:val="005E6F19"/>
    <w:rsid w:val="005E72CD"/>
    <w:rsid w:val="005E7687"/>
    <w:rsid w:val="005E7AD2"/>
    <w:rsid w:val="005E7B29"/>
    <w:rsid w:val="005E7ED9"/>
    <w:rsid w:val="005E7FE5"/>
    <w:rsid w:val="005F0992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1132"/>
    <w:rsid w:val="00601207"/>
    <w:rsid w:val="00601945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363F"/>
    <w:rsid w:val="006236F1"/>
    <w:rsid w:val="00623FD6"/>
    <w:rsid w:val="006241A0"/>
    <w:rsid w:val="00624828"/>
    <w:rsid w:val="00624CB6"/>
    <w:rsid w:val="006256D1"/>
    <w:rsid w:val="00625990"/>
    <w:rsid w:val="006259DC"/>
    <w:rsid w:val="00625B26"/>
    <w:rsid w:val="00625D43"/>
    <w:rsid w:val="006265B6"/>
    <w:rsid w:val="0062667E"/>
    <w:rsid w:val="006267E2"/>
    <w:rsid w:val="006269FC"/>
    <w:rsid w:val="0062737A"/>
    <w:rsid w:val="006276FE"/>
    <w:rsid w:val="00627755"/>
    <w:rsid w:val="006278C2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5D5"/>
    <w:rsid w:val="00641E78"/>
    <w:rsid w:val="00641FB3"/>
    <w:rsid w:val="00642143"/>
    <w:rsid w:val="0064218D"/>
    <w:rsid w:val="0064227B"/>
    <w:rsid w:val="0064257F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BBE"/>
    <w:rsid w:val="00661E42"/>
    <w:rsid w:val="0066301A"/>
    <w:rsid w:val="00663431"/>
    <w:rsid w:val="00663595"/>
    <w:rsid w:val="0066387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356"/>
    <w:rsid w:val="00667445"/>
    <w:rsid w:val="006674EF"/>
    <w:rsid w:val="006677D0"/>
    <w:rsid w:val="00667A53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6FE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E5C"/>
    <w:rsid w:val="006A4688"/>
    <w:rsid w:val="006A47F8"/>
    <w:rsid w:val="006A4C94"/>
    <w:rsid w:val="006A4F56"/>
    <w:rsid w:val="006A4FEE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DC8"/>
    <w:rsid w:val="006C1E36"/>
    <w:rsid w:val="006C1EFF"/>
    <w:rsid w:val="006C202E"/>
    <w:rsid w:val="006C217A"/>
    <w:rsid w:val="006C24A8"/>
    <w:rsid w:val="006C2982"/>
    <w:rsid w:val="006C2B62"/>
    <w:rsid w:val="006C31D3"/>
    <w:rsid w:val="006C3497"/>
    <w:rsid w:val="006C372D"/>
    <w:rsid w:val="006C433F"/>
    <w:rsid w:val="006C4DF3"/>
    <w:rsid w:val="006C4EDA"/>
    <w:rsid w:val="006C4F0C"/>
    <w:rsid w:val="006C501A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D0"/>
    <w:rsid w:val="006D05C8"/>
    <w:rsid w:val="006D0623"/>
    <w:rsid w:val="006D0D6C"/>
    <w:rsid w:val="006D15D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C7C"/>
    <w:rsid w:val="006D6F9A"/>
    <w:rsid w:val="006D73C3"/>
    <w:rsid w:val="006D75DB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B56"/>
    <w:rsid w:val="006E5C03"/>
    <w:rsid w:val="006E635A"/>
    <w:rsid w:val="006E6733"/>
    <w:rsid w:val="006E6929"/>
    <w:rsid w:val="006E6AEC"/>
    <w:rsid w:val="006E6B48"/>
    <w:rsid w:val="006E6C80"/>
    <w:rsid w:val="006E6DC4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319"/>
    <w:rsid w:val="00715423"/>
    <w:rsid w:val="00715D73"/>
    <w:rsid w:val="00716382"/>
    <w:rsid w:val="007164A1"/>
    <w:rsid w:val="007165B3"/>
    <w:rsid w:val="00716A24"/>
    <w:rsid w:val="00717448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A07"/>
    <w:rsid w:val="00764582"/>
    <w:rsid w:val="0076469F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371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FE4"/>
    <w:rsid w:val="007B4030"/>
    <w:rsid w:val="007B43BA"/>
    <w:rsid w:val="007B48F5"/>
    <w:rsid w:val="007B49C5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ED0"/>
    <w:rsid w:val="007D101F"/>
    <w:rsid w:val="007D10CF"/>
    <w:rsid w:val="007D1224"/>
    <w:rsid w:val="007D17BA"/>
    <w:rsid w:val="007D1E09"/>
    <w:rsid w:val="007D2497"/>
    <w:rsid w:val="007D2728"/>
    <w:rsid w:val="007D2878"/>
    <w:rsid w:val="007D29B4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379"/>
    <w:rsid w:val="007D73DA"/>
    <w:rsid w:val="007D7642"/>
    <w:rsid w:val="007D77AD"/>
    <w:rsid w:val="007D7BE8"/>
    <w:rsid w:val="007E184C"/>
    <w:rsid w:val="007E22FB"/>
    <w:rsid w:val="007E25D4"/>
    <w:rsid w:val="007E2C4E"/>
    <w:rsid w:val="007E2D78"/>
    <w:rsid w:val="007E2F2E"/>
    <w:rsid w:val="007E33B8"/>
    <w:rsid w:val="007E3B7B"/>
    <w:rsid w:val="007E3F5A"/>
    <w:rsid w:val="007E466C"/>
    <w:rsid w:val="007E4A8D"/>
    <w:rsid w:val="007E4C30"/>
    <w:rsid w:val="007E4D3C"/>
    <w:rsid w:val="007E5595"/>
    <w:rsid w:val="007E5A8A"/>
    <w:rsid w:val="007E65CB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3676"/>
    <w:rsid w:val="00813A17"/>
    <w:rsid w:val="00813A90"/>
    <w:rsid w:val="00813C9D"/>
    <w:rsid w:val="00813EED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B88"/>
    <w:rsid w:val="00865D11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A09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A27"/>
    <w:rsid w:val="008D048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B81"/>
    <w:rsid w:val="008D4C23"/>
    <w:rsid w:val="008D50D8"/>
    <w:rsid w:val="008D54AE"/>
    <w:rsid w:val="008D54DC"/>
    <w:rsid w:val="008D5991"/>
    <w:rsid w:val="008D6213"/>
    <w:rsid w:val="008D6813"/>
    <w:rsid w:val="008D6A67"/>
    <w:rsid w:val="008D710F"/>
    <w:rsid w:val="008D74AE"/>
    <w:rsid w:val="008D7757"/>
    <w:rsid w:val="008D77A8"/>
    <w:rsid w:val="008D7A4A"/>
    <w:rsid w:val="008D7B78"/>
    <w:rsid w:val="008E0290"/>
    <w:rsid w:val="008E03C3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82B"/>
    <w:rsid w:val="00952A9C"/>
    <w:rsid w:val="009534FD"/>
    <w:rsid w:val="009536BC"/>
    <w:rsid w:val="00953C7C"/>
    <w:rsid w:val="00953CDF"/>
    <w:rsid w:val="00953DB8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715F"/>
    <w:rsid w:val="0096741E"/>
    <w:rsid w:val="009676F8"/>
    <w:rsid w:val="009678AA"/>
    <w:rsid w:val="00967B38"/>
    <w:rsid w:val="00967B78"/>
    <w:rsid w:val="0097040F"/>
    <w:rsid w:val="00970559"/>
    <w:rsid w:val="00970D6B"/>
    <w:rsid w:val="00970E3B"/>
    <w:rsid w:val="0097124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FBD"/>
    <w:rsid w:val="009772F7"/>
    <w:rsid w:val="00977991"/>
    <w:rsid w:val="00977B57"/>
    <w:rsid w:val="00977EC8"/>
    <w:rsid w:val="00980066"/>
    <w:rsid w:val="00980293"/>
    <w:rsid w:val="009806AA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CE"/>
    <w:rsid w:val="009C6213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A004A3"/>
    <w:rsid w:val="00A00D44"/>
    <w:rsid w:val="00A00FCA"/>
    <w:rsid w:val="00A01205"/>
    <w:rsid w:val="00A017F1"/>
    <w:rsid w:val="00A02434"/>
    <w:rsid w:val="00A02C26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983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D"/>
    <w:rsid w:val="00A11779"/>
    <w:rsid w:val="00A1181D"/>
    <w:rsid w:val="00A12276"/>
    <w:rsid w:val="00A127A4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E4"/>
    <w:rsid w:val="00A325EA"/>
    <w:rsid w:val="00A3292A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4EE"/>
    <w:rsid w:val="00A54B00"/>
    <w:rsid w:val="00A54FC2"/>
    <w:rsid w:val="00A554C4"/>
    <w:rsid w:val="00A5565B"/>
    <w:rsid w:val="00A556A9"/>
    <w:rsid w:val="00A561AB"/>
    <w:rsid w:val="00A5692C"/>
    <w:rsid w:val="00A56B25"/>
    <w:rsid w:val="00A571A7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14"/>
    <w:rsid w:val="00A7228C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B7A"/>
    <w:rsid w:val="00A76E50"/>
    <w:rsid w:val="00A76E75"/>
    <w:rsid w:val="00A76FE4"/>
    <w:rsid w:val="00A77DD3"/>
    <w:rsid w:val="00A803CF"/>
    <w:rsid w:val="00A806BB"/>
    <w:rsid w:val="00A80B0A"/>
    <w:rsid w:val="00A81775"/>
    <w:rsid w:val="00A81A61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85D"/>
    <w:rsid w:val="00AB1CD3"/>
    <w:rsid w:val="00AB2222"/>
    <w:rsid w:val="00AB2456"/>
    <w:rsid w:val="00AB2AC8"/>
    <w:rsid w:val="00AB3589"/>
    <w:rsid w:val="00AB3A9B"/>
    <w:rsid w:val="00AB3D9E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977"/>
    <w:rsid w:val="00AC12C9"/>
    <w:rsid w:val="00AC131A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3AFF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306"/>
    <w:rsid w:val="00AD7B76"/>
    <w:rsid w:val="00AD7F46"/>
    <w:rsid w:val="00AE0250"/>
    <w:rsid w:val="00AE0288"/>
    <w:rsid w:val="00AE02B9"/>
    <w:rsid w:val="00AE0327"/>
    <w:rsid w:val="00AE0A9B"/>
    <w:rsid w:val="00AE0B11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E22"/>
    <w:rsid w:val="00AF5F29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A79"/>
    <w:rsid w:val="00B41A92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63D6"/>
    <w:rsid w:val="00B5681E"/>
    <w:rsid w:val="00B56B54"/>
    <w:rsid w:val="00B56C27"/>
    <w:rsid w:val="00B572BE"/>
    <w:rsid w:val="00B5783B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4334"/>
    <w:rsid w:val="00BC4525"/>
    <w:rsid w:val="00BC45B6"/>
    <w:rsid w:val="00BC51A3"/>
    <w:rsid w:val="00BC5DA7"/>
    <w:rsid w:val="00BC63C9"/>
    <w:rsid w:val="00BC6E71"/>
    <w:rsid w:val="00BC6FFE"/>
    <w:rsid w:val="00BC704D"/>
    <w:rsid w:val="00BC71FB"/>
    <w:rsid w:val="00BC7204"/>
    <w:rsid w:val="00BC7375"/>
    <w:rsid w:val="00BC79F1"/>
    <w:rsid w:val="00BC7D68"/>
    <w:rsid w:val="00BC7FF5"/>
    <w:rsid w:val="00BD0315"/>
    <w:rsid w:val="00BD060B"/>
    <w:rsid w:val="00BD092C"/>
    <w:rsid w:val="00BD0CB8"/>
    <w:rsid w:val="00BD0D36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A7E"/>
    <w:rsid w:val="00BE3E07"/>
    <w:rsid w:val="00BE423D"/>
    <w:rsid w:val="00BE4BBD"/>
    <w:rsid w:val="00BE4C6E"/>
    <w:rsid w:val="00BE4F20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75F5"/>
    <w:rsid w:val="00BF78D4"/>
    <w:rsid w:val="00BF7AE0"/>
    <w:rsid w:val="00C001ED"/>
    <w:rsid w:val="00C0072F"/>
    <w:rsid w:val="00C009E7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944"/>
    <w:rsid w:val="00C14B55"/>
    <w:rsid w:val="00C15095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DCA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DC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242"/>
    <w:rsid w:val="00C73A76"/>
    <w:rsid w:val="00C73AB6"/>
    <w:rsid w:val="00C73B46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38A"/>
    <w:rsid w:val="00CA03B0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10B"/>
    <w:rsid w:val="00CA3360"/>
    <w:rsid w:val="00CA3418"/>
    <w:rsid w:val="00CA3A9D"/>
    <w:rsid w:val="00CA481E"/>
    <w:rsid w:val="00CA4D97"/>
    <w:rsid w:val="00CA4D9B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F0F"/>
    <w:rsid w:val="00CD1FD4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3034"/>
    <w:rsid w:val="00CE3CAE"/>
    <w:rsid w:val="00CE3D50"/>
    <w:rsid w:val="00CE3E92"/>
    <w:rsid w:val="00CE444F"/>
    <w:rsid w:val="00CE49F7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449"/>
    <w:rsid w:val="00D0560F"/>
    <w:rsid w:val="00D057BD"/>
    <w:rsid w:val="00D05B3D"/>
    <w:rsid w:val="00D061DA"/>
    <w:rsid w:val="00D06226"/>
    <w:rsid w:val="00D0629B"/>
    <w:rsid w:val="00D066FF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2388"/>
    <w:rsid w:val="00D22824"/>
    <w:rsid w:val="00D2296A"/>
    <w:rsid w:val="00D22E45"/>
    <w:rsid w:val="00D23004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669"/>
    <w:rsid w:val="00D428C1"/>
    <w:rsid w:val="00D42AD2"/>
    <w:rsid w:val="00D4307A"/>
    <w:rsid w:val="00D431C5"/>
    <w:rsid w:val="00D436B4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D2"/>
    <w:rsid w:val="00D518BB"/>
    <w:rsid w:val="00D5210E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A3E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E4A"/>
    <w:rsid w:val="00E0057D"/>
    <w:rsid w:val="00E00A45"/>
    <w:rsid w:val="00E00D15"/>
    <w:rsid w:val="00E00EAC"/>
    <w:rsid w:val="00E00F2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E98"/>
    <w:rsid w:val="00E20F9E"/>
    <w:rsid w:val="00E21580"/>
    <w:rsid w:val="00E216EB"/>
    <w:rsid w:val="00E2175A"/>
    <w:rsid w:val="00E2188B"/>
    <w:rsid w:val="00E21B7B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195C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AE"/>
    <w:rsid w:val="00E901BF"/>
    <w:rsid w:val="00E901F6"/>
    <w:rsid w:val="00E90DDD"/>
    <w:rsid w:val="00E912B2"/>
    <w:rsid w:val="00E91938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A2"/>
    <w:rsid w:val="00EB5027"/>
    <w:rsid w:val="00EB5096"/>
    <w:rsid w:val="00EB528B"/>
    <w:rsid w:val="00EB53B6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22B"/>
    <w:rsid w:val="00EE535C"/>
    <w:rsid w:val="00EE5379"/>
    <w:rsid w:val="00EE6017"/>
    <w:rsid w:val="00EE6149"/>
    <w:rsid w:val="00EE61F2"/>
    <w:rsid w:val="00EE6477"/>
    <w:rsid w:val="00EE6492"/>
    <w:rsid w:val="00EE6C03"/>
    <w:rsid w:val="00EE7386"/>
    <w:rsid w:val="00EE7391"/>
    <w:rsid w:val="00EE7428"/>
    <w:rsid w:val="00EE7DA8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DA7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F6"/>
    <w:rsid w:val="00F11408"/>
    <w:rsid w:val="00F11467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F3E"/>
    <w:rsid w:val="00F41136"/>
    <w:rsid w:val="00F41C18"/>
    <w:rsid w:val="00F41CB1"/>
    <w:rsid w:val="00F41CF7"/>
    <w:rsid w:val="00F42090"/>
    <w:rsid w:val="00F422B9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BE4"/>
    <w:rsid w:val="00F43D41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924"/>
    <w:rsid w:val="00F51A32"/>
    <w:rsid w:val="00F524B6"/>
    <w:rsid w:val="00F5288C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663"/>
    <w:rsid w:val="00F60FED"/>
    <w:rsid w:val="00F6136A"/>
    <w:rsid w:val="00F61387"/>
    <w:rsid w:val="00F6181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BBE"/>
    <w:rsid w:val="00F76A0E"/>
    <w:rsid w:val="00F76ACD"/>
    <w:rsid w:val="00F7709E"/>
    <w:rsid w:val="00F77618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746"/>
    <w:rsid w:val="00F9576E"/>
    <w:rsid w:val="00F958A7"/>
    <w:rsid w:val="00F95C89"/>
    <w:rsid w:val="00F96039"/>
    <w:rsid w:val="00F96C53"/>
    <w:rsid w:val="00F971E8"/>
    <w:rsid w:val="00F97936"/>
    <w:rsid w:val="00F97A09"/>
    <w:rsid w:val="00F97A54"/>
    <w:rsid w:val="00F97A74"/>
    <w:rsid w:val="00F97B97"/>
    <w:rsid w:val="00F97C1A"/>
    <w:rsid w:val="00FA014E"/>
    <w:rsid w:val="00FA020D"/>
    <w:rsid w:val="00FA0856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B7FC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B7FC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CB7FC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CB7FC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CB7FC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B7FC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B7FC2"/>
    <w:pPr>
      <w:keepNext/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B7FC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B7FC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B7FC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CB7FC2"/>
  </w:style>
  <w:style w:type="paragraph" w:customStyle="1" w:styleId="Kop1voorwerk">
    <w:name w:val="Kop 1 voorwerk"/>
    <w:basedOn w:val="Standaard"/>
    <w:rsid w:val="00CB7FC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B7FC2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CB7FC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B7FC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B7FC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CB7FC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B7FC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CB7FC2"/>
    <w:rPr>
      <w:szCs w:val="20"/>
    </w:rPr>
  </w:style>
  <w:style w:type="paragraph" w:styleId="Onderwerpvanopmerking">
    <w:name w:val="annotation subject"/>
    <w:basedOn w:val="Standaard"/>
    <w:semiHidden/>
    <w:unhideWhenUsed/>
    <w:rsid w:val="00CB7FC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B7FC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CB7FC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CB7FC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B7FC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B7FC2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CB7FC2"/>
  </w:style>
  <w:style w:type="paragraph" w:customStyle="1" w:styleId="Colofon">
    <w:name w:val="Colofon"/>
    <w:basedOn w:val="Standaard"/>
    <w:rsid w:val="00CB7FC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CB7FC2"/>
  </w:style>
  <w:style w:type="character" w:customStyle="1" w:styleId="Colofonprojectnummer">
    <w:name w:val="Colofon projectnummer"/>
    <w:basedOn w:val="Standaardalinea-lettertype"/>
    <w:uiPriority w:val="1"/>
    <w:rsid w:val="00CB7FC2"/>
  </w:style>
  <w:style w:type="character" w:customStyle="1" w:styleId="Colofoncontactpersoon">
    <w:name w:val="Colofon contactpersoon"/>
    <w:basedOn w:val="Standaardalinea-lettertype"/>
    <w:uiPriority w:val="1"/>
    <w:rsid w:val="00CB7FC2"/>
  </w:style>
  <w:style w:type="character" w:customStyle="1" w:styleId="Colofonauteur">
    <w:name w:val="Colofon auteur"/>
    <w:basedOn w:val="Standaardalinea-lettertype"/>
    <w:uiPriority w:val="1"/>
    <w:rsid w:val="00CB7FC2"/>
  </w:style>
  <w:style w:type="paragraph" w:customStyle="1" w:styleId="Versiehistorietekst">
    <w:name w:val="Versiehistorie tekst"/>
    <w:basedOn w:val="Standaard"/>
    <w:rsid w:val="00CB7FC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CB7FC2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CB7FC2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B7FC2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CB7FC2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CB7FC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B7FC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B7FC2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CB7FC2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CB7FC2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CB7FC2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CB7FC2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CB7FC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CB7FC2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CB7FC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B7FC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B7FC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B7FC2"/>
  </w:style>
  <w:style w:type="paragraph" w:styleId="Adresenvelop">
    <w:name w:val="envelope address"/>
    <w:basedOn w:val="Standaard"/>
    <w:semiHidden/>
    <w:unhideWhenUsed/>
    <w:rsid w:val="00CB7FC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B7FC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CB7FC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B7FC2"/>
  </w:style>
  <w:style w:type="paragraph" w:styleId="Berichtkop">
    <w:name w:val="Message Header"/>
    <w:basedOn w:val="Standaard"/>
    <w:link w:val="BerichtkopChar"/>
    <w:semiHidden/>
    <w:unhideWhenUsed/>
    <w:rsid w:val="00CB7FC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B7FC2"/>
  </w:style>
  <w:style w:type="paragraph" w:styleId="Bloktekst">
    <w:name w:val="Block Text"/>
    <w:basedOn w:val="Standaard"/>
    <w:semiHidden/>
    <w:unhideWhenUsed/>
    <w:rsid w:val="00CB7FC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B7FC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B7FC2"/>
  </w:style>
  <w:style w:type="paragraph" w:styleId="Documentstructuur">
    <w:name w:val="Document Map"/>
    <w:basedOn w:val="Standaard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B7FC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B7FC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CB7FC2"/>
    <w:pPr>
      <w:spacing w:line="240" w:lineRule="auto"/>
    </w:pPr>
  </w:style>
  <w:style w:type="table" w:styleId="Gemiddeldraster1">
    <w:name w:val="Medium Grid 1"/>
    <w:basedOn w:val="Standaardtabel"/>
    <w:uiPriority w:val="99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CB7FC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B7FC2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B7FC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B7FC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B7FC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B7FC2"/>
  </w:style>
  <w:style w:type="paragraph" w:styleId="HTML-adres">
    <w:name w:val="HTML Address"/>
    <w:basedOn w:val="Standaard"/>
    <w:link w:val="HTML-adresChar"/>
    <w:semiHidden/>
    <w:unhideWhenUsed/>
    <w:rsid w:val="00CB7FC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CB7FC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B7FC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CB7FC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B7FC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B7FC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B7FC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B7FC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B7FC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B7FC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B7FC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B7FC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CB7FC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CB7FC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B7FC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B7FC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B7FC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B7FC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B7FC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CB7FC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B7FC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B7FC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B7FC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B7FC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B7FC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B7FC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B7FC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CB7FC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B7FC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B7FC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B7FC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B7FC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B7FC2"/>
  </w:style>
  <w:style w:type="paragraph" w:styleId="Lijstopsomteken">
    <w:name w:val="List Bullet"/>
    <w:basedOn w:val="Standaard"/>
    <w:semiHidden/>
    <w:unhideWhenUsed/>
    <w:rsid w:val="00CB7FC2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B7FC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B7FC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B7FC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B7FC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B7FC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CB7FC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CB7FC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B7FC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CB7FC2"/>
  </w:style>
  <w:style w:type="paragraph" w:styleId="Plattetekst">
    <w:name w:val="Body Text"/>
    <w:basedOn w:val="Standaard"/>
    <w:link w:val="PlattetekstChar"/>
    <w:semiHidden/>
    <w:unhideWhenUsed/>
    <w:rsid w:val="00CB7FC2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CB7FC2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CB7FC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B7FC2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CB7FC2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B7FC2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CB7FC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CB7FC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B7FC2"/>
  </w:style>
  <w:style w:type="paragraph" w:styleId="Standaardinspringing">
    <w:name w:val="Normal Indent"/>
    <w:basedOn w:val="Standaard"/>
    <w:semiHidden/>
    <w:unhideWhenUsed/>
    <w:rsid w:val="00CB7FC2"/>
    <w:pPr>
      <w:ind w:left="708"/>
    </w:pPr>
  </w:style>
  <w:style w:type="table" w:styleId="Tabelkolommen1">
    <w:name w:val="Table Columns 1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B7FC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B7FC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B7FC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B7FC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B7FC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B7FC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B7FC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CB7FC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CB7FC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B7FC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B7FC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CB7FC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B7FC2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B7FC2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CB7FC2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CB7FC2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CB7FC2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F175AB"/>
  </w:style>
  <w:style w:type="numbering" w:styleId="1ai">
    <w:name w:val="Outline List 1"/>
    <w:basedOn w:val="Geenlijst"/>
    <w:semiHidden/>
    <w:unhideWhenUsed/>
    <w:rsid w:val="00F175AB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ichtinggeonovum.sharepoint.com/sites/DSOPR04Standaarden/Gedeelde%20%20documenten/TPOD%20werkversies/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0" ma:contentTypeDescription="Een nieuw document maken." ma:contentTypeScope="" ma:versionID="c1765059aa1475931adc12138fdcfd8c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42d79c55539af1f9f274032ce6041302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10418FE-7C73-4AF6-8ED6-2C6C5D7ED0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TPOD%20sjabloon%20v0.98.dotm</Template>
  <TotalTime>298</TotalTime>
  <Pages>1</Pages>
  <Words>64358</Words>
  <Characters>353969</Characters>
  <Application>Microsoft Office Word</Application>
  <DocSecurity>0</DocSecurity>
  <Lines>2949</Lines>
  <Paragraphs>834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417493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87</cp:revision>
  <cp:lastPrinted>2018-12-21T13:24:00Z</cp:lastPrinted>
  <dcterms:created xsi:type="dcterms:W3CDTF">2020-01-14T23:04:00Z</dcterms:created>
  <dcterms:modified xsi:type="dcterms:W3CDTF">2021-05-17T18:43:00Z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