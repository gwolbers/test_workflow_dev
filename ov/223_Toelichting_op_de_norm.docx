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36EDE" w14:textId="77777777" w:rsidR="00C34A7B" w:rsidRDefault="00590129" w:rsidP="00C34A7B">
      <w:pPr>
        <w:pStyle w:val="Kop4"/>
      </w:pPr>
      <w:r>
        <w:t>Gebiedsaanwijzingtype Geur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2975C" w14:textId="77777777" w:rsidR="00536316" w:rsidRDefault="00536316">
      <w:r>
        <w:separator/>
      </w:r>
    </w:p>
    <w:p w14:paraId="41B56E3A" w14:textId="77777777" w:rsidR="00536316" w:rsidRDefault="00536316"/>
    <w:p w14:paraId="68527DAF" w14:textId="77777777" w:rsidR="00536316" w:rsidRDefault="00536316"/>
  </w:endnote>
  <w:endnote w:type="continuationSeparator" w:id="0">
    <w:p w14:paraId="5CCAFF84" w14:textId="77777777" w:rsidR="00536316" w:rsidRDefault="00536316">
      <w:r>
        <w:continuationSeparator/>
      </w:r>
    </w:p>
    <w:p w14:paraId="72B94F6E" w14:textId="77777777" w:rsidR="00536316" w:rsidRDefault="00536316"/>
    <w:p w14:paraId="4A291F0E" w14:textId="77777777" w:rsidR="00536316" w:rsidRDefault="00536316"/>
  </w:endnote>
  <w:endnote w:type="continuationNotice" w:id="1">
    <w:p w14:paraId="5D2FA85B" w14:textId="77777777" w:rsidR="00536316" w:rsidRDefault="00536316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88E2F" w14:textId="77777777" w:rsidR="00536316" w:rsidRPr="00B35331" w:rsidRDefault="00536316" w:rsidP="00577995">
      <w:pPr>
        <w:pStyle w:val="Voettekst"/>
      </w:pPr>
    </w:p>
  </w:footnote>
  <w:footnote w:type="continuationSeparator" w:id="0">
    <w:p w14:paraId="29913280" w14:textId="77777777" w:rsidR="00536316" w:rsidRDefault="00536316">
      <w:r>
        <w:continuationSeparator/>
      </w:r>
    </w:p>
    <w:p w14:paraId="424B18DD" w14:textId="77777777" w:rsidR="00536316" w:rsidRDefault="00536316"/>
    <w:p w14:paraId="5605B13F" w14:textId="77777777" w:rsidR="00536316" w:rsidRDefault="00536316"/>
  </w:footnote>
  <w:footnote w:type="continuationNotice" w:id="1">
    <w:p w14:paraId="1153AA5D" w14:textId="77777777" w:rsidR="00536316" w:rsidRDefault="00536316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7350FAE2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F368962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33FC30F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C00D2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39FB595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C00D2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316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0D2E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92</cp:revision>
  <cp:lastPrinted>2018-12-21T13:24:00Z</cp:lastPrinted>
  <dcterms:created xsi:type="dcterms:W3CDTF">2020-01-14T23:04:00Z</dcterms:created>
  <dcterms:modified xsi:type="dcterms:W3CDTF">2021-06-12T17:49:00Z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