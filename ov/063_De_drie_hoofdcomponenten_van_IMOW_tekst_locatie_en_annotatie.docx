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1868584" w14:textId="77777777" w:rsidR="00C34A7B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  <w:r>
        <w:t xml:space="preserve"> </w:t>
      </w:r>
    </w:p>
    <w:p w14:paraId="77400D4F" w14:textId="5704F3C4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6" Type="http://schemas.openxmlformats.org/officeDocument/2006/relationships/image" Target="media/image_f98bb66e65755a500afd865bb248b607.png"/><Relationship Id="rId67" Type="http://schemas.openxmlformats.org/officeDocument/2006/relationships/image" Target="media/image_78e2631754e057cd104c0152d14533ae.svg"/><Relationship Id="rId68" Type="http://schemas.openxmlformats.org/officeDocument/2006/relationships/image" Target="media/image_825079c5070338ed1cab4e5dc3310a64.png"/><Relationship Id="rId6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