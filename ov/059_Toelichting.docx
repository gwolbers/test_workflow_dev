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5D37C" w14:textId="77777777" w:rsidR="00C34A7B" w:rsidRPr="00F62F31" w:rsidRDefault="00590129" w:rsidP="00C34A7B">
      <w:pPr>
        <w:pStyle w:val="Kop5"/>
      </w:pPr>
      <w:r w:rsidRPr="00F62F31">
        <w:t>Toelichting</w:t>
      </w:r>
      <w:r w:rsidRPr="00827453">
        <w:t xml:space="preserve"> op de toepassing</w:t>
      </w:r>
    </w:p>
    <w:p w14:paraId="3447D021" w14:textId="3FB41DE3" w:rsidR="00EE3425" w:rsidRPr="00EE3425" w:rsidRDefault="00306911" w:rsidP="00EE3425">
      <w:r>
        <w:t>Op grond van artikel 4.2 lid 2 O</w:t>
      </w:r>
      <w:r w:rsidR="00A2580C">
        <w:t>w</w:t>
      </w:r>
      <w:r>
        <w:t xml:space="preserve"> kunnen bij omgevingsverordening alleen regels worden gesteld over activiteiten die gevolgen (kunnen) hebben voor de fysieke leefomgeving met het oog op een evenwichtige toedeling van functies aan locaties</w:t>
      </w:r>
      <w:r w:rsidR="00955B0F">
        <w:t>,</w:t>
      </w:r>
      <w:r>
        <w:t xml:space="preserve"> als het onderwerp van zorg niet doelmatig en doeltreffend met een instructieregel of een instructie kan worden behartigd. De evenwichtige toedeling van functies aan locaties is in deze formulering bedoeld als een abstract criterium, vergelijkbaar met het eveneens abstracte criterium goede ruimtelijke ordening uit de Wet ruimtelijke ordening. </w:t>
      </w:r>
    </w:p>
    <w:p w14:paraId="5D95F92F" w14:textId="742BD102" w:rsidR="00C34A7B" w:rsidRPr="00F62F31" w:rsidRDefault="00804B56" w:rsidP="00C34A7B">
      <w:r>
        <w:t>P</w:t>
      </w:r>
      <w:r w:rsidRPr="00804B56">
        <w:t>rovincies</w:t>
      </w:r>
      <w:r>
        <w:t xml:space="preserve"> zullen in hun omgevingsverordening dus </w:t>
      </w:r>
      <w:r w:rsidRPr="00804B56">
        <w:t xml:space="preserve">in principe </w:t>
      </w:r>
      <w:r>
        <w:t xml:space="preserve">geen </w:t>
      </w:r>
      <w:r w:rsidR="00306911">
        <w:t xml:space="preserve">functies aan locaties </w:t>
      </w:r>
      <w:r w:rsidR="00837413">
        <w:t>toedelen</w:t>
      </w:r>
      <w:r w:rsidR="00306911">
        <w:t>, behoudens in uitzonderlijke gevallen.</w:t>
      </w:r>
      <w:r w:rsidR="00B66966">
        <w:t xml:space="preserve"> </w:t>
      </w:r>
      <w:r w:rsidR="00306911">
        <w:t xml:space="preserve">In de gevallen dat </w:t>
      </w:r>
      <w:r w:rsidR="00C92FD5">
        <w:t xml:space="preserve">dat </w:t>
      </w:r>
      <w:r w:rsidR="00306911">
        <w:t xml:space="preserve">wel </w:t>
      </w:r>
      <w:r w:rsidR="00C92FD5">
        <w:t xml:space="preserve">gebeurt, </w:t>
      </w:r>
      <w:r w:rsidR="00646B92">
        <w:t xml:space="preserve">wordt de </w:t>
      </w:r>
      <w:r w:rsidR="00646B92" w:rsidRPr="00646B92">
        <w:t>evenwichtige toedeling van functies aan locaties</w:t>
      </w:r>
      <w:r w:rsidR="00646B92">
        <w:t xml:space="preserve"> in de omgevingsverordening </w:t>
      </w:r>
      <w:r w:rsidR="003931F8">
        <w:t xml:space="preserve">vastgelegd door </w:t>
      </w:r>
      <w:r w:rsidR="00FA46E6" w:rsidRPr="00FA46E6">
        <w:t>gebieden een functie te geven en die gebieden te begrenzen met coördinaten waardoor ze op een kaart als functie worden weergegeven, in combinatie met het stellen van regels over bij die functie behorende activiteiten. In navolging van de wetgever noemen we dit functie-aanduiding</w:t>
      </w:r>
      <w:r w:rsidR="00C513DC">
        <w:rPr>
          <w:rStyle w:val="Voetnootmarkering"/>
        </w:rPr>
        <w:footnoteReference w:id="6"/>
      </w:r>
      <w:r w:rsidR="00FA46E6" w:rsidRPr="00FA46E6">
        <w:t>. In deze zin is een functie het gebruiksdoel of de status (in de betekenis van bijzondere eigenschap) die een onderdeel van de fysieke leefomgeving op een bepaalde locatie heeft.</w:t>
      </w:r>
      <w:r w:rsidR="002B2FCA">
        <w:t xml:space="preserve"> </w:t>
      </w:r>
      <w:r w:rsidR="00306911">
        <w:t>Het louter toedelen van functie-aanduidingen aan een locatie heeft geen zelfstandig rechtsgevolg en leidt op zichzelf niet tot een evenwichtige toedeling van functies aan locaties. Het rechtsgevolg en het evenwicht ontstaan pas door regels te stellen over activiteiten.</w:t>
      </w:r>
      <w:r w:rsidR="0050402C">
        <w:t xml:space="preserve"> </w:t>
      </w:r>
      <w:r w:rsidR="00590129" w:rsidRPr="00F62F31">
        <w:t xml:space="preserve">Bij het toepassen van de systematiek van functie-aanduidingen </w:t>
      </w:r>
      <w:r w:rsidR="00D11725">
        <w:t>wordt</w:t>
      </w:r>
      <w:r w:rsidR="00590129">
        <w:t xml:space="preserve"> de annotatie met het IMOW-object Functie </w:t>
      </w:r>
      <w:r w:rsidR="00D11725">
        <w:t>gebruikt</w:t>
      </w:r>
      <w:r w:rsidR="00590129">
        <w:t>.</w:t>
      </w:r>
    </w:p>
    <w:p w14:paraId="5D856C6B" w14:textId="0E222821" w:rsidR="00C34A7B" w:rsidRPr="00F62F31" w:rsidRDefault="00590129" w:rsidP="00C34A7B">
      <w:r w:rsidRPr="008E5C2A">
        <w:t xml:space="preserve">Naar verwachting zullen er veel verschillende </w:t>
      </w:r>
      <w:r>
        <w:t>functies voorkomen</w:t>
      </w:r>
      <w:r w:rsidRPr="008E5C2A">
        <w:t xml:space="preserve">. Vanwege de verwachte verscheidenheid van die </w:t>
      </w:r>
      <w:r>
        <w:t xml:space="preserve">functies </w:t>
      </w:r>
      <w:r w:rsidRPr="008E5C2A">
        <w:t xml:space="preserve">is er voor de standaard geen waardelijst </w:t>
      </w:r>
      <w:r>
        <w:t>Functie</w:t>
      </w:r>
      <w:r w:rsidRPr="008E5C2A">
        <w:t xml:space="preserve"> gemaakt. Het bevoegd gezag kan dus de naam van iedere </w:t>
      </w:r>
      <w:r>
        <w:t>functie</w:t>
      </w:r>
      <w:r w:rsidRPr="008E5C2A">
        <w:t xml:space="preserve"> zelf bepalen. </w:t>
      </w:r>
      <w:r w:rsidRPr="00F62F31">
        <w:t xml:space="preserve">Er is geen </w:t>
      </w:r>
      <w:r>
        <w:t>symbolisatie</w:t>
      </w:r>
      <w:r w:rsidRPr="00F62F31">
        <w:t xml:space="preserve"> (kleur, arcering, lijnstijl) voorhanden die een grote hoeveelheid functies kan weergeven op een manier waarbij voor het menselijk oog voldoende onderscheid is tussen de verschillende functie</w:t>
      </w:r>
      <w:r>
        <w:t>s</w:t>
      </w:r>
      <w:r w:rsidRPr="00F62F31">
        <w:t>. Daarom is er ten behoeve van de weergave voor gekozen om functies in groepen in te delen. De functiegroepen die gebruikt kunnen worden</w:t>
      </w:r>
      <w:r>
        <w:t>,</w:t>
      </w:r>
      <w:r w:rsidRPr="00F62F31">
        <w:t xml:space="preserve"> zijn opgenomen in een </w:t>
      </w:r>
      <w:r>
        <w:t>limitatieve waardelijst</w:t>
      </w:r>
      <w:r w:rsidRPr="00F62F31">
        <w:t xml:space="preserve">. Iedere </w:t>
      </w:r>
      <w:r>
        <w:t>(</w:t>
      </w:r>
      <w:r w:rsidRPr="00F62F31">
        <w:t>functie</w:t>
      </w:r>
      <w:r>
        <w:t>)</w:t>
      </w:r>
      <w:r w:rsidRPr="00F62F31">
        <w:t xml:space="preserve">groep heeft een eigen </w:t>
      </w:r>
      <w:r>
        <w:t>symbolisatie</w:t>
      </w:r>
      <w:r w:rsidRPr="00F62F31">
        <w:t xml:space="preserve">. Door te </w:t>
      </w:r>
      <w:r w:rsidRPr="00683337">
        <w:t>annoteren</w:t>
      </w:r>
      <w:r w:rsidRPr="00683337" w:rsidDel="00683337">
        <w:t xml:space="preserve"> </w:t>
      </w:r>
      <w:r w:rsidRPr="00F62F31">
        <w:t xml:space="preserve">met </w:t>
      </w:r>
      <w:r>
        <w:t xml:space="preserve">de Gebiedsaanwijzing </w:t>
      </w:r>
      <w:r w:rsidR="00330203">
        <w:t>van het type</w:t>
      </w:r>
      <w:r>
        <w:t xml:space="preserve"> Functie met het attribuut</w:t>
      </w:r>
      <w:r w:rsidDel="00F421E9">
        <w:t xml:space="preserve"> </w:t>
      </w:r>
      <w:r w:rsidRPr="00805135">
        <w:rPr>
          <w:i/>
        </w:rPr>
        <w:t>groep</w:t>
      </w:r>
      <w:r>
        <w:t xml:space="preserve"> en de juiste waarde van de waardelijst Functiegroep</w:t>
      </w:r>
      <w:r w:rsidRPr="00F62F31">
        <w:t xml:space="preserve"> kunnen de </w:t>
      </w:r>
      <w:r>
        <w:t xml:space="preserve">locaties </w:t>
      </w:r>
      <w:r w:rsidRPr="00F62F31">
        <w:t>van alle functie</w:t>
      </w:r>
      <w:r>
        <w:t>s</w:t>
      </w:r>
      <w:r w:rsidRPr="00F62F31">
        <w:t xml:space="preserve"> </w:t>
      </w:r>
      <w:r w:rsidRPr="0094040D">
        <w:t xml:space="preserve">in een (interactieve) viewer </w:t>
      </w:r>
      <w:r w:rsidR="000A085E" w:rsidRPr="000A085E">
        <w:t xml:space="preserve">met de standaardweergave </w:t>
      </w:r>
      <w:r w:rsidRPr="00F62F31">
        <w:t>worden weergegeven op een kaart</w:t>
      </w:r>
      <w:r>
        <w:t xml:space="preserve">. </w:t>
      </w:r>
      <w:r w:rsidRPr="0059729A">
        <w:t xml:space="preserve">Het is dan mogelijk om een integraal beeld van de </w:t>
      </w:r>
      <w:r w:rsidR="00216F17">
        <w:t>Locaties</w:t>
      </w:r>
      <w:r w:rsidRPr="0059729A">
        <w:t xml:space="preserve"> van alle </w:t>
      </w:r>
      <w:r>
        <w:t>functies</w:t>
      </w:r>
      <w:r w:rsidRPr="0059729A">
        <w:t xml:space="preserve"> weer te geven, maar ook om de locaties van alle </w:t>
      </w:r>
      <w:r>
        <w:t xml:space="preserve">functies </w:t>
      </w:r>
      <w:r w:rsidRPr="0059729A">
        <w:t xml:space="preserve">van een bepaalde </w:t>
      </w:r>
      <w:r>
        <w:t>functie</w:t>
      </w:r>
      <w:r w:rsidRPr="0059729A">
        <w:t>groep weer te geven.</w:t>
      </w:r>
    </w:p>
    <w:p w14:paraId="629D37BC" w14:textId="17AB1765" w:rsidR="00C34A7B" w:rsidRPr="00930F0A" w:rsidRDefault="00590129" w:rsidP="00C34A7B">
      <w:r w:rsidRPr="008F1ACC">
        <w:t xml:space="preserve">De annotatie </w:t>
      </w:r>
      <w:r w:rsidRPr="009C1253">
        <w:t xml:space="preserve">met </w:t>
      </w:r>
      <w:r>
        <w:t>de Gebiedsaanwijzing van het type</w:t>
      </w:r>
      <w:r w:rsidRPr="009C1253">
        <w:t xml:space="preserve"> </w:t>
      </w:r>
      <w:r>
        <w:t xml:space="preserve">Functie </w:t>
      </w:r>
      <w:r w:rsidRPr="008F1ACC">
        <w:t xml:space="preserve">wordt alleen gebruikt voor de systematiek van functie-aanduidingen, niet voor instructieregels die gaan over de manier van reguleren door middel van functies in </w:t>
      </w:r>
      <w:r>
        <w:t>het omgevingsplan</w:t>
      </w:r>
      <w:r>
        <w:rPr>
          <w:rStyle w:val="Eindnootmarkering"/>
        </w:rPr>
        <w:endnoteReference w:id="33"/>
      </w:r>
      <w:r w:rsidRPr="008F1ACC">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