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4" w:name="_Ref_2fafef2dd8601defbc8b5faefac12d7a_115"/>
      <w:r w:rsidRPr="00D320C2">
        <w:t>Toelichting op de norm</w:t>
      </w:r>
      <w:bookmarkEnd w:id="194"/>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w:t>
      </w:r>
      <w:r w:rsidR="00AD0F59">
        <w:lastRenderedPageBreak/>
        <w:t xml:space="preserve">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2869B064" w14:textId="77777777" w:rsidR="00AD0F59"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 xml:space="preserve">: </w:t>
      </w:r>
    </w:p>
    <w:p w14:paraId="79A0B5E8" w14:textId="7D6067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p>
    <w:p w14:paraId="256F6D5C" w14:textId="012F27DB"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p>
    <w:p w14:paraId="2367CE51" w14:textId="5FB7C01D"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bij raadpleging in de viewer de tekst 'waarde staat in regeltekst'. Met deze toepassing wordt voorkomen dat een waarde zowel in de Regeltekst als in het geo-informatieobject wordt opgenomen. Zo'n dubbel voorkomen is juridisch ongewenst en zou ook tot situaties kunnen leiden waarbij in de Regeltekst een andere waarde staat dan in het geo-informatieobject.</w:t>
      </w:r>
    </w:p>
    <w:p w14:paraId="37693708" w14:textId="181762B8" w:rsidR="00C34A7B" w:rsidRDefault="00590129" w:rsidP="00C34A7B">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48B3553" w14:textId="319BBB28" w:rsidR="00C34A7B"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 </w:t>
      </w:r>
    </w:p>
    <w:p w14:paraId="491C59AA" w14:textId="4C56E18B"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waarde(n) van </w:t>
      </w:r>
      <w:r w:rsidRPr="00C603AA">
        <w:lastRenderedPageBreak/>
        <w:t>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0233C7C5"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de optie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