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E72D1D" w14:textId="7A378329" w:rsidR="00C34A7B" w:rsidRDefault="00590129" w:rsidP="00C34A7B">
      <w:pPr>
        <w:pStyle w:val="Kop5"/>
      </w:pPr>
      <w:r>
        <w:t>Toelichting op de norm</w:t>
      </w:r>
    </w:p>
    <w:p w14:paraId="43BA824F" w14:textId="3DE48829" w:rsidR="00C34A7B" w:rsidRDefault="00590129" w:rsidP="00C34A7B">
      <w:pPr>
        <w:pStyle w:val="Opsommingtekens1"/>
      </w:pPr>
      <w:r w:rsidRPr="007D5679">
        <w:rPr>
          <w:i/>
          <w:iCs/>
        </w:rPr>
        <w:t>type</w:t>
      </w:r>
      <w:r>
        <w:t xml:space="preserve">: attribuut dat aangeeft van welk type deze specifieke Gebiedsaanwijzing is. In dit geval wordt uit de limitatieve waardelijst ‘TypeGebiedsaanwijzing’ altijd Defensie gekozen. Zie voor verdere toelichting paragraaf </w:t>
      </w:r>
      <w:r>
        <w:fldChar w:fldCharType="begin"/>
      </w:r>
      <w:r>
        <w:instrText xml:space="preserve"> REF _Ref_05892cc730492404eedc3842a880d37e_116 </w:instrText>
      </w:r>
      <w:r w:rsidR="002137A7">
        <w:instrText>\n \h</w:instrText>
      </w:r>
      <w:r>
        <w:instrText xml:space="preserve"> </w:instrText>
      </w:r>
      <w:r>
        <w:fldChar w:fldCharType="separate"/>
      </w:r>
      <w:r w:rsidR="00FD00CC">
        <w:t>6.4.9</w:t>
      </w:r>
      <w:r>
        <w:fldChar w:fldCharType="end"/>
      </w:r>
      <w:r>
        <w:t>.</w:t>
      </w:r>
    </w:p>
    <w:p w14:paraId="6525E331" w14:textId="3F9FAB73" w:rsidR="00C34A7B" w:rsidRDefault="00590129" w:rsidP="00C34A7B">
      <w:pPr>
        <w:pStyle w:val="Opsommingtekens1"/>
      </w:pPr>
      <w:r w:rsidRPr="007D5679">
        <w:rPr>
          <w:i/>
          <w:iCs/>
        </w:rPr>
        <w:t>naam</w:t>
      </w:r>
      <w:r>
        <w:t>: door het bevoegd gezag zelf te kiezen, er is geen waardelijst voor de naam van specifieke vormen van de Gebiedsaanwijzing Defensie. De naam mag ook dezelfde zijn als de naam van de Defensiegroep.</w:t>
      </w:r>
    </w:p>
    <w:p w14:paraId="69D098F0" w14:textId="249FF95B" w:rsidR="00C34A7B" w:rsidRDefault="00590129" w:rsidP="00C34A7B">
      <w:pPr>
        <w:pStyle w:val="Opsommingtekens1"/>
      </w:pPr>
      <w:r w:rsidRPr="000662F7">
        <w:rPr>
          <w:i/>
          <w:iCs/>
        </w:rPr>
        <w:t>groep</w:t>
      </w:r>
      <w:r>
        <w:t xml:space="preserve">: om een groot aantal verschillende specifieke vormen van de Gebiedsaanwijzing Defensie op een kaart te kunnen weergeven op een manier die voor het menselijk oog voldoende onderscheidend is, worden ze gebundeld in groepen. De groep vormt het kenmerk waarop de symbolisatie (kleur, arcering, lijnstijl) van de </w:t>
      </w:r>
      <w:r w:rsidRPr="00834CC7">
        <w:t>standaard</w:t>
      </w:r>
      <w:r>
        <w:t>weergave wordt georganiseerd. De groepen die gebruikt kunnen worden zijn opgenomen in de limitatieve waardelijst ‘Defensiegroep’.</w:t>
      </w:r>
    </w:p>
    <w:p w14:paraId="31B4F701" w14:textId="5BCA6BC7" w:rsidR="00C34A7B" w:rsidRPr="009819B5" w:rsidRDefault="00590129" w:rsidP="00C34A7B">
      <w:pPr>
        <w:pStyle w:val="Opsommingtekens1"/>
      </w:pPr>
      <w:r w:rsidRPr="009819B5">
        <w:rPr>
          <w:i/>
          <w:iCs/>
        </w:rPr>
        <w:t>specifiekeSymbolisatie</w:t>
      </w:r>
      <w:r w:rsidRPr="005232BD">
        <w:t>:</w:t>
      </w:r>
      <w:r>
        <w:t xml:space="preserve"> </w:t>
      </w:r>
      <w:r w:rsidRPr="00AD7615">
        <w:t>het attribuut waarmee wordt aangegeven dat een specifieke vorm van dit type Gebiedsaanwijzing moet worden weergegeven met een specifieke, door het bevoegd gezag gekozen symbolisatie in plaats van met de symbolisatie die hoort bij de standaardweergave. Voor de specifieke symbolisatie kiest het bevoegd gezag uit de symbolisatiebibliotheek de symboolcode die hoort bij de symbolisatie die overeenkomt met de wijze waarop het bevoegd gezag de omgevingswaarde wil weergeven.</w:t>
      </w:r>
      <w:r>
        <w:t xml:space="preserve"> </w:t>
      </w:r>
      <w:r w:rsidRPr="009A54ED">
        <w:t xml:space="preserve">Wanneer het attribuut </w:t>
      </w:r>
      <w:r w:rsidRPr="009819B5">
        <w:rPr>
          <w:i/>
          <w:iCs/>
        </w:rPr>
        <w:t>specifiekeSymbolisatie</w:t>
      </w:r>
      <w:r w:rsidRPr="009A54ED">
        <w:t xml:space="preserve"> is toegevoegd, is dat het attribuut dat voor de weergave zorgt. Het gaat dan dus boven de weergave-werking van het attribuut </w:t>
      </w:r>
      <w:r w:rsidRPr="009819B5">
        <w:rPr>
          <w:i/>
          <w:iCs/>
        </w:rPr>
        <w:t>groep</w:t>
      </w:r>
      <w:r w:rsidRPr="009A54ED">
        <w:t>.</w:t>
      </w:r>
    </w:p>
    <w:p w14:paraId="07D39763" w14:textId="61B32C3C" w:rsidR="00C34A7B" w:rsidRDefault="00590129" w:rsidP="00C34A7B">
      <w:pPr>
        <w:pStyle w:val="Opsommingtekens1"/>
      </w:pPr>
      <w:r w:rsidRPr="000662F7">
        <w:rPr>
          <w:i/>
          <w:iCs/>
        </w:rPr>
        <w:t>locatieaanduiding</w:t>
      </w:r>
      <w:r>
        <w:t xml:space="preserve">: het attribuut dat de verwijzing bevat naar de identificatie van de specifieke Locatie die bij deze specifieke vorm van de Gebiedsaanwijzing Defensie hoort én aangeeft wat de betekenis van Locatie is voor het object waar het bij hoort; in dit geval </w:t>
      </w:r>
      <w:r>
        <w:lastRenderedPageBreak/>
        <w:t>voor Defensie. Dit attribuut legt dus vast dat deze Locatie de locatie is waar deze specifieke vorm van de Gebiedsaanwijzing Defensie van toepassing is.</w:t>
      </w:r>
    </w:p>
    <w:p w14:paraId="7ECB3C33" w14:textId="77777777" w:rsidR="00C34A7B" w:rsidRDefault="00C34A7B" w:rsidP="00C34A7B"/>
    <w:p w14:paraId="7256BD11" w14:textId="5DFBF0B0" w:rsidR="00C34A7B" w:rsidRDefault="00590129" w:rsidP="00C34A7B">
      <w:r>
        <w:t xml:space="preserve">De eerste keer dat een specifieke vorm van de Gebiedsaanwijzing Defensie in een omgevingsdocument in een Juridische regel of Tekstdeel voorkomt, wordt deze met de Gebiedsaanwijzing Defensie geannoteerd, met een verwijzing naar de Locatie die bij die Juridische regel of Tekstdeel hoort. </w:t>
      </w:r>
      <w:r w:rsidR="00AE2342">
        <w:t>Als</w:t>
      </w:r>
      <w:r>
        <w:t xml:space="preserve"> in een </w:t>
      </w:r>
      <w:r w:rsidR="00AE2342">
        <w:t>volgende</w:t>
      </w:r>
      <w:r>
        <w:t xml:space="preserve"> Juridische regel of Tekstdeel diezelfde specifieke vorm van Defensie wordt gebruikt, wordt in die Juridische regel of Tekstdeel volstaan met een verwijzing naar het betreffende al bestaande Defensie-object, en wordt verwezen naar de Locatie die bij de nieuwe Juridische regel of Tekstdeel hoort. Op deze manier is van iedere afzonderlijke Juridische regel of Tekstdeel over die specifieke vorm van Defensie te zien welke Locatie er bij hoort en is ook zichtbaar welke Locaties horen bij de specifieke vorm van Defensie. Defensie heeft dus altijd met 1 of meer Juridische regels of Tekstdelen een relatie.</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92545A" w14:textId="77777777" w:rsidR="006E6DC4" w:rsidRDefault="006E6DC4">
      <w:r>
        <w:separator/>
      </w:r>
    </w:p>
    <w:p w14:paraId="25BADAFC" w14:textId="77777777" w:rsidR="006E6DC4" w:rsidRDefault="006E6DC4"/>
    <w:p w14:paraId="0C6FCAAB" w14:textId="77777777" w:rsidR="006E6DC4" w:rsidRDefault="006E6DC4"/>
  </w:endnote>
  <w:endnote w:type="continuationSeparator" w:id="0">
    <w:p w14:paraId="2C43697E" w14:textId="77777777" w:rsidR="006E6DC4" w:rsidRDefault="006E6DC4">
      <w:r>
        <w:continuationSeparator/>
      </w:r>
    </w:p>
    <w:p w14:paraId="3132E3C3" w14:textId="77777777" w:rsidR="006E6DC4" w:rsidRDefault="006E6DC4"/>
    <w:p w14:paraId="08587347" w14:textId="77777777" w:rsidR="006E6DC4" w:rsidRDefault="006E6DC4"/>
  </w:endnote>
  <w:endnote w:type="continuationNotice" w:id="1">
    <w:p w14:paraId="13926F30" w14:textId="77777777" w:rsidR="006E6DC4" w:rsidRDefault="006E6DC4">
      <w:pPr>
        <w:spacing w:line="240" w:lineRule="auto"/>
      </w:pPr>
    </w:p>
  </w:endnote>
  <w:endnote w:id="2">
    <w:p w14:paraId="35F95D8A" w14:textId="3ECEDE9A" w:rsidR="00001B8D" w:rsidRPr="00916DBF" w:rsidRDefault="00001B8D">
      <w:pPr>
        <w:pStyle w:val="Eindnoottekst"/>
        <w:rPr>
          <w:lang w:val="en-US"/>
        </w:rPr>
      </w:pPr>
      <w:r>
        <w:rPr>
          <w:rStyle w:val="Eindnootmarkering"/>
        </w:rPr>
        <w:endnoteRef/>
      </w:r>
      <w:r>
        <w:t xml:space="preserve"> TPOD30</w:t>
      </w:r>
    </w:p>
  </w:endnote>
  <w:endnote w:id="3">
    <w:p w14:paraId="6B519F28" w14:textId="4865C0FF" w:rsidR="00001B8D" w:rsidRPr="00585CC9" w:rsidRDefault="00001B8D">
      <w:pPr>
        <w:pStyle w:val="Eindnoottekst"/>
        <w:rPr>
          <w:lang w:val="en-US"/>
        </w:rPr>
      </w:pPr>
      <w:r>
        <w:rPr>
          <w:rStyle w:val="Eindnootmarkering"/>
        </w:rPr>
        <w:endnoteRef/>
      </w:r>
      <w:r>
        <w:t xml:space="preserve"> TPOD40</w:t>
      </w:r>
    </w:p>
  </w:endnote>
  <w:endnote w:id="4">
    <w:p w14:paraId="11F0FAD6" w14:textId="4800265F" w:rsidR="00001B8D" w:rsidRPr="00585CC9" w:rsidRDefault="00001B8D">
      <w:pPr>
        <w:pStyle w:val="Eindnoottekst"/>
        <w:rPr>
          <w:lang w:val="en-US"/>
        </w:rPr>
      </w:pPr>
      <w:r>
        <w:rPr>
          <w:rStyle w:val="Eindnootmarkering"/>
        </w:rPr>
        <w:endnoteRef/>
      </w:r>
      <w:r>
        <w:t xml:space="preserve"> TPOD50</w:t>
      </w:r>
    </w:p>
  </w:endnote>
  <w:endnote w:id="5">
    <w:p w14:paraId="37AB63BC" w14:textId="77777777" w:rsidR="00001B8D" w:rsidRDefault="00001B8D" w:rsidP="009B7AEA">
      <w:pPr>
        <w:pStyle w:val="Eindnoottekst"/>
      </w:pPr>
      <w:r>
        <w:rPr>
          <w:rStyle w:val="Eindnootmarkering"/>
        </w:rPr>
        <w:endnoteRef/>
      </w:r>
      <w:r>
        <w:t xml:space="preserve"> TPOD60</w:t>
      </w:r>
    </w:p>
  </w:endnote>
  <w:endnote w:id="6">
    <w:p w14:paraId="451E048E" w14:textId="77777777" w:rsidR="00001B8D" w:rsidRDefault="00001B8D" w:rsidP="009B7AEA">
      <w:pPr>
        <w:pStyle w:val="Eindnoottekst"/>
      </w:pPr>
      <w:r>
        <w:rPr>
          <w:rStyle w:val="Eindnootmarkering"/>
        </w:rPr>
        <w:endnoteRef/>
      </w:r>
      <w:r>
        <w:t xml:space="preserve"> TPOD70</w:t>
      </w:r>
    </w:p>
  </w:endnote>
  <w:endnote w:id="7">
    <w:p w14:paraId="2BA18C96" w14:textId="77777777" w:rsidR="00001B8D" w:rsidRDefault="00001B8D" w:rsidP="009B7AEA">
      <w:pPr>
        <w:pStyle w:val="Eindnoottekst"/>
      </w:pPr>
      <w:r>
        <w:rPr>
          <w:rStyle w:val="Eindnootmarkering"/>
        </w:rPr>
        <w:endnoteRef/>
      </w:r>
      <w:r>
        <w:t xml:space="preserve"> TPOD80</w:t>
      </w:r>
    </w:p>
  </w:endnote>
  <w:endnote w:id="8">
    <w:p w14:paraId="6F9B1787" w14:textId="77777777" w:rsidR="00001B8D" w:rsidRPr="001602D5" w:rsidRDefault="00001B8D" w:rsidP="009B7AEA">
      <w:pPr>
        <w:pStyle w:val="Eindnoottekst"/>
      </w:pPr>
      <w:r>
        <w:rPr>
          <w:rStyle w:val="Eindnootmarkering"/>
        </w:rPr>
        <w:endnoteRef/>
      </w:r>
      <w:r>
        <w:t xml:space="preserve"> TPOD1780</w:t>
      </w:r>
    </w:p>
  </w:endnote>
  <w:endnote w:id="9">
    <w:p w14:paraId="170CB9FD" w14:textId="77CF3BF8" w:rsidR="00001B8D" w:rsidRPr="00AA23FD" w:rsidRDefault="00001B8D" w:rsidP="00BF3FFF">
      <w:pPr>
        <w:pStyle w:val="Eindnoottekst"/>
      </w:pPr>
      <w:r>
        <w:rPr>
          <w:rStyle w:val="Eindnootmarkering"/>
        </w:rPr>
        <w:endnoteRef/>
      </w:r>
      <w:r w:rsidRPr="00AA23FD">
        <w:t xml:space="preserve"> TPOD400, TPOD410, TPOD420, TPOD430, TPOD440, TPOD450, TPOD460, TPOD470, TPOD480, TPOD490, TPOD500, TPOD510, TPOD520, TPOD530, TPOD540, TPOD550, TPOD560, TPOD570, TPOD580, TPOD590, TPOD600, TPOD610, TPOD620, TPOD630, TPOD640, TPOD650, TPOD660, TPOD670, TPOD680, TPOD690, TPOD700, TPOD710, TPOD720, TPOD730, TPOD741, TPOD750, TPOD760, TPOD770, TPOD781, TPOD790, TPOD800, TPOD810, TPOD820, TPOD831, TPOD841, TPOD851, TPOD860, TPOD870</w:t>
      </w:r>
    </w:p>
  </w:endnote>
  <w:endnote w:id="10">
    <w:p w14:paraId="30F8DB9B" w14:textId="61C94F16" w:rsidR="00001B8D" w:rsidRDefault="00001B8D">
      <w:pPr>
        <w:pStyle w:val="Eindnoottekst"/>
      </w:pPr>
      <w:r>
        <w:rPr>
          <w:rStyle w:val="Eindnootmarkering"/>
        </w:rPr>
        <w:endnoteRef/>
      </w:r>
      <w:r>
        <w:t xml:space="preserve"> TPOD880</w:t>
      </w:r>
    </w:p>
  </w:endnote>
  <w:endnote w:id="11">
    <w:p w14:paraId="349E7A37" w14:textId="77777777" w:rsidR="00001B8D" w:rsidRPr="009505D2" w:rsidRDefault="00001B8D" w:rsidP="00FA2C8B">
      <w:pPr>
        <w:pStyle w:val="Eindnoottekst"/>
      </w:pPr>
      <w:r>
        <w:rPr>
          <w:rStyle w:val="Eindnootmarkering"/>
        </w:rPr>
        <w:endnoteRef/>
      </w:r>
      <w:r>
        <w:t xml:space="preserve"> TPOD810</w:t>
      </w:r>
    </w:p>
  </w:endnote>
  <w:endnote w:id="12">
    <w:p w14:paraId="3EC364E0" w14:textId="77777777" w:rsidR="00001B8D" w:rsidRPr="009505D2" w:rsidRDefault="00001B8D" w:rsidP="00FA2C8B">
      <w:pPr>
        <w:pStyle w:val="Eindnoottekst"/>
      </w:pPr>
      <w:r>
        <w:rPr>
          <w:rStyle w:val="Eindnootmarkering"/>
        </w:rPr>
        <w:endnoteRef/>
      </w:r>
      <w:r>
        <w:t xml:space="preserve"> TPOD820</w:t>
      </w:r>
    </w:p>
  </w:endnote>
  <w:endnote w:id="13">
    <w:p w14:paraId="6901B77F" w14:textId="77777777" w:rsidR="00001B8D" w:rsidRPr="009505D2" w:rsidRDefault="00001B8D" w:rsidP="00FA2C8B">
      <w:pPr>
        <w:pStyle w:val="Eindnoottekst"/>
      </w:pPr>
      <w:r>
        <w:rPr>
          <w:rStyle w:val="Eindnootmarkering"/>
        </w:rPr>
        <w:endnoteRef/>
      </w:r>
      <w:r>
        <w:t xml:space="preserve"> TPOD870</w:t>
      </w:r>
    </w:p>
  </w:endnote>
  <w:endnote w:id="14">
    <w:p w14:paraId="01E95FFA" w14:textId="77777777" w:rsidR="00001B8D" w:rsidRDefault="00001B8D" w:rsidP="00FA2C8B">
      <w:pPr>
        <w:pStyle w:val="Eindnoottekst"/>
      </w:pPr>
      <w:r>
        <w:rPr>
          <w:rStyle w:val="Eindnootmarkering"/>
        </w:rPr>
        <w:endnoteRef/>
      </w:r>
      <w:r>
        <w:t xml:space="preserve"> TPOD880</w:t>
      </w:r>
    </w:p>
  </w:endnote>
  <w:endnote w:id="15">
    <w:p w14:paraId="7113AF51" w14:textId="77777777" w:rsidR="00001B8D" w:rsidRDefault="00001B8D" w:rsidP="00FA2C8B">
      <w:pPr>
        <w:pStyle w:val="Eindnoottekst"/>
      </w:pPr>
      <w:r>
        <w:rPr>
          <w:rStyle w:val="Eindnootmarkering"/>
        </w:rPr>
        <w:endnoteRef/>
      </w:r>
      <w:r>
        <w:t xml:space="preserve"> TPOD980</w:t>
      </w:r>
    </w:p>
  </w:endnote>
  <w:endnote w:id="16">
    <w:p w14:paraId="1B39AACB" w14:textId="77777777" w:rsidR="00001B8D" w:rsidRDefault="00001B8D" w:rsidP="00FA2C8B">
      <w:pPr>
        <w:pStyle w:val="Eindnoottekst"/>
      </w:pPr>
      <w:r>
        <w:rPr>
          <w:rStyle w:val="Eindnootmarkering"/>
        </w:rPr>
        <w:endnoteRef/>
      </w:r>
      <w:r>
        <w:t xml:space="preserve"> TPOD990</w:t>
      </w:r>
    </w:p>
  </w:endnote>
  <w:endnote w:id="17">
    <w:p w14:paraId="0E59FB9A" w14:textId="77777777" w:rsidR="00001B8D" w:rsidRDefault="00001B8D" w:rsidP="00FA2C8B">
      <w:pPr>
        <w:pStyle w:val="Eindnoottekst"/>
      </w:pPr>
      <w:r>
        <w:rPr>
          <w:rStyle w:val="Eindnootmarkering"/>
        </w:rPr>
        <w:endnoteRef/>
      </w:r>
      <w:r>
        <w:t xml:space="preserve"> TPOD1000</w:t>
      </w:r>
    </w:p>
  </w:endnote>
  <w:endnote w:id="18">
    <w:p w14:paraId="2D15EBDC" w14:textId="77777777" w:rsidR="00001B8D" w:rsidRDefault="00001B8D" w:rsidP="00FA2C8B">
      <w:pPr>
        <w:pStyle w:val="Eindnoottekst"/>
      </w:pPr>
      <w:r>
        <w:rPr>
          <w:rStyle w:val="Eindnootmarkering"/>
        </w:rPr>
        <w:endnoteRef/>
      </w:r>
      <w:r>
        <w:t xml:space="preserve"> TPOD1010, TPOD1020</w:t>
      </w:r>
    </w:p>
  </w:endnote>
  <w:endnote w:id="19">
    <w:p w14:paraId="3D061124" w14:textId="77777777" w:rsidR="00001B8D" w:rsidRDefault="00001B8D" w:rsidP="00FA2C8B">
      <w:pPr>
        <w:pStyle w:val="Eindnoottekst"/>
      </w:pPr>
      <w:r>
        <w:rPr>
          <w:rStyle w:val="Eindnootmarkering"/>
        </w:rPr>
        <w:endnoteRef/>
      </w:r>
      <w:r>
        <w:t xml:space="preserve"> TPOD1030</w:t>
      </w:r>
    </w:p>
  </w:endnote>
  <w:endnote w:id="20">
    <w:p w14:paraId="2CCC7117" w14:textId="77777777" w:rsidR="00001B8D" w:rsidRDefault="00001B8D" w:rsidP="00FA2C8B">
      <w:pPr>
        <w:pStyle w:val="Eindnoottekst"/>
      </w:pPr>
      <w:r>
        <w:rPr>
          <w:rStyle w:val="Eindnootmarkering"/>
        </w:rPr>
        <w:endnoteRef/>
      </w:r>
      <w:r>
        <w:t xml:space="preserve"> TPOD1040</w:t>
      </w:r>
    </w:p>
  </w:endnote>
  <w:endnote w:id="21">
    <w:p w14:paraId="3A1B3F1F" w14:textId="77777777" w:rsidR="00001B8D" w:rsidRDefault="00001B8D" w:rsidP="00FA2C8B">
      <w:pPr>
        <w:pStyle w:val="Eindnoottekst"/>
      </w:pPr>
      <w:r>
        <w:rPr>
          <w:rStyle w:val="Eindnootmarkering"/>
        </w:rPr>
        <w:endnoteRef/>
      </w:r>
      <w:r>
        <w:t xml:space="preserve"> TPOD1050</w:t>
      </w:r>
    </w:p>
  </w:endnote>
  <w:endnote w:id="22">
    <w:p w14:paraId="425151D7" w14:textId="77777777" w:rsidR="00001B8D" w:rsidRDefault="00001B8D" w:rsidP="00FA2C8B">
      <w:pPr>
        <w:pStyle w:val="Eindnoottekst"/>
      </w:pPr>
      <w:r>
        <w:rPr>
          <w:rStyle w:val="Eindnootmarkering"/>
        </w:rPr>
        <w:endnoteRef/>
      </w:r>
      <w:r>
        <w:t xml:space="preserve"> TPOD1060, TPOD1070</w:t>
      </w:r>
    </w:p>
  </w:endnote>
  <w:endnote w:id="23">
    <w:p w14:paraId="44BD8D2E" w14:textId="77777777" w:rsidR="00001B8D" w:rsidRDefault="00001B8D" w:rsidP="00FA2C8B">
      <w:pPr>
        <w:pStyle w:val="Eindnoottekst"/>
      </w:pPr>
      <w:r>
        <w:rPr>
          <w:rStyle w:val="Eindnootmarkering"/>
        </w:rPr>
        <w:endnoteRef/>
      </w:r>
      <w:r>
        <w:t xml:space="preserve"> TPOD1560</w:t>
      </w:r>
    </w:p>
  </w:endnote>
  <w:endnote w:id="24">
    <w:p w14:paraId="36DE0304" w14:textId="77777777" w:rsidR="00001B8D" w:rsidRDefault="00001B8D" w:rsidP="00FA2C8B">
      <w:pPr>
        <w:pStyle w:val="Eindnoottekst"/>
      </w:pPr>
      <w:r>
        <w:rPr>
          <w:rStyle w:val="Eindnootmarkering"/>
        </w:rPr>
        <w:endnoteRef/>
      </w:r>
      <w:r>
        <w:t xml:space="preserve"> TPOD1570</w:t>
      </w:r>
    </w:p>
  </w:endnote>
  <w:endnote w:id="25">
    <w:p w14:paraId="1B577F6F" w14:textId="46AEFCE0" w:rsidR="00001B8D" w:rsidRDefault="00001B8D">
      <w:pPr>
        <w:pStyle w:val="Eindnoottekst"/>
      </w:pPr>
      <w:r>
        <w:rPr>
          <w:rStyle w:val="Eindnootmarkering"/>
        </w:rPr>
        <w:endnoteRef/>
      </w:r>
      <w:r>
        <w:t xml:space="preserve"> TPOD1850</w:t>
      </w:r>
    </w:p>
  </w:endnote>
  <w:endnote w:id="26">
    <w:p w14:paraId="4DFBCDA9" w14:textId="278B5D41" w:rsidR="00001B8D" w:rsidRDefault="00001B8D">
      <w:pPr>
        <w:pStyle w:val="Eindnoottekst"/>
      </w:pPr>
      <w:r>
        <w:rPr>
          <w:rStyle w:val="Eindnootmarkering"/>
        </w:rPr>
        <w:endnoteRef/>
      </w:r>
      <w:r>
        <w:t xml:space="preserve"> TPOD1850</w:t>
      </w:r>
    </w:p>
  </w:endnote>
  <w:endnote w:id="27">
    <w:p w14:paraId="7E267A1B" w14:textId="77777777" w:rsidR="00001B8D" w:rsidRPr="00AA23FD" w:rsidRDefault="00001B8D" w:rsidP="00FA2C8B">
      <w:pPr>
        <w:pStyle w:val="Eindnoottekst"/>
      </w:pPr>
      <w:r>
        <w:rPr>
          <w:rStyle w:val="Eindnootmarkering"/>
        </w:rPr>
        <w:endnoteRef/>
      </w:r>
      <w:r>
        <w:t xml:space="preserve"> TPOD1670</w:t>
      </w:r>
    </w:p>
  </w:endnote>
  <w:endnote w:id="28">
    <w:p w14:paraId="25274CDB" w14:textId="77777777" w:rsidR="00001B8D" w:rsidRPr="00AA23FD" w:rsidRDefault="00001B8D" w:rsidP="00FA2C8B">
      <w:pPr>
        <w:pStyle w:val="Eindnoottekst"/>
      </w:pPr>
      <w:r>
        <w:rPr>
          <w:rStyle w:val="Eindnootmarkering"/>
        </w:rPr>
        <w:endnoteRef/>
      </w:r>
      <w:r>
        <w:t xml:space="preserve"> TPOD1690</w:t>
      </w:r>
    </w:p>
  </w:endnote>
  <w:endnote w:id="29">
    <w:p w14:paraId="6FBC2886" w14:textId="77777777" w:rsidR="00001B8D" w:rsidRPr="00AA23FD" w:rsidRDefault="00001B8D" w:rsidP="00FA2C8B">
      <w:pPr>
        <w:pStyle w:val="Eindnoottekst"/>
      </w:pPr>
      <w:r>
        <w:rPr>
          <w:rStyle w:val="Eindnootmarkering"/>
        </w:rPr>
        <w:endnoteRef/>
      </w:r>
      <w:r>
        <w:t xml:space="preserve"> TPOD1630</w:t>
      </w:r>
    </w:p>
  </w:endnote>
  <w:endnote w:id="30">
    <w:p w14:paraId="0775FA21" w14:textId="77777777" w:rsidR="00001B8D" w:rsidRPr="00AA23FD" w:rsidRDefault="00001B8D" w:rsidP="00FA2C8B">
      <w:pPr>
        <w:pStyle w:val="Eindnoottekst"/>
      </w:pPr>
      <w:r>
        <w:rPr>
          <w:rStyle w:val="Eindnootmarkering"/>
        </w:rPr>
        <w:endnoteRef/>
      </w:r>
      <w:r>
        <w:t xml:space="preserve"> TPOD930, TPOD940</w:t>
      </w:r>
    </w:p>
  </w:endnote>
  <w:endnote w:id="31">
    <w:p w14:paraId="153A5C29" w14:textId="77777777" w:rsidR="00001B8D" w:rsidRDefault="00001B8D" w:rsidP="00716382">
      <w:pPr>
        <w:pStyle w:val="Eindnoottekst"/>
      </w:pPr>
      <w:r>
        <w:rPr>
          <w:rStyle w:val="Eindnootmarkering"/>
        </w:rPr>
        <w:endnoteRef/>
      </w:r>
      <w:r>
        <w:t xml:space="preserve"> TPOD1700</w:t>
      </w:r>
    </w:p>
  </w:endnote>
  <w:endnote w:id="32">
    <w:p w14:paraId="7AEE3D53" w14:textId="77777777" w:rsidR="00001B8D" w:rsidRDefault="00001B8D" w:rsidP="00716382">
      <w:pPr>
        <w:pStyle w:val="Eindnoottekst"/>
      </w:pPr>
      <w:r>
        <w:rPr>
          <w:rStyle w:val="Eindnootmarkering"/>
        </w:rPr>
        <w:endnoteRef/>
      </w:r>
      <w:r>
        <w:t xml:space="preserve"> TPOD1740</w:t>
      </w:r>
    </w:p>
  </w:endnote>
  <w:endnote w:id="33">
    <w:p w14:paraId="20B38E58" w14:textId="77777777" w:rsidR="00001B8D" w:rsidRDefault="00001B8D" w:rsidP="00716382">
      <w:pPr>
        <w:pStyle w:val="Eindnoottekst"/>
      </w:pPr>
      <w:r>
        <w:rPr>
          <w:rStyle w:val="Eindnootmarkering"/>
        </w:rPr>
        <w:endnoteRef/>
      </w:r>
      <w:r>
        <w:t xml:space="preserve"> TPOD1710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Calibri"/>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001B8D" w:rsidRPr="006B1455" w:rsidRDefault="00001B8D" w:rsidP="00577995">
    <w:pPr>
      <w:tabs>
        <w:tab w:val="left" w:pos="6260"/>
      </w:tabs>
    </w:pPr>
    <w:r>
      <w:t xml:space="preserve">Pagina </w:t>
    </w:r>
    <w:r>
      <w:rPr>
        <w:color w:val="2B579A"/>
        <w:shd w:val="clear" w:color="auto" w:fill="E6E6E6"/>
      </w:rPr>
      <w:fldChar w:fldCharType="begin"/>
    </w:r>
    <w:r>
      <w:instrText xml:space="preserve"> PAGE   \* MERGEFORMAT </w:instrText>
    </w:r>
    <w:r>
      <w:rPr>
        <w:color w:val="2B579A"/>
        <w:shd w:val="clear" w:color="auto" w:fill="E6E6E6"/>
      </w:rPr>
      <w:fldChar w:fldCharType="separate"/>
    </w:r>
    <w:r>
      <w:t>6</w:t>
    </w:r>
    <w:r>
      <w:rPr>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p>
  <w:p w14:paraId="1358A95D" w14:textId="77777777" w:rsidR="00001B8D" w:rsidRPr="00BC3B53" w:rsidRDefault="00001B8D"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p>
  <w:p w14:paraId="6170D8DC" w14:textId="77777777" w:rsidR="00001B8D" w:rsidRPr="00BC3B53" w:rsidRDefault="00001B8D"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001B8D" w:rsidRPr="00BC3B53" w:rsidRDefault="00001B8D"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CEA6D" w14:textId="77777777" w:rsidR="00067FA6" w:rsidRPr="006B1455" w:rsidRDefault="00067F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308A50FC" w14:textId="77777777" w:rsidR="00067FA6" w:rsidRPr="00BC3B53" w:rsidRDefault="00067FA6"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sidRPr="049A10CD">
      <w:rPr>
        <w:noProof/>
      </w:rPr>
      <w:t>16</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bookmarkStart w:id="0" w:name="_Toc209500289"/>
    <w:bookmarkStart w:id="1" w:name="_Toc209500355"/>
  </w:p>
  <w:bookmarkEnd w:id="0"/>
  <w:bookmarkEnd w:id="1"/>
  <w:p w14:paraId="6328848F" w14:textId="77777777" w:rsidR="00001B8D" w:rsidRPr="00BC3B53" w:rsidRDefault="00001B8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B71089" w14:textId="77777777" w:rsidR="006E6DC4" w:rsidRPr="00B35331" w:rsidRDefault="006E6DC4" w:rsidP="00577995">
      <w:pPr>
        <w:pStyle w:val="Voettekst"/>
      </w:pPr>
    </w:p>
  </w:footnote>
  <w:footnote w:type="continuationSeparator" w:id="0">
    <w:p w14:paraId="5377F0DC" w14:textId="77777777" w:rsidR="006E6DC4" w:rsidRDefault="006E6DC4">
      <w:r>
        <w:continuationSeparator/>
      </w:r>
    </w:p>
    <w:p w14:paraId="3B60001D" w14:textId="77777777" w:rsidR="006E6DC4" w:rsidRDefault="006E6DC4"/>
    <w:p w14:paraId="6CF12A5B" w14:textId="77777777" w:rsidR="006E6DC4" w:rsidRDefault="006E6DC4"/>
  </w:footnote>
  <w:footnote w:type="continuationNotice" w:id="1">
    <w:p w14:paraId="4F97B806" w14:textId="77777777" w:rsidR="006E6DC4" w:rsidRDefault="006E6DC4">
      <w:pPr>
        <w:spacing w:line="240" w:lineRule="auto"/>
      </w:pPr>
    </w:p>
  </w:footnote>
  <w:footnote w:id="2">
    <w:p w14:paraId="55BCB94C" w14:textId="77777777" w:rsidR="00001B8D" w:rsidRDefault="00001B8D" w:rsidP="009B7AEA">
      <w:pPr>
        <w:pStyle w:val="Voetnoottekst"/>
      </w:pPr>
      <w:r>
        <w:rPr>
          <w:rStyle w:val="Voetnootmarkering"/>
        </w:rPr>
        <w:footnoteRef/>
      </w:r>
      <w:r>
        <w:t xml:space="preserve"> Lichaam van de regeling als bedoeld in Aanwijzing 3.53 van de Aanwijzingen voor de regelgeving en in IMOP</w:t>
      </w:r>
    </w:p>
  </w:footnote>
  <w:footnote w:id="3">
    <w:p w14:paraId="2639EB83" w14:textId="77777777" w:rsidR="00001B8D" w:rsidRDefault="00001B8D" w:rsidP="00BF3FFF">
      <w:pPr>
        <w:pStyle w:val="Voetnoottekst"/>
      </w:pPr>
      <w:r>
        <w:rPr>
          <w:rStyle w:val="Voetnootmarkering"/>
        </w:rPr>
        <w:footnoteRef/>
      </w:r>
      <w:r>
        <w:t xml:space="preserve"> Aanwijzing 3.57 van de Aanwijzingen voor de regelgeving</w:t>
      </w:r>
    </w:p>
  </w:footnote>
  <w:footnote w:id="4">
    <w:p w14:paraId="27EF292D" w14:textId="1A470549" w:rsidR="00001B8D" w:rsidRDefault="00001B8D" w:rsidP="0085544B">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de </w:t>
      </w:r>
      <w:r w:rsidRPr="00443827">
        <w:t>het gebruiksdoel of de status (in de betekenis van bijzondere eigenschap) die een onderdeel van de fysieke leefomgeving op een bepaalde locatie heeft</w:t>
      </w:r>
      <w:r>
        <w:t xml:space="preserve"> functieaanduiding een specificatie van een bestemming geeft.</w:t>
      </w:r>
    </w:p>
  </w:footnote>
  <w:footnote w:id="5">
    <w:p w14:paraId="51F7EE2D" w14:textId="77777777" w:rsidR="00033E0A" w:rsidRDefault="00033E0A"/>
    <w:p w14:paraId="4579E8B1" w14:textId="77777777" w:rsidR="00F30810" w:rsidRDefault="00F30810"/>
  </w:footnote>
  <w:footnote w:id="6">
    <w:p w14:paraId="55B94ECB" w14:textId="140584A0" w:rsidR="00C513DC" w:rsidRDefault="00C513DC">
      <w:pPr>
        <w:pStyle w:val="Voetnoottekst"/>
      </w:pPr>
      <w:r>
        <w:rPr>
          <w:rStyle w:val="Voetnootmarkering"/>
        </w:rPr>
        <w:footnoteRef/>
      </w:r>
      <w:r>
        <w:t xml:space="preserve"> </w:t>
      </w:r>
      <w:r>
        <w:tab/>
      </w:r>
      <w:r w:rsidRPr="00C513DC">
        <w:t xml:space="preserve">Zie hiervoor </w:t>
      </w:r>
      <w:r>
        <w:t xml:space="preserve">(maar dan voor het omgevingsplan) </w:t>
      </w:r>
      <w:r w:rsidRPr="00C513DC">
        <w:t>paragraaf 2.2.1.1 Evenwichtige toedeling van functies aan locaties van de Memorie van Toelichting bij het wetsvoorstel Invoeringswet Omgevingswet van juli 2018.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001B8D" w:rsidRPr="00275984" w14:paraId="22BDE509" w14:textId="77777777" w:rsidTr="049A10CD">
      <w:trPr>
        <w:trHeight w:val="400"/>
      </w:trPr>
      <w:tc>
        <w:tcPr>
          <w:tcW w:w="7520" w:type="dxa"/>
          <w:shd w:val="clear" w:color="auto" w:fill="auto"/>
        </w:tcPr>
        <w:p w14:paraId="2874C532" w14:textId="53C40F1F" w:rsidR="00001B8D" w:rsidRPr="002E14E1" w:rsidRDefault="00001B8D" w:rsidP="002F3B2E">
          <w:pPr>
            <w:pStyle w:val="Koptekst"/>
          </w:pPr>
          <w:r w:rsidRPr="049A10CD">
            <w:rPr>
              <w:b/>
            </w:rPr>
            <w:t xml:space="preserve">Toepassingsprofiel (TPOD) [Tekst] </w:t>
          </w:r>
          <w:r>
            <w:t>| Versie [Tekst] | Standaard officiële publicaties met specifieke toepassing voor OW-besluiten | [datum]</w:t>
          </w:r>
        </w:p>
      </w:tc>
    </w:tr>
  </w:tbl>
  <w:p w14:paraId="6A0843E3" w14:textId="77777777" w:rsidR="00001B8D" w:rsidRDefault="00001B8D"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3F7258F5" w14:textId="77777777" w:rsidTr="002168B2">
      <w:trPr>
        <w:cantSplit/>
        <w:trHeight w:hRule="exact" w:val="3402"/>
      </w:trPr>
      <w:tc>
        <w:tcPr>
          <w:tcW w:w="6236" w:type="dxa"/>
          <w:gridSpan w:val="2"/>
          <w:shd w:val="clear" w:color="auto" w:fill="auto"/>
        </w:tcPr>
        <w:p w14:paraId="4AF1F5DF" w14:textId="64E00F05" w:rsidR="00001B8D" w:rsidRPr="00BC3B53" w:rsidRDefault="00001B8D" w:rsidP="00FF3E80">
          <w:r>
            <w:rPr>
              <w:noProof/>
              <w:color w:val="2B579A"/>
              <w:shd w:val="clear" w:color="auto" w:fill="E6E6E6"/>
            </w:rPr>
            <w:drawing>
              <wp:anchor distT="0" distB="0" distL="114300" distR="114300" simplePos="0" relativeHeight="251658240" behindDoc="0" locked="1" layoutInCell="1" allowOverlap="1" wp14:anchorId="2DBB53A4" wp14:editId="7450E543">
                <wp:simplePos x="0" y="0"/>
                <wp:positionH relativeFrom="margin">
                  <wp:posOffset>-1080135</wp:posOffset>
                </wp:positionH>
                <wp:positionV relativeFrom="margin">
                  <wp:posOffset>360045</wp:posOffset>
                </wp:positionV>
                <wp:extent cx="3042000" cy="925200"/>
                <wp:effectExtent l="0" t="0" r="6350" b="8255"/>
                <wp:wrapNone/>
                <wp:docPr id="10" name="Afbeelding 3"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BE8D128" w14:textId="77777777" w:rsidTr="002168B2">
      <w:trPr>
        <w:cantSplit/>
        <w:trHeight w:hRule="exact" w:val="1701"/>
      </w:trPr>
      <w:tc>
        <w:tcPr>
          <w:tcW w:w="6236" w:type="dxa"/>
          <w:gridSpan w:val="2"/>
          <w:shd w:val="clear" w:color="auto" w:fill="auto"/>
        </w:tcPr>
        <w:p w14:paraId="20CB8CE4" w14:textId="15451D61"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p>
      </w:tc>
    </w:tr>
    <w:tr w:rsidR="00001B8D" w:rsidRPr="00B60860" w14:paraId="777B5D1D" w14:textId="77777777" w:rsidTr="002168B2">
      <w:trPr>
        <w:cantSplit/>
        <w:trHeight w:hRule="exact" w:val="1701"/>
      </w:trPr>
      <w:tc>
        <w:tcPr>
          <w:tcW w:w="6236" w:type="dxa"/>
          <w:gridSpan w:val="2"/>
          <w:shd w:val="clear" w:color="auto" w:fill="auto"/>
        </w:tcPr>
        <w:p w14:paraId="6DACCC90" w14:textId="058912E4" w:rsidR="00001B8D" w:rsidRPr="00B60860" w:rsidRDefault="00001B8D" w:rsidP="00FF3E80">
          <w:r w:rsidRPr="00CA6C0C">
            <w:t xml:space="preserve">Versie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p>
        <w:p w14:paraId="193092C5" w14:textId="016676D6" w:rsidR="00001B8D" w:rsidRPr="00B60860" w:rsidRDefault="00001B8D" w:rsidP="00FF3E80">
          <w:r>
            <w:t>Geonovum</w:t>
          </w:r>
        </w:p>
      </w:tc>
    </w:tr>
    <w:tr w:rsidR="00001B8D" w:rsidRPr="00B60860" w14:paraId="39C9E91F" w14:textId="77777777" w:rsidTr="1B3EE6C6">
      <w:trPr>
        <w:cantSplit/>
      </w:trPr>
      <w:tc>
        <w:tcPr>
          <w:tcW w:w="1134" w:type="dxa"/>
          <w:shd w:val="clear" w:color="auto" w:fill="auto"/>
        </w:tcPr>
        <w:p w14:paraId="52B021A9" w14:textId="77777777" w:rsidR="00001B8D" w:rsidRPr="00CA6C0C" w:rsidRDefault="00001B8D" w:rsidP="00FF3E80">
          <w:r>
            <w:t>Datum</w:t>
          </w:r>
        </w:p>
      </w:tc>
      <w:tc>
        <w:tcPr>
          <w:tcW w:w="3118" w:type="dxa"/>
          <w:shd w:val="clear" w:color="auto" w:fill="auto"/>
        </w:tcPr>
        <w:p w14:paraId="4A08419C" w14:textId="2C62935F" w:rsidR="00001B8D" w:rsidRPr="00CA6C0C" w:rsidRDefault="00001B8D" w:rsidP="00FF3E80">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AC3AFF">
            <w:rPr>
              <w:noProof/>
            </w:rPr>
            <w:t>17 mei 2021</w:t>
          </w:r>
          <w:r>
            <w:rPr>
              <w:color w:val="2B579A"/>
              <w:shd w:val="clear" w:color="auto" w:fill="E6E6E6"/>
            </w:rPr>
            <w:fldChar w:fldCharType="end"/>
          </w:r>
        </w:p>
      </w:tc>
    </w:tr>
  </w:tbl>
  <w:p w14:paraId="12010FE0" w14:textId="77777777" w:rsidR="00001B8D" w:rsidRPr="00EB5B83" w:rsidRDefault="00001B8D"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4FB542D3" w14:textId="77777777" w:rsidTr="002168B2">
      <w:trPr>
        <w:cantSplit/>
        <w:trHeight w:hRule="exact" w:val="3402"/>
      </w:trPr>
      <w:tc>
        <w:tcPr>
          <w:tcW w:w="6236" w:type="dxa"/>
          <w:gridSpan w:val="2"/>
          <w:shd w:val="clear" w:color="auto" w:fill="auto"/>
        </w:tcPr>
        <w:p w14:paraId="4589BA1A" w14:textId="3E203C35" w:rsidR="00001B8D" w:rsidRPr="00BC3B53" w:rsidRDefault="00001B8D" w:rsidP="00E034D2">
          <w:r>
            <w:rPr>
              <w:noProof/>
              <w:color w:val="2B579A"/>
              <w:shd w:val="clear" w:color="auto" w:fill="E6E6E6"/>
            </w:rPr>
            <w:drawing>
              <wp:anchor distT="0" distB="0" distL="114300" distR="114300" simplePos="0" relativeHeight="251658241" behindDoc="0" locked="1" layoutInCell="1" allowOverlap="1" wp14:anchorId="22A6F370" wp14:editId="79D5E69A">
                <wp:simplePos x="0" y="0"/>
                <wp:positionH relativeFrom="margin">
                  <wp:posOffset>-1080135</wp:posOffset>
                </wp:positionH>
                <wp:positionV relativeFrom="margin">
                  <wp:posOffset>360045</wp:posOffset>
                </wp:positionV>
                <wp:extent cx="3042000" cy="925200"/>
                <wp:effectExtent l="0" t="0" r="6350" b="8255"/>
                <wp:wrapNone/>
                <wp:docPr id="11"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7956F4B" w14:textId="77777777" w:rsidTr="002168B2">
      <w:trPr>
        <w:cantSplit/>
        <w:trHeight w:hRule="exact" w:val="1701"/>
      </w:trPr>
      <w:tc>
        <w:tcPr>
          <w:tcW w:w="6236" w:type="dxa"/>
          <w:gridSpan w:val="2"/>
          <w:shd w:val="clear" w:color="auto" w:fill="auto"/>
        </w:tcPr>
        <w:p w14:paraId="77D16826" w14:textId="5A02D0DE"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noProof/>
              <w:color w:val="2B579A"/>
              <w:shd w:val="clear" w:color="auto" w:fill="E6E6E6"/>
            </w:rPr>
            <w:fldChar w:fldCharType="separate"/>
          </w:r>
          <w:r>
            <w:rPr>
              <w:noProof/>
            </w:rPr>
            <w:t>omgevingsverordening</w:t>
          </w:r>
          <w:r w:rsidRPr="049A10CD">
            <w:rPr>
              <w:color w:val="2B579A"/>
              <w:shd w:val="clear" w:color="auto" w:fill="E6E6E6"/>
            </w:rPr>
            <w:fldChar w:fldCharType="end"/>
          </w:r>
        </w:p>
      </w:tc>
    </w:tr>
    <w:tr w:rsidR="00001B8D" w:rsidRPr="00B60860" w14:paraId="036F60CC" w14:textId="77777777" w:rsidTr="002168B2">
      <w:trPr>
        <w:cantSplit/>
        <w:trHeight w:hRule="exact" w:val="1701"/>
      </w:trPr>
      <w:tc>
        <w:tcPr>
          <w:tcW w:w="6236" w:type="dxa"/>
          <w:gridSpan w:val="2"/>
          <w:shd w:val="clear" w:color="auto" w:fill="auto"/>
        </w:tcPr>
        <w:p w14:paraId="7ADB62E4" w14:textId="2B2E4A0C" w:rsidR="00001B8D" w:rsidRPr="00B60860" w:rsidRDefault="00001B8D" w:rsidP="00577995">
          <w:r w:rsidRPr="00CA6C0C">
            <w:t xml:space="preserve">Versie </w:t>
          </w:r>
          <w:r w:rsidRPr="049A10CD">
            <w:rPr>
              <w:color w:val="2B579A"/>
              <w:shd w:val="clear" w:color="auto" w:fill="E6E6E6"/>
            </w:rPr>
            <w:fldChar w:fldCharType="begin"/>
          </w:r>
          <w:r>
            <w:rPr>
              <w:noProof/>
            </w:rPr>
            <w:instrText xml:space="preserve"> DOCVARIABLE ID04 </w:instrText>
          </w:r>
          <w:r w:rsidRPr="049A10CD">
            <w:rPr>
              <w:noProof/>
              <w:color w:val="2B579A"/>
              <w:shd w:val="clear" w:color="auto" w:fill="E6E6E6"/>
            </w:rPr>
            <w:fldChar w:fldCharType="separate"/>
          </w:r>
          <w:r w:rsidR="00F175AB">
            <w:rPr>
              <w:noProof/>
            </w:rPr>
            <w:t>1.0</w:t>
          </w:r>
          <w:r w:rsidRPr="049A10CD">
            <w:rPr>
              <w:color w:val="2B579A"/>
              <w:shd w:val="clear" w:color="auto" w:fill="E6E6E6"/>
            </w:rPr>
            <w:fldChar w:fldCharType="end"/>
          </w:r>
        </w:p>
        <w:p w14:paraId="4D6DAC14" w14:textId="77777777" w:rsidR="00001B8D" w:rsidRPr="00B60860" w:rsidRDefault="00001B8D" w:rsidP="00577995">
          <w:r>
            <w:t>Geonovum – KOOP</w:t>
          </w:r>
        </w:p>
      </w:tc>
    </w:tr>
    <w:tr w:rsidR="00001B8D" w:rsidRPr="00B60860" w14:paraId="4D98DCC2" w14:textId="77777777" w:rsidTr="1B3EE6C6">
      <w:trPr>
        <w:cantSplit/>
      </w:trPr>
      <w:tc>
        <w:tcPr>
          <w:tcW w:w="1134" w:type="dxa"/>
          <w:shd w:val="clear" w:color="auto" w:fill="auto"/>
        </w:tcPr>
        <w:p w14:paraId="62E12A4E" w14:textId="77777777" w:rsidR="00001B8D" w:rsidRPr="00CA6C0C" w:rsidRDefault="00001B8D" w:rsidP="00577995">
          <w:r>
            <w:t>Datum</w:t>
          </w:r>
        </w:p>
      </w:tc>
      <w:tc>
        <w:tcPr>
          <w:tcW w:w="3118" w:type="dxa"/>
          <w:shd w:val="clear" w:color="auto" w:fill="auto"/>
        </w:tcPr>
        <w:p w14:paraId="7320D504" w14:textId="69DFD944" w:rsidR="00001B8D" w:rsidRPr="00CA6C0C" w:rsidRDefault="00001B8D" w:rsidP="00577995">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AC3AFF">
            <w:rPr>
              <w:noProof/>
            </w:rPr>
            <w:t>17 mei 2021</w:t>
          </w:r>
          <w:r>
            <w:rPr>
              <w:color w:val="2B579A"/>
              <w:shd w:val="clear" w:color="auto" w:fill="E6E6E6"/>
            </w:rPr>
            <w:fldChar w:fldCharType="end"/>
          </w:r>
        </w:p>
      </w:tc>
    </w:tr>
  </w:tbl>
  <w:p w14:paraId="7C59E44D" w14:textId="77777777" w:rsidR="00001B8D" w:rsidRDefault="00001B8D"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27DAD" w14:textId="1BCF7C57" w:rsidR="00067FA6" w:rsidRDefault="00067F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A016A">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A016A">
      <w:rPr>
        <w:noProof/>
      </w:rPr>
      <w:t>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A016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C3AFF">
      <w:rPr>
        <w:noProof/>
      </w:rPr>
      <w:t>17 mei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4C324A92" w:rsidR="00001B8D" w:rsidRPr="0051228C" w:rsidRDefault="00001B8D" w:rsidP="0051228C">
    <w:pPr>
      <w:pStyle w:val="Koptekst"/>
    </w:pPr>
    <w:r w:rsidRPr="002F3B2E">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ID05 </w:instrText>
    </w:r>
    <w:r w:rsidRPr="049A10CD">
      <w:rPr>
        <w:noProof/>
        <w:color w:val="2B579A"/>
        <w:shd w:val="clear" w:color="auto" w:fill="E6E6E6"/>
      </w:rPr>
      <w:fldChar w:fldCharType="separate"/>
    </w:r>
    <w:r w:rsidR="00CB7FC2">
      <w:rPr>
        <w:noProof/>
      </w:rPr>
      <w:t>STandaard Officiële Publicaties met ToepassingsProfielen voor OmgevingsDocumenten (STOP/TPOD)</w:t>
    </w:r>
    <w:r w:rsidRPr="049A10CD">
      <w:rPr>
        <w:color w:val="2B579A"/>
        <w:shd w:val="clear" w:color="auto" w:fill="E6E6E6"/>
      </w:rPr>
      <w:fldChar w:fldCharType="end"/>
    </w:r>
    <w:r>
      <w:t xml:space="preserve"> | </w:t>
    </w:r>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AC3AFF">
      <w:rPr>
        <w:noProof/>
      </w:rPr>
      <w:t>17 mei 2021</w:t>
    </w:r>
    <w:r>
      <w:rPr>
        <w:color w:val="2B579A"/>
        <w:shd w:val="clear" w:color="auto" w:fill="E6E6E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B2D409D"/>
    <w:multiLevelType w:val="hybridMultilevel"/>
    <w:tmpl w:val="30CC496A"/>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DD65E39"/>
    <w:multiLevelType w:val="hybridMultilevel"/>
    <w:tmpl w:val="12E41DA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1"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2E35F94"/>
    <w:multiLevelType w:val="hybridMultilevel"/>
    <w:tmpl w:val="FC62E898"/>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63306D8"/>
    <w:multiLevelType w:val="hybridMultilevel"/>
    <w:tmpl w:val="90824294"/>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8B048E7"/>
    <w:multiLevelType w:val="hybridMultilevel"/>
    <w:tmpl w:val="341EDEB6"/>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1" w15:restartNumberingAfterBreak="0">
    <w:nsid w:val="53C73184"/>
    <w:multiLevelType w:val="hybridMultilevel"/>
    <w:tmpl w:val="9E1E965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4921337"/>
    <w:multiLevelType w:val="multilevel"/>
    <w:tmpl w:val="B770BAA4"/>
    <w:styleLink w:val="Koppenstructuur"/>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15:restartNumberingAfterBreak="0">
    <w:nsid w:val="6975012D"/>
    <w:multiLevelType w:val="hybridMultilevel"/>
    <w:tmpl w:val="73285ECC"/>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69A65A95"/>
    <w:multiLevelType w:val="multilevel"/>
    <w:tmpl w:val="A0ECFB22"/>
    <w:lvl w:ilvl="0">
      <w:start w:val="1"/>
      <w:numFmt w:val="decimal"/>
      <w:lvlText w:val="%1."/>
      <w:lvlJc w:val="left"/>
      <w:pPr>
        <w:tabs>
          <w:tab w:val="num" w:pos="720"/>
        </w:tabs>
        <w:ind w:left="720" w:hanging="720"/>
      </w:p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ED23940"/>
    <w:multiLevelType w:val="multilevel"/>
    <w:tmpl w:val="FED6F298"/>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abstractNumId w:val="33"/>
  </w:num>
  <w:num w:numId="2">
    <w:abstractNumId w:val="3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6"/>
  </w:num>
  <w:num w:numId="1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6"/>
  </w:num>
  <w:num w:numId="13">
    <w:abstractNumId w:val="5"/>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16"/>
  </w:num>
  <w:num w:numId="17">
    <w:abstractNumId w:val="6"/>
  </w:num>
  <w:num w:numId="18">
    <w:abstractNumId w:val="12"/>
  </w:num>
  <w:num w:numId="19">
    <w:abstractNumId w:val="27"/>
  </w:num>
  <w:num w:numId="20">
    <w:abstractNumId w:val="19"/>
  </w:num>
  <w:num w:numId="21">
    <w:abstractNumId w:val="11"/>
  </w:num>
  <w:num w:numId="22">
    <w:abstractNumId w:val="4"/>
  </w:num>
  <w:num w:numId="23">
    <w:abstractNumId w:val="1"/>
  </w:num>
  <w:num w:numId="24">
    <w:abstractNumId w:val="13"/>
  </w:num>
  <w:num w:numId="25">
    <w:abstractNumId w:val="31"/>
  </w:num>
  <w:num w:numId="26">
    <w:abstractNumId w:val="18"/>
  </w:num>
  <w:num w:numId="27">
    <w:abstractNumId w:val="24"/>
  </w:num>
  <w:num w:numId="28">
    <w:abstractNumId w:val="3"/>
  </w:num>
  <w:num w:numId="29">
    <w:abstractNumId w:val="20"/>
  </w:num>
  <w:num w:numId="30">
    <w:abstractNumId w:val="28"/>
  </w:num>
  <w:num w:numId="31">
    <w:abstractNumId w:val="29"/>
  </w:num>
  <w:num w:numId="32">
    <w:abstractNumId w:val="10"/>
  </w:num>
  <w:num w:numId="33">
    <w:abstractNumId w:val="15"/>
  </w:num>
  <w:num w:numId="34">
    <w:abstractNumId w:val="8"/>
  </w:num>
  <w:num w:numId="35">
    <w:abstractNumId w:val="25"/>
  </w:num>
  <w:num w:numId="36">
    <w:abstractNumId w:val="21"/>
  </w:num>
  <w:num w:numId="37">
    <w:abstractNumId w:val="14"/>
  </w:num>
  <w:num w:numId="38">
    <w:abstractNumId w:val="17"/>
  </w:num>
  <w:num w:numId="39">
    <w:abstractNumId w:val="7"/>
  </w:num>
  <w:num w:numId="40">
    <w:abstractNumId w:val="23"/>
  </w:num>
  <w:num w:numId="41">
    <w:abstractNumId w:val="22"/>
  </w:num>
  <w:num w:numId="42">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verordening"/>
    <w:docVar w:name="ID01_CAPS" w:val="Omgevingsverordening"/>
    <w:docVar w:name="ID01+" w:val="de omgevingsverordening"/>
    <w:docVar w:name="ID01+_CAPS" w:val="De omgevingsverordening"/>
    <w:docVar w:name="ID02" w:val="de"/>
    <w:docVar w:name="ID03" w:val="ov"/>
    <w:docVar w:name="ID04" w:val="1.0"/>
    <w:docVar w:name="ID05" w:val="STandaard Officiële Publicaties met ToepassingsProfielen voor OmgevingsDocumenten (STOP/TPOD)"/>
    <w:docVar w:name="ID06" w:val="PR33"/>
    <w:docVar w:name="ID07" w:val="Monique van Scherpenzeel"/>
    <w:docVar w:name="ID08" w:val="DSO project 33"/>
  </w:docVars>
  <w:rsids>
    <w:rsidRoot w:val="005B553F"/>
    <w:rsid w:val="00000219"/>
    <w:rsid w:val="000010A5"/>
    <w:rsid w:val="00001372"/>
    <w:rsid w:val="00001426"/>
    <w:rsid w:val="00001468"/>
    <w:rsid w:val="00001B8D"/>
    <w:rsid w:val="00001F83"/>
    <w:rsid w:val="00001FC5"/>
    <w:rsid w:val="000023CC"/>
    <w:rsid w:val="000024A6"/>
    <w:rsid w:val="00002681"/>
    <w:rsid w:val="000026A9"/>
    <w:rsid w:val="00002705"/>
    <w:rsid w:val="00002788"/>
    <w:rsid w:val="000028F0"/>
    <w:rsid w:val="00002D87"/>
    <w:rsid w:val="00002E3F"/>
    <w:rsid w:val="00002F0E"/>
    <w:rsid w:val="000030C4"/>
    <w:rsid w:val="000038C7"/>
    <w:rsid w:val="000038EA"/>
    <w:rsid w:val="00003BCF"/>
    <w:rsid w:val="00004069"/>
    <w:rsid w:val="0000453A"/>
    <w:rsid w:val="00004864"/>
    <w:rsid w:val="00004B8D"/>
    <w:rsid w:val="00004C1A"/>
    <w:rsid w:val="00004D84"/>
    <w:rsid w:val="00005A00"/>
    <w:rsid w:val="00005B4C"/>
    <w:rsid w:val="00005BAB"/>
    <w:rsid w:val="00005DB3"/>
    <w:rsid w:val="00005E4D"/>
    <w:rsid w:val="000065F5"/>
    <w:rsid w:val="000067A6"/>
    <w:rsid w:val="000071C2"/>
    <w:rsid w:val="000071E0"/>
    <w:rsid w:val="00007E61"/>
    <w:rsid w:val="00007EF7"/>
    <w:rsid w:val="00007F27"/>
    <w:rsid w:val="000104E3"/>
    <w:rsid w:val="000104E4"/>
    <w:rsid w:val="00010534"/>
    <w:rsid w:val="000106D3"/>
    <w:rsid w:val="00010818"/>
    <w:rsid w:val="0001084B"/>
    <w:rsid w:val="00010C3F"/>
    <w:rsid w:val="00010E5D"/>
    <w:rsid w:val="000112CC"/>
    <w:rsid w:val="0001173D"/>
    <w:rsid w:val="0001182C"/>
    <w:rsid w:val="00011B02"/>
    <w:rsid w:val="00011C2D"/>
    <w:rsid w:val="0001258D"/>
    <w:rsid w:val="000125DA"/>
    <w:rsid w:val="0001292F"/>
    <w:rsid w:val="000134C3"/>
    <w:rsid w:val="00013855"/>
    <w:rsid w:val="00013904"/>
    <w:rsid w:val="00013BF5"/>
    <w:rsid w:val="00014154"/>
    <w:rsid w:val="000141C6"/>
    <w:rsid w:val="00014A11"/>
    <w:rsid w:val="000150B8"/>
    <w:rsid w:val="000154D8"/>
    <w:rsid w:val="00015FE2"/>
    <w:rsid w:val="00016277"/>
    <w:rsid w:val="000165AC"/>
    <w:rsid w:val="00016797"/>
    <w:rsid w:val="00016C48"/>
    <w:rsid w:val="0001700D"/>
    <w:rsid w:val="000201D2"/>
    <w:rsid w:val="00020A25"/>
    <w:rsid w:val="000210BD"/>
    <w:rsid w:val="00021284"/>
    <w:rsid w:val="00021409"/>
    <w:rsid w:val="00021A8D"/>
    <w:rsid w:val="00021E2F"/>
    <w:rsid w:val="00021F1B"/>
    <w:rsid w:val="000223FD"/>
    <w:rsid w:val="00022676"/>
    <w:rsid w:val="00022AE0"/>
    <w:rsid w:val="00022D52"/>
    <w:rsid w:val="00022EFB"/>
    <w:rsid w:val="00023069"/>
    <w:rsid w:val="00023125"/>
    <w:rsid w:val="00023D0A"/>
    <w:rsid w:val="00023DA2"/>
    <w:rsid w:val="000243B3"/>
    <w:rsid w:val="000245A1"/>
    <w:rsid w:val="00024B45"/>
    <w:rsid w:val="00025008"/>
    <w:rsid w:val="000251F9"/>
    <w:rsid w:val="00025310"/>
    <w:rsid w:val="0002577A"/>
    <w:rsid w:val="000257AF"/>
    <w:rsid w:val="00026469"/>
    <w:rsid w:val="000264A1"/>
    <w:rsid w:val="000269F8"/>
    <w:rsid w:val="000276F1"/>
    <w:rsid w:val="00027F47"/>
    <w:rsid w:val="0003079A"/>
    <w:rsid w:val="0003090D"/>
    <w:rsid w:val="00030AE2"/>
    <w:rsid w:val="00030E25"/>
    <w:rsid w:val="00031510"/>
    <w:rsid w:val="000317C7"/>
    <w:rsid w:val="00032116"/>
    <w:rsid w:val="00032241"/>
    <w:rsid w:val="0003248D"/>
    <w:rsid w:val="0003255B"/>
    <w:rsid w:val="00032660"/>
    <w:rsid w:val="000326D5"/>
    <w:rsid w:val="00032737"/>
    <w:rsid w:val="000336AB"/>
    <w:rsid w:val="00033AFA"/>
    <w:rsid w:val="00033E0A"/>
    <w:rsid w:val="00033F2C"/>
    <w:rsid w:val="00034581"/>
    <w:rsid w:val="00034CA8"/>
    <w:rsid w:val="00034EA4"/>
    <w:rsid w:val="0003519F"/>
    <w:rsid w:val="00035617"/>
    <w:rsid w:val="0003588E"/>
    <w:rsid w:val="00035A70"/>
    <w:rsid w:val="00035B5E"/>
    <w:rsid w:val="00035E6A"/>
    <w:rsid w:val="000365AA"/>
    <w:rsid w:val="00036BAF"/>
    <w:rsid w:val="000370E7"/>
    <w:rsid w:val="000371C1"/>
    <w:rsid w:val="0003739D"/>
    <w:rsid w:val="000377E5"/>
    <w:rsid w:val="00037A21"/>
    <w:rsid w:val="00037A81"/>
    <w:rsid w:val="00037C41"/>
    <w:rsid w:val="00040B34"/>
    <w:rsid w:val="000414E9"/>
    <w:rsid w:val="000415D8"/>
    <w:rsid w:val="00041DD1"/>
    <w:rsid w:val="000427D3"/>
    <w:rsid w:val="0004282F"/>
    <w:rsid w:val="0004309C"/>
    <w:rsid w:val="00043367"/>
    <w:rsid w:val="00043AA1"/>
    <w:rsid w:val="00043C27"/>
    <w:rsid w:val="00043F16"/>
    <w:rsid w:val="000444FF"/>
    <w:rsid w:val="000445AC"/>
    <w:rsid w:val="000446F5"/>
    <w:rsid w:val="00044E0B"/>
    <w:rsid w:val="00044EA4"/>
    <w:rsid w:val="00044EEC"/>
    <w:rsid w:val="00045063"/>
    <w:rsid w:val="00045172"/>
    <w:rsid w:val="000457A5"/>
    <w:rsid w:val="00045AF1"/>
    <w:rsid w:val="00045B82"/>
    <w:rsid w:val="00045C0F"/>
    <w:rsid w:val="00045C7F"/>
    <w:rsid w:val="00045C9C"/>
    <w:rsid w:val="000465A8"/>
    <w:rsid w:val="0004668D"/>
    <w:rsid w:val="00047143"/>
    <w:rsid w:val="00047640"/>
    <w:rsid w:val="0004776B"/>
    <w:rsid w:val="00047B2B"/>
    <w:rsid w:val="00047C20"/>
    <w:rsid w:val="00047FF3"/>
    <w:rsid w:val="0005021D"/>
    <w:rsid w:val="0005061B"/>
    <w:rsid w:val="00050EE9"/>
    <w:rsid w:val="00050F00"/>
    <w:rsid w:val="000511D6"/>
    <w:rsid w:val="000512BC"/>
    <w:rsid w:val="00051504"/>
    <w:rsid w:val="00051D87"/>
    <w:rsid w:val="00051E09"/>
    <w:rsid w:val="00052377"/>
    <w:rsid w:val="00052F2E"/>
    <w:rsid w:val="000537A6"/>
    <w:rsid w:val="00053874"/>
    <w:rsid w:val="00053C89"/>
    <w:rsid w:val="0005418C"/>
    <w:rsid w:val="000545A0"/>
    <w:rsid w:val="00054878"/>
    <w:rsid w:val="00054AD5"/>
    <w:rsid w:val="00054BF1"/>
    <w:rsid w:val="00054FDC"/>
    <w:rsid w:val="000550B8"/>
    <w:rsid w:val="00055235"/>
    <w:rsid w:val="00055356"/>
    <w:rsid w:val="00055422"/>
    <w:rsid w:val="000554C6"/>
    <w:rsid w:val="000557A4"/>
    <w:rsid w:val="00055BCF"/>
    <w:rsid w:val="00055E16"/>
    <w:rsid w:val="00055EDA"/>
    <w:rsid w:val="0005639C"/>
    <w:rsid w:val="00056D6C"/>
    <w:rsid w:val="00057728"/>
    <w:rsid w:val="00057768"/>
    <w:rsid w:val="00060A9D"/>
    <w:rsid w:val="00060E50"/>
    <w:rsid w:val="000611F8"/>
    <w:rsid w:val="000615A6"/>
    <w:rsid w:val="0006169D"/>
    <w:rsid w:val="00061A18"/>
    <w:rsid w:val="0006210E"/>
    <w:rsid w:val="0006256C"/>
    <w:rsid w:val="0006258E"/>
    <w:rsid w:val="0006259F"/>
    <w:rsid w:val="000627FD"/>
    <w:rsid w:val="00062F79"/>
    <w:rsid w:val="000630AE"/>
    <w:rsid w:val="00063203"/>
    <w:rsid w:val="00063261"/>
    <w:rsid w:val="000633B8"/>
    <w:rsid w:val="000635AE"/>
    <w:rsid w:val="000636DD"/>
    <w:rsid w:val="000638A5"/>
    <w:rsid w:val="00063A47"/>
    <w:rsid w:val="0006406C"/>
    <w:rsid w:val="00064638"/>
    <w:rsid w:val="00064DD3"/>
    <w:rsid w:val="00064EBD"/>
    <w:rsid w:val="0006533C"/>
    <w:rsid w:val="0006537D"/>
    <w:rsid w:val="000655FF"/>
    <w:rsid w:val="00065679"/>
    <w:rsid w:val="000659F4"/>
    <w:rsid w:val="00065BBB"/>
    <w:rsid w:val="00065CCE"/>
    <w:rsid w:val="0006627B"/>
    <w:rsid w:val="00066B1A"/>
    <w:rsid w:val="0006721A"/>
    <w:rsid w:val="0006725B"/>
    <w:rsid w:val="00067308"/>
    <w:rsid w:val="00067369"/>
    <w:rsid w:val="00067554"/>
    <w:rsid w:val="00067563"/>
    <w:rsid w:val="00067658"/>
    <w:rsid w:val="00067676"/>
    <w:rsid w:val="00067843"/>
    <w:rsid w:val="00067989"/>
    <w:rsid w:val="000679FD"/>
    <w:rsid w:val="00067AD6"/>
    <w:rsid w:val="00067F4D"/>
    <w:rsid w:val="00067FA6"/>
    <w:rsid w:val="00070076"/>
    <w:rsid w:val="00070411"/>
    <w:rsid w:val="00070587"/>
    <w:rsid w:val="000705D8"/>
    <w:rsid w:val="0007067D"/>
    <w:rsid w:val="000713D4"/>
    <w:rsid w:val="000719BC"/>
    <w:rsid w:val="00071B75"/>
    <w:rsid w:val="00071EE6"/>
    <w:rsid w:val="00071FEF"/>
    <w:rsid w:val="00072758"/>
    <w:rsid w:val="00072973"/>
    <w:rsid w:val="000729E1"/>
    <w:rsid w:val="00073406"/>
    <w:rsid w:val="0007343E"/>
    <w:rsid w:val="00073538"/>
    <w:rsid w:val="000735F1"/>
    <w:rsid w:val="00073801"/>
    <w:rsid w:val="000738C3"/>
    <w:rsid w:val="0007423A"/>
    <w:rsid w:val="00074498"/>
    <w:rsid w:val="000744FD"/>
    <w:rsid w:val="000745CD"/>
    <w:rsid w:val="00074D6D"/>
    <w:rsid w:val="0007507E"/>
    <w:rsid w:val="00075786"/>
    <w:rsid w:val="00075D5E"/>
    <w:rsid w:val="00076626"/>
    <w:rsid w:val="000768D1"/>
    <w:rsid w:val="00076A97"/>
    <w:rsid w:val="00076BC1"/>
    <w:rsid w:val="0007701E"/>
    <w:rsid w:val="00077105"/>
    <w:rsid w:val="000774B5"/>
    <w:rsid w:val="00077CCF"/>
    <w:rsid w:val="00080062"/>
    <w:rsid w:val="00080158"/>
    <w:rsid w:val="0008091D"/>
    <w:rsid w:val="00080A7C"/>
    <w:rsid w:val="00080E0F"/>
    <w:rsid w:val="00081547"/>
    <w:rsid w:val="00081567"/>
    <w:rsid w:val="000816A0"/>
    <w:rsid w:val="00081A52"/>
    <w:rsid w:val="00081B70"/>
    <w:rsid w:val="00082959"/>
    <w:rsid w:val="00082EFC"/>
    <w:rsid w:val="00083031"/>
    <w:rsid w:val="0008317E"/>
    <w:rsid w:val="000835C0"/>
    <w:rsid w:val="000835C5"/>
    <w:rsid w:val="00083874"/>
    <w:rsid w:val="00083A33"/>
    <w:rsid w:val="00083C4C"/>
    <w:rsid w:val="00084217"/>
    <w:rsid w:val="00084568"/>
    <w:rsid w:val="00084DB1"/>
    <w:rsid w:val="000850DD"/>
    <w:rsid w:val="00085459"/>
    <w:rsid w:val="000859AA"/>
    <w:rsid w:val="00085D81"/>
    <w:rsid w:val="00085D8E"/>
    <w:rsid w:val="000860FE"/>
    <w:rsid w:val="000864E1"/>
    <w:rsid w:val="0008710A"/>
    <w:rsid w:val="0008724D"/>
    <w:rsid w:val="000872AD"/>
    <w:rsid w:val="000873BE"/>
    <w:rsid w:val="0008741C"/>
    <w:rsid w:val="00090030"/>
    <w:rsid w:val="00090189"/>
    <w:rsid w:val="000905F7"/>
    <w:rsid w:val="00090A13"/>
    <w:rsid w:val="00090D5E"/>
    <w:rsid w:val="00090EFB"/>
    <w:rsid w:val="00090F54"/>
    <w:rsid w:val="000910CF"/>
    <w:rsid w:val="00091280"/>
    <w:rsid w:val="00092067"/>
    <w:rsid w:val="00092653"/>
    <w:rsid w:val="000926D8"/>
    <w:rsid w:val="0009281A"/>
    <w:rsid w:val="00092997"/>
    <w:rsid w:val="00092DAE"/>
    <w:rsid w:val="00092DC7"/>
    <w:rsid w:val="00093042"/>
    <w:rsid w:val="000934E3"/>
    <w:rsid w:val="00093DC8"/>
    <w:rsid w:val="00094000"/>
    <w:rsid w:val="00094215"/>
    <w:rsid w:val="000945B7"/>
    <w:rsid w:val="00094E6C"/>
    <w:rsid w:val="000952D4"/>
    <w:rsid w:val="000955DC"/>
    <w:rsid w:val="000957AE"/>
    <w:rsid w:val="0009588A"/>
    <w:rsid w:val="00095E99"/>
    <w:rsid w:val="0009603E"/>
    <w:rsid w:val="00096400"/>
    <w:rsid w:val="00096565"/>
    <w:rsid w:val="0009658A"/>
    <w:rsid w:val="0009694C"/>
    <w:rsid w:val="000973A2"/>
    <w:rsid w:val="0009781A"/>
    <w:rsid w:val="00097995"/>
    <w:rsid w:val="000A0666"/>
    <w:rsid w:val="000A082C"/>
    <w:rsid w:val="000A085E"/>
    <w:rsid w:val="000A0AFA"/>
    <w:rsid w:val="000A0BD1"/>
    <w:rsid w:val="000A0D39"/>
    <w:rsid w:val="000A107A"/>
    <w:rsid w:val="000A11BB"/>
    <w:rsid w:val="000A1385"/>
    <w:rsid w:val="000A1913"/>
    <w:rsid w:val="000A1B03"/>
    <w:rsid w:val="000A20A2"/>
    <w:rsid w:val="000A2989"/>
    <w:rsid w:val="000A2A97"/>
    <w:rsid w:val="000A2B08"/>
    <w:rsid w:val="000A2B62"/>
    <w:rsid w:val="000A333A"/>
    <w:rsid w:val="000A4A98"/>
    <w:rsid w:val="000A4AA2"/>
    <w:rsid w:val="000A4EF9"/>
    <w:rsid w:val="000A50EA"/>
    <w:rsid w:val="000A538E"/>
    <w:rsid w:val="000A577C"/>
    <w:rsid w:val="000A5F60"/>
    <w:rsid w:val="000A615D"/>
    <w:rsid w:val="000A61FA"/>
    <w:rsid w:val="000A635C"/>
    <w:rsid w:val="000A6605"/>
    <w:rsid w:val="000A68BB"/>
    <w:rsid w:val="000A69F9"/>
    <w:rsid w:val="000A745A"/>
    <w:rsid w:val="000A7BD7"/>
    <w:rsid w:val="000B028A"/>
    <w:rsid w:val="000B09E4"/>
    <w:rsid w:val="000B0B24"/>
    <w:rsid w:val="000B1932"/>
    <w:rsid w:val="000B1993"/>
    <w:rsid w:val="000B1ACF"/>
    <w:rsid w:val="000B2025"/>
    <w:rsid w:val="000B23FB"/>
    <w:rsid w:val="000B2405"/>
    <w:rsid w:val="000B240A"/>
    <w:rsid w:val="000B242A"/>
    <w:rsid w:val="000B2648"/>
    <w:rsid w:val="000B27F4"/>
    <w:rsid w:val="000B2AFA"/>
    <w:rsid w:val="000B2B92"/>
    <w:rsid w:val="000B2C17"/>
    <w:rsid w:val="000B2F4F"/>
    <w:rsid w:val="000B31E5"/>
    <w:rsid w:val="000B32FD"/>
    <w:rsid w:val="000B3407"/>
    <w:rsid w:val="000B3593"/>
    <w:rsid w:val="000B3933"/>
    <w:rsid w:val="000B39CB"/>
    <w:rsid w:val="000B39E6"/>
    <w:rsid w:val="000B3BFB"/>
    <w:rsid w:val="000B402A"/>
    <w:rsid w:val="000B437C"/>
    <w:rsid w:val="000B452E"/>
    <w:rsid w:val="000B45FA"/>
    <w:rsid w:val="000B4D20"/>
    <w:rsid w:val="000B4DC9"/>
    <w:rsid w:val="000B4E74"/>
    <w:rsid w:val="000B4F79"/>
    <w:rsid w:val="000B51B2"/>
    <w:rsid w:val="000B5393"/>
    <w:rsid w:val="000B5464"/>
    <w:rsid w:val="000B573F"/>
    <w:rsid w:val="000B5908"/>
    <w:rsid w:val="000B592E"/>
    <w:rsid w:val="000B6B61"/>
    <w:rsid w:val="000B75AF"/>
    <w:rsid w:val="000B7D40"/>
    <w:rsid w:val="000C02FA"/>
    <w:rsid w:val="000C03DA"/>
    <w:rsid w:val="000C0A02"/>
    <w:rsid w:val="000C0B24"/>
    <w:rsid w:val="000C0F26"/>
    <w:rsid w:val="000C117D"/>
    <w:rsid w:val="000C15F2"/>
    <w:rsid w:val="000C1987"/>
    <w:rsid w:val="000C1C48"/>
    <w:rsid w:val="000C1FC2"/>
    <w:rsid w:val="000C261F"/>
    <w:rsid w:val="000C27BB"/>
    <w:rsid w:val="000C28A1"/>
    <w:rsid w:val="000C293E"/>
    <w:rsid w:val="000C2DE9"/>
    <w:rsid w:val="000C3185"/>
    <w:rsid w:val="000C3972"/>
    <w:rsid w:val="000C3A5C"/>
    <w:rsid w:val="000C3AB5"/>
    <w:rsid w:val="000C3F68"/>
    <w:rsid w:val="000C41C5"/>
    <w:rsid w:val="000C46B1"/>
    <w:rsid w:val="000C4EB2"/>
    <w:rsid w:val="000C53C4"/>
    <w:rsid w:val="000C562F"/>
    <w:rsid w:val="000C5A51"/>
    <w:rsid w:val="000C5BA6"/>
    <w:rsid w:val="000C5DE9"/>
    <w:rsid w:val="000C5E30"/>
    <w:rsid w:val="000C61FB"/>
    <w:rsid w:val="000C6C6A"/>
    <w:rsid w:val="000C6DDB"/>
    <w:rsid w:val="000C6E5B"/>
    <w:rsid w:val="000C6FA8"/>
    <w:rsid w:val="000C753D"/>
    <w:rsid w:val="000C7BD0"/>
    <w:rsid w:val="000C7BE7"/>
    <w:rsid w:val="000C7F9A"/>
    <w:rsid w:val="000D0154"/>
    <w:rsid w:val="000D0293"/>
    <w:rsid w:val="000D02A0"/>
    <w:rsid w:val="000D0355"/>
    <w:rsid w:val="000D0530"/>
    <w:rsid w:val="000D1197"/>
    <w:rsid w:val="000D11BF"/>
    <w:rsid w:val="000D1D2B"/>
    <w:rsid w:val="000D2725"/>
    <w:rsid w:val="000D2CAA"/>
    <w:rsid w:val="000D311F"/>
    <w:rsid w:val="000D326B"/>
    <w:rsid w:val="000D3C2F"/>
    <w:rsid w:val="000D3CA9"/>
    <w:rsid w:val="000D477E"/>
    <w:rsid w:val="000D48D1"/>
    <w:rsid w:val="000D4C36"/>
    <w:rsid w:val="000D5A70"/>
    <w:rsid w:val="000D5CFF"/>
    <w:rsid w:val="000D60D1"/>
    <w:rsid w:val="000D629F"/>
    <w:rsid w:val="000D688D"/>
    <w:rsid w:val="000D690E"/>
    <w:rsid w:val="000D6E2D"/>
    <w:rsid w:val="000D7119"/>
    <w:rsid w:val="000D7644"/>
    <w:rsid w:val="000D7652"/>
    <w:rsid w:val="000D7888"/>
    <w:rsid w:val="000E0017"/>
    <w:rsid w:val="000E0256"/>
    <w:rsid w:val="000E0289"/>
    <w:rsid w:val="000E071D"/>
    <w:rsid w:val="000E0E79"/>
    <w:rsid w:val="000E1200"/>
    <w:rsid w:val="000E1317"/>
    <w:rsid w:val="000E16B5"/>
    <w:rsid w:val="000E1975"/>
    <w:rsid w:val="000E1C4A"/>
    <w:rsid w:val="000E29C4"/>
    <w:rsid w:val="000E2AAE"/>
    <w:rsid w:val="000E2DF4"/>
    <w:rsid w:val="000E308A"/>
    <w:rsid w:val="000E31E2"/>
    <w:rsid w:val="000E31FA"/>
    <w:rsid w:val="000E352D"/>
    <w:rsid w:val="000E366F"/>
    <w:rsid w:val="000E4229"/>
    <w:rsid w:val="000E4E4A"/>
    <w:rsid w:val="000E50FD"/>
    <w:rsid w:val="000E5713"/>
    <w:rsid w:val="000E573B"/>
    <w:rsid w:val="000E5796"/>
    <w:rsid w:val="000E63CD"/>
    <w:rsid w:val="000E6B8D"/>
    <w:rsid w:val="000E6DCD"/>
    <w:rsid w:val="000E7027"/>
    <w:rsid w:val="000E7070"/>
    <w:rsid w:val="000E7FA3"/>
    <w:rsid w:val="000F00FB"/>
    <w:rsid w:val="000F035A"/>
    <w:rsid w:val="000F0A63"/>
    <w:rsid w:val="000F0EAD"/>
    <w:rsid w:val="000F1177"/>
    <w:rsid w:val="000F1C9C"/>
    <w:rsid w:val="000F2780"/>
    <w:rsid w:val="000F27A7"/>
    <w:rsid w:val="000F2C62"/>
    <w:rsid w:val="000F33FE"/>
    <w:rsid w:val="000F3999"/>
    <w:rsid w:val="000F3A7E"/>
    <w:rsid w:val="000F3D07"/>
    <w:rsid w:val="000F40BF"/>
    <w:rsid w:val="000F4526"/>
    <w:rsid w:val="000F4A1F"/>
    <w:rsid w:val="000F4A76"/>
    <w:rsid w:val="000F4E23"/>
    <w:rsid w:val="000F50E7"/>
    <w:rsid w:val="000F570D"/>
    <w:rsid w:val="000F5746"/>
    <w:rsid w:val="000F58C7"/>
    <w:rsid w:val="000F59C1"/>
    <w:rsid w:val="000F5CC5"/>
    <w:rsid w:val="000F5D41"/>
    <w:rsid w:val="000F5DD3"/>
    <w:rsid w:val="000F61CD"/>
    <w:rsid w:val="000F648A"/>
    <w:rsid w:val="000F6FA5"/>
    <w:rsid w:val="000F7041"/>
    <w:rsid w:val="000F7123"/>
    <w:rsid w:val="000F75DD"/>
    <w:rsid w:val="000F77D5"/>
    <w:rsid w:val="000F7A69"/>
    <w:rsid w:val="000F7AD8"/>
    <w:rsid w:val="000F7F47"/>
    <w:rsid w:val="00100231"/>
    <w:rsid w:val="00100464"/>
    <w:rsid w:val="00101087"/>
    <w:rsid w:val="001011FD"/>
    <w:rsid w:val="00101267"/>
    <w:rsid w:val="00101302"/>
    <w:rsid w:val="00101413"/>
    <w:rsid w:val="0010205F"/>
    <w:rsid w:val="00102214"/>
    <w:rsid w:val="00102383"/>
    <w:rsid w:val="00102C39"/>
    <w:rsid w:val="00103133"/>
    <w:rsid w:val="001032B0"/>
    <w:rsid w:val="001034EF"/>
    <w:rsid w:val="0010374B"/>
    <w:rsid w:val="00103BCE"/>
    <w:rsid w:val="00103E19"/>
    <w:rsid w:val="00103F4A"/>
    <w:rsid w:val="00104899"/>
    <w:rsid w:val="00104C66"/>
    <w:rsid w:val="001050E6"/>
    <w:rsid w:val="0010564F"/>
    <w:rsid w:val="001056CB"/>
    <w:rsid w:val="00105A3D"/>
    <w:rsid w:val="00105AFA"/>
    <w:rsid w:val="00106245"/>
    <w:rsid w:val="0010642C"/>
    <w:rsid w:val="0010651B"/>
    <w:rsid w:val="001065A8"/>
    <w:rsid w:val="00106C4A"/>
    <w:rsid w:val="001070EB"/>
    <w:rsid w:val="00107AAF"/>
    <w:rsid w:val="00107C89"/>
    <w:rsid w:val="00107CC8"/>
    <w:rsid w:val="00107CDA"/>
    <w:rsid w:val="00110071"/>
    <w:rsid w:val="00110959"/>
    <w:rsid w:val="0011097D"/>
    <w:rsid w:val="00110A8D"/>
    <w:rsid w:val="00111721"/>
    <w:rsid w:val="0011182B"/>
    <w:rsid w:val="00111ED7"/>
    <w:rsid w:val="00112107"/>
    <w:rsid w:val="00112492"/>
    <w:rsid w:val="001126E3"/>
    <w:rsid w:val="00112760"/>
    <w:rsid w:val="00112A13"/>
    <w:rsid w:val="00112AB6"/>
    <w:rsid w:val="00112C61"/>
    <w:rsid w:val="00112E38"/>
    <w:rsid w:val="00112F5E"/>
    <w:rsid w:val="00113D14"/>
    <w:rsid w:val="00113D6A"/>
    <w:rsid w:val="00113E1E"/>
    <w:rsid w:val="00113FCF"/>
    <w:rsid w:val="001145C9"/>
    <w:rsid w:val="0011473A"/>
    <w:rsid w:val="00114AF2"/>
    <w:rsid w:val="00114E6B"/>
    <w:rsid w:val="00114EC6"/>
    <w:rsid w:val="00114FE1"/>
    <w:rsid w:val="0011526F"/>
    <w:rsid w:val="001156C0"/>
    <w:rsid w:val="0011585C"/>
    <w:rsid w:val="00115D2E"/>
    <w:rsid w:val="00115EE9"/>
    <w:rsid w:val="00116670"/>
    <w:rsid w:val="00116767"/>
    <w:rsid w:val="00116DFF"/>
    <w:rsid w:val="00116F13"/>
    <w:rsid w:val="00117B30"/>
    <w:rsid w:val="00120470"/>
    <w:rsid w:val="001206F8"/>
    <w:rsid w:val="0012074D"/>
    <w:rsid w:val="001207E7"/>
    <w:rsid w:val="001216E1"/>
    <w:rsid w:val="001217B5"/>
    <w:rsid w:val="001218B0"/>
    <w:rsid w:val="00121B5A"/>
    <w:rsid w:val="00121BC8"/>
    <w:rsid w:val="00121E9F"/>
    <w:rsid w:val="00122096"/>
    <w:rsid w:val="001223F8"/>
    <w:rsid w:val="001224CA"/>
    <w:rsid w:val="001226B7"/>
    <w:rsid w:val="00122989"/>
    <w:rsid w:val="00122B36"/>
    <w:rsid w:val="00122B75"/>
    <w:rsid w:val="00122EB9"/>
    <w:rsid w:val="001234E9"/>
    <w:rsid w:val="00123601"/>
    <w:rsid w:val="00123C7D"/>
    <w:rsid w:val="00123CFF"/>
    <w:rsid w:val="00123E73"/>
    <w:rsid w:val="001243A7"/>
    <w:rsid w:val="001243CF"/>
    <w:rsid w:val="00124BD5"/>
    <w:rsid w:val="00125718"/>
    <w:rsid w:val="00125B64"/>
    <w:rsid w:val="00125F4B"/>
    <w:rsid w:val="001262C8"/>
    <w:rsid w:val="001265EE"/>
    <w:rsid w:val="00126E18"/>
    <w:rsid w:val="00126E7F"/>
    <w:rsid w:val="00127520"/>
    <w:rsid w:val="001279F1"/>
    <w:rsid w:val="00127DB2"/>
    <w:rsid w:val="00130003"/>
    <w:rsid w:val="001300FD"/>
    <w:rsid w:val="00130A14"/>
    <w:rsid w:val="0013114E"/>
    <w:rsid w:val="0013148C"/>
    <w:rsid w:val="001314DD"/>
    <w:rsid w:val="001324DC"/>
    <w:rsid w:val="001325A9"/>
    <w:rsid w:val="0013325F"/>
    <w:rsid w:val="00133281"/>
    <w:rsid w:val="001339A3"/>
    <w:rsid w:val="001339E3"/>
    <w:rsid w:val="00133BAD"/>
    <w:rsid w:val="00133E0B"/>
    <w:rsid w:val="00133EBF"/>
    <w:rsid w:val="001345A3"/>
    <w:rsid w:val="0013494A"/>
    <w:rsid w:val="001349C1"/>
    <w:rsid w:val="00134C47"/>
    <w:rsid w:val="00134D5E"/>
    <w:rsid w:val="00134E28"/>
    <w:rsid w:val="001353CE"/>
    <w:rsid w:val="00135B2D"/>
    <w:rsid w:val="00135E64"/>
    <w:rsid w:val="001361B6"/>
    <w:rsid w:val="00136B45"/>
    <w:rsid w:val="00137BEE"/>
    <w:rsid w:val="00140CD5"/>
    <w:rsid w:val="0014118B"/>
    <w:rsid w:val="001415E5"/>
    <w:rsid w:val="001418A4"/>
    <w:rsid w:val="00141C0F"/>
    <w:rsid w:val="00141D8B"/>
    <w:rsid w:val="00141E3F"/>
    <w:rsid w:val="00141F36"/>
    <w:rsid w:val="0014202E"/>
    <w:rsid w:val="00142BF8"/>
    <w:rsid w:val="00142C88"/>
    <w:rsid w:val="001430F0"/>
    <w:rsid w:val="00143831"/>
    <w:rsid w:val="00143C5A"/>
    <w:rsid w:val="00143CEE"/>
    <w:rsid w:val="001442B9"/>
    <w:rsid w:val="00145054"/>
    <w:rsid w:val="001453E1"/>
    <w:rsid w:val="0014566E"/>
    <w:rsid w:val="001458CE"/>
    <w:rsid w:val="00145E4A"/>
    <w:rsid w:val="00145FDE"/>
    <w:rsid w:val="001469E3"/>
    <w:rsid w:val="00146A97"/>
    <w:rsid w:val="00146BF9"/>
    <w:rsid w:val="0014767C"/>
    <w:rsid w:val="00147882"/>
    <w:rsid w:val="001478F5"/>
    <w:rsid w:val="00147A6A"/>
    <w:rsid w:val="00147D59"/>
    <w:rsid w:val="00150232"/>
    <w:rsid w:val="00150331"/>
    <w:rsid w:val="00150C16"/>
    <w:rsid w:val="00150DD9"/>
    <w:rsid w:val="00150E53"/>
    <w:rsid w:val="0015109A"/>
    <w:rsid w:val="001512D5"/>
    <w:rsid w:val="00151648"/>
    <w:rsid w:val="00151677"/>
    <w:rsid w:val="00151DD5"/>
    <w:rsid w:val="00151F81"/>
    <w:rsid w:val="0015230B"/>
    <w:rsid w:val="0015247C"/>
    <w:rsid w:val="0015264C"/>
    <w:rsid w:val="00152774"/>
    <w:rsid w:val="001528E5"/>
    <w:rsid w:val="00152BA9"/>
    <w:rsid w:val="00153597"/>
    <w:rsid w:val="0015389E"/>
    <w:rsid w:val="001539D6"/>
    <w:rsid w:val="00153A38"/>
    <w:rsid w:val="00153ACF"/>
    <w:rsid w:val="00154225"/>
    <w:rsid w:val="00154994"/>
    <w:rsid w:val="001558CA"/>
    <w:rsid w:val="00155D5B"/>
    <w:rsid w:val="00155E89"/>
    <w:rsid w:val="0015690C"/>
    <w:rsid w:val="00156EB2"/>
    <w:rsid w:val="00156FE5"/>
    <w:rsid w:val="0015712C"/>
    <w:rsid w:val="00157144"/>
    <w:rsid w:val="00157524"/>
    <w:rsid w:val="00157AA8"/>
    <w:rsid w:val="00157BE1"/>
    <w:rsid w:val="001600B4"/>
    <w:rsid w:val="001601B8"/>
    <w:rsid w:val="00160E00"/>
    <w:rsid w:val="00160E79"/>
    <w:rsid w:val="00161973"/>
    <w:rsid w:val="001621DE"/>
    <w:rsid w:val="00162560"/>
    <w:rsid w:val="00162760"/>
    <w:rsid w:val="00162929"/>
    <w:rsid w:val="00162E31"/>
    <w:rsid w:val="00163039"/>
    <w:rsid w:val="001631FA"/>
    <w:rsid w:val="001637F7"/>
    <w:rsid w:val="001639DC"/>
    <w:rsid w:val="00163BB9"/>
    <w:rsid w:val="00163D90"/>
    <w:rsid w:val="00163DA4"/>
    <w:rsid w:val="0016421C"/>
    <w:rsid w:val="00164373"/>
    <w:rsid w:val="001646AA"/>
    <w:rsid w:val="001649A5"/>
    <w:rsid w:val="00164DE0"/>
    <w:rsid w:val="00165738"/>
    <w:rsid w:val="00165869"/>
    <w:rsid w:val="0016597E"/>
    <w:rsid w:val="00165B03"/>
    <w:rsid w:val="00165BEC"/>
    <w:rsid w:val="001667E6"/>
    <w:rsid w:val="00166B20"/>
    <w:rsid w:val="00166D38"/>
    <w:rsid w:val="00166DD5"/>
    <w:rsid w:val="001670CC"/>
    <w:rsid w:val="0016724F"/>
    <w:rsid w:val="001675FE"/>
    <w:rsid w:val="00167602"/>
    <w:rsid w:val="001677EB"/>
    <w:rsid w:val="00167C71"/>
    <w:rsid w:val="00167F8F"/>
    <w:rsid w:val="00170121"/>
    <w:rsid w:val="0017020A"/>
    <w:rsid w:val="0017028E"/>
    <w:rsid w:val="0017030D"/>
    <w:rsid w:val="001703BC"/>
    <w:rsid w:val="001704AA"/>
    <w:rsid w:val="001704AF"/>
    <w:rsid w:val="001707DE"/>
    <w:rsid w:val="00170866"/>
    <w:rsid w:val="00171B1E"/>
    <w:rsid w:val="00171CD5"/>
    <w:rsid w:val="00171D4E"/>
    <w:rsid w:val="00171E3D"/>
    <w:rsid w:val="00172004"/>
    <w:rsid w:val="001720FF"/>
    <w:rsid w:val="00172175"/>
    <w:rsid w:val="00172E0B"/>
    <w:rsid w:val="00172E67"/>
    <w:rsid w:val="00172F6C"/>
    <w:rsid w:val="0017367F"/>
    <w:rsid w:val="00173725"/>
    <w:rsid w:val="00173841"/>
    <w:rsid w:val="00173FA8"/>
    <w:rsid w:val="00174027"/>
    <w:rsid w:val="00174193"/>
    <w:rsid w:val="00174263"/>
    <w:rsid w:val="0017432B"/>
    <w:rsid w:val="001749A8"/>
    <w:rsid w:val="00174A8F"/>
    <w:rsid w:val="00174C45"/>
    <w:rsid w:val="00175245"/>
    <w:rsid w:val="001752C4"/>
    <w:rsid w:val="00175694"/>
    <w:rsid w:val="0017588F"/>
    <w:rsid w:val="00175DE4"/>
    <w:rsid w:val="00175FD7"/>
    <w:rsid w:val="0017604C"/>
    <w:rsid w:val="00176402"/>
    <w:rsid w:val="00176BA5"/>
    <w:rsid w:val="001774C1"/>
    <w:rsid w:val="00177540"/>
    <w:rsid w:val="00177729"/>
    <w:rsid w:val="00177A62"/>
    <w:rsid w:val="00177F38"/>
    <w:rsid w:val="00180A58"/>
    <w:rsid w:val="0018103A"/>
    <w:rsid w:val="001811F0"/>
    <w:rsid w:val="00181A24"/>
    <w:rsid w:val="00181AE9"/>
    <w:rsid w:val="00181FB7"/>
    <w:rsid w:val="00182D6D"/>
    <w:rsid w:val="00182F89"/>
    <w:rsid w:val="001830BC"/>
    <w:rsid w:val="00183A0E"/>
    <w:rsid w:val="00183D4C"/>
    <w:rsid w:val="001842A1"/>
    <w:rsid w:val="0018456B"/>
    <w:rsid w:val="00184AC7"/>
    <w:rsid w:val="00184B46"/>
    <w:rsid w:val="00184B89"/>
    <w:rsid w:val="00184FE9"/>
    <w:rsid w:val="00185285"/>
    <w:rsid w:val="001856F8"/>
    <w:rsid w:val="0018587A"/>
    <w:rsid w:val="00186514"/>
    <w:rsid w:val="00186695"/>
    <w:rsid w:val="00187825"/>
    <w:rsid w:val="0018789E"/>
    <w:rsid w:val="00190D31"/>
    <w:rsid w:val="00190E33"/>
    <w:rsid w:val="001912D8"/>
    <w:rsid w:val="001914F7"/>
    <w:rsid w:val="0019158C"/>
    <w:rsid w:val="001915B1"/>
    <w:rsid w:val="0019173F"/>
    <w:rsid w:val="00191968"/>
    <w:rsid w:val="00191A54"/>
    <w:rsid w:val="00191A76"/>
    <w:rsid w:val="00191D79"/>
    <w:rsid w:val="00192978"/>
    <w:rsid w:val="00192E4E"/>
    <w:rsid w:val="001930DB"/>
    <w:rsid w:val="00193188"/>
    <w:rsid w:val="0019333B"/>
    <w:rsid w:val="0019369A"/>
    <w:rsid w:val="00193AD4"/>
    <w:rsid w:val="00193C71"/>
    <w:rsid w:val="0019419D"/>
    <w:rsid w:val="001942F9"/>
    <w:rsid w:val="00194A5E"/>
    <w:rsid w:val="00194E89"/>
    <w:rsid w:val="001952AC"/>
    <w:rsid w:val="00195419"/>
    <w:rsid w:val="001957BC"/>
    <w:rsid w:val="00195919"/>
    <w:rsid w:val="00195A52"/>
    <w:rsid w:val="00195AC5"/>
    <w:rsid w:val="00195DA6"/>
    <w:rsid w:val="001960F9"/>
    <w:rsid w:val="00196455"/>
    <w:rsid w:val="00196E0B"/>
    <w:rsid w:val="001975FD"/>
    <w:rsid w:val="001976C5"/>
    <w:rsid w:val="00197AC9"/>
    <w:rsid w:val="00197D18"/>
    <w:rsid w:val="00197DB5"/>
    <w:rsid w:val="001A008D"/>
    <w:rsid w:val="001A012F"/>
    <w:rsid w:val="001A0B1C"/>
    <w:rsid w:val="001A0E6E"/>
    <w:rsid w:val="001A0EB7"/>
    <w:rsid w:val="001A0F59"/>
    <w:rsid w:val="001A11C6"/>
    <w:rsid w:val="001A14FF"/>
    <w:rsid w:val="001A17D3"/>
    <w:rsid w:val="001A1A60"/>
    <w:rsid w:val="001A21B0"/>
    <w:rsid w:val="001A2259"/>
    <w:rsid w:val="001A2795"/>
    <w:rsid w:val="001A3444"/>
    <w:rsid w:val="001A3540"/>
    <w:rsid w:val="001A35EF"/>
    <w:rsid w:val="001A37C4"/>
    <w:rsid w:val="001A3B89"/>
    <w:rsid w:val="001A3C64"/>
    <w:rsid w:val="001A3F03"/>
    <w:rsid w:val="001A4347"/>
    <w:rsid w:val="001A4B3F"/>
    <w:rsid w:val="001A56FC"/>
    <w:rsid w:val="001A570C"/>
    <w:rsid w:val="001A6148"/>
    <w:rsid w:val="001A63CD"/>
    <w:rsid w:val="001A64E7"/>
    <w:rsid w:val="001A677D"/>
    <w:rsid w:val="001A6D63"/>
    <w:rsid w:val="001A7270"/>
    <w:rsid w:val="001A737C"/>
    <w:rsid w:val="001A760A"/>
    <w:rsid w:val="001A786D"/>
    <w:rsid w:val="001B006F"/>
    <w:rsid w:val="001B0091"/>
    <w:rsid w:val="001B06A1"/>
    <w:rsid w:val="001B0884"/>
    <w:rsid w:val="001B0C8D"/>
    <w:rsid w:val="001B0CA2"/>
    <w:rsid w:val="001B1257"/>
    <w:rsid w:val="001B128E"/>
    <w:rsid w:val="001B180A"/>
    <w:rsid w:val="001B1821"/>
    <w:rsid w:val="001B1882"/>
    <w:rsid w:val="001B1ABA"/>
    <w:rsid w:val="001B1DC6"/>
    <w:rsid w:val="001B1E4D"/>
    <w:rsid w:val="001B1E68"/>
    <w:rsid w:val="001B2539"/>
    <w:rsid w:val="001B2C26"/>
    <w:rsid w:val="001B2DEC"/>
    <w:rsid w:val="001B3033"/>
    <w:rsid w:val="001B304E"/>
    <w:rsid w:val="001B323A"/>
    <w:rsid w:val="001B3524"/>
    <w:rsid w:val="001B3733"/>
    <w:rsid w:val="001B3B36"/>
    <w:rsid w:val="001B3D38"/>
    <w:rsid w:val="001B4044"/>
    <w:rsid w:val="001B4B7F"/>
    <w:rsid w:val="001B4E12"/>
    <w:rsid w:val="001B4F3A"/>
    <w:rsid w:val="001B537B"/>
    <w:rsid w:val="001B56FF"/>
    <w:rsid w:val="001B596F"/>
    <w:rsid w:val="001B5A12"/>
    <w:rsid w:val="001B5AA8"/>
    <w:rsid w:val="001B5C48"/>
    <w:rsid w:val="001B5C7E"/>
    <w:rsid w:val="001B5E8C"/>
    <w:rsid w:val="001B612C"/>
    <w:rsid w:val="001B6238"/>
    <w:rsid w:val="001B6AB1"/>
    <w:rsid w:val="001B6FB6"/>
    <w:rsid w:val="001B717C"/>
    <w:rsid w:val="001B7504"/>
    <w:rsid w:val="001B75E3"/>
    <w:rsid w:val="001B78E5"/>
    <w:rsid w:val="001B7B54"/>
    <w:rsid w:val="001B7BA6"/>
    <w:rsid w:val="001B7CB5"/>
    <w:rsid w:val="001C0495"/>
    <w:rsid w:val="001C0E7A"/>
    <w:rsid w:val="001C108C"/>
    <w:rsid w:val="001C1BC9"/>
    <w:rsid w:val="001C1BCF"/>
    <w:rsid w:val="001C2066"/>
    <w:rsid w:val="001C254B"/>
    <w:rsid w:val="001C266A"/>
    <w:rsid w:val="001C297C"/>
    <w:rsid w:val="001C2A1A"/>
    <w:rsid w:val="001C3160"/>
    <w:rsid w:val="001C3240"/>
    <w:rsid w:val="001C3271"/>
    <w:rsid w:val="001C3C01"/>
    <w:rsid w:val="001C4262"/>
    <w:rsid w:val="001C448E"/>
    <w:rsid w:val="001C460D"/>
    <w:rsid w:val="001C47B9"/>
    <w:rsid w:val="001C4B4B"/>
    <w:rsid w:val="001C4B4E"/>
    <w:rsid w:val="001C4C97"/>
    <w:rsid w:val="001C4F73"/>
    <w:rsid w:val="001C4F81"/>
    <w:rsid w:val="001C4F82"/>
    <w:rsid w:val="001C52FC"/>
    <w:rsid w:val="001C5C7E"/>
    <w:rsid w:val="001C5FD8"/>
    <w:rsid w:val="001C5FF0"/>
    <w:rsid w:val="001C6100"/>
    <w:rsid w:val="001C6AB7"/>
    <w:rsid w:val="001C7161"/>
    <w:rsid w:val="001D08E7"/>
    <w:rsid w:val="001D0900"/>
    <w:rsid w:val="001D1006"/>
    <w:rsid w:val="001D1013"/>
    <w:rsid w:val="001D1228"/>
    <w:rsid w:val="001D16DF"/>
    <w:rsid w:val="001D1844"/>
    <w:rsid w:val="001D18C2"/>
    <w:rsid w:val="001D1BC8"/>
    <w:rsid w:val="001D1C1E"/>
    <w:rsid w:val="001D1E0A"/>
    <w:rsid w:val="001D1F31"/>
    <w:rsid w:val="001D1F9A"/>
    <w:rsid w:val="001D2336"/>
    <w:rsid w:val="001D2ECF"/>
    <w:rsid w:val="001D2F3E"/>
    <w:rsid w:val="001D35FC"/>
    <w:rsid w:val="001D3BF7"/>
    <w:rsid w:val="001D3C1D"/>
    <w:rsid w:val="001D3D0C"/>
    <w:rsid w:val="001D3F1B"/>
    <w:rsid w:val="001D429C"/>
    <w:rsid w:val="001D4448"/>
    <w:rsid w:val="001D4644"/>
    <w:rsid w:val="001D47CF"/>
    <w:rsid w:val="001D4A30"/>
    <w:rsid w:val="001D4ED4"/>
    <w:rsid w:val="001D5320"/>
    <w:rsid w:val="001D58F2"/>
    <w:rsid w:val="001D5980"/>
    <w:rsid w:val="001D599F"/>
    <w:rsid w:val="001D59E1"/>
    <w:rsid w:val="001D60B4"/>
    <w:rsid w:val="001D618A"/>
    <w:rsid w:val="001D6D88"/>
    <w:rsid w:val="001D6EDD"/>
    <w:rsid w:val="001D7669"/>
    <w:rsid w:val="001D7A0D"/>
    <w:rsid w:val="001D7A45"/>
    <w:rsid w:val="001D7CFD"/>
    <w:rsid w:val="001D7D65"/>
    <w:rsid w:val="001D7EDC"/>
    <w:rsid w:val="001D7F03"/>
    <w:rsid w:val="001D7F35"/>
    <w:rsid w:val="001E07F0"/>
    <w:rsid w:val="001E0AB0"/>
    <w:rsid w:val="001E0D47"/>
    <w:rsid w:val="001E120A"/>
    <w:rsid w:val="001E1DA8"/>
    <w:rsid w:val="001E239C"/>
    <w:rsid w:val="001E24BE"/>
    <w:rsid w:val="001E2A06"/>
    <w:rsid w:val="001E2C87"/>
    <w:rsid w:val="001E2FC6"/>
    <w:rsid w:val="001E2FDC"/>
    <w:rsid w:val="001E33B1"/>
    <w:rsid w:val="001E3D9B"/>
    <w:rsid w:val="001E430A"/>
    <w:rsid w:val="001E4B0E"/>
    <w:rsid w:val="001E518C"/>
    <w:rsid w:val="001E52E1"/>
    <w:rsid w:val="001E5962"/>
    <w:rsid w:val="001E6160"/>
    <w:rsid w:val="001E6427"/>
    <w:rsid w:val="001E667D"/>
    <w:rsid w:val="001E6D67"/>
    <w:rsid w:val="001E72D3"/>
    <w:rsid w:val="001E7611"/>
    <w:rsid w:val="001E7E0F"/>
    <w:rsid w:val="001F092A"/>
    <w:rsid w:val="001F0EC1"/>
    <w:rsid w:val="001F119F"/>
    <w:rsid w:val="001F1753"/>
    <w:rsid w:val="001F1AEA"/>
    <w:rsid w:val="001F1B57"/>
    <w:rsid w:val="001F1D39"/>
    <w:rsid w:val="001F1EE7"/>
    <w:rsid w:val="001F2070"/>
    <w:rsid w:val="001F20D8"/>
    <w:rsid w:val="001F2117"/>
    <w:rsid w:val="001F212B"/>
    <w:rsid w:val="001F2B78"/>
    <w:rsid w:val="001F2EE7"/>
    <w:rsid w:val="001F2F93"/>
    <w:rsid w:val="001F3348"/>
    <w:rsid w:val="001F37BF"/>
    <w:rsid w:val="001F3AEB"/>
    <w:rsid w:val="001F3DE4"/>
    <w:rsid w:val="001F4017"/>
    <w:rsid w:val="001F40EE"/>
    <w:rsid w:val="001F4579"/>
    <w:rsid w:val="001F4774"/>
    <w:rsid w:val="001F47CB"/>
    <w:rsid w:val="001F4A45"/>
    <w:rsid w:val="001F4BCB"/>
    <w:rsid w:val="001F5CC9"/>
    <w:rsid w:val="001F5E27"/>
    <w:rsid w:val="001F6B1F"/>
    <w:rsid w:val="001F6BFF"/>
    <w:rsid w:val="001F6D34"/>
    <w:rsid w:val="001F6EF7"/>
    <w:rsid w:val="001F71D5"/>
    <w:rsid w:val="001F731E"/>
    <w:rsid w:val="001F7582"/>
    <w:rsid w:val="001F77DC"/>
    <w:rsid w:val="001F7908"/>
    <w:rsid w:val="001F7D8B"/>
    <w:rsid w:val="002001C0"/>
    <w:rsid w:val="0020039D"/>
    <w:rsid w:val="0020042C"/>
    <w:rsid w:val="002004F5"/>
    <w:rsid w:val="002007F3"/>
    <w:rsid w:val="00200803"/>
    <w:rsid w:val="0020086C"/>
    <w:rsid w:val="00201482"/>
    <w:rsid w:val="00201C07"/>
    <w:rsid w:val="002022D3"/>
    <w:rsid w:val="0020238A"/>
    <w:rsid w:val="002029DB"/>
    <w:rsid w:val="00202A39"/>
    <w:rsid w:val="00202F35"/>
    <w:rsid w:val="00203091"/>
    <w:rsid w:val="002031A1"/>
    <w:rsid w:val="002032FE"/>
    <w:rsid w:val="00203C6C"/>
    <w:rsid w:val="00204033"/>
    <w:rsid w:val="00204216"/>
    <w:rsid w:val="002042C1"/>
    <w:rsid w:val="002042FF"/>
    <w:rsid w:val="00204496"/>
    <w:rsid w:val="00204942"/>
    <w:rsid w:val="00204A56"/>
    <w:rsid w:val="00204ECA"/>
    <w:rsid w:val="00204F80"/>
    <w:rsid w:val="0020513D"/>
    <w:rsid w:val="002053D1"/>
    <w:rsid w:val="0020570B"/>
    <w:rsid w:val="002061E1"/>
    <w:rsid w:val="002067C8"/>
    <w:rsid w:val="0020686D"/>
    <w:rsid w:val="00206A9E"/>
    <w:rsid w:val="00206CF3"/>
    <w:rsid w:val="00206EA5"/>
    <w:rsid w:val="00206EEC"/>
    <w:rsid w:val="002070D7"/>
    <w:rsid w:val="002072F0"/>
    <w:rsid w:val="00207C17"/>
    <w:rsid w:val="00207EBF"/>
    <w:rsid w:val="00207EDD"/>
    <w:rsid w:val="00210083"/>
    <w:rsid w:val="002107D3"/>
    <w:rsid w:val="00210B5F"/>
    <w:rsid w:val="00210D3D"/>
    <w:rsid w:val="0021114C"/>
    <w:rsid w:val="0021130F"/>
    <w:rsid w:val="00211415"/>
    <w:rsid w:val="0021144C"/>
    <w:rsid w:val="0021198E"/>
    <w:rsid w:val="002119B5"/>
    <w:rsid w:val="00211A2F"/>
    <w:rsid w:val="00211CF8"/>
    <w:rsid w:val="00211D5E"/>
    <w:rsid w:val="00212115"/>
    <w:rsid w:val="002121AF"/>
    <w:rsid w:val="002124C1"/>
    <w:rsid w:val="0021254D"/>
    <w:rsid w:val="002126A6"/>
    <w:rsid w:val="002129B3"/>
    <w:rsid w:val="00212A05"/>
    <w:rsid w:val="00212ACB"/>
    <w:rsid w:val="00212D2E"/>
    <w:rsid w:val="00213178"/>
    <w:rsid w:val="00213395"/>
    <w:rsid w:val="00213428"/>
    <w:rsid w:val="00213486"/>
    <w:rsid w:val="00213777"/>
    <w:rsid w:val="002137A7"/>
    <w:rsid w:val="0021384A"/>
    <w:rsid w:val="0021395D"/>
    <w:rsid w:val="002140AB"/>
    <w:rsid w:val="002140B1"/>
    <w:rsid w:val="002143BA"/>
    <w:rsid w:val="002144D6"/>
    <w:rsid w:val="002145C6"/>
    <w:rsid w:val="00214864"/>
    <w:rsid w:val="00214AA3"/>
    <w:rsid w:val="00214C38"/>
    <w:rsid w:val="002155C6"/>
    <w:rsid w:val="00215A23"/>
    <w:rsid w:val="00215B80"/>
    <w:rsid w:val="002168B2"/>
    <w:rsid w:val="00216AC7"/>
    <w:rsid w:val="00216F17"/>
    <w:rsid w:val="0021719E"/>
    <w:rsid w:val="002174BD"/>
    <w:rsid w:val="00217AB9"/>
    <w:rsid w:val="002200FE"/>
    <w:rsid w:val="002215F6"/>
    <w:rsid w:val="00221662"/>
    <w:rsid w:val="00221802"/>
    <w:rsid w:val="002218FC"/>
    <w:rsid w:val="00221BEB"/>
    <w:rsid w:val="00222435"/>
    <w:rsid w:val="002224F6"/>
    <w:rsid w:val="002227B0"/>
    <w:rsid w:val="00222D44"/>
    <w:rsid w:val="002233FA"/>
    <w:rsid w:val="0022342D"/>
    <w:rsid w:val="0022379F"/>
    <w:rsid w:val="0022413E"/>
    <w:rsid w:val="0022429D"/>
    <w:rsid w:val="002242E5"/>
    <w:rsid w:val="002246A4"/>
    <w:rsid w:val="00224D10"/>
    <w:rsid w:val="00225259"/>
    <w:rsid w:val="0022551E"/>
    <w:rsid w:val="002256AC"/>
    <w:rsid w:val="00226323"/>
    <w:rsid w:val="00226655"/>
    <w:rsid w:val="0022682E"/>
    <w:rsid w:val="002268DC"/>
    <w:rsid w:val="0022695B"/>
    <w:rsid w:val="002269C9"/>
    <w:rsid w:val="00226D2D"/>
    <w:rsid w:val="00226E91"/>
    <w:rsid w:val="002272AF"/>
    <w:rsid w:val="002274A5"/>
    <w:rsid w:val="0022752B"/>
    <w:rsid w:val="00227A9B"/>
    <w:rsid w:val="00227AD7"/>
    <w:rsid w:val="00227DFC"/>
    <w:rsid w:val="0023000A"/>
    <w:rsid w:val="00230449"/>
    <w:rsid w:val="00230789"/>
    <w:rsid w:val="0023127D"/>
    <w:rsid w:val="002313FC"/>
    <w:rsid w:val="0023162A"/>
    <w:rsid w:val="0023177C"/>
    <w:rsid w:val="00231995"/>
    <w:rsid w:val="00231F55"/>
    <w:rsid w:val="00232127"/>
    <w:rsid w:val="002321E1"/>
    <w:rsid w:val="00232CB8"/>
    <w:rsid w:val="00232E4F"/>
    <w:rsid w:val="00232EFD"/>
    <w:rsid w:val="00233511"/>
    <w:rsid w:val="00233567"/>
    <w:rsid w:val="00233A44"/>
    <w:rsid w:val="00234135"/>
    <w:rsid w:val="00235A16"/>
    <w:rsid w:val="00235CC8"/>
    <w:rsid w:val="00235E61"/>
    <w:rsid w:val="0023617E"/>
    <w:rsid w:val="0023618F"/>
    <w:rsid w:val="002367CE"/>
    <w:rsid w:val="00236B5B"/>
    <w:rsid w:val="00236D01"/>
    <w:rsid w:val="00237004"/>
    <w:rsid w:val="00237101"/>
    <w:rsid w:val="00237137"/>
    <w:rsid w:val="0023738D"/>
    <w:rsid w:val="00237714"/>
    <w:rsid w:val="00237715"/>
    <w:rsid w:val="00237D1F"/>
    <w:rsid w:val="00237DC8"/>
    <w:rsid w:val="00240E73"/>
    <w:rsid w:val="00241342"/>
    <w:rsid w:val="0024135A"/>
    <w:rsid w:val="00241546"/>
    <w:rsid w:val="002415A8"/>
    <w:rsid w:val="002416BB"/>
    <w:rsid w:val="00241B53"/>
    <w:rsid w:val="00241F3E"/>
    <w:rsid w:val="002422EF"/>
    <w:rsid w:val="00242483"/>
    <w:rsid w:val="00242804"/>
    <w:rsid w:val="002428B7"/>
    <w:rsid w:val="002428D9"/>
    <w:rsid w:val="00242B78"/>
    <w:rsid w:val="00242C24"/>
    <w:rsid w:val="00242E9D"/>
    <w:rsid w:val="00243000"/>
    <w:rsid w:val="002431B3"/>
    <w:rsid w:val="00243331"/>
    <w:rsid w:val="002437CD"/>
    <w:rsid w:val="00243876"/>
    <w:rsid w:val="0024392B"/>
    <w:rsid w:val="00243A78"/>
    <w:rsid w:val="00243F18"/>
    <w:rsid w:val="0024406A"/>
    <w:rsid w:val="00244077"/>
    <w:rsid w:val="00244090"/>
    <w:rsid w:val="002440C0"/>
    <w:rsid w:val="002445BB"/>
    <w:rsid w:val="0024477E"/>
    <w:rsid w:val="00244880"/>
    <w:rsid w:val="00244E81"/>
    <w:rsid w:val="00245374"/>
    <w:rsid w:val="00245673"/>
    <w:rsid w:val="00245B4E"/>
    <w:rsid w:val="00245BBE"/>
    <w:rsid w:val="002462B9"/>
    <w:rsid w:val="00246333"/>
    <w:rsid w:val="00246377"/>
    <w:rsid w:val="00246462"/>
    <w:rsid w:val="00246FCB"/>
    <w:rsid w:val="002475FC"/>
    <w:rsid w:val="0024770E"/>
    <w:rsid w:val="002479CB"/>
    <w:rsid w:val="00250039"/>
    <w:rsid w:val="00250097"/>
    <w:rsid w:val="0025039E"/>
    <w:rsid w:val="00250B20"/>
    <w:rsid w:val="00250C58"/>
    <w:rsid w:val="0025198D"/>
    <w:rsid w:val="002519E9"/>
    <w:rsid w:val="00251ACF"/>
    <w:rsid w:val="00251C33"/>
    <w:rsid w:val="00251D5C"/>
    <w:rsid w:val="00251DE4"/>
    <w:rsid w:val="00251DE7"/>
    <w:rsid w:val="00252025"/>
    <w:rsid w:val="002523CF"/>
    <w:rsid w:val="00252984"/>
    <w:rsid w:val="00252B62"/>
    <w:rsid w:val="00252D34"/>
    <w:rsid w:val="00252FFC"/>
    <w:rsid w:val="00253410"/>
    <w:rsid w:val="00253B4F"/>
    <w:rsid w:val="002545FE"/>
    <w:rsid w:val="00254664"/>
    <w:rsid w:val="00254719"/>
    <w:rsid w:val="00254895"/>
    <w:rsid w:val="00254C44"/>
    <w:rsid w:val="00254CEE"/>
    <w:rsid w:val="00254F5F"/>
    <w:rsid w:val="00255147"/>
    <w:rsid w:val="00255B18"/>
    <w:rsid w:val="00255B47"/>
    <w:rsid w:val="00255DC0"/>
    <w:rsid w:val="002563F4"/>
    <w:rsid w:val="0025682C"/>
    <w:rsid w:val="00256B1C"/>
    <w:rsid w:val="00256D50"/>
    <w:rsid w:val="00256EE0"/>
    <w:rsid w:val="0025729B"/>
    <w:rsid w:val="00257C1C"/>
    <w:rsid w:val="002600A2"/>
    <w:rsid w:val="0026063D"/>
    <w:rsid w:val="0026081A"/>
    <w:rsid w:val="002608E1"/>
    <w:rsid w:val="00260EDD"/>
    <w:rsid w:val="0026109A"/>
    <w:rsid w:val="002612E3"/>
    <w:rsid w:val="00261302"/>
    <w:rsid w:val="00261616"/>
    <w:rsid w:val="0026170C"/>
    <w:rsid w:val="00261F12"/>
    <w:rsid w:val="002623F2"/>
    <w:rsid w:val="0026274C"/>
    <w:rsid w:val="00262A21"/>
    <w:rsid w:val="00262BC5"/>
    <w:rsid w:val="002631B6"/>
    <w:rsid w:val="0026333B"/>
    <w:rsid w:val="002634EC"/>
    <w:rsid w:val="00263682"/>
    <w:rsid w:val="0026389F"/>
    <w:rsid w:val="002639E4"/>
    <w:rsid w:val="002647D6"/>
    <w:rsid w:val="002647F5"/>
    <w:rsid w:val="00264C3D"/>
    <w:rsid w:val="00265036"/>
    <w:rsid w:val="002658A3"/>
    <w:rsid w:val="00265D8E"/>
    <w:rsid w:val="0026668F"/>
    <w:rsid w:val="0026684B"/>
    <w:rsid w:val="00266F1A"/>
    <w:rsid w:val="00267152"/>
    <w:rsid w:val="00267AEE"/>
    <w:rsid w:val="00270006"/>
    <w:rsid w:val="0027038A"/>
    <w:rsid w:val="002703D9"/>
    <w:rsid w:val="00270965"/>
    <w:rsid w:val="002709C4"/>
    <w:rsid w:val="00270AC0"/>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4C20"/>
    <w:rsid w:val="00274EE3"/>
    <w:rsid w:val="002753C5"/>
    <w:rsid w:val="002754EA"/>
    <w:rsid w:val="00275598"/>
    <w:rsid w:val="00275A32"/>
    <w:rsid w:val="00276239"/>
    <w:rsid w:val="00276419"/>
    <w:rsid w:val="00276C7C"/>
    <w:rsid w:val="00276D3B"/>
    <w:rsid w:val="00276D3E"/>
    <w:rsid w:val="00277693"/>
    <w:rsid w:val="002779AE"/>
    <w:rsid w:val="00277A1B"/>
    <w:rsid w:val="00277E78"/>
    <w:rsid w:val="00280001"/>
    <w:rsid w:val="002806CC"/>
    <w:rsid w:val="0028123E"/>
    <w:rsid w:val="00281AE6"/>
    <w:rsid w:val="002828CC"/>
    <w:rsid w:val="002828EC"/>
    <w:rsid w:val="00282C4A"/>
    <w:rsid w:val="002832CE"/>
    <w:rsid w:val="002833F4"/>
    <w:rsid w:val="00283504"/>
    <w:rsid w:val="002836E3"/>
    <w:rsid w:val="00284041"/>
    <w:rsid w:val="0028434A"/>
    <w:rsid w:val="00284551"/>
    <w:rsid w:val="00284BB6"/>
    <w:rsid w:val="00284CB1"/>
    <w:rsid w:val="0028557A"/>
    <w:rsid w:val="00285A98"/>
    <w:rsid w:val="00285E96"/>
    <w:rsid w:val="00286340"/>
    <w:rsid w:val="00286694"/>
    <w:rsid w:val="00286C19"/>
    <w:rsid w:val="00286DF2"/>
    <w:rsid w:val="0028735D"/>
    <w:rsid w:val="002874B2"/>
    <w:rsid w:val="002876E4"/>
    <w:rsid w:val="00290029"/>
    <w:rsid w:val="00290126"/>
    <w:rsid w:val="00290731"/>
    <w:rsid w:val="00290B3F"/>
    <w:rsid w:val="00290FB7"/>
    <w:rsid w:val="00291169"/>
    <w:rsid w:val="00291446"/>
    <w:rsid w:val="00291853"/>
    <w:rsid w:val="00291B75"/>
    <w:rsid w:val="00291F1B"/>
    <w:rsid w:val="00292886"/>
    <w:rsid w:val="00292A73"/>
    <w:rsid w:val="00292B03"/>
    <w:rsid w:val="0029356E"/>
    <w:rsid w:val="002937DF"/>
    <w:rsid w:val="0029382B"/>
    <w:rsid w:val="00293C11"/>
    <w:rsid w:val="002941E5"/>
    <w:rsid w:val="00294B6D"/>
    <w:rsid w:val="00295668"/>
    <w:rsid w:val="0029568F"/>
    <w:rsid w:val="00295A99"/>
    <w:rsid w:val="00295BB1"/>
    <w:rsid w:val="002960A2"/>
    <w:rsid w:val="002963A7"/>
    <w:rsid w:val="002968F3"/>
    <w:rsid w:val="00296FBD"/>
    <w:rsid w:val="002970BD"/>
    <w:rsid w:val="00297262"/>
    <w:rsid w:val="00297511"/>
    <w:rsid w:val="00297C14"/>
    <w:rsid w:val="00297DDB"/>
    <w:rsid w:val="00297EF3"/>
    <w:rsid w:val="002A0479"/>
    <w:rsid w:val="002A08D4"/>
    <w:rsid w:val="002A08EF"/>
    <w:rsid w:val="002A099F"/>
    <w:rsid w:val="002A0A7A"/>
    <w:rsid w:val="002A0C38"/>
    <w:rsid w:val="002A127A"/>
    <w:rsid w:val="002A1837"/>
    <w:rsid w:val="002A1892"/>
    <w:rsid w:val="002A1D55"/>
    <w:rsid w:val="002A1E95"/>
    <w:rsid w:val="002A28DA"/>
    <w:rsid w:val="002A2B3F"/>
    <w:rsid w:val="002A2E0F"/>
    <w:rsid w:val="002A2F87"/>
    <w:rsid w:val="002A3312"/>
    <w:rsid w:val="002A335E"/>
    <w:rsid w:val="002A360E"/>
    <w:rsid w:val="002A36B4"/>
    <w:rsid w:val="002A3CE4"/>
    <w:rsid w:val="002A3E42"/>
    <w:rsid w:val="002A436A"/>
    <w:rsid w:val="002A4633"/>
    <w:rsid w:val="002A4AAC"/>
    <w:rsid w:val="002A4D36"/>
    <w:rsid w:val="002A4DB7"/>
    <w:rsid w:val="002A5022"/>
    <w:rsid w:val="002A521D"/>
    <w:rsid w:val="002A53EF"/>
    <w:rsid w:val="002A61AB"/>
    <w:rsid w:val="002A6208"/>
    <w:rsid w:val="002A62DE"/>
    <w:rsid w:val="002A64C5"/>
    <w:rsid w:val="002A6F81"/>
    <w:rsid w:val="002A7682"/>
    <w:rsid w:val="002A79F6"/>
    <w:rsid w:val="002B01F1"/>
    <w:rsid w:val="002B0288"/>
    <w:rsid w:val="002B0470"/>
    <w:rsid w:val="002B08D4"/>
    <w:rsid w:val="002B0E2D"/>
    <w:rsid w:val="002B1045"/>
    <w:rsid w:val="002B1236"/>
    <w:rsid w:val="002B128A"/>
    <w:rsid w:val="002B159B"/>
    <w:rsid w:val="002B1A42"/>
    <w:rsid w:val="002B2807"/>
    <w:rsid w:val="002B2836"/>
    <w:rsid w:val="002B290E"/>
    <w:rsid w:val="002B29B1"/>
    <w:rsid w:val="002B2C9F"/>
    <w:rsid w:val="002B2FCA"/>
    <w:rsid w:val="002B3295"/>
    <w:rsid w:val="002B32C6"/>
    <w:rsid w:val="002B3ECF"/>
    <w:rsid w:val="002B44FD"/>
    <w:rsid w:val="002B459A"/>
    <w:rsid w:val="002B5746"/>
    <w:rsid w:val="002B583E"/>
    <w:rsid w:val="002B5B6D"/>
    <w:rsid w:val="002B5BAA"/>
    <w:rsid w:val="002B5FB7"/>
    <w:rsid w:val="002B60EB"/>
    <w:rsid w:val="002B615B"/>
    <w:rsid w:val="002B631D"/>
    <w:rsid w:val="002B63D0"/>
    <w:rsid w:val="002B665A"/>
    <w:rsid w:val="002B684C"/>
    <w:rsid w:val="002B69A8"/>
    <w:rsid w:val="002B6C1F"/>
    <w:rsid w:val="002B6E12"/>
    <w:rsid w:val="002B7049"/>
    <w:rsid w:val="002B71F9"/>
    <w:rsid w:val="002B72FC"/>
    <w:rsid w:val="002B7342"/>
    <w:rsid w:val="002B7497"/>
    <w:rsid w:val="002B74A8"/>
    <w:rsid w:val="002B74BB"/>
    <w:rsid w:val="002B764F"/>
    <w:rsid w:val="002C03BD"/>
    <w:rsid w:val="002C09DF"/>
    <w:rsid w:val="002C1241"/>
    <w:rsid w:val="002C13F2"/>
    <w:rsid w:val="002C16FE"/>
    <w:rsid w:val="002C1E4E"/>
    <w:rsid w:val="002C1F7D"/>
    <w:rsid w:val="002C20DA"/>
    <w:rsid w:val="002C21AE"/>
    <w:rsid w:val="002C25E6"/>
    <w:rsid w:val="002C28AE"/>
    <w:rsid w:val="002C28BA"/>
    <w:rsid w:val="002C2B07"/>
    <w:rsid w:val="002C2B23"/>
    <w:rsid w:val="002C2BDC"/>
    <w:rsid w:val="002C2F84"/>
    <w:rsid w:val="002C309A"/>
    <w:rsid w:val="002C3283"/>
    <w:rsid w:val="002C3295"/>
    <w:rsid w:val="002C343E"/>
    <w:rsid w:val="002C3682"/>
    <w:rsid w:val="002C3775"/>
    <w:rsid w:val="002C38A4"/>
    <w:rsid w:val="002C3A2B"/>
    <w:rsid w:val="002C3A9F"/>
    <w:rsid w:val="002C3C9D"/>
    <w:rsid w:val="002C4118"/>
    <w:rsid w:val="002C42A3"/>
    <w:rsid w:val="002C442A"/>
    <w:rsid w:val="002C47E1"/>
    <w:rsid w:val="002C48FC"/>
    <w:rsid w:val="002C508B"/>
    <w:rsid w:val="002C5192"/>
    <w:rsid w:val="002C5224"/>
    <w:rsid w:val="002C53CC"/>
    <w:rsid w:val="002C5798"/>
    <w:rsid w:val="002C5A76"/>
    <w:rsid w:val="002C5AAD"/>
    <w:rsid w:val="002C5EEC"/>
    <w:rsid w:val="002C65C5"/>
    <w:rsid w:val="002C6742"/>
    <w:rsid w:val="002C67FE"/>
    <w:rsid w:val="002C6D7C"/>
    <w:rsid w:val="002C6E0E"/>
    <w:rsid w:val="002C6FAF"/>
    <w:rsid w:val="002C7E96"/>
    <w:rsid w:val="002D00E7"/>
    <w:rsid w:val="002D0275"/>
    <w:rsid w:val="002D0287"/>
    <w:rsid w:val="002D0562"/>
    <w:rsid w:val="002D091E"/>
    <w:rsid w:val="002D0A01"/>
    <w:rsid w:val="002D0A18"/>
    <w:rsid w:val="002D0A60"/>
    <w:rsid w:val="002D1249"/>
    <w:rsid w:val="002D141E"/>
    <w:rsid w:val="002D1C06"/>
    <w:rsid w:val="002D2494"/>
    <w:rsid w:val="002D26FD"/>
    <w:rsid w:val="002D2818"/>
    <w:rsid w:val="002D2A1E"/>
    <w:rsid w:val="002D2D98"/>
    <w:rsid w:val="002D2EC9"/>
    <w:rsid w:val="002D2EFB"/>
    <w:rsid w:val="002D30F9"/>
    <w:rsid w:val="002D32BA"/>
    <w:rsid w:val="002D32C2"/>
    <w:rsid w:val="002D4635"/>
    <w:rsid w:val="002D4746"/>
    <w:rsid w:val="002D5026"/>
    <w:rsid w:val="002D523B"/>
    <w:rsid w:val="002D577A"/>
    <w:rsid w:val="002D58EC"/>
    <w:rsid w:val="002D5F78"/>
    <w:rsid w:val="002D602E"/>
    <w:rsid w:val="002D6069"/>
    <w:rsid w:val="002D6162"/>
    <w:rsid w:val="002D691C"/>
    <w:rsid w:val="002D6BED"/>
    <w:rsid w:val="002D6C46"/>
    <w:rsid w:val="002D6C9E"/>
    <w:rsid w:val="002D71F5"/>
    <w:rsid w:val="002D72D0"/>
    <w:rsid w:val="002D76DD"/>
    <w:rsid w:val="002D7928"/>
    <w:rsid w:val="002D7983"/>
    <w:rsid w:val="002D7BB6"/>
    <w:rsid w:val="002D7C87"/>
    <w:rsid w:val="002D7D07"/>
    <w:rsid w:val="002E0152"/>
    <w:rsid w:val="002E0231"/>
    <w:rsid w:val="002E0346"/>
    <w:rsid w:val="002E054B"/>
    <w:rsid w:val="002E085F"/>
    <w:rsid w:val="002E0E53"/>
    <w:rsid w:val="002E1075"/>
    <w:rsid w:val="002E143D"/>
    <w:rsid w:val="002E1733"/>
    <w:rsid w:val="002E1DA9"/>
    <w:rsid w:val="002E205A"/>
    <w:rsid w:val="002E2268"/>
    <w:rsid w:val="002E22D8"/>
    <w:rsid w:val="002E24A5"/>
    <w:rsid w:val="002E289C"/>
    <w:rsid w:val="002E2BC4"/>
    <w:rsid w:val="002E32B4"/>
    <w:rsid w:val="002E419C"/>
    <w:rsid w:val="002E44FF"/>
    <w:rsid w:val="002E46F7"/>
    <w:rsid w:val="002E4E29"/>
    <w:rsid w:val="002E5014"/>
    <w:rsid w:val="002E51FF"/>
    <w:rsid w:val="002E559A"/>
    <w:rsid w:val="002E5A1F"/>
    <w:rsid w:val="002E5C99"/>
    <w:rsid w:val="002E5D19"/>
    <w:rsid w:val="002E6152"/>
    <w:rsid w:val="002E6522"/>
    <w:rsid w:val="002E6951"/>
    <w:rsid w:val="002E696B"/>
    <w:rsid w:val="002E6EB1"/>
    <w:rsid w:val="002E72C6"/>
    <w:rsid w:val="002E7305"/>
    <w:rsid w:val="002E7521"/>
    <w:rsid w:val="002E7733"/>
    <w:rsid w:val="002E7B3F"/>
    <w:rsid w:val="002F01DF"/>
    <w:rsid w:val="002F0228"/>
    <w:rsid w:val="002F03A3"/>
    <w:rsid w:val="002F15DB"/>
    <w:rsid w:val="002F190A"/>
    <w:rsid w:val="002F1970"/>
    <w:rsid w:val="002F1D47"/>
    <w:rsid w:val="002F1F50"/>
    <w:rsid w:val="002F2A50"/>
    <w:rsid w:val="002F2EB0"/>
    <w:rsid w:val="002F2F87"/>
    <w:rsid w:val="002F317E"/>
    <w:rsid w:val="002F3401"/>
    <w:rsid w:val="002F3423"/>
    <w:rsid w:val="002F3487"/>
    <w:rsid w:val="002F37F0"/>
    <w:rsid w:val="002F3826"/>
    <w:rsid w:val="002F3ACF"/>
    <w:rsid w:val="002F3B2E"/>
    <w:rsid w:val="002F3D9A"/>
    <w:rsid w:val="002F3D9E"/>
    <w:rsid w:val="002F3E6B"/>
    <w:rsid w:val="002F4B6E"/>
    <w:rsid w:val="002F54B9"/>
    <w:rsid w:val="002F5726"/>
    <w:rsid w:val="002F5C3C"/>
    <w:rsid w:val="002F5DCE"/>
    <w:rsid w:val="002F5E37"/>
    <w:rsid w:val="002F640E"/>
    <w:rsid w:val="002F6577"/>
    <w:rsid w:val="002F67E2"/>
    <w:rsid w:val="002F682E"/>
    <w:rsid w:val="002F69F2"/>
    <w:rsid w:val="002F6B95"/>
    <w:rsid w:val="002F6CB4"/>
    <w:rsid w:val="002F6D94"/>
    <w:rsid w:val="002F7037"/>
    <w:rsid w:val="002F7139"/>
    <w:rsid w:val="002F75DA"/>
    <w:rsid w:val="002F762B"/>
    <w:rsid w:val="002F7BD9"/>
    <w:rsid w:val="00300F1A"/>
    <w:rsid w:val="00301067"/>
    <w:rsid w:val="003011B5"/>
    <w:rsid w:val="0030122E"/>
    <w:rsid w:val="00301278"/>
    <w:rsid w:val="00301A8C"/>
    <w:rsid w:val="00301ABB"/>
    <w:rsid w:val="00301AC5"/>
    <w:rsid w:val="00301B45"/>
    <w:rsid w:val="00302014"/>
    <w:rsid w:val="00302241"/>
    <w:rsid w:val="003025BC"/>
    <w:rsid w:val="00302716"/>
    <w:rsid w:val="00302F4D"/>
    <w:rsid w:val="00302FC0"/>
    <w:rsid w:val="00303637"/>
    <w:rsid w:val="0030370A"/>
    <w:rsid w:val="00303B1E"/>
    <w:rsid w:val="003047F9"/>
    <w:rsid w:val="003048D5"/>
    <w:rsid w:val="003049CA"/>
    <w:rsid w:val="00304BB2"/>
    <w:rsid w:val="00304DC2"/>
    <w:rsid w:val="003051EF"/>
    <w:rsid w:val="00305484"/>
    <w:rsid w:val="003056C2"/>
    <w:rsid w:val="00305A7C"/>
    <w:rsid w:val="003063C0"/>
    <w:rsid w:val="00306862"/>
    <w:rsid w:val="00306911"/>
    <w:rsid w:val="00306FB3"/>
    <w:rsid w:val="00306FD4"/>
    <w:rsid w:val="00306FD5"/>
    <w:rsid w:val="003070FC"/>
    <w:rsid w:val="00307379"/>
    <w:rsid w:val="00307853"/>
    <w:rsid w:val="00307DE5"/>
    <w:rsid w:val="00307EE7"/>
    <w:rsid w:val="003102AF"/>
    <w:rsid w:val="003102B9"/>
    <w:rsid w:val="00310343"/>
    <w:rsid w:val="003103FC"/>
    <w:rsid w:val="003106CE"/>
    <w:rsid w:val="00310705"/>
    <w:rsid w:val="00310725"/>
    <w:rsid w:val="00310754"/>
    <w:rsid w:val="003108FA"/>
    <w:rsid w:val="00310BB9"/>
    <w:rsid w:val="00310CF1"/>
    <w:rsid w:val="00310F2C"/>
    <w:rsid w:val="003116BC"/>
    <w:rsid w:val="00311707"/>
    <w:rsid w:val="00311909"/>
    <w:rsid w:val="00311CBE"/>
    <w:rsid w:val="00311D84"/>
    <w:rsid w:val="00311D8D"/>
    <w:rsid w:val="00311EFB"/>
    <w:rsid w:val="00312676"/>
    <w:rsid w:val="00312882"/>
    <w:rsid w:val="00312B26"/>
    <w:rsid w:val="00313238"/>
    <w:rsid w:val="0031336D"/>
    <w:rsid w:val="0031375F"/>
    <w:rsid w:val="00313AE9"/>
    <w:rsid w:val="00313BBE"/>
    <w:rsid w:val="00314093"/>
    <w:rsid w:val="0031462D"/>
    <w:rsid w:val="003150B3"/>
    <w:rsid w:val="00315223"/>
    <w:rsid w:val="0031534E"/>
    <w:rsid w:val="0031544A"/>
    <w:rsid w:val="00315562"/>
    <w:rsid w:val="003155AA"/>
    <w:rsid w:val="00315C28"/>
    <w:rsid w:val="003162F7"/>
    <w:rsid w:val="00317015"/>
    <w:rsid w:val="003173C6"/>
    <w:rsid w:val="003176B7"/>
    <w:rsid w:val="00317B3A"/>
    <w:rsid w:val="00317B6D"/>
    <w:rsid w:val="00317F99"/>
    <w:rsid w:val="0032041A"/>
    <w:rsid w:val="00320568"/>
    <w:rsid w:val="003205EA"/>
    <w:rsid w:val="0032062B"/>
    <w:rsid w:val="003206CE"/>
    <w:rsid w:val="00320CE4"/>
    <w:rsid w:val="003214D6"/>
    <w:rsid w:val="00321723"/>
    <w:rsid w:val="00321B8A"/>
    <w:rsid w:val="00322433"/>
    <w:rsid w:val="0032283D"/>
    <w:rsid w:val="00322941"/>
    <w:rsid w:val="00322D13"/>
    <w:rsid w:val="00322E5D"/>
    <w:rsid w:val="00322E60"/>
    <w:rsid w:val="00322F30"/>
    <w:rsid w:val="00323033"/>
    <w:rsid w:val="003234EA"/>
    <w:rsid w:val="00323572"/>
    <w:rsid w:val="00323834"/>
    <w:rsid w:val="003239BD"/>
    <w:rsid w:val="00323D8C"/>
    <w:rsid w:val="00323F5E"/>
    <w:rsid w:val="003240B9"/>
    <w:rsid w:val="00324115"/>
    <w:rsid w:val="0032428B"/>
    <w:rsid w:val="00324632"/>
    <w:rsid w:val="00324C9F"/>
    <w:rsid w:val="00324FAC"/>
    <w:rsid w:val="00324FEF"/>
    <w:rsid w:val="003251B5"/>
    <w:rsid w:val="00325240"/>
    <w:rsid w:val="003254AE"/>
    <w:rsid w:val="003254E0"/>
    <w:rsid w:val="0032575C"/>
    <w:rsid w:val="00326BCE"/>
    <w:rsid w:val="00326D3D"/>
    <w:rsid w:val="00326EE8"/>
    <w:rsid w:val="00327CAF"/>
    <w:rsid w:val="003300F9"/>
    <w:rsid w:val="003301AC"/>
    <w:rsid w:val="003301F5"/>
    <w:rsid w:val="00330203"/>
    <w:rsid w:val="0033063F"/>
    <w:rsid w:val="003308C1"/>
    <w:rsid w:val="00330A2F"/>
    <w:rsid w:val="00330CAB"/>
    <w:rsid w:val="00331A21"/>
    <w:rsid w:val="00331F39"/>
    <w:rsid w:val="0033203A"/>
    <w:rsid w:val="00332259"/>
    <w:rsid w:val="003322CD"/>
    <w:rsid w:val="00332387"/>
    <w:rsid w:val="0033273B"/>
    <w:rsid w:val="003331DC"/>
    <w:rsid w:val="003333CB"/>
    <w:rsid w:val="0033387C"/>
    <w:rsid w:val="00334101"/>
    <w:rsid w:val="0033423C"/>
    <w:rsid w:val="0033425D"/>
    <w:rsid w:val="0033458C"/>
    <w:rsid w:val="003346D5"/>
    <w:rsid w:val="00334A72"/>
    <w:rsid w:val="00334BA2"/>
    <w:rsid w:val="00334EF3"/>
    <w:rsid w:val="003352DF"/>
    <w:rsid w:val="003353E0"/>
    <w:rsid w:val="00336384"/>
    <w:rsid w:val="0033690D"/>
    <w:rsid w:val="00336976"/>
    <w:rsid w:val="00336DC2"/>
    <w:rsid w:val="00336FDD"/>
    <w:rsid w:val="0033704D"/>
    <w:rsid w:val="00337285"/>
    <w:rsid w:val="003375C1"/>
    <w:rsid w:val="003378D4"/>
    <w:rsid w:val="00337944"/>
    <w:rsid w:val="00337A7C"/>
    <w:rsid w:val="00337B2A"/>
    <w:rsid w:val="00340420"/>
    <w:rsid w:val="003408D5"/>
    <w:rsid w:val="00340F55"/>
    <w:rsid w:val="0034126A"/>
    <w:rsid w:val="00341386"/>
    <w:rsid w:val="00341D3A"/>
    <w:rsid w:val="0034230A"/>
    <w:rsid w:val="003423CA"/>
    <w:rsid w:val="0034290A"/>
    <w:rsid w:val="00342B66"/>
    <w:rsid w:val="00342D1F"/>
    <w:rsid w:val="00343024"/>
    <w:rsid w:val="003430B6"/>
    <w:rsid w:val="003430C0"/>
    <w:rsid w:val="00343165"/>
    <w:rsid w:val="0034359C"/>
    <w:rsid w:val="003436C1"/>
    <w:rsid w:val="00343A1C"/>
    <w:rsid w:val="00343B1D"/>
    <w:rsid w:val="00343BCA"/>
    <w:rsid w:val="00343DB7"/>
    <w:rsid w:val="00344364"/>
    <w:rsid w:val="003444CD"/>
    <w:rsid w:val="003445F5"/>
    <w:rsid w:val="00344842"/>
    <w:rsid w:val="00344A69"/>
    <w:rsid w:val="00344BAE"/>
    <w:rsid w:val="00345AE2"/>
    <w:rsid w:val="00345E07"/>
    <w:rsid w:val="00345E6C"/>
    <w:rsid w:val="003466EA"/>
    <w:rsid w:val="00346DF8"/>
    <w:rsid w:val="00346F8C"/>
    <w:rsid w:val="00347486"/>
    <w:rsid w:val="003476C7"/>
    <w:rsid w:val="00347B89"/>
    <w:rsid w:val="0035012F"/>
    <w:rsid w:val="0035042C"/>
    <w:rsid w:val="0035063B"/>
    <w:rsid w:val="00350BB2"/>
    <w:rsid w:val="00351A13"/>
    <w:rsid w:val="00351A28"/>
    <w:rsid w:val="00351B08"/>
    <w:rsid w:val="00351BB4"/>
    <w:rsid w:val="00351C94"/>
    <w:rsid w:val="00351D13"/>
    <w:rsid w:val="00351F07"/>
    <w:rsid w:val="003523FD"/>
    <w:rsid w:val="0035286D"/>
    <w:rsid w:val="00352937"/>
    <w:rsid w:val="00352B9B"/>
    <w:rsid w:val="00352BD9"/>
    <w:rsid w:val="00352CCE"/>
    <w:rsid w:val="00353551"/>
    <w:rsid w:val="0035389A"/>
    <w:rsid w:val="00353F5A"/>
    <w:rsid w:val="00353FF2"/>
    <w:rsid w:val="0035403C"/>
    <w:rsid w:val="003541C1"/>
    <w:rsid w:val="0035451B"/>
    <w:rsid w:val="00354AB8"/>
    <w:rsid w:val="00354FB3"/>
    <w:rsid w:val="00355200"/>
    <w:rsid w:val="0035548A"/>
    <w:rsid w:val="003556EE"/>
    <w:rsid w:val="00355753"/>
    <w:rsid w:val="003557C3"/>
    <w:rsid w:val="00355D3C"/>
    <w:rsid w:val="00355FC5"/>
    <w:rsid w:val="00356892"/>
    <w:rsid w:val="00356AD8"/>
    <w:rsid w:val="00356D31"/>
    <w:rsid w:val="00356D60"/>
    <w:rsid w:val="00356EDF"/>
    <w:rsid w:val="00357266"/>
    <w:rsid w:val="0035762D"/>
    <w:rsid w:val="003600BD"/>
    <w:rsid w:val="00360467"/>
    <w:rsid w:val="00360627"/>
    <w:rsid w:val="003609AA"/>
    <w:rsid w:val="003614D8"/>
    <w:rsid w:val="0036158F"/>
    <w:rsid w:val="0036172C"/>
    <w:rsid w:val="00361873"/>
    <w:rsid w:val="00362208"/>
    <w:rsid w:val="00362A55"/>
    <w:rsid w:val="003630BB"/>
    <w:rsid w:val="003632DB"/>
    <w:rsid w:val="00363410"/>
    <w:rsid w:val="00363513"/>
    <w:rsid w:val="0036385A"/>
    <w:rsid w:val="003638F1"/>
    <w:rsid w:val="00363911"/>
    <w:rsid w:val="00363946"/>
    <w:rsid w:val="00363AC1"/>
    <w:rsid w:val="00363DED"/>
    <w:rsid w:val="00363E94"/>
    <w:rsid w:val="00364060"/>
    <w:rsid w:val="003640FA"/>
    <w:rsid w:val="003646CA"/>
    <w:rsid w:val="00364B9D"/>
    <w:rsid w:val="00364E75"/>
    <w:rsid w:val="00365235"/>
    <w:rsid w:val="00365848"/>
    <w:rsid w:val="00365993"/>
    <w:rsid w:val="00365A2F"/>
    <w:rsid w:val="00365AD9"/>
    <w:rsid w:val="00365CCB"/>
    <w:rsid w:val="00365D89"/>
    <w:rsid w:val="00365EF2"/>
    <w:rsid w:val="003660BE"/>
    <w:rsid w:val="0036625D"/>
    <w:rsid w:val="003662A1"/>
    <w:rsid w:val="003665D8"/>
    <w:rsid w:val="00366B45"/>
    <w:rsid w:val="00366CC5"/>
    <w:rsid w:val="00367155"/>
    <w:rsid w:val="00367447"/>
    <w:rsid w:val="0036797A"/>
    <w:rsid w:val="00367BE0"/>
    <w:rsid w:val="0037009C"/>
    <w:rsid w:val="0037043C"/>
    <w:rsid w:val="00370E43"/>
    <w:rsid w:val="003713DA"/>
    <w:rsid w:val="0037143E"/>
    <w:rsid w:val="00371B2B"/>
    <w:rsid w:val="00371BCA"/>
    <w:rsid w:val="00371EBD"/>
    <w:rsid w:val="003722E4"/>
    <w:rsid w:val="003726DD"/>
    <w:rsid w:val="00372819"/>
    <w:rsid w:val="003728F3"/>
    <w:rsid w:val="00372CB3"/>
    <w:rsid w:val="00372DD8"/>
    <w:rsid w:val="003735F9"/>
    <w:rsid w:val="003736D0"/>
    <w:rsid w:val="003737B0"/>
    <w:rsid w:val="00373869"/>
    <w:rsid w:val="00373CAC"/>
    <w:rsid w:val="00373D2E"/>
    <w:rsid w:val="00373E72"/>
    <w:rsid w:val="00374710"/>
    <w:rsid w:val="00374A3C"/>
    <w:rsid w:val="00374AF5"/>
    <w:rsid w:val="00374D50"/>
    <w:rsid w:val="00375751"/>
    <w:rsid w:val="00375C2B"/>
    <w:rsid w:val="00375C48"/>
    <w:rsid w:val="00375DD7"/>
    <w:rsid w:val="00375DDB"/>
    <w:rsid w:val="00375F78"/>
    <w:rsid w:val="003760EC"/>
    <w:rsid w:val="0037632D"/>
    <w:rsid w:val="00376827"/>
    <w:rsid w:val="003770C6"/>
    <w:rsid w:val="003802A8"/>
    <w:rsid w:val="00380489"/>
    <w:rsid w:val="00380587"/>
    <w:rsid w:val="0038072F"/>
    <w:rsid w:val="00380D61"/>
    <w:rsid w:val="00380D9A"/>
    <w:rsid w:val="003811B0"/>
    <w:rsid w:val="003812D1"/>
    <w:rsid w:val="003814AF"/>
    <w:rsid w:val="0038203D"/>
    <w:rsid w:val="0038218C"/>
    <w:rsid w:val="0038270C"/>
    <w:rsid w:val="003827B3"/>
    <w:rsid w:val="00382848"/>
    <w:rsid w:val="00382A1E"/>
    <w:rsid w:val="00382A20"/>
    <w:rsid w:val="00382CC5"/>
    <w:rsid w:val="00382E47"/>
    <w:rsid w:val="00383008"/>
    <w:rsid w:val="00383EEA"/>
    <w:rsid w:val="003842BA"/>
    <w:rsid w:val="003842D8"/>
    <w:rsid w:val="00384658"/>
    <w:rsid w:val="00384731"/>
    <w:rsid w:val="00384C5C"/>
    <w:rsid w:val="00384CF0"/>
    <w:rsid w:val="00384D3B"/>
    <w:rsid w:val="00385C33"/>
    <w:rsid w:val="00385D01"/>
    <w:rsid w:val="00385E2B"/>
    <w:rsid w:val="00386381"/>
    <w:rsid w:val="0038639F"/>
    <w:rsid w:val="003863D7"/>
    <w:rsid w:val="00386780"/>
    <w:rsid w:val="00386791"/>
    <w:rsid w:val="00386C4F"/>
    <w:rsid w:val="00387581"/>
    <w:rsid w:val="00387694"/>
    <w:rsid w:val="00387A51"/>
    <w:rsid w:val="00390038"/>
    <w:rsid w:val="00390271"/>
    <w:rsid w:val="00390296"/>
    <w:rsid w:val="003906D6"/>
    <w:rsid w:val="00390C2D"/>
    <w:rsid w:val="0039115A"/>
    <w:rsid w:val="00391425"/>
    <w:rsid w:val="00391475"/>
    <w:rsid w:val="003919DE"/>
    <w:rsid w:val="00391C34"/>
    <w:rsid w:val="00391C9C"/>
    <w:rsid w:val="00392735"/>
    <w:rsid w:val="00392A11"/>
    <w:rsid w:val="00392BF5"/>
    <w:rsid w:val="00392CE0"/>
    <w:rsid w:val="00393157"/>
    <w:rsid w:val="003931F8"/>
    <w:rsid w:val="00393400"/>
    <w:rsid w:val="003935E8"/>
    <w:rsid w:val="00393CDB"/>
    <w:rsid w:val="00393E0C"/>
    <w:rsid w:val="00394411"/>
    <w:rsid w:val="003946D9"/>
    <w:rsid w:val="003947B4"/>
    <w:rsid w:val="003947BB"/>
    <w:rsid w:val="00394A01"/>
    <w:rsid w:val="00394B16"/>
    <w:rsid w:val="00394B62"/>
    <w:rsid w:val="00394D4B"/>
    <w:rsid w:val="00394F16"/>
    <w:rsid w:val="0039565C"/>
    <w:rsid w:val="0039570A"/>
    <w:rsid w:val="00395752"/>
    <w:rsid w:val="00395B0F"/>
    <w:rsid w:val="00396138"/>
    <w:rsid w:val="003963AC"/>
    <w:rsid w:val="003964FA"/>
    <w:rsid w:val="00396A1C"/>
    <w:rsid w:val="00396CC0"/>
    <w:rsid w:val="00396DD9"/>
    <w:rsid w:val="0039720C"/>
    <w:rsid w:val="00397937"/>
    <w:rsid w:val="00397BE3"/>
    <w:rsid w:val="00397D21"/>
    <w:rsid w:val="003A00BD"/>
    <w:rsid w:val="003A0279"/>
    <w:rsid w:val="003A0401"/>
    <w:rsid w:val="003A0F87"/>
    <w:rsid w:val="003A17A8"/>
    <w:rsid w:val="003A1A09"/>
    <w:rsid w:val="003A1C43"/>
    <w:rsid w:val="003A1E03"/>
    <w:rsid w:val="003A1E7B"/>
    <w:rsid w:val="003A209B"/>
    <w:rsid w:val="003A24BA"/>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4889"/>
    <w:rsid w:val="003A4B5E"/>
    <w:rsid w:val="003A504A"/>
    <w:rsid w:val="003A55B2"/>
    <w:rsid w:val="003A5A22"/>
    <w:rsid w:val="003A5C63"/>
    <w:rsid w:val="003A5DB9"/>
    <w:rsid w:val="003A5E0A"/>
    <w:rsid w:val="003A6043"/>
    <w:rsid w:val="003A67B8"/>
    <w:rsid w:val="003A68EE"/>
    <w:rsid w:val="003A69B3"/>
    <w:rsid w:val="003A6E3D"/>
    <w:rsid w:val="003A6F06"/>
    <w:rsid w:val="003A74E3"/>
    <w:rsid w:val="003A7A4E"/>
    <w:rsid w:val="003A7B99"/>
    <w:rsid w:val="003A7BD7"/>
    <w:rsid w:val="003B006E"/>
    <w:rsid w:val="003B007F"/>
    <w:rsid w:val="003B013B"/>
    <w:rsid w:val="003B0163"/>
    <w:rsid w:val="003B0180"/>
    <w:rsid w:val="003B0445"/>
    <w:rsid w:val="003B04A8"/>
    <w:rsid w:val="003B0D03"/>
    <w:rsid w:val="003B0EA1"/>
    <w:rsid w:val="003B1013"/>
    <w:rsid w:val="003B1ACB"/>
    <w:rsid w:val="003B1AF3"/>
    <w:rsid w:val="003B2489"/>
    <w:rsid w:val="003B25B2"/>
    <w:rsid w:val="003B2794"/>
    <w:rsid w:val="003B289E"/>
    <w:rsid w:val="003B28AC"/>
    <w:rsid w:val="003B28E7"/>
    <w:rsid w:val="003B2A48"/>
    <w:rsid w:val="003B2E58"/>
    <w:rsid w:val="003B2E7A"/>
    <w:rsid w:val="003B354A"/>
    <w:rsid w:val="003B3A46"/>
    <w:rsid w:val="003B3B98"/>
    <w:rsid w:val="003B4066"/>
    <w:rsid w:val="003B41EC"/>
    <w:rsid w:val="003B43DB"/>
    <w:rsid w:val="003B4C74"/>
    <w:rsid w:val="003B4EAD"/>
    <w:rsid w:val="003B50FB"/>
    <w:rsid w:val="003B5521"/>
    <w:rsid w:val="003B58B4"/>
    <w:rsid w:val="003B5E79"/>
    <w:rsid w:val="003B5F4A"/>
    <w:rsid w:val="003B5F9F"/>
    <w:rsid w:val="003B6158"/>
    <w:rsid w:val="003B617A"/>
    <w:rsid w:val="003B64B7"/>
    <w:rsid w:val="003B65C5"/>
    <w:rsid w:val="003B666C"/>
    <w:rsid w:val="003B6674"/>
    <w:rsid w:val="003B668D"/>
    <w:rsid w:val="003B6812"/>
    <w:rsid w:val="003B7D31"/>
    <w:rsid w:val="003B7DFD"/>
    <w:rsid w:val="003B7FA6"/>
    <w:rsid w:val="003C068B"/>
    <w:rsid w:val="003C0D22"/>
    <w:rsid w:val="003C0D50"/>
    <w:rsid w:val="003C0E8C"/>
    <w:rsid w:val="003C0F2E"/>
    <w:rsid w:val="003C0FB7"/>
    <w:rsid w:val="003C0FC7"/>
    <w:rsid w:val="003C1386"/>
    <w:rsid w:val="003C15A6"/>
    <w:rsid w:val="003C15CB"/>
    <w:rsid w:val="003C1746"/>
    <w:rsid w:val="003C19DB"/>
    <w:rsid w:val="003C231E"/>
    <w:rsid w:val="003C2842"/>
    <w:rsid w:val="003C286C"/>
    <w:rsid w:val="003C2BEE"/>
    <w:rsid w:val="003C2C92"/>
    <w:rsid w:val="003C3A54"/>
    <w:rsid w:val="003C3C33"/>
    <w:rsid w:val="003C4034"/>
    <w:rsid w:val="003C459E"/>
    <w:rsid w:val="003C48D8"/>
    <w:rsid w:val="003C4ED9"/>
    <w:rsid w:val="003C4F19"/>
    <w:rsid w:val="003C531F"/>
    <w:rsid w:val="003C57B5"/>
    <w:rsid w:val="003C5B2C"/>
    <w:rsid w:val="003C5BF1"/>
    <w:rsid w:val="003C64E1"/>
    <w:rsid w:val="003C6741"/>
    <w:rsid w:val="003C6BB0"/>
    <w:rsid w:val="003C7382"/>
    <w:rsid w:val="003C78F1"/>
    <w:rsid w:val="003C7A07"/>
    <w:rsid w:val="003D0081"/>
    <w:rsid w:val="003D04F7"/>
    <w:rsid w:val="003D0680"/>
    <w:rsid w:val="003D0D12"/>
    <w:rsid w:val="003D162F"/>
    <w:rsid w:val="003D1762"/>
    <w:rsid w:val="003D1F04"/>
    <w:rsid w:val="003D2023"/>
    <w:rsid w:val="003D216B"/>
    <w:rsid w:val="003D2817"/>
    <w:rsid w:val="003D2AAA"/>
    <w:rsid w:val="003D359D"/>
    <w:rsid w:val="003D385F"/>
    <w:rsid w:val="003D3888"/>
    <w:rsid w:val="003D3CEF"/>
    <w:rsid w:val="003D40DB"/>
    <w:rsid w:val="003D490F"/>
    <w:rsid w:val="003D4966"/>
    <w:rsid w:val="003D49CA"/>
    <w:rsid w:val="003D4AB3"/>
    <w:rsid w:val="003D4DC0"/>
    <w:rsid w:val="003D5307"/>
    <w:rsid w:val="003D55D9"/>
    <w:rsid w:val="003D58B2"/>
    <w:rsid w:val="003D5A10"/>
    <w:rsid w:val="003D61C8"/>
    <w:rsid w:val="003D6BA4"/>
    <w:rsid w:val="003D6DA3"/>
    <w:rsid w:val="003D6DE8"/>
    <w:rsid w:val="003D71AF"/>
    <w:rsid w:val="003D7978"/>
    <w:rsid w:val="003D7BDA"/>
    <w:rsid w:val="003D7C93"/>
    <w:rsid w:val="003D7D11"/>
    <w:rsid w:val="003E0914"/>
    <w:rsid w:val="003E0AD5"/>
    <w:rsid w:val="003E0B83"/>
    <w:rsid w:val="003E0F6E"/>
    <w:rsid w:val="003E1115"/>
    <w:rsid w:val="003E1963"/>
    <w:rsid w:val="003E1ABA"/>
    <w:rsid w:val="003E1AD2"/>
    <w:rsid w:val="003E1BCF"/>
    <w:rsid w:val="003E1C66"/>
    <w:rsid w:val="003E26A9"/>
    <w:rsid w:val="003E2939"/>
    <w:rsid w:val="003E2A43"/>
    <w:rsid w:val="003E311C"/>
    <w:rsid w:val="003E315F"/>
    <w:rsid w:val="003E31AE"/>
    <w:rsid w:val="003E32E0"/>
    <w:rsid w:val="003E3480"/>
    <w:rsid w:val="003E377A"/>
    <w:rsid w:val="003E39A1"/>
    <w:rsid w:val="003E39C9"/>
    <w:rsid w:val="003E3AE0"/>
    <w:rsid w:val="003E3CC9"/>
    <w:rsid w:val="003E3E74"/>
    <w:rsid w:val="003E4209"/>
    <w:rsid w:val="003E4305"/>
    <w:rsid w:val="003E44E9"/>
    <w:rsid w:val="003E474F"/>
    <w:rsid w:val="003E48BB"/>
    <w:rsid w:val="003E4C10"/>
    <w:rsid w:val="003E4D13"/>
    <w:rsid w:val="003E4D67"/>
    <w:rsid w:val="003E4F4C"/>
    <w:rsid w:val="003E559B"/>
    <w:rsid w:val="003E55F5"/>
    <w:rsid w:val="003E5803"/>
    <w:rsid w:val="003E59EB"/>
    <w:rsid w:val="003E5BF2"/>
    <w:rsid w:val="003E5E90"/>
    <w:rsid w:val="003E6388"/>
    <w:rsid w:val="003E657C"/>
    <w:rsid w:val="003E6661"/>
    <w:rsid w:val="003E67B6"/>
    <w:rsid w:val="003E6D94"/>
    <w:rsid w:val="003E6E79"/>
    <w:rsid w:val="003E70F6"/>
    <w:rsid w:val="003E7329"/>
    <w:rsid w:val="003E7505"/>
    <w:rsid w:val="003E7597"/>
    <w:rsid w:val="003E7738"/>
    <w:rsid w:val="003E78F6"/>
    <w:rsid w:val="003F0238"/>
    <w:rsid w:val="003F0405"/>
    <w:rsid w:val="003F055C"/>
    <w:rsid w:val="003F096A"/>
    <w:rsid w:val="003F0A02"/>
    <w:rsid w:val="003F0E57"/>
    <w:rsid w:val="003F13D4"/>
    <w:rsid w:val="003F182D"/>
    <w:rsid w:val="003F19A9"/>
    <w:rsid w:val="003F2744"/>
    <w:rsid w:val="003F2CC1"/>
    <w:rsid w:val="003F2CF7"/>
    <w:rsid w:val="003F2E67"/>
    <w:rsid w:val="003F2E70"/>
    <w:rsid w:val="003F3042"/>
    <w:rsid w:val="003F341F"/>
    <w:rsid w:val="003F3B60"/>
    <w:rsid w:val="003F3B82"/>
    <w:rsid w:val="003F3C1F"/>
    <w:rsid w:val="003F3CC2"/>
    <w:rsid w:val="003F5FC2"/>
    <w:rsid w:val="003F68D8"/>
    <w:rsid w:val="003F6F44"/>
    <w:rsid w:val="003F73AA"/>
    <w:rsid w:val="003F7942"/>
    <w:rsid w:val="003F7C17"/>
    <w:rsid w:val="003F7D05"/>
    <w:rsid w:val="00400091"/>
    <w:rsid w:val="004004BF"/>
    <w:rsid w:val="004004C2"/>
    <w:rsid w:val="004004D9"/>
    <w:rsid w:val="0040091D"/>
    <w:rsid w:val="004009F9"/>
    <w:rsid w:val="00400A04"/>
    <w:rsid w:val="00400FFB"/>
    <w:rsid w:val="004015EA"/>
    <w:rsid w:val="00401771"/>
    <w:rsid w:val="004017D9"/>
    <w:rsid w:val="00401813"/>
    <w:rsid w:val="004019DA"/>
    <w:rsid w:val="004024FA"/>
    <w:rsid w:val="00402514"/>
    <w:rsid w:val="00402948"/>
    <w:rsid w:val="00402B4C"/>
    <w:rsid w:val="00402FEB"/>
    <w:rsid w:val="00403064"/>
    <w:rsid w:val="004032EC"/>
    <w:rsid w:val="00403534"/>
    <w:rsid w:val="00403B88"/>
    <w:rsid w:val="00404065"/>
    <w:rsid w:val="00404718"/>
    <w:rsid w:val="004047C7"/>
    <w:rsid w:val="00404A44"/>
    <w:rsid w:val="00404D1F"/>
    <w:rsid w:val="00405326"/>
    <w:rsid w:val="004054B1"/>
    <w:rsid w:val="00405953"/>
    <w:rsid w:val="004060BF"/>
    <w:rsid w:val="00406438"/>
    <w:rsid w:val="004064AC"/>
    <w:rsid w:val="0040670F"/>
    <w:rsid w:val="00406A8A"/>
    <w:rsid w:val="00406C5B"/>
    <w:rsid w:val="00406D25"/>
    <w:rsid w:val="004070C9"/>
    <w:rsid w:val="0040723E"/>
    <w:rsid w:val="00407F65"/>
    <w:rsid w:val="00410082"/>
    <w:rsid w:val="00410339"/>
    <w:rsid w:val="00410522"/>
    <w:rsid w:val="004107D8"/>
    <w:rsid w:val="0041098D"/>
    <w:rsid w:val="00410B84"/>
    <w:rsid w:val="00410E3B"/>
    <w:rsid w:val="00411138"/>
    <w:rsid w:val="004112F3"/>
    <w:rsid w:val="00411AE5"/>
    <w:rsid w:val="00411DB8"/>
    <w:rsid w:val="0041235F"/>
    <w:rsid w:val="004128F9"/>
    <w:rsid w:val="0041326F"/>
    <w:rsid w:val="00413468"/>
    <w:rsid w:val="00413716"/>
    <w:rsid w:val="0041399A"/>
    <w:rsid w:val="00413C56"/>
    <w:rsid w:val="00413D96"/>
    <w:rsid w:val="004142FE"/>
    <w:rsid w:val="0041445E"/>
    <w:rsid w:val="00414468"/>
    <w:rsid w:val="004148FC"/>
    <w:rsid w:val="00414DD7"/>
    <w:rsid w:val="00414F5C"/>
    <w:rsid w:val="0041572B"/>
    <w:rsid w:val="00415846"/>
    <w:rsid w:val="00415B2E"/>
    <w:rsid w:val="00415DB5"/>
    <w:rsid w:val="00416068"/>
    <w:rsid w:val="00416307"/>
    <w:rsid w:val="004165CD"/>
    <w:rsid w:val="00416D47"/>
    <w:rsid w:val="00417708"/>
    <w:rsid w:val="0041772F"/>
    <w:rsid w:val="00417AA8"/>
    <w:rsid w:val="00417E32"/>
    <w:rsid w:val="00417F35"/>
    <w:rsid w:val="00417F48"/>
    <w:rsid w:val="004204A0"/>
    <w:rsid w:val="004207F6"/>
    <w:rsid w:val="00420CC0"/>
    <w:rsid w:val="00420D4C"/>
    <w:rsid w:val="004214F2"/>
    <w:rsid w:val="00421E29"/>
    <w:rsid w:val="00422240"/>
    <w:rsid w:val="004223A3"/>
    <w:rsid w:val="00422550"/>
    <w:rsid w:val="00422C46"/>
    <w:rsid w:val="00423239"/>
    <w:rsid w:val="00423331"/>
    <w:rsid w:val="0042336B"/>
    <w:rsid w:val="0042353D"/>
    <w:rsid w:val="004235D5"/>
    <w:rsid w:val="00423860"/>
    <w:rsid w:val="00423CEA"/>
    <w:rsid w:val="004242B8"/>
    <w:rsid w:val="004245E0"/>
    <w:rsid w:val="00424935"/>
    <w:rsid w:val="00424DB5"/>
    <w:rsid w:val="00424E05"/>
    <w:rsid w:val="00424F4A"/>
    <w:rsid w:val="004251EC"/>
    <w:rsid w:val="004256AD"/>
    <w:rsid w:val="00425787"/>
    <w:rsid w:val="00425CDF"/>
    <w:rsid w:val="00425E4B"/>
    <w:rsid w:val="00426027"/>
    <w:rsid w:val="00426338"/>
    <w:rsid w:val="00426703"/>
    <w:rsid w:val="00426A7B"/>
    <w:rsid w:val="00426DA0"/>
    <w:rsid w:val="00427046"/>
    <w:rsid w:val="00427162"/>
    <w:rsid w:val="0042727F"/>
    <w:rsid w:val="00427471"/>
    <w:rsid w:val="004277FC"/>
    <w:rsid w:val="00430789"/>
    <w:rsid w:val="00430927"/>
    <w:rsid w:val="00431137"/>
    <w:rsid w:val="00431672"/>
    <w:rsid w:val="004316B9"/>
    <w:rsid w:val="00431949"/>
    <w:rsid w:val="00431A61"/>
    <w:rsid w:val="00431B16"/>
    <w:rsid w:val="00431BC6"/>
    <w:rsid w:val="004323BC"/>
    <w:rsid w:val="004327F4"/>
    <w:rsid w:val="00432AE0"/>
    <w:rsid w:val="00432E41"/>
    <w:rsid w:val="00433212"/>
    <w:rsid w:val="0043327F"/>
    <w:rsid w:val="004332CF"/>
    <w:rsid w:val="00433675"/>
    <w:rsid w:val="00433A94"/>
    <w:rsid w:val="004342EB"/>
    <w:rsid w:val="0043467A"/>
    <w:rsid w:val="004347DD"/>
    <w:rsid w:val="004348C2"/>
    <w:rsid w:val="00434D24"/>
    <w:rsid w:val="0043560F"/>
    <w:rsid w:val="00435650"/>
    <w:rsid w:val="0043621A"/>
    <w:rsid w:val="0043632F"/>
    <w:rsid w:val="00436599"/>
    <w:rsid w:val="004369A5"/>
    <w:rsid w:val="00437351"/>
    <w:rsid w:val="00437400"/>
    <w:rsid w:val="0043756F"/>
    <w:rsid w:val="0043762E"/>
    <w:rsid w:val="00437714"/>
    <w:rsid w:val="0043775B"/>
    <w:rsid w:val="0043790D"/>
    <w:rsid w:val="00437931"/>
    <w:rsid w:val="00440347"/>
    <w:rsid w:val="00440602"/>
    <w:rsid w:val="00440712"/>
    <w:rsid w:val="004407B3"/>
    <w:rsid w:val="00440B22"/>
    <w:rsid w:val="00440C5E"/>
    <w:rsid w:val="004410B1"/>
    <w:rsid w:val="00441634"/>
    <w:rsid w:val="00441701"/>
    <w:rsid w:val="00441739"/>
    <w:rsid w:val="00441854"/>
    <w:rsid w:val="004419B6"/>
    <w:rsid w:val="00441D9C"/>
    <w:rsid w:val="004422D8"/>
    <w:rsid w:val="004424B1"/>
    <w:rsid w:val="0044285A"/>
    <w:rsid w:val="00443046"/>
    <w:rsid w:val="0044324E"/>
    <w:rsid w:val="00443999"/>
    <w:rsid w:val="00444011"/>
    <w:rsid w:val="00444027"/>
    <w:rsid w:val="0044453A"/>
    <w:rsid w:val="00444996"/>
    <w:rsid w:val="00444D5D"/>
    <w:rsid w:val="004452A6"/>
    <w:rsid w:val="00445587"/>
    <w:rsid w:val="00445D3F"/>
    <w:rsid w:val="0044603E"/>
    <w:rsid w:val="00446170"/>
    <w:rsid w:val="004465B2"/>
    <w:rsid w:val="00446C56"/>
    <w:rsid w:val="0044718C"/>
    <w:rsid w:val="00447894"/>
    <w:rsid w:val="004478B1"/>
    <w:rsid w:val="00447F66"/>
    <w:rsid w:val="00447FA7"/>
    <w:rsid w:val="004501B1"/>
    <w:rsid w:val="004502B3"/>
    <w:rsid w:val="00450477"/>
    <w:rsid w:val="00450A7A"/>
    <w:rsid w:val="00450CE7"/>
    <w:rsid w:val="00450DA5"/>
    <w:rsid w:val="00450DC6"/>
    <w:rsid w:val="00450E7A"/>
    <w:rsid w:val="00450EB1"/>
    <w:rsid w:val="00450EF3"/>
    <w:rsid w:val="0045116D"/>
    <w:rsid w:val="0045146B"/>
    <w:rsid w:val="004515B7"/>
    <w:rsid w:val="004520AA"/>
    <w:rsid w:val="0045262F"/>
    <w:rsid w:val="00452827"/>
    <w:rsid w:val="00452849"/>
    <w:rsid w:val="00452D7B"/>
    <w:rsid w:val="00453408"/>
    <w:rsid w:val="0045344B"/>
    <w:rsid w:val="00453A53"/>
    <w:rsid w:val="00454012"/>
    <w:rsid w:val="00454144"/>
    <w:rsid w:val="004544BF"/>
    <w:rsid w:val="00454630"/>
    <w:rsid w:val="0045487C"/>
    <w:rsid w:val="00454882"/>
    <w:rsid w:val="00454B4E"/>
    <w:rsid w:val="004552A2"/>
    <w:rsid w:val="0045553D"/>
    <w:rsid w:val="004556D2"/>
    <w:rsid w:val="004556E1"/>
    <w:rsid w:val="00455713"/>
    <w:rsid w:val="00455A97"/>
    <w:rsid w:val="00456081"/>
    <w:rsid w:val="00456424"/>
    <w:rsid w:val="00456803"/>
    <w:rsid w:val="00456E49"/>
    <w:rsid w:val="00457072"/>
    <w:rsid w:val="00457A65"/>
    <w:rsid w:val="00457CB8"/>
    <w:rsid w:val="00457E56"/>
    <w:rsid w:val="00457F00"/>
    <w:rsid w:val="00457F83"/>
    <w:rsid w:val="00460002"/>
    <w:rsid w:val="00460076"/>
    <w:rsid w:val="00460270"/>
    <w:rsid w:val="004602C3"/>
    <w:rsid w:val="004603C7"/>
    <w:rsid w:val="00460843"/>
    <w:rsid w:val="004614F1"/>
    <w:rsid w:val="0046180F"/>
    <w:rsid w:val="00461819"/>
    <w:rsid w:val="0046185E"/>
    <w:rsid w:val="004622BF"/>
    <w:rsid w:val="00462417"/>
    <w:rsid w:val="00463032"/>
    <w:rsid w:val="00463504"/>
    <w:rsid w:val="00463E8E"/>
    <w:rsid w:val="0046417C"/>
    <w:rsid w:val="0046429D"/>
    <w:rsid w:val="00464552"/>
    <w:rsid w:val="00464A9D"/>
    <w:rsid w:val="00464B07"/>
    <w:rsid w:val="00464CC1"/>
    <w:rsid w:val="00464D44"/>
    <w:rsid w:val="004653B0"/>
    <w:rsid w:val="004656A6"/>
    <w:rsid w:val="00465758"/>
    <w:rsid w:val="0046582F"/>
    <w:rsid w:val="00465E07"/>
    <w:rsid w:val="0046614A"/>
    <w:rsid w:val="00466483"/>
    <w:rsid w:val="0046657E"/>
    <w:rsid w:val="00466CA3"/>
    <w:rsid w:val="00466D90"/>
    <w:rsid w:val="00467129"/>
    <w:rsid w:val="0046761A"/>
    <w:rsid w:val="00467759"/>
    <w:rsid w:val="004678B1"/>
    <w:rsid w:val="00467D0E"/>
    <w:rsid w:val="00467EC5"/>
    <w:rsid w:val="004700DD"/>
    <w:rsid w:val="004701B2"/>
    <w:rsid w:val="0047034C"/>
    <w:rsid w:val="0047061F"/>
    <w:rsid w:val="0047075A"/>
    <w:rsid w:val="004710A2"/>
    <w:rsid w:val="0047115D"/>
    <w:rsid w:val="0047122F"/>
    <w:rsid w:val="00471341"/>
    <w:rsid w:val="00471854"/>
    <w:rsid w:val="00471B73"/>
    <w:rsid w:val="00471BDC"/>
    <w:rsid w:val="00472191"/>
    <w:rsid w:val="00472E6E"/>
    <w:rsid w:val="00473068"/>
    <w:rsid w:val="0047349F"/>
    <w:rsid w:val="004735B5"/>
    <w:rsid w:val="00474231"/>
    <w:rsid w:val="0047433B"/>
    <w:rsid w:val="00474768"/>
    <w:rsid w:val="00474D32"/>
    <w:rsid w:val="00475160"/>
    <w:rsid w:val="004751E4"/>
    <w:rsid w:val="0047557C"/>
    <w:rsid w:val="004758B2"/>
    <w:rsid w:val="00475C9B"/>
    <w:rsid w:val="00476150"/>
    <w:rsid w:val="00476229"/>
    <w:rsid w:val="00476927"/>
    <w:rsid w:val="00476961"/>
    <w:rsid w:val="00476FA3"/>
    <w:rsid w:val="00477A43"/>
    <w:rsid w:val="00477C7B"/>
    <w:rsid w:val="004800E8"/>
    <w:rsid w:val="00480471"/>
    <w:rsid w:val="00480483"/>
    <w:rsid w:val="00480789"/>
    <w:rsid w:val="00480F20"/>
    <w:rsid w:val="0048136B"/>
    <w:rsid w:val="00481A1B"/>
    <w:rsid w:val="00481BC7"/>
    <w:rsid w:val="00482175"/>
    <w:rsid w:val="0048220E"/>
    <w:rsid w:val="004822C8"/>
    <w:rsid w:val="004829CC"/>
    <w:rsid w:val="004831D0"/>
    <w:rsid w:val="0048320E"/>
    <w:rsid w:val="0048330F"/>
    <w:rsid w:val="00483B9F"/>
    <w:rsid w:val="00483BBE"/>
    <w:rsid w:val="00483E5A"/>
    <w:rsid w:val="00483FAE"/>
    <w:rsid w:val="00484225"/>
    <w:rsid w:val="004842A1"/>
    <w:rsid w:val="004846F0"/>
    <w:rsid w:val="004849CB"/>
    <w:rsid w:val="00484F28"/>
    <w:rsid w:val="0048511D"/>
    <w:rsid w:val="00485603"/>
    <w:rsid w:val="004859F0"/>
    <w:rsid w:val="00485AE1"/>
    <w:rsid w:val="004862A4"/>
    <w:rsid w:val="00486314"/>
    <w:rsid w:val="00486403"/>
    <w:rsid w:val="00486864"/>
    <w:rsid w:val="00486B3A"/>
    <w:rsid w:val="00486D9C"/>
    <w:rsid w:val="00486F2D"/>
    <w:rsid w:val="004875FF"/>
    <w:rsid w:val="00487771"/>
    <w:rsid w:val="0048779A"/>
    <w:rsid w:val="00487863"/>
    <w:rsid w:val="00487942"/>
    <w:rsid w:val="004901B6"/>
    <w:rsid w:val="00490774"/>
    <w:rsid w:val="00490D69"/>
    <w:rsid w:val="00490EA4"/>
    <w:rsid w:val="00490FAB"/>
    <w:rsid w:val="004911E3"/>
    <w:rsid w:val="0049152F"/>
    <w:rsid w:val="00491794"/>
    <w:rsid w:val="0049194C"/>
    <w:rsid w:val="00491992"/>
    <w:rsid w:val="00491BE8"/>
    <w:rsid w:val="00491CD1"/>
    <w:rsid w:val="00491FFF"/>
    <w:rsid w:val="0049264A"/>
    <w:rsid w:val="004927F6"/>
    <w:rsid w:val="00492847"/>
    <w:rsid w:val="004929D5"/>
    <w:rsid w:val="00492D4D"/>
    <w:rsid w:val="00492E78"/>
    <w:rsid w:val="00493AAD"/>
    <w:rsid w:val="00493D81"/>
    <w:rsid w:val="00493EB4"/>
    <w:rsid w:val="004945B7"/>
    <w:rsid w:val="004947F7"/>
    <w:rsid w:val="0049487A"/>
    <w:rsid w:val="00494B99"/>
    <w:rsid w:val="00494DDF"/>
    <w:rsid w:val="0049536B"/>
    <w:rsid w:val="0049555C"/>
    <w:rsid w:val="00495630"/>
    <w:rsid w:val="00495660"/>
    <w:rsid w:val="004956E1"/>
    <w:rsid w:val="004958E6"/>
    <w:rsid w:val="00495C41"/>
    <w:rsid w:val="00495C5A"/>
    <w:rsid w:val="00495F58"/>
    <w:rsid w:val="004960A1"/>
    <w:rsid w:val="004962FE"/>
    <w:rsid w:val="00496997"/>
    <w:rsid w:val="00496B95"/>
    <w:rsid w:val="00496DCC"/>
    <w:rsid w:val="00496EC6"/>
    <w:rsid w:val="0049787B"/>
    <w:rsid w:val="004A0238"/>
    <w:rsid w:val="004A03C5"/>
    <w:rsid w:val="004A0411"/>
    <w:rsid w:val="004A05B5"/>
    <w:rsid w:val="004A05BB"/>
    <w:rsid w:val="004A0660"/>
    <w:rsid w:val="004A095A"/>
    <w:rsid w:val="004A0AC7"/>
    <w:rsid w:val="004A0FC3"/>
    <w:rsid w:val="004A13F6"/>
    <w:rsid w:val="004A164B"/>
    <w:rsid w:val="004A1752"/>
    <w:rsid w:val="004A1782"/>
    <w:rsid w:val="004A2177"/>
    <w:rsid w:val="004A22D5"/>
    <w:rsid w:val="004A2696"/>
    <w:rsid w:val="004A2789"/>
    <w:rsid w:val="004A2C03"/>
    <w:rsid w:val="004A353E"/>
    <w:rsid w:val="004A418A"/>
    <w:rsid w:val="004A42C4"/>
    <w:rsid w:val="004A49A9"/>
    <w:rsid w:val="004A4AFD"/>
    <w:rsid w:val="004A4D8F"/>
    <w:rsid w:val="004A4F31"/>
    <w:rsid w:val="004A505E"/>
    <w:rsid w:val="004A507F"/>
    <w:rsid w:val="004A51B7"/>
    <w:rsid w:val="004A5403"/>
    <w:rsid w:val="004A5982"/>
    <w:rsid w:val="004A6024"/>
    <w:rsid w:val="004A6131"/>
    <w:rsid w:val="004A61FB"/>
    <w:rsid w:val="004A6454"/>
    <w:rsid w:val="004A64C3"/>
    <w:rsid w:val="004A6786"/>
    <w:rsid w:val="004A6B86"/>
    <w:rsid w:val="004A6FBF"/>
    <w:rsid w:val="004A70D7"/>
    <w:rsid w:val="004A7240"/>
    <w:rsid w:val="004A7533"/>
    <w:rsid w:val="004B043A"/>
    <w:rsid w:val="004B05B5"/>
    <w:rsid w:val="004B05C0"/>
    <w:rsid w:val="004B0A49"/>
    <w:rsid w:val="004B0C17"/>
    <w:rsid w:val="004B0F91"/>
    <w:rsid w:val="004B124E"/>
    <w:rsid w:val="004B19FD"/>
    <w:rsid w:val="004B1FDE"/>
    <w:rsid w:val="004B2594"/>
    <w:rsid w:val="004B2901"/>
    <w:rsid w:val="004B2C30"/>
    <w:rsid w:val="004B2E44"/>
    <w:rsid w:val="004B312A"/>
    <w:rsid w:val="004B3AFC"/>
    <w:rsid w:val="004B3E07"/>
    <w:rsid w:val="004B3E4A"/>
    <w:rsid w:val="004B42BE"/>
    <w:rsid w:val="004B44EC"/>
    <w:rsid w:val="004B473B"/>
    <w:rsid w:val="004B48B3"/>
    <w:rsid w:val="004B4F62"/>
    <w:rsid w:val="004B5394"/>
    <w:rsid w:val="004B5C4B"/>
    <w:rsid w:val="004B5D98"/>
    <w:rsid w:val="004B5F49"/>
    <w:rsid w:val="004B62DF"/>
    <w:rsid w:val="004B676A"/>
    <w:rsid w:val="004B6866"/>
    <w:rsid w:val="004B686B"/>
    <w:rsid w:val="004B68D5"/>
    <w:rsid w:val="004B69CD"/>
    <w:rsid w:val="004B740E"/>
    <w:rsid w:val="004B75E1"/>
    <w:rsid w:val="004C02C6"/>
    <w:rsid w:val="004C06C7"/>
    <w:rsid w:val="004C074B"/>
    <w:rsid w:val="004C0788"/>
    <w:rsid w:val="004C07D2"/>
    <w:rsid w:val="004C08CB"/>
    <w:rsid w:val="004C0B2F"/>
    <w:rsid w:val="004C0CA3"/>
    <w:rsid w:val="004C0E26"/>
    <w:rsid w:val="004C0ECF"/>
    <w:rsid w:val="004C0ED6"/>
    <w:rsid w:val="004C12E3"/>
    <w:rsid w:val="004C14B9"/>
    <w:rsid w:val="004C18F4"/>
    <w:rsid w:val="004C1D03"/>
    <w:rsid w:val="004C1E02"/>
    <w:rsid w:val="004C1F1B"/>
    <w:rsid w:val="004C20D0"/>
    <w:rsid w:val="004C2159"/>
    <w:rsid w:val="004C21BA"/>
    <w:rsid w:val="004C2863"/>
    <w:rsid w:val="004C2A29"/>
    <w:rsid w:val="004C2D34"/>
    <w:rsid w:val="004C3027"/>
    <w:rsid w:val="004C3069"/>
    <w:rsid w:val="004C30ED"/>
    <w:rsid w:val="004C31D1"/>
    <w:rsid w:val="004C325F"/>
    <w:rsid w:val="004C3619"/>
    <w:rsid w:val="004C3777"/>
    <w:rsid w:val="004C414B"/>
    <w:rsid w:val="004C44E7"/>
    <w:rsid w:val="004C4A6C"/>
    <w:rsid w:val="004C4B00"/>
    <w:rsid w:val="004C4DEE"/>
    <w:rsid w:val="004C541E"/>
    <w:rsid w:val="004C5911"/>
    <w:rsid w:val="004C5C17"/>
    <w:rsid w:val="004C5CE6"/>
    <w:rsid w:val="004C5D22"/>
    <w:rsid w:val="004C5EAA"/>
    <w:rsid w:val="004C5F50"/>
    <w:rsid w:val="004C6677"/>
    <w:rsid w:val="004C6AD6"/>
    <w:rsid w:val="004C6F62"/>
    <w:rsid w:val="004C7512"/>
    <w:rsid w:val="004C7DDE"/>
    <w:rsid w:val="004D0602"/>
    <w:rsid w:val="004D0CAC"/>
    <w:rsid w:val="004D0D77"/>
    <w:rsid w:val="004D0E3A"/>
    <w:rsid w:val="004D0F73"/>
    <w:rsid w:val="004D1240"/>
    <w:rsid w:val="004D12C2"/>
    <w:rsid w:val="004D14C2"/>
    <w:rsid w:val="004D1A57"/>
    <w:rsid w:val="004D1B2A"/>
    <w:rsid w:val="004D1C5B"/>
    <w:rsid w:val="004D1E3B"/>
    <w:rsid w:val="004D20B9"/>
    <w:rsid w:val="004D2853"/>
    <w:rsid w:val="004D2893"/>
    <w:rsid w:val="004D2AA0"/>
    <w:rsid w:val="004D2D2E"/>
    <w:rsid w:val="004D2EA6"/>
    <w:rsid w:val="004D2F0D"/>
    <w:rsid w:val="004D313E"/>
    <w:rsid w:val="004D348F"/>
    <w:rsid w:val="004D35C8"/>
    <w:rsid w:val="004D37FC"/>
    <w:rsid w:val="004D386B"/>
    <w:rsid w:val="004D39FE"/>
    <w:rsid w:val="004D3AA0"/>
    <w:rsid w:val="004D3DC8"/>
    <w:rsid w:val="004D47C2"/>
    <w:rsid w:val="004D4E72"/>
    <w:rsid w:val="004D4EF3"/>
    <w:rsid w:val="004D52D1"/>
    <w:rsid w:val="004D547A"/>
    <w:rsid w:val="004D5699"/>
    <w:rsid w:val="004D5BFB"/>
    <w:rsid w:val="004D5D8E"/>
    <w:rsid w:val="004D6097"/>
    <w:rsid w:val="004D66BB"/>
    <w:rsid w:val="004D66D3"/>
    <w:rsid w:val="004D6741"/>
    <w:rsid w:val="004D69CD"/>
    <w:rsid w:val="004D6C67"/>
    <w:rsid w:val="004D6CE5"/>
    <w:rsid w:val="004D6EA5"/>
    <w:rsid w:val="004D710B"/>
    <w:rsid w:val="004D765D"/>
    <w:rsid w:val="004D7A08"/>
    <w:rsid w:val="004D7F26"/>
    <w:rsid w:val="004E000D"/>
    <w:rsid w:val="004E0061"/>
    <w:rsid w:val="004E011C"/>
    <w:rsid w:val="004E0827"/>
    <w:rsid w:val="004E0886"/>
    <w:rsid w:val="004E0A19"/>
    <w:rsid w:val="004E0E81"/>
    <w:rsid w:val="004E0ECD"/>
    <w:rsid w:val="004E17EF"/>
    <w:rsid w:val="004E19EF"/>
    <w:rsid w:val="004E1A38"/>
    <w:rsid w:val="004E1A87"/>
    <w:rsid w:val="004E2085"/>
    <w:rsid w:val="004E20E0"/>
    <w:rsid w:val="004E2119"/>
    <w:rsid w:val="004E2241"/>
    <w:rsid w:val="004E2A66"/>
    <w:rsid w:val="004E2AF3"/>
    <w:rsid w:val="004E2D15"/>
    <w:rsid w:val="004E32EA"/>
    <w:rsid w:val="004E3541"/>
    <w:rsid w:val="004E36D7"/>
    <w:rsid w:val="004E3BDE"/>
    <w:rsid w:val="004E3D51"/>
    <w:rsid w:val="004E3DFC"/>
    <w:rsid w:val="004E410B"/>
    <w:rsid w:val="004E4445"/>
    <w:rsid w:val="004E455F"/>
    <w:rsid w:val="004E460C"/>
    <w:rsid w:val="004E488F"/>
    <w:rsid w:val="004E4906"/>
    <w:rsid w:val="004E4BB3"/>
    <w:rsid w:val="004E4C38"/>
    <w:rsid w:val="004E4C59"/>
    <w:rsid w:val="004E54EA"/>
    <w:rsid w:val="004E572E"/>
    <w:rsid w:val="004E5755"/>
    <w:rsid w:val="004E5864"/>
    <w:rsid w:val="004E5912"/>
    <w:rsid w:val="004E59F6"/>
    <w:rsid w:val="004E5AFB"/>
    <w:rsid w:val="004E5B55"/>
    <w:rsid w:val="004E5D62"/>
    <w:rsid w:val="004E655C"/>
    <w:rsid w:val="004E669E"/>
    <w:rsid w:val="004E6907"/>
    <w:rsid w:val="004E6964"/>
    <w:rsid w:val="004E6A4D"/>
    <w:rsid w:val="004E6B76"/>
    <w:rsid w:val="004E6BD2"/>
    <w:rsid w:val="004E6D06"/>
    <w:rsid w:val="004E6F4E"/>
    <w:rsid w:val="004E77A5"/>
    <w:rsid w:val="004E79F1"/>
    <w:rsid w:val="004E7F30"/>
    <w:rsid w:val="004F05DE"/>
    <w:rsid w:val="004F079E"/>
    <w:rsid w:val="004F07FD"/>
    <w:rsid w:val="004F0C7C"/>
    <w:rsid w:val="004F0EC8"/>
    <w:rsid w:val="004F1250"/>
    <w:rsid w:val="004F135F"/>
    <w:rsid w:val="004F19F9"/>
    <w:rsid w:val="004F1CA8"/>
    <w:rsid w:val="004F21B6"/>
    <w:rsid w:val="004F2387"/>
    <w:rsid w:val="004F2DBC"/>
    <w:rsid w:val="004F2F5D"/>
    <w:rsid w:val="004F2FA0"/>
    <w:rsid w:val="004F3526"/>
    <w:rsid w:val="004F37E9"/>
    <w:rsid w:val="004F381B"/>
    <w:rsid w:val="004F381E"/>
    <w:rsid w:val="004F46CA"/>
    <w:rsid w:val="004F477B"/>
    <w:rsid w:val="004F4A45"/>
    <w:rsid w:val="004F4CCF"/>
    <w:rsid w:val="004F4EBB"/>
    <w:rsid w:val="004F5555"/>
    <w:rsid w:val="004F58C5"/>
    <w:rsid w:val="004F6348"/>
    <w:rsid w:val="004F6569"/>
    <w:rsid w:val="004F69FA"/>
    <w:rsid w:val="004F6ADF"/>
    <w:rsid w:val="004F6CEF"/>
    <w:rsid w:val="004F7084"/>
    <w:rsid w:val="004F7443"/>
    <w:rsid w:val="004F75DA"/>
    <w:rsid w:val="004F7691"/>
    <w:rsid w:val="005002AC"/>
    <w:rsid w:val="00500D53"/>
    <w:rsid w:val="00500E9B"/>
    <w:rsid w:val="00501069"/>
    <w:rsid w:val="00501336"/>
    <w:rsid w:val="005019B0"/>
    <w:rsid w:val="00502501"/>
    <w:rsid w:val="00502798"/>
    <w:rsid w:val="00502C8C"/>
    <w:rsid w:val="00502F23"/>
    <w:rsid w:val="00503E2A"/>
    <w:rsid w:val="00503F92"/>
    <w:rsid w:val="0050402C"/>
    <w:rsid w:val="0050403F"/>
    <w:rsid w:val="0050407A"/>
    <w:rsid w:val="005040ED"/>
    <w:rsid w:val="00504126"/>
    <w:rsid w:val="005048CC"/>
    <w:rsid w:val="00504AF3"/>
    <w:rsid w:val="00504BA7"/>
    <w:rsid w:val="00504DB6"/>
    <w:rsid w:val="00504E16"/>
    <w:rsid w:val="005051AF"/>
    <w:rsid w:val="005055AB"/>
    <w:rsid w:val="005069DF"/>
    <w:rsid w:val="005069E8"/>
    <w:rsid w:val="00507087"/>
    <w:rsid w:val="0050759D"/>
    <w:rsid w:val="0050763D"/>
    <w:rsid w:val="00507B35"/>
    <w:rsid w:val="00507BCE"/>
    <w:rsid w:val="00507DCA"/>
    <w:rsid w:val="00510030"/>
    <w:rsid w:val="005101BB"/>
    <w:rsid w:val="0051036F"/>
    <w:rsid w:val="005107DE"/>
    <w:rsid w:val="00510A31"/>
    <w:rsid w:val="00510FF0"/>
    <w:rsid w:val="005112B1"/>
    <w:rsid w:val="005114C5"/>
    <w:rsid w:val="00511CEF"/>
    <w:rsid w:val="00511D14"/>
    <w:rsid w:val="00511DF1"/>
    <w:rsid w:val="0051228C"/>
    <w:rsid w:val="005122C8"/>
    <w:rsid w:val="00512376"/>
    <w:rsid w:val="00512E5F"/>
    <w:rsid w:val="005133B7"/>
    <w:rsid w:val="00513F7A"/>
    <w:rsid w:val="00514308"/>
    <w:rsid w:val="005145C6"/>
    <w:rsid w:val="00514AFE"/>
    <w:rsid w:val="00514BBD"/>
    <w:rsid w:val="0051503F"/>
    <w:rsid w:val="005153BB"/>
    <w:rsid w:val="00516436"/>
    <w:rsid w:val="005164E0"/>
    <w:rsid w:val="005167EA"/>
    <w:rsid w:val="00516931"/>
    <w:rsid w:val="00516BD1"/>
    <w:rsid w:val="00516DFB"/>
    <w:rsid w:val="00516F41"/>
    <w:rsid w:val="005173B5"/>
    <w:rsid w:val="005176D1"/>
    <w:rsid w:val="00517CB7"/>
    <w:rsid w:val="005200BB"/>
    <w:rsid w:val="005201C0"/>
    <w:rsid w:val="0052031A"/>
    <w:rsid w:val="00520570"/>
    <w:rsid w:val="00520606"/>
    <w:rsid w:val="00520743"/>
    <w:rsid w:val="00520A9E"/>
    <w:rsid w:val="00520E09"/>
    <w:rsid w:val="00521201"/>
    <w:rsid w:val="00521B88"/>
    <w:rsid w:val="00521C56"/>
    <w:rsid w:val="00522408"/>
    <w:rsid w:val="00522476"/>
    <w:rsid w:val="00522866"/>
    <w:rsid w:val="0052302B"/>
    <w:rsid w:val="005231D4"/>
    <w:rsid w:val="005231D9"/>
    <w:rsid w:val="00523206"/>
    <w:rsid w:val="005234B7"/>
    <w:rsid w:val="005234C1"/>
    <w:rsid w:val="00523551"/>
    <w:rsid w:val="00523558"/>
    <w:rsid w:val="005236D0"/>
    <w:rsid w:val="00523941"/>
    <w:rsid w:val="00524428"/>
    <w:rsid w:val="00524AA2"/>
    <w:rsid w:val="00524EDD"/>
    <w:rsid w:val="00525006"/>
    <w:rsid w:val="00525055"/>
    <w:rsid w:val="005250E7"/>
    <w:rsid w:val="00525222"/>
    <w:rsid w:val="005252EC"/>
    <w:rsid w:val="0052553F"/>
    <w:rsid w:val="005259BC"/>
    <w:rsid w:val="0052616F"/>
    <w:rsid w:val="005262A6"/>
    <w:rsid w:val="005266B1"/>
    <w:rsid w:val="00526830"/>
    <w:rsid w:val="00526F6F"/>
    <w:rsid w:val="00526F89"/>
    <w:rsid w:val="005270AA"/>
    <w:rsid w:val="00527184"/>
    <w:rsid w:val="00527B71"/>
    <w:rsid w:val="005303A8"/>
    <w:rsid w:val="005307CA"/>
    <w:rsid w:val="00530946"/>
    <w:rsid w:val="00531294"/>
    <w:rsid w:val="00531493"/>
    <w:rsid w:val="00531538"/>
    <w:rsid w:val="005318A3"/>
    <w:rsid w:val="00531C50"/>
    <w:rsid w:val="00531D2B"/>
    <w:rsid w:val="00532276"/>
    <w:rsid w:val="00532328"/>
    <w:rsid w:val="00532337"/>
    <w:rsid w:val="00532681"/>
    <w:rsid w:val="005329C3"/>
    <w:rsid w:val="00533323"/>
    <w:rsid w:val="00533558"/>
    <w:rsid w:val="0053396F"/>
    <w:rsid w:val="00533995"/>
    <w:rsid w:val="00533EAB"/>
    <w:rsid w:val="00534093"/>
    <w:rsid w:val="00534624"/>
    <w:rsid w:val="00534D0C"/>
    <w:rsid w:val="00535120"/>
    <w:rsid w:val="00535DEE"/>
    <w:rsid w:val="0053619B"/>
    <w:rsid w:val="0053624D"/>
    <w:rsid w:val="005362C2"/>
    <w:rsid w:val="00536BFD"/>
    <w:rsid w:val="00536E08"/>
    <w:rsid w:val="00537385"/>
    <w:rsid w:val="00537424"/>
    <w:rsid w:val="0053767E"/>
    <w:rsid w:val="0053774E"/>
    <w:rsid w:val="005377D0"/>
    <w:rsid w:val="0053780C"/>
    <w:rsid w:val="00537865"/>
    <w:rsid w:val="00540012"/>
    <w:rsid w:val="005406D6"/>
    <w:rsid w:val="00540F3F"/>
    <w:rsid w:val="00540F7E"/>
    <w:rsid w:val="00541101"/>
    <w:rsid w:val="0054111C"/>
    <w:rsid w:val="00541830"/>
    <w:rsid w:val="00541870"/>
    <w:rsid w:val="00541990"/>
    <w:rsid w:val="00541A26"/>
    <w:rsid w:val="00541A47"/>
    <w:rsid w:val="00541D95"/>
    <w:rsid w:val="00541DE4"/>
    <w:rsid w:val="00541EE8"/>
    <w:rsid w:val="0054235F"/>
    <w:rsid w:val="00542833"/>
    <w:rsid w:val="00543309"/>
    <w:rsid w:val="00543385"/>
    <w:rsid w:val="00543483"/>
    <w:rsid w:val="00543727"/>
    <w:rsid w:val="005438AA"/>
    <w:rsid w:val="00543903"/>
    <w:rsid w:val="00543A61"/>
    <w:rsid w:val="00543D4D"/>
    <w:rsid w:val="005440EF"/>
    <w:rsid w:val="00544220"/>
    <w:rsid w:val="00544273"/>
    <w:rsid w:val="00544354"/>
    <w:rsid w:val="005444D9"/>
    <w:rsid w:val="0054513E"/>
    <w:rsid w:val="005455C0"/>
    <w:rsid w:val="00545BA1"/>
    <w:rsid w:val="00545D12"/>
    <w:rsid w:val="00545F05"/>
    <w:rsid w:val="005475EE"/>
    <w:rsid w:val="00547718"/>
    <w:rsid w:val="00547ABF"/>
    <w:rsid w:val="00547B13"/>
    <w:rsid w:val="00547DEF"/>
    <w:rsid w:val="00547E2A"/>
    <w:rsid w:val="005503FD"/>
    <w:rsid w:val="0055056D"/>
    <w:rsid w:val="005507EE"/>
    <w:rsid w:val="00550CE7"/>
    <w:rsid w:val="0055105E"/>
    <w:rsid w:val="00551684"/>
    <w:rsid w:val="005517CA"/>
    <w:rsid w:val="00551864"/>
    <w:rsid w:val="00551A0C"/>
    <w:rsid w:val="00552166"/>
    <w:rsid w:val="00552637"/>
    <w:rsid w:val="00552E06"/>
    <w:rsid w:val="00552E67"/>
    <w:rsid w:val="00552E9B"/>
    <w:rsid w:val="00552F6A"/>
    <w:rsid w:val="00552FFE"/>
    <w:rsid w:val="00553179"/>
    <w:rsid w:val="005531D3"/>
    <w:rsid w:val="005534F2"/>
    <w:rsid w:val="005535AB"/>
    <w:rsid w:val="00553951"/>
    <w:rsid w:val="00553F1A"/>
    <w:rsid w:val="0055430A"/>
    <w:rsid w:val="005548B6"/>
    <w:rsid w:val="00554AC8"/>
    <w:rsid w:val="00554B14"/>
    <w:rsid w:val="00554B7C"/>
    <w:rsid w:val="00554BA3"/>
    <w:rsid w:val="00554D77"/>
    <w:rsid w:val="0055522D"/>
    <w:rsid w:val="00555312"/>
    <w:rsid w:val="0055561F"/>
    <w:rsid w:val="005562F7"/>
    <w:rsid w:val="005563AD"/>
    <w:rsid w:val="005563DC"/>
    <w:rsid w:val="00556503"/>
    <w:rsid w:val="00556726"/>
    <w:rsid w:val="005570F5"/>
    <w:rsid w:val="005572FD"/>
    <w:rsid w:val="00557A11"/>
    <w:rsid w:val="00557C3D"/>
    <w:rsid w:val="005604E0"/>
    <w:rsid w:val="00560B5E"/>
    <w:rsid w:val="00560EA4"/>
    <w:rsid w:val="00561047"/>
    <w:rsid w:val="0056142A"/>
    <w:rsid w:val="00561820"/>
    <w:rsid w:val="00562B23"/>
    <w:rsid w:val="0056398C"/>
    <w:rsid w:val="00563BC3"/>
    <w:rsid w:val="00563C85"/>
    <w:rsid w:val="00563D60"/>
    <w:rsid w:val="005645B2"/>
    <w:rsid w:val="005645B5"/>
    <w:rsid w:val="005648A6"/>
    <w:rsid w:val="00564B0B"/>
    <w:rsid w:val="00564BA7"/>
    <w:rsid w:val="00564EBB"/>
    <w:rsid w:val="00565525"/>
    <w:rsid w:val="00565561"/>
    <w:rsid w:val="00565CE5"/>
    <w:rsid w:val="0056660E"/>
    <w:rsid w:val="005666D7"/>
    <w:rsid w:val="00566AC2"/>
    <w:rsid w:val="00566B3B"/>
    <w:rsid w:val="00566B85"/>
    <w:rsid w:val="00566C87"/>
    <w:rsid w:val="00566E22"/>
    <w:rsid w:val="005671AE"/>
    <w:rsid w:val="0056724C"/>
    <w:rsid w:val="00567635"/>
    <w:rsid w:val="0056765A"/>
    <w:rsid w:val="00567AA6"/>
    <w:rsid w:val="00567E78"/>
    <w:rsid w:val="00570A97"/>
    <w:rsid w:val="005714C2"/>
    <w:rsid w:val="005715A3"/>
    <w:rsid w:val="00571A04"/>
    <w:rsid w:val="005723DF"/>
    <w:rsid w:val="00573086"/>
    <w:rsid w:val="00573EB8"/>
    <w:rsid w:val="00573F3E"/>
    <w:rsid w:val="00574298"/>
    <w:rsid w:val="00574410"/>
    <w:rsid w:val="005744C5"/>
    <w:rsid w:val="00574665"/>
    <w:rsid w:val="00574763"/>
    <w:rsid w:val="00574B9A"/>
    <w:rsid w:val="00574EDB"/>
    <w:rsid w:val="00574EF9"/>
    <w:rsid w:val="0057537A"/>
    <w:rsid w:val="005754E6"/>
    <w:rsid w:val="005755C6"/>
    <w:rsid w:val="005757B6"/>
    <w:rsid w:val="00576510"/>
    <w:rsid w:val="00576534"/>
    <w:rsid w:val="0057675B"/>
    <w:rsid w:val="00576833"/>
    <w:rsid w:val="00576A42"/>
    <w:rsid w:val="00576D05"/>
    <w:rsid w:val="00576D49"/>
    <w:rsid w:val="00576FD0"/>
    <w:rsid w:val="00577639"/>
    <w:rsid w:val="00577658"/>
    <w:rsid w:val="00577995"/>
    <w:rsid w:val="00577EB3"/>
    <w:rsid w:val="005802CB"/>
    <w:rsid w:val="005809DC"/>
    <w:rsid w:val="00581483"/>
    <w:rsid w:val="0058166F"/>
    <w:rsid w:val="00581888"/>
    <w:rsid w:val="00581A28"/>
    <w:rsid w:val="00581A8A"/>
    <w:rsid w:val="005820D9"/>
    <w:rsid w:val="00582A45"/>
    <w:rsid w:val="00582CA9"/>
    <w:rsid w:val="00582ECF"/>
    <w:rsid w:val="0058341A"/>
    <w:rsid w:val="00583737"/>
    <w:rsid w:val="005838C0"/>
    <w:rsid w:val="00583D6B"/>
    <w:rsid w:val="00583F27"/>
    <w:rsid w:val="00584097"/>
    <w:rsid w:val="00584415"/>
    <w:rsid w:val="00584B75"/>
    <w:rsid w:val="00584E71"/>
    <w:rsid w:val="00585358"/>
    <w:rsid w:val="00585AD0"/>
    <w:rsid w:val="00585CC9"/>
    <w:rsid w:val="00585E23"/>
    <w:rsid w:val="005861F1"/>
    <w:rsid w:val="0058631A"/>
    <w:rsid w:val="00586461"/>
    <w:rsid w:val="00586C81"/>
    <w:rsid w:val="00590129"/>
    <w:rsid w:val="00590158"/>
    <w:rsid w:val="005905B5"/>
    <w:rsid w:val="00590B95"/>
    <w:rsid w:val="00590BDB"/>
    <w:rsid w:val="00590D0E"/>
    <w:rsid w:val="00592015"/>
    <w:rsid w:val="0059202B"/>
    <w:rsid w:val="005920C6"/>
    <w:rsid w:val="00592114"/>
    <w:rsid w:val="005927D7"/>
    <w:rsid w:val="00592FCE"/>
    <w:rsid w:val="00593087"/>
    <w:rsid w:val="00593979"/>
    <w:rsid w:val="00593E9A"/>
    <w:rsid w:val="00593E9F"/>
    <w:rsid w:val="0059439B"/>
    <w:rsid w:val="005943C1"/>
    <w:rsid w:val="0059481E"/>
    <w:rsid w:val="00594B89"/>
    <w:rsid w:val="00594DEA"/>
    <w:rsid w:val="00595274"/>
    <w:rsid w:val="00595710"/>
    <w:rsid w:val="005959A3"/>
    <w:rsid w:val="00595F09"/>
    <w:rsid w:val="00596154"/>
    <w:rsid w:val="005963C9"/>
    <w:rsid w:val="0059648C"/>
    <w:rsid w:val="005967A4"/>
    <w:rsid w:val="005968C5"/>
    <w:rsid w:val="00596921"/>
    <w:rsid w:val="0059753B"/>
    <w:rsid w:val="005976DD"/>
    <w:rsid w:val="005977DC"/>
    <w:rsid w:val="00597E01"/>
    <w:rsid w:val="005A02B8"/>
    <w:rsid w:val="005A06F2"/>
    <w:rsid w:val="005A0D20"/>
    <w:rsid w:val="005A118C"/>
    <w:rsid w:val="005A143B"/>
    <w:rsid w:val="005A1527"/>
    <w:rsid w:val="005A154D"/>
    <w:rsid w:val="005A17A9"/>
    <w:rsid w:val="005A17E0"/>
    <w:rsid w:val="005A1B5F"/>
    <w:rsid w:val="005A1F93"/>
    <w:rsid w:val="005A3061"/>
    <w:rsid w:val="005A364A"/>
    <w:rsid w:val="005A3866"/>
    <w:rsid w:val="005A4020"/>
    <w:rsid w:val="005A4053"/>
    <w:rsid w:val="005A42AD"/>
    <w:rsid w:val="005A4410"/>
    <w:rsid w:val="005A4824"/>
    <w:rsid w:val="005A505B"/>
    <w:rsid w:val="005A52DF"/>
    <w:rsid w:val="005A534E"/>
    <w:rsid w:val="005A538B"/>
    <w:rsid w:val="005A5467"/>
    <w:rsid w:val="005A5B6A"/>
    <w:rsid w:val="005A5CBD"/>
    <w:rsid w:val="005A6036"/>
    <w:rsid w:val="005A60B0"/>
    <w:rsid w:val="005A6928"/>
    <w:rsid w:val="005A6CCB"/>
    <w:rsid w:val="005A7021"/>
    <w:rsid w:val="005A706E"/>
    <w:rsid w:val="005A7156"/>
    <w:rsid w:val="005A73B3"/>
    <w:rsid w:val="005A757D"/>
    <w:rsid w:val="005A75BF"/>
    <w:rsid w:val="005A796E"/>
    <w:rsid w:val="005A7A71"/>
    <w:rsid w:val="005A7B13"/>
    <w:rsid w:val="005B0792"/>
    <w:rsid w:val="005B07DF"/>
    <w:rsid w:val="005B1125"/>
    <w:rsid w:val="005B1CDB"/>
    <w:rsid w:val="005B1DA1"/>
    <w:rsid w:val="005B1E1F"/>
    <w:rsid w:val="005B1FAE"/>
    <w:rsid w:val="005B24F9"/>
    <w:rsid w:val="005B26B9"/>
    <w:rsid w:val="005B2865"/>
    <w:rsid w:val="005B28D3"/>
    <w:rsid w:val="005B2920"/>
    <w:rsid w:val="005B2A43"/>
    <w:rsid w:val="005B2D21"/>
    <w:rsid w:val="005B3451"/>
    <w:rsid w:val="005B3479"/>
    <w:rsid w:val="005B3C51"/>
    <w:rsid w:val="005B3E34"/>
    <w:rsid w:val="005B42BE"/>
    <w:rsid w:val="005B4883"/>
    <w:rsid w:val="005B48A1"/>
    <w:rsid w:val="005B4D7C"/>
    <w:rsid w:val="005B507E"/>
    <w:rsid w:val="005B51A8"/>
    <w:rsid w:val="005B53BE"/>
    <w:rsid w:val="005B553F"/>
    <w:rsid w:val="005B5704"/>
    <w:rsid w:val="005B6058"/>
    <w:rsid w:val="005B6266"/>
    <w:rsid w:val="005B635B"/>
    <w:rsid w:val="005B6417"/>
    <w:rsid w:val="005B6431"/>
    <w:rsid w:val="005B64DC"/>
    <w:rsid w:val="005B6845"/>
    <w:rsid w:val="005B6B2A"/>
    <w:rsid w:val="005B6E5F"/>
    <w:rsid w:val="005B70AF"/>
    <w:rsid w:val="005B7BD6"/>
    <w:rsid w:val="005B7BE0"/>
    <w:rsid w:val="005C0665"/>
    <w:rsid w:val="005C06E4"/>
    <w:rsid w:val="005C082E"/>
    <w:rsid w:val="005C0938"/>
    <w:rsid w:val="005C098C"/>
    <w:rsid w:val="005C125A"/>
    <w:rsid w:val="005C199B"/>
    <w:rsid w:val="005C1A06"/>
    <w:rsid w:val="005C1BEE"/>
    <w:rsid w:val="005C1CFB"/>
    <w:rsid w:val="005C20DA"/>
    <w:rsid w:val="005C236B"/>
    <w:rsid w:val="005C3075"/>
    <w:rsid w:val="005C35BC"/>
    <w:rsid w:val="005C37D8"/>
    <w:rsid w:val="005C387E"/>
    <w:rsid w:val="005C3AD9"/>
    <w:rsid w:val="005C3D77"/>
    <w:rsid w:val="005C40BC"/>
    <w:rsid w:val="005C413B"/>
    <w:rsid w:val="005C4440"/>
    <w:rsid w:val="005C4B48"/>
    <w:rsid w:val="005C4B4C"/>
    <w:rsid w:val="005C57EA"/>
    <w:rsid w:val="005C592E"/>
    <w:rsid w:val="005C5AF9"/>
    <w:rsid w:val="005C6267"/>
    <w:rsid w:val="005C6361"/>
    <w:rsid w:val="005C63E9"/>
    <w:rsid w:val="005C68FC"/>
    <w:rsid w:val="005C6D0A"/>
    <w:rsid w:val="005C6EEF"/>
    <w:rsid w:val="005C6FA8"/>
    <w:rsid w:val="005C7067"/>
    <w:rsid w:val="005C712A"/>
    <w:rsid w:val="005C7267"/>
    <w:rsid w:val="005C728F"/>
    <w:rsid w:val="005C768A"/>
    <w:rsid w:val="005C7795"/>
    <w:rsid w:val="005C7A63"/>
    <w:rsid w:val="005D00C4"/>
    <w:rsid w:val="005D01AF"/>
    <w:rsid w:val="005D04EA"/>
    <w:rsid w:val="005D0E25"/>
    <w:rsid w:val="005D0FAA"/>
    <w:rsid w:val="005D1029"/>
    <w:rsid w:val="005D120C"/>
    <w:rsid w:val="005D1607"/>
    <w:rsid w:val="005D1F6D"/>
    <w:rsid w:val="005D23B5"/>
    <w:rsid w:val="005D3074"/>
    <w:rsid w:val="005D3B31"/>
    <w:rsid w:val="005D3DDB"/>
    <w:rsid w:val="005D4316"/>
    <w:rsid w:val="005D48A6"/>
    <w:rsid w:val="005D4D40"/>
    <w:rsid w:val="005D4D67"/>
    <w:rsid w:val="005D4F4D"/>
    <w:rsid w:val="005D5319"/>
    <w:rsid w:val="005D5656"/>
    <w:rsid w:val="005D5C8E"/>
    <w:rsid w:val="005D6936"/>
    <w:rsid w:val="005D6B36"/>
    <w:rsid w:val="005D7113"/>
    <w:rsid w:val="005D7438"/>
    <w:rsid w:val="005D7D62"/>
    <w:rsid w:val="005D7D73"/>
    <w:rsid w:val="005E03DA"/>
    <w:rsid w:val="005E0714"/>
    <w:rsid w:val="005E090B"/>
    <w:rsid w:val="005E0CA6"/>
    <w:rsid w:val="005E0D27"/>
    <w:rsid w:val="005E0FE9"/>
    <w:rsid w:val="005E14AC"/>
    <w:rsid w:val="005E1684"/>
    <w:rsid w:val="005E1929"/>
    <w:rsid w:val="005E1A19"/>
    <w:rsid w:val="005E2262"/>
    <w:rsid w:val="005E2EE9"/>
    <w:rsid w:val="005E36FA"/>
    <w:rsid w:val="005E39F7"/>
    <w:rsid w:val="005E401A"/>
    <w:rsid w:val="005E42D1"/>
    <w:rsid w:val="005E50F4"/>
    <w:rsid w:val="005E5204"/>
    <w:rsid w:val="005E561D"/>
    <w:rsid w:val="005E5FA3"/>
    <w:rsid w:val="005E6143"/>
    <w:rsid w:val="005E621D"/>
    <w:rsid w:val="005E63EC"/>
    <w:rsid w:val="005E6625"/>
    <w:rsid w:val="005E6F19"/>
    <w:rsid w:val="005E72CD"/>
    <w:rsid w:val="005E7687"/>
    <w:rsid w:val="005E7AD2"/>
    <w:rsid w:val="005E7B29"/>
    <w:rsid w:val="005E7ED9"/>
    <w:rsid w:val="005E7FE5"/>
    <w:rsid w:val="005F0992"/>
    <w:rsid w:val="005F0F8B"/>
    <w:rsid w:val="005F1733"/>
    <w:rsid w:val="005F175E"/>
    <w:rsid w:val="005F187B"/>
    <w:rsid w:val="005F1906"/>
    <w:rsid w:val="005F1AE1"/>
    <w:rsid w:val="005F1D22"/>
    <w:rsid w:val="005F2077"/>
    <w:rsid w:val="005F234C"/>
    <w:rsid w:val="005F24CE"/>
    <w:rsid w:val="005F253F"/>
    <w:rsid w:val="005F258D"/>
    <w:rsid w:val="005F28A8"/>
    <w:rsid w:val="005F2AFB"/>
    <w:rsid w:val="005F2D90"/>
    <w:rsid w:val="005F33C2"/>
    <w:rsid w:val="005F3607"/>
    <w:rsid w:val="005F3F43"/>
    <w:rsid w:val="005F497F"/>
    <w:rsid w:val="005F4BBF"/>
    <w:rsid w:val="005F537E"/>
    <w:rsid w:val="005F59D6"/>
    <w:rsid w:val="005F5FE1"/>
    <w:rsid w:val="005F6073"/>
    <w:rsid w:val="005F63CD"/>
    <w:rsid w:val="005F66F9"/>
    <w:rsid w:val="005F69CE"/>
    <w:rsid w:val="005F6C72"/>
    <w:rsid w:val="005F6D62"/>
    <w:rsid w:val="005F7C46"/>
    <w:rsid w:val="005F7E84"/>
    <w:rsid w:val="005F7E91"/>
    <w:rsid w:val="0060048A"/>
    <w:rsid w:val="0060075C"/>
    <w:rsid w:val="00601132"/>
    <w:rsid w:val="00601207"/>
    <w:rsid w:val="00601945"/>
    <w:rsid w:val="00601D46"/>
    <w:rsid w:val="00601DBF"/>
    <w:rsid w:val="00602014"/>
    <w:rsid w:val="006022FA"/>
    <w:rsid w:val="006023A2"/>
    <w:rsid w:val="00602701"/>
    <w:rsid w:val="00602B1B"/>
    <w:rsid w:val="00602FEF"/>
    <w:rsid w:val="00603099"/>
    <w:rsid w:val="00603208"/>
    <w:rsid w:val="00603217"/>
    <w:rsid w:val="00603438"/>
    <w:rsid w:val="00603543"/>
    <w:rsid w:val="00603CBE"/>
    <w:rsid w:val="00603E08"/>
    <w:rsid w:val="006040EE"/>
    <w:rsid w:val="006042E8"/>
    <w:rsid w:val="00604657"/>
    <w:rsid w:val="00605343"/>
    <w:rsid w:val="00605F1D"/>
    <w:rsid w:val="00605F2C"/>
    <w:rsid w:val="00605FDB"/>
    <w:rsid w:val="00606A19"/>
    <w:rsid w:val="00606DD1"/>
    <w:rsid w:val="00606F21"/>
    <w:rsid w:val="00607035"/>
    <w:rsid w:val="006070ED"/>
    <w:rsid w:val="00607303"/>
    <w:rsid w:val="006077CB"/>
    <w:rsid w:val="00607A05"/>
    <w:rsid w:val="00607D0B"/>
    <w:rsid w:val="0061057B"/>
    <w:rsid w:val="00610874"/>
    <w:rsid w:val="00610880"/>
    <w:rsid w:val="00610D73"/>
    <w:rsid w:val="006111F6"/>
    <w:rsid w:val="00611588"/>
    <w:rsid w:val="00611846"/>
    <w:rsid w:val="006119A1"/>
    <w:rsid w:val="006119F5"/>
    <w:rsid w:val="00611AAD"/>
    <w:rsid w:val="00611F83"/>
    <w:rsid w:val="00611FBC"/>
    <w:rsid w:val="006122AC"/>
    <w:rsid w:val="00612D61"/>
    <w:rsid w:val="00613361"/>
    <w:rsid w:val="0061354F"/>
    <w:rsid w:val="006138FC"/>
    <w:rsid w:val="00613922"/>
    <w:rsid w:val="00613DCB"/>
    <w:rsid w:val="00614498"/>
    <w:rsid w:val="006147E1"/>
    <w:rsid w:val="006147EF"/>
    <w:rsid w:val="00614951"/>
    <w:rsid w:val="0061495F"/>
    <w:rsid w:val="00615163"/>
    <w:rsid w:val="00615436"/>
    <w:rsid w:val="00615873"/>
    <w:rsid w:val="00615E0D"/>
    <w:rsid w:val="00615F96"/>
    <w:rsid w:val="00616286"/>
    <w:rsid w:val="006162C3"/>
    <w:rsid w:val="00616724"/>
    <w:rsid w:val="00616E2A"/>
    <w:rsid w:val="00616E3B"/>
    <w:rsid w:val="00617352"/>
    <w:rsid w:val="0061739B"/>
    <w:rsid w:val="0061757F"/>
    <w:rsid w:val="00617653"/>
    <w:rsid w:val="00617BC4"/>
    <w:rsid w:val="00617E61"/>
    <w:rsid w:val="00620269"/>
    <w:rsid w:val="00621567"/>
    <w:rsid w:val="00621D4D"/>
    <w:rsid w:val="0062234D"/>
    <w:rsid w:val="00622589"/>
    <w:rsid w:val="006227D7"/>
    <w:rsid w:val="0062299A"/>
    <w:rsid w:val="00622D82"/>
    <w:rsid w:val="0062363F"/>
    <w:rsid w:val="006236F1"/>
    <w:rsid w:val="00623FD6"/>
    <w:rsid w:val="006241A0"/>
    <w:rsid w:val="00624828"/>
    <w:rsid w:val="00624CB6"/>
    <w:rsid w:val="006256D1"/>
    <w:rsid w:val="00625990"/>
    <w:rsid w:val="006259DC"/>
    <w:rsid w:val="00625B26"/>
    <w:rsid w:val="00625D43"/>
    <w:rsid w:val="006265B6"/>
    <w:rsid w:val="0062667E"/>
    <w:rsid w:val="006267E2"/>
    <w:rsid w:val="006269FC"/>
    <w:rsid w:val="0062737A"/>
    <w:rsid w:val="006276FE"/>
    <w:rsid w:val="00627755"/>
    <w:rsid w:val="006278C2"/>
    <w:rsid w:val="00630E19"/>
    <w:rsid w:val="00631069"/>
    <w:rsid w:val="0063132C"/>
    <w:rsid w:val="00631353"/>
    <w:rsid w:val="006315B0"/>
    <w:rsid w:val="00631789"/>
    <w:rsid w:val="00631864"/>
    <w:rsid w:val="0063256E"/>
    <w:rsid w:val="00632579"/>
    <w:rsid w:val="006327B4"/>
    <w:rsid w:val="00632956"/>
    <w:rsid w:val="006329CA"/>
    <w:rsid w:val="00632B1A"/>
    <w:rsid w:val="00632F88"/>
    <w:rsid w:val="00633095"/>
    <w:rsid w:val="0063315A"/>
    <w:rsid w:val="00633D45"/>
    <w:rsid w:val="00633F92"/>
    <w:rsid w:val="006340D4"/>
    <w:rsid w:val="006340D6"/>
    <w:rsid w:val="00634174"/>
    <w:rsid w:val="006344C7"/>
    <w:rsid w:val="00634762"/>
    <w:rsid w:val="0063478A"/>
    <w:rsid w:val="00634DE8"/>
    <w:rsid w:val="00634FD2"/>
    <w:rsid w:val="006352F7"/>
    <w:rsid w:val="0063557B"/>
    <w:rsid w:val="006357DE"/>
    <w:rsid w:val="00635835"/>
    <w:rsid w:val="00635A75"/>
    <w:rsid w:val="00635EBF"/>
    <w:rsid w:val="00636014"/>
    <w:rsid w:val="00636242"/>
    <w:rsid w:val="00636407"/>
    <w:rsid w:val="00636439"/>
    <w:rsid w:val="006367BB"/>
    <w:rsid w:val="006367F5"/>
    <w:rsid w:val="00636C7D"/>
    <w:rsid w:val="006370AD"/>
    <w:rsid w:val="00637126"/>
    <w:rsid w:val="00637384"/>
    <w:rsid w:val="00637823"/>
    <w:rsid w:val="00637C92"/>
    <w:rsid w:val="00637E26"/>
    <w:rsid w:val="00640023"/>
    <w:rsid w:val="006400D6"/>
    <w:rsid w:val="00640201"/>
    <w:rsid w:val="006406E4"/>
    <w:rsid w:val="006408D8"/>
    <w:rsid w:val="00640B79"/>
    <w:rsid w:val="00640C39"/>
    <w:rsid w:val="00640D7E"/>
    <w:rsid w:val="006415D5"/>
    <w:rsid w:val="00641E78"/>
    <w:rsid w:val="00641FB3"/>
    <w:rsid w:val="00642143"/>
    <w:rsid w:val="0064218D"/>
    <w:rsid w:val="0064227B"/>
    <w:rsid w:val="0064257F"/>
    <w:rsid w:val="00643493"/>
    <w:rsid w:val="006437DE"/>
    <w:rsid w:val="00643B96"/>
    <w:rsid w:val="00644284"/>
    <w:rsid w:val="00644433"/>
    <w:rsid w:val="00644548"/>
    <w:rsid w:val="006445CF"/>
    <w:rsid w:val="00644C35"/>
    <w:rsid w:val="00644D30"/>
    <w:rsid w:val="00644FE4"/>
    <w:rsid w:val="00645471"/>
    <w:rsid w:val="00645CDC"/>
    <w:rsid w:val="00645FAF"/>
    <w:rsid w:val="00646225"/>
    <w:rsid w:val="006467EC"/>
    <w:rsid w:val="00646819"/>
    <w:rsid w:val="00646B92"/>
    <w:rsid w:val="00647469"/>
    <w:rsid w:val="0064781A"/>
    <w:rsid w:val="00647B07"/>
    <w:rsid w:val="00647BEB"/>
    <w:rsid w:val="00647D05"/>
    <w:rsid w:val="00647FF6"/>
    <w:rsid w:val="006500A4"/>
    <w:rsid w:val="00650447"/>
    <w:rsid w:val="0065138C"/>
    <w:rsid w:val="00651513"/>
    <w:rsid w:val="006515E5"/>
    <w:rsid w:val="0065173C"/>
    <w:rsid w:val="00651A44"/>
    <w:rsid w:val="00651A6D"/>
    <w:rsid w:val="00653447"/>
    <w:rsid w:val="006537B3"/>
    <w:rsid w:val="00653D80"/>
    <w:rsid w:val="00653E4E"/>
    <w:rsid w:val="00654077"/>
    <w:rsid w:val="00654164"/>
    <w:rsid w:val="006548C0"/>
    <w:rsid w:val="00654F0C"/>
    <w:rsid w:val="00654F49"/>
    <w:rsid w:val="0065539E"/>
    <w:rsid w:val="006555FF"/>
    <w:rsid w:val="006567D1"/>
    <w:rsid w:val="00656C4D"/>
    <w:rsid w:val="0065724A"/>
    <w:rsid w:val="006576AA"/>
    <w:rsid w:val="00657E53"/>
    <w:rsid w:val="00660141"/>
    <w:rsid w:val="006602AD"/>
    <w:rsid w:val="006602D3"/>
    <w:rsid w:val="006604A7"/>
    <w:rsid w:val="00660671"/>
    <w:rsid w:val="006608BF"/>
    <w:rsid w:val="00660BFC"/>
    <w:rsid w:val="00661250"/>
    <w:rsid w:val="006614C4"/>
    <w:rsid w:val="006618C3"/>
    <w:rsid w:val="00661BBE"/>
    <w:rsid w:val="00661E42"/>
    <w:rsid w:val="0066301A"/>
    <w:rsid w:val="00663431"/>
    <w:rsid w:val="00663595"/>
    <w:rsid w:val="0066387E"/>
    <w:rsid w:val="00663F1E"/>
    <w:rsid w:val="00663F2F"/>
    <w:rsid w:val="00663F6D"/>
    <w:rsid w:val="0066470A"/>
    <w:rsid w:val="00664973"/>
    <w:rsid w:val="00664B36"/>
    <w:rsid w:val="00664E52"/>
    <w:rsid w:val="00664E9F"/>
    <w:rsid w:val="00664EB5"/>
    <w:rsid w:val="006650EA"/>
    <w:rsid w:val="006652F4"/>
    <w:rsid w:val="006656A7"/>
    <w:rsid w:val="00665C73"/>
    <w:rsid w:val="00665D7F"/>
    <w:rsid w:val="00665D87"/>
    <w:rsid w:val="006662CA"/>
    <w:rsid w:val="0066690B"/>
    <w:rsid w:val="00666A6A"/>
    <w:rsid w:val="00666AFF"/>
    <w:rsid w:val="00667356"/>
    <w:rsid w:val="00667445"/>
    <w:rsid w:val="006674EF"/>
    <w:rsid w:val="006677D0"/>
    <w:rsid w:val="00667A53"/>
    <w:rsid w:val="00667CFA"/>
    <w:rsid w:val="00667E49"/>
    <w:rsid w:val="00670644"/>
    <w:rsid w:val="00670807"/>
    <w:rsid w:val="00670AE4"/>
    <w:rsid w:val="00671790"/>
    <w:rsid w:val="006717A4"/>
    <w:rsid w:val="00671848"/>
    <w:rsid w:val="00671BF7"/>
    <w:rsid w:val="00671C43"/>
    <w:rsid w:val="0067245F"/>
    <w:rsid w:val="00672985"/>
    <w:rsid w:val="00672CA9"/>
    <w:rsid w:val="00672DD2"/>
    <w:rsid w:val="00672DDE"/>
    <w:rsid w:val="00672F9D"/>
    <w:rsid w:val="0067316B"/>
    <w:rsid w:val="00673867"/>
    <w:rsid w:val="00673AB2"/>
    <w:rsid w:val="00673AE7"/>
    <w:rsid w:val="00673AF1"/>
    <w:rsid w:val="00673BEA"/>
    <w:rsid w:val="006746BB"/>
    <w:rsid w:val="006748D5"/>
    <w:rsid w:val="00674BF1"/>
    <w:rsid w:val="00675A53"/>
    <w:rsid w:val="00675CD3"/>
    <w:rsid w:val="00675D2A"/>
    <w:rsid w:val="00675D91"/>
    <w:rsid w:val="00676298"/>
    <w:rsid w:val="00676305"/>
    <w:rsid w:val="006765B0"/>
    <w:rsid w:val="0067787D"/>
    <w:rsid w:val="00677901"/>
    <w:rsid w:val="00677BF6"/>
    <w:rsid w:val="00677CE3"/>
    <w:rsid w:val="0068040C"/>
    <w:rsid w:val="00680C8A"/>
    <w:rsid w:val="0068104D"/>
    <w:rsid w:val="006810B0"/>
    <w:rsid w:val="0068122E"/>
    <w:rsid w:val="0068144B"/>
    <w:rsid w:val="006816C5"/>
    <w:rsid w:val="00681745"/>
    <w:rsid w:val="00681BB5"/>
    <w:rsid w:val="00681CFD"/>
    <w:rsid w:val="00681EE2"/>
    <w:rsid w:val="00682096"/>
    <w:rsid w:val="00682795"/>
    <w:rsid w:val="006836AF"/>
    <w:rsid w:val="0068382D"/>
    <w:rsid w:val="00683DC3"/>
    <w:rsid w:val="0068415E"/>
    <w:rsid w:val="006844C4"/>
    <w:rsid w:val="006848F3"/>
    <w:rsid w:val="00684D1D"/>
    <w:rsid w:val="00684DA2"/>
    <w:rsid w:val="0068547B"/>
    <w:rsid w:val="0068575E"/>
    <w:rsid w:val="006857B4"/>
    <w:rsid w:val="00685932"/>
    <w:rsid w:val="00685965"/>
    <w:rsid w:val="00685C8D"/>
    <w:rsid w:val="006863BF"/>
    <w:rsid w:val="00686948"/>
    <w:rsid w:val="00687C47"/>
    <w:rsid w:val="00687E86"/>
    <w:rsid w:val="00687E88"/>
    <w:rsid w:val="0069012F"/>
    <w:rsid w:val="00690299"/>
    <w:rsid w:val="0069037B"/>
    <w:rsid w:val="006907D6"/>
    <w:rsid w:val="00691110"/>
    <w:rsid w:val="00691194"/>
    <w:rsid w:val="006916C4"/>
    <w:rsid w:val="0069188B"/>
    <w:rsid w:val="00691FBB"/>
    <w:rsid w:val="00691FCA"/>
    <w:rsid w:val="006924A1"/>
    <w:rsid w:val="006924F1"/>
    <w:rsid w:val="006925C1"/>
    <w:rsid w:val="006927E4"/>
    <w:rsid w:val="00692BFC"/>
    <w:rsid w:val="006930D4"/>
    <w:rsid w:val="0069364B"/>
    <w:rsid w:val="006936D8"/>
    <w:rsid w:val="00693780"/>
    <w:rsid w:val="00693A2B"/>
    <w:rsid w:val="00693C47"/>
    <w:rsid w:val="00693E75"/>
    <w:rsid w:val="00694672"/>
    <w:rsid w:val="006946FE"/>
    <w:rsid w:val="00694BA4"/>
    <w:rsid w:val="00694BEE"/>
    <w:rsid w:val="0069570C"/>
    <w:rsid w:val="00695758"/>
    <w:rsid w:val="0069596F"/>
    <w:rsid w:val="00695A1D"/>
    <w:rsid w:val="00695C4D"/>
    <w:rsid w:val="00695C66"/>
    <w:rsid w:val="00695FFF"/>
    <w:rsid w:val="006960BD"/>
    <w:rsid w:val="006961B9"/>
    <w:rsid w:val="006962E5"/>
    <w:rsid w:val="0069637E"/>
    <w:rsid w:val="006964A9"/>
    <w:rsid w:val="00696542"/>
    <w:rsid w:val="0069656D"/>
    <w:rsid w:val="006968A1"/>
    <w:rsid w:val="00696BD1"/>
    <w:rsid w:val="00697178"/>
    <w:rsid w:val="006972EB"/>
    <w:rsid w:val="006A0229"/>
    <w:rsid w:val="006A0240"/>
    <w:rsid w:val="006A03A2"/>
    <w:rsid w:val="006A048C"/>
    <w:rsid w:val="006A0610"/>
    <w:rsid w:val="006A0B7A"/>
    <w:rsid w:val="006A0DDD"/>
    <w:rsid w:val="006A0DE2"/>
    <w:rsid w:val="006A0E33"/>
    <w:rsid w:val="006A104C"/>
    <w:rsid w:val="006A159F"/>
    <w:rsid w:val="006A163C"/>
    <w:rsid w:val="006A1CAE"/>
    <w:rsid w:val="006A20D2"/>
    <w:rsid w:val="006A2177"/>
    <w:rsid w:val="006A24D2"/>
    <w:rsid w:val="006A25D7"/>
    <w:rsid w:val="006A29A4"/>
    <w:rsid w:val="006A310B"/>
    <w:rsid w:val="006A332D"/>
    <w:rsid w:val="006A347A"/>
    <w:rsid w:val="006A34CF"/>
    <w:rsid w:val="006A369D"/>
    <w:rsid w:val="006A3E5C"/>
    <w:rsid w:val="006A4688"/>
    <w:rsid w:val="006A47F8"/>
    <w:rsid w:val="006A4C94"/>
    <w:rsid w:val="006A4F56"/>
    <w:rsid w:val="006A4FEE"/>
    <w:rsid w:val="006A585B"/>
    <w:rsid w:val="006A5AC0"/>
    <w:rsid w:val="006A5F13"/>
    <w:rsid w:val="006A6045"/>
    <w:rsid w:val="006A6068"/>
    <w:rsid w:val="006A6077"/>
    <w:rsid w:val="006A6228"/>
    <w:rsid w:val="006A630B"/>
    <w:rsid w:val="006A6533"/>
    <w:rsid w:val="006A6705"/>
    <w:rsid w:val="006A679C"/>
    <w:rsid w:val="006A6B3E"/>
    <w:rsid w:val="006A6BA0"/>
    <w:rsid w:val="006A6C8E"/>
    <w:rsid w:val="006A708F"/>
    <w:rsid w:val="006A712C"/>
    <w:rsid w:val="006A7A64"/>
    <w:rsid w:val="006A7E5B"/>
    <w:rsid w:val="006B0322"/>
    <w:rsid w:val="006B0DF3"/>
    <w:rsid w:val="006B11A9"/>
    <w:rsid w:val="006B141D"/>
    <w:rsid w:val="006B17E4"/>
    <w:rsid w:val="006B1DE8"/>
    <w:rsid w:val="006B200C"/>
    <w:rsid w:val="006B2495"/>
    <w:rsid w:val="006B2EC1"/>
    <w:rsid w:val="006B2F46"/>
    <w:rsid w:val="006B315B"/>
    <w:rsid w:val="006B3BEE"/>
    <w:rsid w:val="006B3E10"/>
    <w:rsid w:val="006B3F0F"/>
    <w:rsid w:val="006B3F33"/>
    <w:rsid w:val="006B3F62"/>
    <w:rsid w:val="006B4891"/>
    <w:rsid w:val="006B4D10"/>
    <w:rsid w:val="006B50F6"/>
    <w:rsid w:val="006B53EE"/>
    <w:rsid w:val="006B5402"/>
    <w:rsid w:val="006B5777"/>
    <w:rsid w:val="006B5974"/>
    <w:rsid w:val="006B5EC4"/>
    <w:rsid w:val="006B5EE1"/>
    <w:rsid w:val="006B618A"/>
    <w:rsid w:val="006B643E"/>
    <w:rsid w:val="006B69FC"/>
    <w:rsid w:val="006B6C23"/>
    <w:rsid w:val="006B6E2A"/>
    <w:rsid w:val="006B70AB"/>
    <w:rsid w:val="006B7527"/>
    <w:rsid w:val="006B7EBD"/>
    <w:rsid w:val="006B7F96"/>
    <w:rsid w:val="006C062A"/>
    <w:rsid w:val="006C0A52"/>
    <w:rsid w:val="006C0EAA"/>
    <w:rsid w:val="006C0EAB"/>
    <w:rsid w:val="006C12E5"/>
    <w:rsid w:val="006C1580"/>
    <w:rsid w:val="006C15CD"/>
    <w:rsid w:val="006C1651"/>
    <w:rsid w:val="006C1DC8"/>
    <w:rsid w:val="006C1E36"/>
    <w:rsid w:val="006C1EFF"/>
    <w:rsid w:val="006C202E"/>
    <w:rsid w:val="006C217A"/>
    <w:rsid w:val="006C24A8"/>
    <w:rsid w:val="006C2982"/>
    <w:rsid w:val="006C2B62"/>
    <w:rsid w:val="006C31D3"/>
    <w:rsid w:val="006C3497"/>
    <w:rsid w:val="006C372D"/>
    <w:rsid w:val="006C433F"/>
    <w:rsid w:val="006C4DF3"/>
    <w:rsid w:val="006C4EDA"/>
    <w:rsid w:val="006C4F0C"/>
    <w:rsid w:val="006C501A"/>
    <w:rsid w:val="006C56A3"/>
    <w:rsid w:val="006C5AFD"/>
    <w:rsid w:val="006C5B01"/>
    <w:rsid w:val="006C6468"/>
    <w:rsid w:val="006C64FA"/>
    <w:rsid w:val="006C6896"/>
    <w:rsid w:val="006C6EA9"/>
    <w:rsid w:val="006C7388"/>
    <w:rsid w:val="006C76CB"/>
    <w:rsid w:val="006C7725"/>
    <w:rsid w:val="006C77C0"/>
    <w:rsid w:val="006C7F2B"/>
    <w:rsid w:val="006D03D0"/>
    <w:rsid w:val="006D05C8"/>
    <w:rsid w:val="006D0623"/>
    <w:rsid w:val="006D0D6C"/>
    <w:rsid w:val="006D15DC"/>
    <w:rsid w:val="006D16C8"/>
    <w:rsid w:val="006D16D8"/>
    <w:rsid w:val="006D1A5D"/>
    <w:rsid w:val="006D1A8F"/>
    <w:rsid w:val="006D1BB4"/>
    <w:rsid w:val="006D311D"/>
    <w:rsid w:val="006D33F9"/>
    <w:rsid w:val="006D3506"/>
    <w:rsid w:val="006D35C3"/>
    <w:rsid w:val="006D3E6D"/>
    <w:rsid w:val="006D4089"/>
    <w:rsid w:val="006D40A8"/>
    <w:rsid w:val="006D41AC"/>
    <w:rsid w:val="006D421B"/>
    <w:rsid w:val="006D43F6"/>
    <w:rsid w:val="006D529D"/>
    <w:rsid w:val="006D5389"/>
    <w:rsid w:val="006D5719"/>
    <w:rsid w:val="006D5B4B"/>
    <w:rsid w:val="006D5E16"/>
    <w:rsid w:val="006D6028"/>
    <w:rsid w:val="006D6847"/>
    <w:rsid w:val="006D6C7C"/>
    <w:rsid w:val="006D6F9A"/>
    <w:rsid w:val="006D73C3"/>
    <w:rsid w:val="006D75DB"/>
    <w:rsid w:val="006D7879"/>
    <w:rsid w:val="006D7A50"/>
    <w:rsid w:val="006D7BB0"/>
    <w:rsid w:val="006E044D"/>
    <w:rsid w:val="006E0520"/>
    <w:rsid w:val="006E0785"/>
    <w:rsid w:val="006E0905"/>
    <w:rsid w:val="006E0918"/>
    <w:rsid w:val="006E09AA"/>
    <w:rsid w:val="006E0CEB"/>
    <w:rsid w:val="006E1455"/>
    <w:rsid w:val="006E1788"/>
    <w:rsid w:val="006E186E"/>
    <w:rsid w:val="006E2243"/>
    <w:rsid w:val="006E2931"/>
    <w:rsid w:val="006E2A29"/>
    <w:rsid w:val="006E2C91"/>
    <w:rsid w:val="006E2D63"/>
    <w:rsid w:val="006E2E59"/>
    <w:rsid w:val="006E307A"/>
    <w:rsid w:val="006E3808"/>
    <w:rsid w:val="006E3939"/>
    <w:rsid w:val="006E3A31"/>
    <w:rsid w:val="006E3B15"/>
    <w:rsid w:val="006E3B6E"/>
    <w:rsid w:val="006E3CAF"/>
    <w:rsid w:val="006E3DB6"/>
    <w:rsid w:val="006E3DBB"/>
    <w:rsid w:val="006E41C8"/>
    <w:rsid w:val="006E445A"/>
    <w:rsid w:val="006E485C"/>
    <w:rsid w:val="006E4DC3"/>
    <w:rsid w:val="006E4EC9"/>
    <w:rsid w:val="006E53A4"/>
    <w:rsid w:val="006E5B56"/>
    <w:rsid w:val="006E5C03"/>
    <w:rsid w:val="006E635A"/>
    <w:rsid w:val="006E6733"/>
    <w:rsid w:val="006E6929"/>
    <w:rsid w:val="006E6AEC"/>
    <w:rsid w:val="006E6B48"/>
    <w:rsid w:val="006E6C80"/>
    <w:rsid w:val="006E6DC4"/>
    <w:rsid w:val="006E73CD"/>
    <w:rsid w:val="006E7658"/>
    <w:rsid w:val="006E771E"/>
    <w:rsid w:val="006E79E2"/>
    <w:rsid w:val="006E7B1D"/>
    <w:rsid w:val="006F02F3"/>
    <w:rsid w:val="006F06A2"/>
    <w:rsid w:val="006F0761"/>
    <w:rsid w:val="006F088F"/>
    <w:rsid w:val="006F118F"/>
    <w:rsid w:val="006F142F"/>
    <w:rsid w:val="006F1A16"/>
    <w:rsid w:val="006F1E76"/>
    <w:rsid w:val="006F2006"/>
    <w:rsid w:val="006F2ABC"/>
    <w:rsid w:val="006F2D04"/>
    <w:rsid w:val="006F2D44"/>
    <w:rsid w:val="006F2D54"/>
    <w:rsid w:val="006F3148"/>
    <w:rsid w:val="006F318B"/>
    <w:rsid w:val="006F32EB"/>
    <w:rsid w:val="006F34F4"/>
    <w:rsid w:val="006F3C01"/>
    <w:rsid w:val="006F3C76"/>
    <w:rsid w:val="006F3F44"/>
    <w:rsid w:val="006F490D"/>
    <w:rsid w:val="006F5656"/>
    <w:rsid w:val="006F5906"/>
    <w:rsid w:val="006F5B96"/>
    <w:rsid w:val="006F5CF1"/>
    <w:rsid w:val="006F5D19"/>
    <w:rsid w:val="006F65F1"/>
    <w:rsid w:val="006F65FF"/>
    <w:rsid w:val="006F679A"/>
    <w:rsid w:val="006F6BA1"/>
    <w:rsid w:val="006F6C27"/>
    <w:rsid w:val="006F6E70"/>
    <w:rsid w:val="006F6F2C"/>
    <w:rsid w:val="006F75CC"/>
    <w:rsid w:val="006F7667"/>
    <w:rsid w:val="006F7FB0"/>
    <w:rsid w:val="00700194"/>
    <w:rsid w:val="007003EE"/>
    <w:rsid w:val="0070061E"/>
    <w:rsid w:val="0070075F"/>
    <w:rsid w:val="0070085E"/>
    <w:rsid w:val="00700886"/>
    <w:rsid w:val="00700B5B"/>
    <w:rsid w:val="00700BCD"/>
    <w:rsid w:val="00700DD2"/>
    <w:rsid w:val="0070101E"/>
    <w:rsid w:val="00701218"/>
    <w:rsid w:val="007015EA"/>
    <w:rsid w:val="007016F0"/>
    <w:rsid w:val="0070181C"/>
    <w:rsid w:val="0070184B"/>
    <w:rsid w:val="007018D7"/>
    <w:rsid w:val="00701AB6"/>
    <w:rsid w:val="007022AB"/>
    <w:rsid w:val="00702461"/>
    <w:rsid w:val="00702536"/>
    <w:rsid w:val="007026A9"/>
    <w:rsid w:val="00702B3C"/>
    <w:rsid w:val="00702F22"/>
    <w:rsid w:val="00703839"/>
    <w:rsid w:val="00703A10"/>
    <w:rsid w:val="00703CF5"/>
    <w:rsid w:val="0070427F"/>
    <w:rsid w:val="007042AF"/>
    <w:rsid w:val="0070458D"/>
    <w:rsid w:val="00704788"/>
    <w:rsid w:val="0070562A"/>
    <w:rsid w:val="00705726"/>
    <w:rsid w:val="00705A1B"/>
    <w:rsid w:val="00705B25"/>
    <w:rsid w:val="00705BF4"/>
    <w:rsid w:val="00705CAC"/>
    <w:rsid w:val="00705EB9"/>
    <w:rsid w:val="00705F2B"/>
    <w:rsid w:val="0070622B"/>
    <w:rsid w:val="007063CB"/>
    <w:rsid w:val="007064E1"/>
    <w:rsid w:val="007065D8"/>
    <w:rsid w:val="0070689E"/>
    <w:rsid w:val="00706E29"/>
    <w:rsid w:val="0070731D"/>
    <w:rsid w:val="00707A11"/>
    <w:rsid w:val="00707B83"/>
    <w:rsid w:val="0071005A"/>
    <w:rsid w:val="00710248"/>
    <w:rsid w:val="00710292"/>
    <w:rsid w:val="00710524"/>
    <w:rsid w:val="0071068C"/>
    <w:rsid w:val="007106CB"/>
    <w:rsid w:val="00710CD3"/>
    <w:rsid w:val="0071105B"/>
    <w:rsid w:val="007110B1"/>
    <w:rsid w:val="007111A6"/>
    <w:rsid w:val="007115E1"/>
    <w:rsid w:val="0071263A"/>
    <w:rsid w:val="00712B0A"/>
    <w:rsid w:val="0071345F"/>
    <w:rsid w:val="007135CC"/>
    <w:rsid w:val="00713724"/>
    <w:rsid w:val="00713DE4"/>
    <w:rsid w:val="00713F5C"/>
    <w:rsid w:val="00714089"/>
    <w:rsid w:val="0071445D"/>
    <w:rsid w:val="00714F53"/>
    <w:rsid w:val="00715319"/>
    <w:rsid w:val="00715423"/>
    <w:rsid w:val="00715D73"/>
    <w:rsid w:val="00716382"/>
    <w:rsid w:val="007164A1"/>
    <w:rsid w:val="007165B3"/>
    <w:rsid w:val="00716A24"/>
    <w:rsid w:val="00717448"/>
    <w:rsid w:val="00717EC2"/>
    <w:rsid w:val="007202B1"/>
    <w:rsid w:val="00720498"/>
    <w:rsid w:val="007207F5"/>
    <w:rsid w:val="00720C94"/>
    <w:rsid w:val="00720D58"/>
    <w:rsid w:val="0072126E"/>
    <w:rsid w:val="00721418"/>
    <w:rsid w:val="00721640"/>
    <w:rsid w:val="00721942"/>
    <w:rsid w:val="00721E07"/>
    <w:rsid w:val="0072223F"/>
    <w:rsid w:val="007223C0"/>
    <w:rsid w:val="0072249C"/>
    <w:rsid w:val="0072277A"/>
    <w:rsid w:val="007228A6"/>
    <w:rsid w:val="00722DFA"/>
    <w:rsid w:val="00722F70"/>
    <w:rsid w:val="00723017"/>
    <w:rsid w:val="00723078"/>
    <w:rsid w:val="007231D1"/>
    <w:rsid w:val="00723AAA"/>
    <w:rsid w:val="00723F77"/>
    <w:rsid w:val="00723FF9"/>
    <w:rsid w:val="007244FE"/>
    <w:rsid w:val="007251D1"/>
    <w:rsid w:val="00725DA4"/>
    <w:rsid w:val="007264EE"/>
    <w:rsid w:val="007265DC"/>
    <w:rsid w:val="007266D0"/>
    <w:rsid w:val="007269BC"/>
    <w:rsid w:val="00726A74"/>
    <w:rsid w:val="00726E23"/>
    <w:rsid w:val="0072720C"/>
    <w:rsid w:val="00727416"/>
    <w:rsid w:val="007274A3"/>
    <w:rsid w:val="00727767"/>
    <w:rsid w:val="00727CB0"/>
    <w:rsid w:val="00727CDD"/>
    <w:rsid w:val="00727E84"/>
    <w:rsid w:val="007301C4"/>
    <w:rsid w:val="0073023F"/>
    <w:rsid w:val="00730387"/>
    <w:rsid w:val="00730669"/>
    <w:rsid w:val="00730968"/>
    <w:rsid w:val="0073099F"/>
    <w:rsid w:val="00730C9F"/>
    <w:rsid w:val="0073112D"/>
    <w:rsid w:val="007311A3"/>
    <w:rsid w:val="00731835"/>
    <w:rsid w:val="00731BA3"/>
    <w:rsid w:val="00731C3E"/>
    <w:rsid w:val="00731D7E"/>
    <w:rsid w:val="007321EA"/>
    <w:rsid w:val="00732B34"/>
    <w:rsid w:val="00732C5A"/>
    <w:rsid w:val="00732D1F"/>
    <w:rsid w:val="00732E73"/>
    <w:rsid w:val="00732EA3"/>
    <w:rsid w:val="00733502"/>
    <w:rsid w:val="007336CB"/>
    <w:rsid w:val="00733872"/>
    <w:rsid w:val="00733995"/>
    <w:rsid w:val="00733DD1"/>
    <w:rsid w:val="00734251"/>
    <w:rsid w:val="007343D4"/>
    <w:rsid w:val="00734836"/>
    <w:rsid w:val="00734852"/>
    <w:rsid w:val="00734C6B"/>
    <w:rsid w:val="00734CBD"/>
    <w:rsid w:val="00734D9A"/>
    <w:rsid w:val="00734F66"/>
    <w:rsid w:val="00735486"/>
    <w:rsid w:val="007354C1"/>
    <w:rsid w:val="00735B66"/>
    <w:rsid w:val="00735C89"/>
    <w:rsid w:val="00735D9B"/>
    <w:rsid w:val="00735E16"/>
    <w:rsid w:val="00735E3E"/>
    <w:rsid w:val="007360E3"/>
    <w:rsid w:val="00736211"/>
    <w:rsid w:val="00736991"/>
    <w:rsid w:val="00736B5C"/>
    <w:rsid w:val="00736BA3"/>
    <w:rsid w:val="00736D90"/>
    <w:rsid w:val="007371EC"/>
    <w:rsid w:val="0073749A"/>
    <w:rsid w:val="00737CA5"/>
    <w:rsid w:val="0074010D"/>
    <w:rsid w:val="007404AA"/>
    <w:rsid w:val="007405EE"/>
    <w:rsid w:val="007407E4"/>
    <w:rsid w:val="00740E2B"/>
    <w:rsid w:val="00740FE4"/>
    <w:rsid w:val="0074139E"/>
    <w:rsid w:val="0074152E"/>
    <w:rsid w:val="00741CE3"/>
    <w:rsid w:val="00741F35"/>
    <w:rsid w:val="00741F4A"/>
    <w:rsid w:val="007421DA"/>
    <w:rsid w:val="0074227E"/>
    <w:rsid w:val="0074277D"/>
    <w:rsid w:val="00742798"/>
    <w:rsid w:val="0074287C"/>
    <w:rsid w:val="00742B8F"/>
    <w:rsid w:val="00742F01"/>
    <w:rsid w:val="0074306B"/>
    <w:rsid w:val="00743105"/>
    <w:rsid w:val="007435D1"/>
    <w:rsid w:val="00743783"/>
    <w:rsid w:val="007440AC"/>
    <w:rsid w:val="007441B7"/>
    <w:rsid w:val="00744288"/>
    <w:rsid w:val="007442CC"/>
    <w:rsid w:val="00744D8E"/>
    <w:rsid w:val="00744F1B"/>
    <w:rsid w:val="007452E9"/>
    <w:rsid w:val="007452EB"/>
    <w:rsid w:val="0074542E"/>
    <w:rsid w:val="0074559D"/>
    <w:rsid w:val="00745768"/>
    <w:rsid w:val="007457EA"/>
    <w:rsid w:val="0074591F"/>
    <w:rsid w:val="00745B41"/>
    <w:rsid w:val="00745C70"/>
    <w:rsid w:val="00745F47"/>
    <w:rsid w:val="00745F50"/>
    <w:rsid w:val="007468A5"/>
    <w:rsid w:val="00746992"/>
    <w:rsid w:val="00746A4F"/>
    <w:rsid w:val="00746A93"/>
    <w:rsid w:val="00746AA2"/>
    <w:rsid w:val="00746F4E"/>
    <w:rsid w:val="00747014"/>
    <w:rsid w:val="00747018"/>
    <w:rsid w:val="007470A4"/>
    <w:rsid w:val="00747416"/>
    <w:rsid w:val="0074796F"/>
    <w:rsid w:val="0074799A"/>
    <w:rsid w:val="007479D1"/>
    <w:rsid w:val="00747B1B"/>
    <w:rsid w:val="0075009C"/>
    <w:rsid w:val="007500E1"/>
    <w:rsid w:val="0075035F"/>
    <w:rsid w:val="00750464"/>
    <w:rsid w:val="0075053D"/>
    <w:rsid w:val="007509EE"/>
    <w:rsid w:val="00750ABF"/>
    <w:rsid w:val="00750CEF"/>
    <w:rsid w:val="00750F74"/>
    <w:rsid w:val="00751237"/>
    <w:rsid w:val="00751495"/>
    <w:rsid w:val="007516C6"/>
    <w:rsid w:val="00751C7D"/>
    <w:rsid w:val="00751CF9"/>
    <w:rsid w:val="00751FDD"/>
    <w:rsid w:val="007523EF"/>
    <w:rsid w:val="00752679"/>
    <w:rsid w:val="00752CDF"/>
    <w:rsid w:val="00752E64"/>
    <w:rsid w:val="00753BA5"/>
    <w:rsid w:val="00754286"/>
    <w:rsid w:val="00754B04"/>
    <w:rsid w:val="00754D49"/>
    <w:rsid w:val="0075502C"/>
    <w:rsid w:val="007551EA"/>
    <w:rsid w:val="0075525F"/>
    <w:rsid w:val="00755441"/>
    <w:rsid w:val="007559E6"/>
    <w:rsid w:val="00755D05"/>
    <w:rsid w:val="00755D1D"/>
    <w:rsid w:val="00755DAD"/>
    <w:rsid w:val="00756311"/>
    <w:rsid w:val="00756921"/>
    <w:rsid w:val="0075717C"/>
    <w:rsid w:val="007572AC"/>
    <w:rsid w:val="00757A17"/>
    <w:rsid w:val="00757E57"/>
    <w:rsid w:val="007600F7"/>
    <w:rsid w:val="00760240"/>
    <w:rsid w:val="00760537"/>
    <w:rsid w:val="00760BD5"/>
    <w:rsid w:val="007612FD"/>
    <w:rsid w:val="0076172C"/>
    <w:rsid w:val="00761814"/>
    <w:rsid w:val="00761FC0"/>
    <w:rsid w:val="0076240B"/>
    <w:rsid w:val="00762680"/>
    <w:rsid w:val="007627CF"/>
    <w:rsid w:val="00762AA1"/>
    <w:rsid w:val="00762BB4"/>
    <w:rsid w:val="00762C7E"/>
    <w:rsid w:val="00762F05"/>
    <w:rsid w:val="00763519"/>
    <w:rsid w:val="00763544"/>
    <w:rsid w:val="00763A07"/>
    <w:rsid w:val="00764582"/>
    <w:rsid w:val="0076469F"/>
    <w:rsid w:val="00764E3F"/>
    <w:rsid w:val="00765207"/>
    <w:rsid w:val="007654CC"/>
    <w:rsid w:val="007656D6"/>
    <w:rsid w:val="00765BCD"/>
    <w:rsid w:val="007660E0"/>
    <w:rsid w:val="00766109"/>
    <w:rsid w:val="007661B1"/>
    <w:rsid w:val="00766227"/>
    <w:rsid w:val="00766238"/>
    <w:rsid w:val="007662EA"/>
    <w:rsid w:val="0076630F"/>
    <w:rsid w:val="00766724"/>
    <w:rsid w:val="00766D9D"/>
    <w:rsid w:val="0076739B"/>
    <w:rsid w:val="0076750A"/>
    <w:rsid w:val="007676D5"/>
    <w:rsid w:val="007679E4"/>
    <w:rsid w:val="00767E26"/>
    <w:rsid w:val="00767F29"/>
    <w:rsid w:val="00770194"/>
    <w:rsid w:val="00770422"/>
    <w:rsid w:val="00770641"/>
    <w:rsid w:val="00770805"/>
    <w:rsid w:val="0077088C"/>
    <w:rsid w:val="0077094E"/>
    <w:rsid w:val="00770C06"/>
    <w:rsid w:val="00771378"/>
    <w:rsid w:val="00771991"/>
    <w:rsid w:val="00771A63"/>
    <w:rsid w:val="00771F36"/>
    <w:rsid w:val="00772292"/>
    <w:rsid w:val="007729AF"/>
    <w:rsid w:val="00772CBF"/>
    <w:rsid w:val="00772ED6"/>
    <w:rsid w:val="0077388C"/>
    <w:rsid w:val="0077391E"/>
    <w:rsid w:val="00773C58"/>
    <w:rsid w:val="00773C89"/>
    <w:rsid w:val="00774298"/>
    <w:rsid w:val="00774517"/>
    <w:rsid w:val="007745AC"/>
    <w:rsid w:val="00774CFD"/>
    <w:rsid w:val="0077505B"/>
    <w:rsid w:val="00775088"/>
    <w:rsid w:val="0077508E"/>
    <w:rsid w:val="007750CC"/>
    <w:rsid w:val="007757D9"/>
    <w:rsid w:val="007758AD"/>
    <w:rsid w:val="00775C55"/>
    <w:rsid w:val="00775D62"/>
    <w:rsid w:val="00776026"/>
    <w:rsid w:val="007761A7"/>
    <w:rsid w:val="0077622D"/>
    <w:rsid w:val="00776278"/>
    <w:rsid w:val="007763F3"/>
    <w:rsid w:val="007764AD"/>
    <w:rsid w:val="007767D9"/>
    <w:rsid w:val="00776B25"/>
    <w:rsid w:val="00777505"/>
    <w:rsid w:val="00777B80"/>
    <w:rsid w:val="00777EA1"/>
    <w:rsid w:val="007800D2"/>
    <w:rsid w:val="007803E5"/>
    <w:rsid w:val="00780511"/>
    <w:rsid w:val="0078062C"/>
    <w:rsid w:val="00781BAA"/>
    <w:rsid w:val="007824CE"/>
    <w:rsid w:val="0078280C"/>
    <w:rsid w:val="007829DE"/>
    <w:rsid w:val="00782D21"/>
    <w:rsid w:val="00782D4C"/>
    <w:rsid w:val="007835E0"/>
    <w:rsid w:val="0078372A"/>
    <w:rsid w:val="007841C8"/>
    <w:rsid w:val="00784B92"/>
    <w:rsid w:val="00784D1A"/>
    <w:rsid w:val="007857FE"/>
    <w:rsid w:val="00785EFF"/>
    <w:rsid w:val="00786187"/>
    <w:rsid w:val="00786256"/>
    <w:rsid w:val="0078631B"/>
    <w:rsid w:val="007868C7"/>
    <w:rsid w:val="00786BF9"/>
    <w:rsid w:val="007871A8"/>
    <w:rsid w:val="007872E0"/>
    <w:rsid w:val="007873B0"/>
    <w:rsid w:val="00787622"/>
    <w:rsid w:val="00787B9F"/>
    <w:rsid w:val="00787F11"/>
    <w:rsid w:val="00790245"/>
    <w:rsid w:val="00790249"/>
    <w:rsid w:val="0079026C"/>
    <w:rsid w:val="00790487"/>
    <w:rsid w:val="007906BA"/>
    <w:rsid w:val="00790736"/>
    <w:rsid w:val="007909F1"/>
    <w:rsid w:val="00790BD6"/>
    <w:rsid w:val="0079119C"/>
    <w:rsid w:val="007914C0"/>
    <w:rsid w:val="0079161A"/>
    <w:rsid w:val="00791873"/>
    <w:rsid w:val="00791FF6"/>
    <w:rsid w:val="00792390"/>
    <w:rsid w:val="00792473"/>
    <w:rsid w:val="007925B9"/>
    <w:rsid w:val="00792DC7"/>
    <w:rsid w:val="00792E54"/>
    <w:rsid w:val="00792F71"/>
    <w:rsid w:val="00793418"/>
    <w:rsid w:val="007936D2"/>
    <w:rsid w:val="00793ACF"/>
    <w:rsid w:val="0079454F"/>
    <w:rsid w:val="00794A23"/>
    <w:rsid w:val="00794A6B"/>
    <w:rsid w:val="00794DB7"/>
    <w:rsid w:val="0079544E"/>
    <w:rsid w:val="00795537"/>
    <w:rsid w:val="0079569E"/>
    <w:rsid w:val="00795D2C"/>
    <w:rsid w:val="00795FE5"/>
    <w:rsid w:val="0079618E"/>
    <w:rsid w:val="00796C33"/>
    <w:rsid w:val="00796D38"/>
    <w:rsid w:val="007973C4"/>
    <w:rsid w:val="0079769D"/>
    <w:rsid w:val="00797791"/>
    <w:rsid w:val="0079790D"/>
    <w:rsid w:val="00797995"/>
    <w:rsid w:val="00797BCB"/>
    <w:rsid w:val="00797C08"/>
    <w:rsid w:val="007A02EC"/>
    <w:rsid w:val="007A0439"/>
    <w:rsid w:val="007A0D74"/>
    <w:rsid w:val="007A0FA5"/>
    <w:rsid w:val="007A1536"/>
    <w:rsid w:val="007A2191"/>
    <w:rsid w:val="007A2426"/>
    <w:rsid w:val="007A249C"/>
    <w:rsid w:val="007A2AE7"/>
    <w:rsid w:val="007A2BCE"/>
    <w:rsid w:val="007A3719"/>
    <w:rsid w:val="007A3B0B"/>
    <w:rsid w:val="007A3B6C"/>
    <w:rsid w:val="007A3C64"/>
    <w:rsid w:val="007A3F3B"/>
    <w:rsid w:val="007A4079"/>
    <w:rsid w:val="007A43E3"/>
    <w:rsid w:val="007A47AB"/>
    <w:rsid w:val="007A47E8"/>
    <w:rsid w:val="007A4E67"/>
    <w:rsid w:val="007A4EC3"/>
    <w:rsid w:val="007A4F76"/>
    <w:rsid w:val="007A5626"/>
    <w:rsid w:val="007A63A0"/>
    <w:rsid w:val="007A6CD5"/>
    <w:rsid w:val="007A6F3D"/>
    <w:rsid w:val="007A712C"/>
    <w:rsid w:val="007A72EB"/>
    <w:rsid w:val="007A7606"/>
    <w:rsid w:val="007A7968"/>
    <w:rsid w:val="007A7981"/>
    <w:rsid w:val="007A7AAC"/>
    <w:rsid w:val="007A7B6E"/>
    <w:rsid w:val="007A7C95"/>
    <w:rsid w:val="007A7DDE"/>
    <w:rsid w:val="007A7EAD"/>
    <w:rsid w:val="007A7EC0"/>
    <w:rsid w:val="007A7F8E"/>
    <w:rsid w:val="007B0013"/>
    <w:rsid w:val="007B0083"/>
    <w:rsid w:val="007B0178"/>
    <w:rsid w:val="007B01CC"/>
    <w:rsid w:val="007B056E"/>
    <w:rsid w:val="007B094E"/>
    <w:rsid w:val="007B116D"/>
    <w:rsid w:val="007B1289"/>
    <w:rsid w:val="007B1424"/>
    <w:rsid w:val="007B1870"/>
    <w:rsid w:val="007B190B"/>
    <w:rsid w:val="007B21C5"/>
    <w:rsid w:val="007B241C"/>
    <w:rsid w:val="007B2530"/>
    <w:rsid w:val="007B2762"/>
    <w:rsid w:val="007B2A52"/>
    <w:rsid w:val="007B2F7F"/>
    <w:rsid w:val="007B39FB"/>
    <w:rsid w:val="007B3FE4"/>
    <w:rsid w:val="007B4030"/>
    <w:rsid w:val="007B43BA"/>
    <w:rsid w:val="007B48F5"/>
    <w:rsid w:val="007B49C5"/>
    <w:rsid w:val="007B4E82"/>
    <w:rsid w:val="007B5195"/>
    <w:rsid w:val="007B52A6"/>
    <w:rsid w:val="007B55D6"/>
    <w:rsid w:val="007B5764"/>
    <w:rsid w:val="007B593E"/>
    <w:rsid w:val="007B60EF"/>
    <w:rsid w:val="007B70AD"/>
    <w:rsid w:val="007B7254"/>
    <w:rsid w:val="007B72F8"/>
    <w:rsid w:val="007B744E"/>
    <w:rsid w:val="007B7522"/>
    <w:rsid w:val="007B7FE1"/>
    <w:rsid w:val="007C002F"/>
    <w:rsid w:val="007C0A1A"/>
    <w:rsid w:val="007C0C5B"/>
    <w:rsid w:val="007C0DE7"/>
    <w:rsid w:val="007C16AD"/>
    <w:rsid w:val="007C170C"/>
    <w:rsid w:val="007C17D1"/>
    <w:rsid w:val="007C18A3"/>
    <w:rsid w:val="007C18E8"/>
    <w:rsid w:val="007C1A24"/>
    <w:rsid w:val="007C1AC4"/>
    <w:rsid w:val="007C1BE4"/>
    <w:rsid w:val="007C2727"/>
    <w:rsid w:val="007C2759"/>
    <w:rsid w:val="007C2C51"/>
    <w:rsid w:val="007C2CB7"/>
    <w:rsid w:val="007C2E9E"/>
    <w:rsid w:val="007C2EC4"/>
    <w:rsid w:val="007C36CE"/>
    <w:rsid w:val="007C3939"/>
    <w:rsid w:val="007C3A51"/>
    <w:rsid w:val="007C4417"/>
    <w:rsid w:val="007C4464"/>
    <w:rsid w:val="007C48D2"/>
    <w:rsid w:val="007C4AEF"/>
    <w:rsid w:val="007C4FDB"/>
    <w:rsid w:val="007C59CE"/>
    <w:rsid w:val="007C5AC7"/>
    <w:rsid w:val="007C5D7E"/>
    <w:rsid w:val="007C6317"/>
    <w:rsid w:val="007C6378"/>
    <w:rsid w:val="007C6B42"/>
    <w:rsid w:val="007C6BF7"/>
    <w:rsid w:val="007C6CDA"/>
    <w:rsid w:val="007C742B"/>
    <w:rsid w:val="007C760D"/>
    <w:rsid w:val="007C7C0C"/>
    <w:rsid w:val="007D023D"/>
    <w:rsid w:val="007D0400"/>
    <w:rsid w:val="007D0646"/>
    <w:rsid w:val="007D07E2"/>
    <w:rsid w:val="007D0B5F"/>
    <w:rsid w:val="007D0ED0"/>
    <w:rsid w:val="007D101F"/>
    <w:rsid w:val="007D10CF"/>
    <w:rsid w:val="007D1224"/>
    <w:rsid w:val="007D17BA"/>
    <w:rsid w:val="007D1E09"/>
    <w:rsid w:val="007D2497"/>
    <w:rsid w:val="007D2728"/>
    <w:rsid w:val="007D2878"/>
    <w:rsid w:val="007D29B4"/>
    <w:rsid w:val="007D3497"/>
    <w:rsid w:val="007D37B9"/>
    <w:rsid w:val="007D37DC"/>
    <w:rsid w:val="007D398A"/>
    <w:rsid w:val="007D39E1"/>
    <w:rsid w:val="007D3B74"/>
    <w:rsid w:val="007D3E67"/>
    <w:rsid w:val="007D4299"/>
    <w:rsid w:val="007D4746"/>
    <w:rsid w:val="007D488D"/>
    <w:rsid w:val="007D50F2"/>
    <w:rsid w:val="007D5550"/>
    <w:rsid w:val="007D566D"/>
    <w:rsid w:val="007D59B6"/>
    <w:rsid w:val="007D64F6"/>
    <w:rsid w:val="007D66F7"/>
    <w:rsid w:val="007D7379"/>
    <w:rsid w:val="007D73DA"/>
    <w:rsid w:val="007D7642"/>
    <w:rsid w:val="007D77AD"/>
    <w:rsid w:val="007D7BE8"/>
    <w:rsid w:val="007E184C"/>
    <w:rsid w:val="007E22FB"/>
    <w:rsid w:val="007E25D4"/>
    <w:rsid w:val="007E2C4E"/>
    <w:rsid w:val="007E2D78"/>
    <w:rsid w:val="007E2F2E"/>
    <w:rsid w:val="007E33B8"/>
    <w:rsid w:val="007E3B7B"/>
    <w:rsid w:val="007E3F5A"/>
    <w:rsid w:val="007E466C"/>
    <w:rsid w:val="007E4A8D"/>
    <w:rsid w:val="007E4C30"/>
    <w:rsid w:val="007E4D3C"/>
    <w:rsid w:val="007E5595"/>
    <w:rsid w:val="007E5A8A"/>
    <w:rsid w:val="007E65CB"/>
    <w:rsid w:val="007E7409"/>
    <w:rsid w:val="007E7786"/>
    <w:rsid w:val="007E7C48"/>
    <w:rsid w:val="007E7F26"/>
    <w:rsid w:val="007E7F91"/>
    <w:rsid w:val="007F02D4"/>
    <w:rsid w:val="007F0786"/>
    <w:rsid w:val="007F0914"/>
    <w:rsid w:val="007F0A7A"/>
    <w:rsid w:val="007F0ACB"/>
    <w:rsid w:val="007F0CB1"/>
    <w:rsid w:val="007F0CFB"/>
    <w:rsid w:val="007F0E8E"/>
    <w:rsid w:val="007F105A"/>
    <w:rsid w:val="007F12ED"/>
    <w:rsid w:val="007F1626"/>
    <w:rsid w:val="007F187A"/>
    <w:rsid w:val="007F2002"/>
    <w:rsid w:val="007F20CB"/>
    <w:rsid w:val="007F2275"/>
    <w:rsid w:val="007F24F5"/>
    <w:rsid w:val="007F255C"/>
    <w:rsid w:val="007F2751"/>
    <w:rsid w:val="007F2DA5"/>
    <w:rsid w:val="007F2E6A"/>
    <w:rsid w:val="007F330B"/>
    <w:rsid w:val="007F3427"/>
    <w:rsid w:val="007F3872"/>
    <w:rsid w:val="007F3B9F"/>
    <w:rsid w:val="007F3C7D"/>
    <w:rsid w:val="007F3F1A"/>
    <w:rsid w:val="007F43BB"/>
    <w:rsid w:val="007F460C"/>
    <w:rsid w:val="007F49FD"/>
    <w:rsid w:val="007F500B"/>
    <w:rsid w:val="007F5103"/>
    <w:rsid w:val="007F51E4"/>
    <w:rsid w:val="007F527F"/>
    <w:rsid w:val="007F5827"/>
    <w:rsid w:val="007F5E26"/>
    <w:rsid w:val="007F5EC7"/>
    <w:rsid w:val="007F5F64"/>
    <w:rsid w:val="007F60AB"/>
    <w:rsid w:val="007F6822"/>
    <w:rsid w:val="007F6F88"/>
    <w:rsid w:val="007F701B"/>
    <w:rsid w:val="007F76A8"/>
    <w:rsid w:val="00800336"/>
    <w:rsid w:val="00800A07"/>
    <w:rsid w:val="00800AB4"/>
    <w:rsid w:val="00800B78"/>
    <w:rsid w:val="008013E7"/>
    <w:rsid w:val="00801BCB"/>
    <w:rsid w:val="00801CA2"/>
    <w:rsid w:val="0080200F"/>
    <w:rsid w:val="00802101"/>
    <w:rsid w:val="008024CA"/>
    <w:rsid w:val="00802FB6"/>
    <w:rsid w:val="00803616"/>
    <w:rsid w:val="0080375B"/>
    <w:rsid w:val="00803884"/>
    <w:rsid w:val="00803908"/>
    <w:rsid w:val="00803A5B"/>
    <w:rsid w:val="00803E25"/>
    <w:rsid w:val="00803F33"/>
    <w:rsid w:val="00804078"/>
    <w:rsid w:val="0080427C"/>
    <w:rsid w:val="0080478C"/>
    <w:rsid w:val="0080487C"/>
    <w:rsid w:val="00804B56"/>
    <w:rsid w:val="00804BA3"/>
    <w:rsid w:val="0080547F"/>
    <w:rsid w:val="00805622"/>
    <w:rsid w:val="00805649"/>
    <w:rsid w:val="00805E23"/>
    <w:rsid w:val="0080628A"/>
    <w:rsid w:val="008064C7"/>
    <w:rsid w:val="00806A81"/>
    <w:rsid w:val="00806B92"/>
    <w:rsid w:val="00806CC4"/>
    <w:rsid w:val="008070BA"/>
    <w:rsid w:val="00807839"/>
    <w:rsid w:val="0080787B"/>
    <w:rsid w:val="00807BBB"/>
    <w:rsid w:val="00807D53"/>
    <w:rsid w:val="00807DAB"/>
    <w:rsid w:val="00807DF4"/>
    <w:rsid w:val="00807EEE"/>
    <w:rsid w:val="00807F59"/>
    <w:rsid w:val="008108CC"/>
    <w:rsid w:val="008109E5"/>
    <w:rsid w:val="00810B97"/>
    <w:rsid w:val="00810C51"/>
    <w:rsid w:val="0081126C"/>
    <w:rsid w:val="0081138E"/>
    <w:rsid w:val="008113DB"/>
    <w:rsid w:val="00811418"/>
    <w:rsid w:val="00811662"/>
    <w:rsid w:val="008117B9"/>
    <w:rsid w:val="00812159"/>
    <w:rsid w:val="008124E3"/>
    <w:rsid w:val="008124FA"/>
    <w:rsid w:val="00813676"/>
    <w:rsid w:val="00813A17"/>
    <w:rsid w:val="00813A90"/>
    <w:rsid w:val="00813C9D"/>
    <w:rsid w:val="00813EED"/>
    <w:rsid w:val="0081461A"/>
    <w:rsid w:val="00814772"/>
    <w:rsid w:val="00814D91"/>
    <w:rsid w:val="00815189"/>
    <w:rsid w:val="00815679"/>
    <w:rsid w:val="00815D24"/>
    <w:rsid w:val="0081602B"/>
    <w:rsid w:val="0081611D"/>
    <w:rsid w:val="008162A3"/>
    <w:rsid w:val="008162CB"/>
    <w:rsid w:val="0081682A"/>
    <w:rsid w:val="00816C8D"/>
    <w:rsid w:val="00817796"/>
    <w:rsid w:val="008179C7"/>
    <w:rsid w:val="0082046B"/>
    <w:rsid w:val="0082047E"/>
    <w:rsid w:val="0082063B"/>
    <w:rsid w:val="00820908"/>
    <w:rsid w:val="008219A3"/>
    <w:rsid w:val="008222E0"/>
    <w:rsid w:val="0082287D"/>
    <w:rsid w:val="0082375F"/>
    <w:rsid w:val="0082397A"/>
    <w:rsid w:val="00823A24"/>
    <w:rsid w:val="00823B3B"/>
    <w:rsid w:val="00823CC3"/>
    <w:rsid w:val="008240AD"/>
    <w:rsid w:val="00824114"/>
    <w:rsid w:val="00824340"/>
    <w:rsid w:val="00825070"/>
    <w:rsid w:val="00825233"/>
    <w:rsid w:val="00825453"/>
    <w:rsid w:val="008258F8"/>
    <w:rsid w:val="008259B1"/>
    <w:rsid w:val="00825A38"/>
    <w:rsid w:val="00825BB9"/>
    <w:rsid w:val="00825C6A"/>
    <w:rsid w:val="00825CF8"/>
    <w:rsid w:val="00825E48"/>
    <w:rsid w:val="00825FCF"/>
    <w:rsid w:val="008261D1"/>
    <w:rsid w:val="00826ED0"/>
    <w:rsid w:val="00827657"/>
    <w:rsid w:val="00827937"/>
    <w:rsid w:val="00830135"/>
    <w:rsid w:val="00830522"/>
    <w:rsid w:val="008308D6"/>
    <w:rsid w:val="008309D0"/>
    <w:rsid w:val="00830ADC"/>
    <w:rsid w:val="00830AEB"/>
    <w:rsid w:val="00830BFB"/>
    <w:rsid w:val="00830C5B"/>
    <w:rsid w:val="0083154E"/>
    <w:rsid w:val="00831F96"/>
    <w:rsid w:val="00832642"/>
    <w:rsid w:val="008326BB"/>
    <w:rsid w:val="00832950"/>
    <w:rsid w:val="00832C04"/>
    <w:rsid w:val="00832EAD"/>
    <w:rsid w:val="00832F32"/>
    <w:rsid w:val="00833800"/>
    <w:rsid w:val="00833971"/>
    <w:rsid w:val="00834229"/>
    <w:rsid w:val="008342B3"/>
    <w:rsid w:val="008346FA"/>
    <w:rsid w:val="0083479A"/>
    <w:rsid w:val="008349AA"/>
    <w:rsid w:val="008350C3"/>
    <w:rsid w:val="00835D72"/>
    <w:rsid w:val="0083671F"/>
    <w:rsid w:val="00836C1A"/>
    <w:rsid w:val="00836C51"/>
    <w:rsid w:val="00836C59"/>
    <w:rsid w:val="00837413"/>
    <w:rsid w:val="008379AD"/>
    <w:rsid w:val="008379B6"/>
    <w:rsid w:val="00837DFF"/>
    <w:rsid w:val="00837F9C"/>
    <w:rsid w:val="00840006"/>
    <w:rsid w:val="00840013"/>
    <w:rsid w:val="00840064"/>
    <w:rsid w:val="00840E58"/>
    <w:rsid w:val="008411DD"/>
    <w:rsid w:val="0084205E"/>
    <w:rsid w:val="008424B0"/>
    <w:rsid w:val="00842899"/>
    <w:rsid w:val="00842976"/>
    <w:rsid w:val="00842D47"/>
    <w:rsid w:val="0084327B"/>
    <w:rsid w:val="00843714"/>
    <w:rsid w:val="008437B1"/>
    <w:rsid w:val="008437CA"/>
    <w:rsid w:val="00843A3A"/>
    <w:rsid w:val="00843B5E"/>
    <w:rsid w:val="00843D8D"/>
    <w:rsid w:val="008440DD"/>
    <w:rsid w:val="00844140"/>
    <w:rsid w:val="0084456F"/>
    <w:rsid w:val="0084470F"/>
    <w:rsid w:val="00844DB7"/>
    <w:rsid w:val="0084557B"/>
    <w:rsid w:val="008457A2"/>
    <w:rsid w:val="008458D0"/>
    <w:rsid w:val="008458DC"/>
    <w:rsid w:val="00845D0A"/>
    <w:rsid w:val="00846193"/>
    <w:rsid w:val="008465A1"/>
    <w:rsid w:val="0084690D"/>
    <w:rsid w:val="00847248"/>
    <w:rsid w:val="0084745A"/>
    <w:rsid w:val="008474D6"/>
    <w:rsid w:val="008477D4"/>
    <w:rsid w:val="00847990"/>
    <w:rsid w:val="00847E93"/>
    <w:rsid w:val="0085011D"/>
    <w:rsid w:val="00850B20"/>
    <w:rsid w:val="008510D1"/>
    <w:rsid w:val="0085137E"/>
    <w:rsid w:val="008513F1"/>
    <w:rsid w:val="00851921"/>
    <w:rsid w:val="00853125"/>
    <w:rsid w:val="008533E6"/>
    <w:rsid w:val="00853BDF"/>
    <w:rsid w:val="00853F35"/>
    <w:rsid w:val="008545B6"/>
    <w:rsid w:val="0085460E"/>
    <w:rsid w:val="0085478F"/>
    <w:rsid w:val="00854949"/>
    <w:rsid w:val="00855111"/>
    <w:rsid w:val="0085544B"/>
    <w:rsid w:val="0085566D"/>
    <w:rsid w:val="008556FE"/>
    <w:rsid w:val="008557F5"/>
    <w:rsid w:val="00855863"/>
    <w:rsid w:val="008558FC"/>
    <w:rsid w:val="00855B90"/>
    <w:rsid w:val="00855EB6"/>
    <w:rsid w:val="00855F68"/>
    <w:rsid w:val="008565B3"/>
    <w:rsid w:val="008565E5"/>
    <w:rsid w:val="0085679C"/>
    <w:rsid w:val="00856805"/>
    <w:rsid w:val="0085698C"/>
    <w:rsid w:val="00857290"/>
    <w:rsid w:val="0085745C"/>
    <w:rsid w:val="00857F4C"/>
    <w:rsid w:val="00860088"/>
    <w:rsid w:val="008605EF"/>
    <w:rsid w:val="0086084E"/>
    <w:rsid w:val="00860995"/>
    <w:rsid w:val="00861383"/>
    <w:rsid w:val="008614BE"/>
    <w:rsid w:val="00861D59"/>
    <w:rsid w:val="008624F0"/>
    <w:rsid w:val="00862F48"/>
    <w:rsid w:val="008630ED"/>
    <w:rsid w:val="00863332"/>
    <w:rsid w:val="00863528"/>
    <w:rsid w:val="0086424A"/>
    <w:rsid w:val="008645A8"/>
    <w:rsid w:val="008648A0"/>
    <w:rsid w:val="00864D38"/>
    <w:rsid w:val="008654FB"/>
    <w:rsid w:val="00865B88"/>
    <w:rsid w:val="00865D11"/>
    <w:rsid w:val="00866156"/>
    <w:rsid w:val="008662BA"/>
    <w:rsid w:val="008667C6"/>
    <w:rsid w:val="00866B47"/>
    <w:rsid w:val="00866B65"/>
    <w:rsid w:val="0086701E"/>
    <w:rsid w:val="0086723A"/>
    <w:rsid w:val="00867693"/>
    <w:rsid w:val="00867DE3"/>
    <w:rsid w:val="00870454"/>
    <w:rsid w:val="008704E2"/>
    <w:rsid w:val="0087175F"/>
    <w:rsid w:val="00871AF8"/>
    <w:rsid w:val="0087210A"/>
    <w:rsid w:val="008721F2"/>
    <w:rsid w:val="008723AC"/>
    <w:rsid w:val="008725B8"/>
    <w:rsid w:val="00872647"/>
    <w:rsid w:val="008729F5"/>
    <w:rsid w:val="00872B3B"/>
    <w:rsid w:val="00873169"/>
    <w:rsid w:val="008733A1"/>
    <w:rsid w:val="008736FB"/>
    <w:rsid w:val="00873BB1"/>
    <w:rsid w:val="00874189"/>
    <w:rsid w:val="008747FD"/>
    <w:rsid w:val="00874A5C"/>
    <w:rsid w:val="00875446"/>
    <w:rsid w:val="00876393"/>
    <w:rsid w:val="008766ED"/>
    <w:rsid w:val="008767F2"/>
    <w:rsid w:val="0088013F"/>
    <w:rsid w:val="0088024C"/>
    <w:rsid w:val="0088036D"/>
    <w:rsid w:val="00880D00"/>
    <w:rsid w:val="00880EA7"/>
    <w:rsid w:val="0088169C"/>
    <w:rsid w:val="00881BC3"/>
    <w:rsid w:val="00881C0F"/>
    <w:rsid w:val="008821FB"/>
    <w:rsid w:val="008823FC"/>
    <w:rsid w:val="00883200"/>
    <w:rsid w:val="008834DC"/>
    <w:rsid w:val="0088351F"/>
    <w:rsid w:val="0088376A"/>
    <w:rsid w:val="008838E3"/>
    <w:rsid w:val="008838F7"/>
    <w:rsid w:val="0088393E"/>
    <w:rsid w:val="00883ACB"/>
    <w:rsid w:val="00884218"/>
    <w:rsid w:val="00884940"/>
    <w:rsid w:val="00884B7E"/>
    <w:rsid w:val="00884C6D"/>
    <w:rsid w:val="0088596C"/>
    <w:rsid w:val="00885B02"/>
    <w:rsid w:val="0088623E"/>
    <w:rsid w:val="00886AA6"/>
    <w:rsid w:val="00887679"/>
    <w:rsid w:val="008877F3"/>
    <w:rsid w:val="00887AFC"/>
    <w:rsid w:val="00887BBF"/>
    <w:rsid w:val="00887D1E"/>
    <w:rsid w:val="00890578"/>
    <w:rsid w:val="00890CA8"/>
    <w:rsid w:val="008912CF"/>
    <w:rsid w:val="008912F1"/>
    <w:rsid w:val="00891704"/>
    <w:rsid w:val="0089184C"/>
    <w:rsid w:val="00891C2A"/>
    <w:rsid w:val="00891D83"/>
    <w:rsid w:val="00892036"/>
    <w:rsid w:val="008925F6"/>
    <w:rsid w:val="0089264E"/>
    <w:rsid w:val="0089288F"/>
    <w:rsid w:val="00892A05"/>
    <w:rsid w:val="00892D34"/>
    <w:rsid w:val="00892D6A"/>
    <w:rsid w:val="00893499"/>
    <w:rsid w:val="008935BF"/>
    <w:rsid w:val="00893768"/>
    <w:rsid w:val="008937CA"/>
    <w:rsid w:val="008938B5"/>
    <w:rsid w:val="00893CDD"/>
    <w:rsid w:val="00893F67"/>
    <w:rsid w:val="00893FAB"/>
    <w:rsid w:val="008941AE"/>
    <w:rsid w:val="0089431B"/>
    <w:rsid w:val="00894351"/>
    <w:rsid w:val="008944B9"/>
    <w:rsid w:val="00894B19"/>
    <w:rsid w:val="00894D80"/>
    <w:rsid w:val="0089542C"/>
    <w:rsid w:val="00895625"/>
    <w:rsid w:val="00896878"/>
    <w:rsid w:val="00896C07"/>
    <w:rsid w:val="008972A6"/>
    <w:rsid w:val="0089737B"/>
    <w:rsid w:val="00897C00"/>
    <w:rsid w:val="00897CA0"/>
    <w:rsid w:val="00897F15"/>
    <w:rsid w:val="00897F1A"/>
    <w:rsid w:val="008A02F6"/>
    <w:rsid w:val="008A06FF"/>
    <w:rsid w:val="008A0789"/>
    <w:rsid w:val="008A07B4"/>
    <w:rsid w:val="008A10D5"/>
    <w:rsid w:val="008A10E0"/>
    <w:rsid w:val="008A1310"/>
    <w:rsid w:val="008A15EA"/>
    <w:rsid w:val="008A166C"/>
    <w:rsid w:val="008A1677"/>
    <w:rsid w:val="008A17DD"/>
    <w:rsid w:val="008A190C"/>
    <w:rsid w:val="008A1DC9"/>
    <w:rsid w:val="008A1E38"/>
    <w:rsid w:val="008A1F54"/>
    <w:rsid w:val="008A2A78"/>
    <w:rsid w:val="008A312A"/>
    <w:rsid w:val="008A3935"/>
    <w:rsid w:val="008A3A28"/>
    <w:rsid w:val="008A3B4B"/>
    <w:rsid w:val="008A3BD0"/>
    <w:rsid w:val="008A3D3D"/>
    <w:rsid w:val="008A3DAD"/>
    <w:rsid w:val="008A3DC1"/>
    <w:rsid w:val="008A413B"/>
    <w:rsid w:val="008A4686"/>
    <w:rsid w:val="008A4E4E"/>
    <w:rsid w:val="008A57C5"/>
    <w:rsid w:val="008A5AC9"/>
    <w:rsid w:val="008A5B47"/>
    <w:rsid w:val="008A5C1B"/>
    <w:rsid w:val="008A688D"/>
    <w:rsid w:val="008A6986"/>
    <w:rsid w:val="008A6A09"/>
    <w:rsid w:val="008A6E37"/>
    <w:rsid w:val="008A6F84"/>
    <w:rsid w:val="008A74FB"/>
    <w:rsid w:val="008A7561"/>
    <w:rsid w:val="008B0838"/>
    <w:rsid w:val="008B09DC"/>
    <w:rsid w:val="008B0D47"/>
    <w:rsid w:val="008B0EED"/>
    <w:rsid w:val="008B1386"/>
    <w:rsid w:val="008B2101"/>
    <w:rsid w:val="008B2488"/>
    <w:rsid w:val="008B3C23"/>
    <w:rsid w:val="008B3E2F"/>
    <w:rsid w:val="008B40D3"/>
    <w:rsid w:val="008B4338"/>
    <w:rsid w:val="008B4391"/>
    <w:rsid w:val="008B4685"/>
    <w:rsid w:val="008B49D7"/>
    <w:rsid w:val="008B4DDC"/>
    <w:rsid w:val="008B4F84"/>
    <w:rsid w:val="008B515F"/>
    <w:rsid w:val="008B5174"/>
    <w:rsid w:val="008B52DA"/>
    <w:rsid w:val="008B55D5"/>
    <w:rsid w:val="008B569F"/>
    <w:rsid w:val="008B594A"/>
    <w:rsid w:val="008B5E6A"/>
    <w:rsid w:val="008B61B3"/>
    <w:rsid w:val="008B6538"/>
    <w:rsid w:val="008B73C6"/>
    <w:rsid w:val="008B75AD"/>
    <w:rsid w:val="008B7962"/>
    <w:rsid w:val="008B7DC9"/>
    <w:rsid w:val="008B7F31"/>
    <w:rsid w:val="008C0564"/>
    <w:rsid w:val="008C0567"/>
    <w:rsid w:val="008C0BE4"/>
    <w:rsid w:val="008C0D0A"/>
    <w:rsid w:val="008C13BA"/>
    <w:rsid w:val="008C1775"/>
    <w:rsid w:val="008C2365"/>
    <w:rsid w:val="008C2718"/>
    <w:rsid w:val="008C280A"/>
    <w:rsid w:val="008C3074"/>
    <w:rsid w:val="008C31FB"/>
    <w:rsid w:val="008C345D"/>
    <w:rsid w:val="008C36E2"/>
    <w:rsid w:val="008C38FF"/>
    <w:rsid w:val="008C3990"/>
    <w:rsid w:val="008C3CA7"/>
    <w:rsid w:val="008C3E76"/>
    <w:rsid w:val="008C4184"/>
    <w:rsid w:val="008C4B0A"/>
    <w:rsid w:val="008C4B0B"/>
    <w:rsid w:val="008C4C23"/>
    <w:rsid w:val="008C531F"/>
    <w:rsid w:val="008C545F"/>
    <w:rsid w:val="008C5560"/>
    <w:rsid w:val="008C5AD3"/>
    <w:rsid w:val="008C5CD9"/>
    <w:rsid w:val="008C6965"/>
    <w:rsid w:val="008C699C"/>
    <w:rsid w:val="008C6AE9"/>
    <w:rsid w:val="008C6DBF"/>
    <w:rsid w:val="008C7A27"/>
    <w:rsid w:val="008D048F"/>
    <w:rsid w:val="008D0818"/>
    <w:rsid w:val="008D0993"/>
    <w:rsid w:val="008D0A9A"/>
    <w:rsid w:val="008D0D87"/>
    <w:rsid w:val="008D1277"/>
    <w:rsid w:val="008D13C1"/>
    <w:rsid w:val="008D1427"/>
    <w:rsid w:val="008D1640"/>
    <w:rsid w:val="008D1B15"/>
    <w:rsid w:val="008D1C29"/>
    <w:rsid w:val="008D1CFA"/>
    <w:rsid w:val="008D20AC"/>
    <w:rsid w:val="008D2478"/>
    <w:rsid w:val="008D284F"/>
    <w:rsid w:val="008D31AD"/>
    <w:rsid w:val="008D3695"/>
    <w:rsid w:val="008D388E"/>
    <w:rsid w:val="008D39A2"/>
    <w:rsid w:val="008D3AA5"/>
    <w:rsid w:val="008D3CEA"/>
    <w:rsid w:val="008D3DC2"/>
    <w:rsid w:val="008D4321"/>
    <w:rsid w:val="008D434B"/>
    <w:rsid w:val="008D46F0"/>
    <w:rsid w:val="008D4B81"/>
    <w:rsid w:val="008D4C23"/>
    <w:rsid w:val="008D50D8"/>
    <w:rsid w:val="008D54AE"/>
    <w:rsid w:val="008D54DC"/>
    <w:rsid w:val="008D5991"/>
    <w:rsid w:val="008D6213"/>
    <w:rsid w:val="008D6813"/>
    <w:rsid w:val="008D6A67"/>
    <w:rsid w:val="008D710F"/>
    <w:rsid w:val="008D74AE"/>
    <w:rsid w:val="008D7757"/>
    <w:rsid w:val="008D77A8"/>
    <w:rsid w:val="008D7A4A"/>
    <w:rsid w:val="008D7B78"/>
    <w:rsid w:val="008E0290"/>
    <w:rsid w:val="008E03C3"/>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A39"/>
    <w:rsid w:val="008E3E5A"/>
    <w:rsid w:val="008E3E96"/>
    <w:rsid w:val="008E3EBE"/>
    <w:rsid w:val="008E416B"/>
    <w:rsid w:val="008E47EA"/>
    <w:rsid w:val="008E48A7"/>
    <w:rsid w:val="008E4B5D"/>
    <w:rsid w:val="008E4BCB"/>
    <w:rsid w:val="008E4F60"/>
    <w:rsid w:val="008E50CF"/>
    <w:rsid w:val="008E52AE"/>
    <w:rsid w:val="008E5B73"/>
    <w:rsid w:val="008E5C6C"/>
    <w:rsid w:val="008E6857"/>
    <w:rsid w:val="008E6C3E"/>
    <w:rsid w:val="008E6DE2"/>
    <w:rsid w:val="008E6E0B"/>
    <w:rsid w:val="008E6E45"/>
    <w:rsid w:val="008E6E8D"/>
    <w:rsid w:val="008E7206"/>
    <w:rsid w:val="008E7A15"/>
    <w:rsid w:val="008E7ED4"/>
    <w:rsid w:val="008E7FF0"/>
    <w:rsid w:val="008F0C44"/>
    <w:rsid w:val="008F1758"/>
    <w:rsid w:val="008F17AA"/>
    <w:rsid w:val="008F1815"/>
    <w:rsid w:val="008F1D92"/>
    <w:rsid w:val="008F1DF5"/>
    <w:rsid w:val="008F1FEE"/>
    <w:rsid w:val="008F2195"/>
    <w:rsid w:val="008F24C5"/>
    <w:rsid w:val="008F2983"/>
    <w:rsid w:val="008F29E3"/>
    <w:rsid w:val="008F2C0E"/>
    <w:rsid w:val="008F2F9B"/>
    <w:rsid w:val="008F315F"/>
    <w:rsid w:val="008F3D0A"/>
    <w:rsid w:val="008F42B0"/>
    <w:rsid w:val="008F45AE"/>
    <w:rsid w:val="008F45E7"/>
    <w:rsid w:val="008F4818"/>
    <w:rsid w:val="008F4CA6"/>
    <w:rsid w:val="008F5085"/>
    <w:rsid w:val="008F545D"/>
    <w:rsid w:val="008F5E65"/>
    <w:rsid w:val="008F5E7C"/>
    <w:rsid w:val="008F69AA"/>
    <w:rsid w:val="008F6CB3"/>
    <w:rsid w:val="008F72AE"/>
    <w:rsid w:val="008F7620"/>
    <w:rsid w:val="008F7726"/>
    <w:rsid w:val="008F7892"/>
    <w:rsid w:val="008F78FA"/>
    <w:rsid w:val="0090030C"/>
    <w:rsid w:val="009006EA"/>
    <w:rsid w:val="00900C9F"/>
    <w:rsid w:val="00901124"/>
    <w:rsid w:val="0090122B"/>
    <w:rsid w:val="009015C4"/>
    <w:rsid w:val="009015EC"/>
    <w:rsid w:val="00901AE9"/>
    <w:rsid w:val="00901B84"/>
    <w:rsid w:val="00901D20"/>
    <w:rsid w:val="0090213A"/>
    <w:rsid w:val="0090226C"/>
    <w:rsid w:val="0090232D"/>
    <w:rsid w:val="0090238A"/>
    <w:rsid w:val="009025C6"/>
    <w:rsid w:val="0090263A"/>
    <w:rsid w:val="00902B49"/>
    <w:rsid w:val="00902F95"/>
    <w:rsid w:val="009036E4"/>
    <w:rsid w:val="009038BE"/>
    <w:rsid w:val="0090492F"/>
    <w:rsid w:val="00904D3C"/>
    <w:rsid w:val="00905376"/>
    <w:rsid w:val="00905461"/>
    <w:rsid w:val="00905897"/>
    <w:rsid w:val="00905A54"/>
    <w:rsid w:val="00905F23"/>
    <w:rsid w:val="00905F78"/>
    <w:rsid w:val="00906455"/>
    <w:rsid w:val="00906470"/>
    <w:rsid w:val="00906829"/>
    <w:rsid w:val="009069E6"/>
    <w:rsid w:val="00907255"/>
    <w:rsid w:val="00907261"/>
    <w:rsid w:val="00907399"/>
    <w:rsid w:val="00907E41"/>
    <w:rsid w:val="0091006E"/>
    <w:rsid w:val="0091036C"/>
    <w:rsid w:val="009103B8"/>
    <w:rsid w:val="00910958"/>
    <w:rsid w:val="00910DAF"/>
    <w:rsid w:val="00910F89"/>
    <w:rsid w:val="00911A0E"/>
    <w:rsid w:val="00911D63"/>
    <w:rsid w:val="00911E05"/>
    <w:rsid w:val="00912FED"/>
    <w:rsid w:val="009132E6"/>
    <w:rsid w:val="00913DDE"/>
    <w:rsid w:val="00913E04"/>
    <w:rsid w:val="00913F7B"/>
    <w:rsid w:val="00914173"/>
    <w:rsid w:val="00914233"/>
    <w:rsid w:val="0091495F"/>
    <w:rsid w:val="00915950"/>
    <w:rsid w:val="00915B8B"/>
    <w:rsid w:val="00915F64"/>
    <w:rsid w:val="00916128"/>
    <w:rsid w:val="0091612F"/>
    <w:rsid w:val="00916521"/>
    <w:rsid w:val="009168B1"/>
    <w:rsid w:val="00916DBF"/>
    <w:rsid w:val="00916F96"/>
    <w:rsid w:val="009171B8"/>
    <w:rsid w:val="0091730B"/>
    <w:rsid w:val="00917364"/>
    <w:rsid w:val="00917478"/>
    <w:rsid w:val="00917534"/>
    <w:rsid w:val="00917764"/>
    <w:rsid w:val="00917897"/>
    <w:rsid w:val="0092000D"/>
    <w:rsid w:val="0092024C"/>
    <w:rsid w:val="009204EF"/>
    <w:rsid w:val="00920846"/>
    <w:rsid w:val="0092088F"/>
    <w:rsid w:val="009208EA"/>
    <w:rsid w:val="00920A6F"/>
    <w:rsid w:val="00920BB2"/>
    <w:rsid w:val="00920D6D"/>
    <w:rsid w:val="00920F1A"/>
    <w:rsid w:val="00921376"/>
    <w:rsid w:val="00921DC9"/>
    <w:rsid w:val="00921E84"/>
    <w:rsid w:val="00922355"/>
    <w:rsid w:val="009224B5"/>
    <w:rsid w:val="00922AC4"/>
    <w:rsid w:val="00922B3B"/>
    <w:rsid w:val="00922CC6"/>
    <w:rsid w:val="00922F0B"/>
    <w:rsid w:val="009231FB"/>
    <w:rsid w:val="0092399B"/>
    <w:rsid w:val="00924048"/>
    <w:rsid w:val="0092429C"/>
    <w:rsid w:val="00924466"/>
    <w:rsid w:val="00924E1F"/>
    <w:rsid w:val="00924EB4"/>
    <w:rsid w:val="00924EFD"/>
    <w:rsid w:val="00924FC9"/>
    <w:rsid w:val="0092529B"/>
    <w:rsid w:val="009253A4"/>
    <w:rsid w:val="00925558"/>
    <w:rsid w:val="009256D9"/>
    <w:rsid w:val="009257D1"/>
    <w:rsid w:val="00925A19"/>
    <w:rsid w:val="00925EFA"/>
    <w:rsid w:val="00925F81"/>
    <w:rsid w:val="00925FC5"/>
    <w:rsid w:val="009261AF"/>
    <w:rsid w:val="009261B1"/>
    <w:rsid w:val="00926328"/>
    <w:rsid w:val="009265B5"/>
    <w:rsid w:val="00926C96"/>
    <w:rsid w:val="00926F5B"/>
    <w:rsid w:val="00926F80"/>
    <w:rsid w:val="0092708C"/>
    <w:rsid w:val="0092710F"/>
    <w:rsid w:val="009272A9"/>
    <w:rsid w:val="0092745D"/>
    <w:rsid w:val="00927CB5"/>
    <w:rsid w:val="00927FA7"/>
    <w:rsid w:val="0093017D"/>
    <w:rsid w:val="009301FC"/>
    <w:rsid w:val="009305B1"/>
    <w:rsid w:val="009306FB"/>
    <w:rsid w:val="0093084A"/>
    <w:rsid w:val="00930B77"/>
    <w:rsid w:val="00930E5C"/>
    <w:rsid w:val="009313EC"/>
    <w:rsid w:val="009323DC"/>
    <w:rsid w:val="0093245F"/>
    <w:rsid w:val="00932909"/>
    <w:rsid w:val="00932F2D"/>
    <w:rsid w:val="00933141"/>
    <w:rsid w:val="00933177"/>
    <w:rsid w:val="0093346B"/>
    <w:rsid w:val="009334DB"/>
    <w:rsid w:val="0093363D"/>
    <w:rsid w:val="00933688"/>
    <w:rsid w:val="00933AC7"/>
    <w:rsid w:val="00933C06"/>
    <w:rsid w:val="009341FA"/>
    <w:rsid w:val="00934586"/>
    <w:rsid w:val="00934669"/>
    <w:rsid w:val="0093485C"/>
    <w:rsid w:val="00934DB1"/>
    <w:rsid w:val="00934E9B"/>
    <w:rsid w:val="0093553E"/>
    <w:rsid w:val="009355C1"/>
    <w:rsid w:val="009356B3"/>
    <w:rsid w:val="0093588F"/>
    <w:rsid w:val="00935B9A"/>
    <w:rsid w:val="00935F34"/>
    <w:rsid w:val="00935FA0"/>
    <w:rsid w:val="00936194"/>
    <w:rsid w:val="009367A5"/>
    <w:rsid w:val="0093692B"/>
    <w:rsid w:val="00936C3A"/>
    <w:rsid w:val="0093759D"/>
    <w:rsid w:val="009377C8"/>
    <w:rsid w:val="00937D18"/>
    <w:rsid w:val="00937E1B"/>
    <w:rsid w:val="00940035"/>
    <w:rsid w:val="0094009A"/>
    <w:rsid w:val="00940226"/>
    <w:rsid w:val="0094053A"/>
    <w:rsid w:val="009405CB"/>
    <w:rsid w:val="00940AB4"/>
    <w:rsid w:val="00940D3D"/>
    <w:rsid w:val="0094106F"/>
    <w:rsid w:val="00941B12"/>
    <w:rsid w:val="00941FFA"/>
    <w:rsid w:val="009422EE"/>
    <w:rsid w:val="009425EC"/>
    <w:rsid w:val="009428CE"/>
    <w:rsid w:val="00942D06"/>
    <w:rsid w:val="00942E7A"/>
    <w:rsid w:val="00943192"/>
    <w:rsid w:val="009431D4"/>
    <w:rsid w:val="00943674"/>
    <w:rsid w:val="0094373A"/>
    <w:rsid w:val="009439B5"/>
    <w:rsid w:val="00943CD6"/>
    <w:rsid w:val="00943DB3"/>
    <w:rsid w:val="00943F8E"/>
    <w:rsid w:val="00943FE4"/>
    <w:rsid w:val="0094415C"/>
    <w:rsid w:val="00944544"/>
    <w:rsid w:val="009446DC"/>
    <w:rsid w:val="0094470B"/>
    <w:rsid w:val="00944854"/>
    <w:rsid w:val="00944BE5"/>
    <w:rsid w:val="00944C27"/>
    <w:rsid w:val="00944CBF"/>
    <w:rsid w:val="00944F8C"/>
    <w:rsid w:val="00944FF1"/>
    <w:rsid w:val="00945097"/>
    <w:rsid w:val="00945173"/>
    <w:rsid w:val="0094559B"/>
    <w:rsid w:val="009456FC"/>
    <w:rsid w:val="009458A5"/>
    <w:rsid w:val="009458DF"/>
    <w:rsid w:val="0094591C"/>
    <w:rsid w:val="00945978"/>
    <w:rsid w:val="00945989"/>
    <w:rsid w:val="00945A3C"/>
    <w:rsid w:val="00945A97"/>
    <w:rsid w:val="00945B67"/>
    <w:rsid w:val="00945BBB"/>
    <w:rsid w:val="00946005"/>
    <w:rsid w:val="00946078"/>
    <w:rsid w:val="009460F9"/>
    <w:rsid w:val="009461A9"/>
    <w:rsid w:val="0094625C"/>
    <w:rsid w:val="0094684A"/>
    <w:rsid w:val="009469AD"/>
    <w:rsid w:val="00946D5C"/>
    <w:rsid w:val="00947270"/>
    <w:rsid w:val="00947487"/>
    <w:rsid w:val="00947A96"/>
    <w:rsid w:val="00947B3D"/>
    <w:rsid w:val="00947C77"/>
    <w:rsid w:val="00947F97"/>
    <w:rsid w:val="0095000F"/>
    <w:rsid w:val="00950369"/>
    <w:rsid w:val="00950738"/>
    <w:rsid w:val="00950AB1"/>
    <w:rsid w:val="009511A3"/>
    <w:rsid w:val="009512DC"/>
    <w:rsid w:val="00951362"/>
    <w:rsid w:val="00951626"/>
    <w:rsid w:val="00951759"/>
    <w:rsid w:val="00951924"/>
    <w:rsid w:val="00952013"/>
    <w:rsid w:val="00952117"/>
    <w:rsid w:val="00952537"/>
    <w:rsid w:val="0095261C"/>
    <w:rsid w:val="0095282B"/>
    <w:rsid w:val="00952A9C"/>
    <w:rsid w:val="009534FD"/>
    <w:rsid w:val="009536BC"/>
    <w:rsid w:val="00953C7C"/>
    <w:rsid w:val="00953CDF"/>
    <w:rsid w:val="00953DB8"/>
    <w:rsid w:val="009540C4"/>
    <w:rsid w:val="0095469C"/>
    <w:rsid w:val="00954877"/>
    <w:rsid w:val="00954939"/>
    <w:rsid w:val="00954B06"/>
    <w:rsid w:val="00955343"/>
    <w:rsid w:val="00955AA3"/>
    <w:rsid w:val="00955B0F"/>
    <w:rsid w:val="00955D48"/>
    <w:rsid w:val="00955FB0"/>
    <w:rsid w:val="00956595"/>
    <w:rsid w:val="009565C6"/>
    <w:rsid w:val="0095671F"/>
    <w:rsid w:val="009568A6"/>
    <w:rsid w:val="009578B9"/>
    <w:rsid w:val="00957CB3"/>
    <w:rsid w:val="00957E85"/>
    <w:rsid w:val="00960237"/>
    <w:rsid w:val="009603A7"/>
    <w:rsid w:val="0096053E"/>
    <w:rsid w:val="00960DC0"/>
    <w:rsid w:val="009613F8"/>
    <w:rsid w:val="0096197C"/>
    <w:rsid w:val="00962146"/>
    <w:rsid w:val="00962638"/>
    <w:rsid w:val="00962917"/>
    <w:rsid w:val="009629AB"/>
    <w:rsid w:val="00963367"/>
    <w:rsid w:val="00963835"/>
    <w:rsid w:val="00964069"/>
    <w:rsid w:val="00964128"/>
    <w:rsid w:val="00964344"/>
    <w:rsid w:val="00965798"/>
    <w:rsid w:val="0096582F"/>
    <w:rsid w:val="00965928"/>
    <w:rsid w:val="00965EA7"/>
    <w:rsid w:val="00965FE7"/>
    <w:rsid w:val="00965FF0"/>
    <w:rsid w:val="0096620D"/>
    <w:rsid w:val="0096636B"/>
    <w:rsid w:val="00966B8C"/>
    <w:rsid w:val="0096715F"/>
    <w:rsid w:val="0096741E"/>
    <w:rsid w:val="009676F8"/>
    <w:rsid w:val="009678AA"/>
    <w:rsid w:val="00967B38"/>
    <w:rsid w:val="00967B78"/>
    <w:rsid w:val="0097040F"/>
    <w:rsid w:val="00970559"/>
    <w:rsid w:val="00970D6B"/>
    <w:rsid w:val="00970E3B"/>
    <w:rsid w:val="0097124E"/>
    <w:rsid w:val="00971A8E"/>
    <w:rsid w:val="00972B05"/>
    <w:rsid w:val="00972B67"/>
    <w:rsid w:val="00972EEC"/>
    <w:rsid w:val="00972F3F"/>
    <w:rsid w:val="00972FBF"/>
    <w:rsid w:val="00973064"/>
    <w:rsid w:val="009732E5"/>
    <w:rsid w:val="00973434"/>
    <w:rsid w:val="009738EF"/>
    <w:rsid w:val="00973BD4"/>
    <w:rsid w:val="00974660"/>
    <w:rsid w:val="00974717"/>
    <w:rsid w:val="009747CC"/>
    <w:rsid w:val="00975113"/>
    <w:rsid w:val="009758BB"/>
    <w:rsid w:val="00975D26"/>
    <w:rsid w:val="00975FAF"/>
    <w:rsid w:val="009760CE"/>
    <w:rsid w:val="009762D2"/>
    <w:rsid w:val="0097631C"/>
    <w:rsid w:val="00976FBD"/>
    <w:rsid w:val="009772F7"/>
    <w:rsid w:val="00977991"/>
    <w:rsid w:val="00977B57"/>
    <w:rsid w:val="00977EC8"/>
    <w:rsid w:val="00980066"/>
    <w:rsid w:val="00980293"/>
    <w:rsid w:val="009806AA"/>
    <w:rsid w:val="00980A09"/>
    <w:rsid w:val="00981A78"/>
    <w:rsid w:val="00981C97"/>
    <w:rsid w:val="00981FBD"/>
    <w:rsid w:val="00981FFE"/>
    <w:rsid w:val="00982AAD"/>
    <w:rsid w:val="00982EAF"/>
    <w:rsid w:val="00982EB9"/>
    <w:rsid w:val="00982FCC"/>
    <w:rsid w:val="00983395"/>
    <w:rsid w:val="009835D5"/>
    <w:rsid w:val="009836BC"/>
    <w:rsid w:val="00983F37"/>
    <w:rsid w:val="00984044"/>
    <w:rsid w:val="00984267"/>
    <w:rsid w:val="0098438B"/>
    <w:rsid w:val="009844C2"/>
    <w:rsid w:val="00984B82"/>
    <w:rsid w:val="00985555"/>
    <w:rsid w:val="0098560F"/>
    <w:rsid w:val="00985B1E"/>
    <w:rsid w:val="00986349"/>
    <w:rsid w:val="00986536"/>
    <w:rsid w:val="009866BD"/>
    <w:rsid w:val="0098695D"/>
    <w:rsid w:val="00986B75"/>
    <w:rsid w:val="00986F3A"/>
    <w:rsid w:val="00987354"/>
    <w:rsid w:val="0098766D"/>
    <w:rsid w:val="0098779D"/>
    <w:rsid w:val="00990315"/>
    <w:rsid w:val="0099072B"/>
    <w:rsid w:val="0099080E"/>
    <w:rsid w:val="00990D9F"/>
    <w:rsid w:val="00990FBD"/>
    <w:rsid w:val="009911B9"/>
    <w:rsid w:val="00991D04"/>
    <w:rsid w:val="00991F53"/>
    <w:rsid w:val="00992237"/>
    <w:rsid w:val="00992324"/>
    <w:rsid w:val="0099259D"/>
    <w:rsid w:val="00992631"/>
    <w:rsid w:val="00992F12"/>
    <w:rsid w:val="00993596"/>
    <w:rsid w:val="0099389D"/>
    <w:rsid w:val="00993C20"/>
    <w:rsid w:val="00993DAA"/>
    <w:rsid w:val="00993E2D"/>
    <w:rsid w:val="009941AD"/>
    <w:rsid w:val="009943AE"/>
    <w:rsid w:val="00994891"/>
    <w:rsid w:val="00994D13"/>
    <w:rsid w:val="00995A3E"/>
    <w:rsid w:val="00995B30"/>
    <w:rsid w:val="00995FBE"/>
    <w:rsid w:val="00996632"/>
    <w:rsid w:val="009966AC"/>
    <w:rsid w:val="009971EB"/>
    <w:rsid w:val="00997444"/>
    <w:rsid w:val="00997885"/>
    <w:rsid w:val="009A0000"/>
    <w:rsid w:val="009A022F"/>
    <w:rsid w:val="009A046C"/>
    <w:rsid w:val="009A09DA"/>
    <w:rsid w:val="009A1127"/>
    <w:rsid w:val="009A1325"/>
    <w:rsid w:val="009A137F"/>
    <w:rsid w:val="009A1B3E"/>
    <w:rsid w:val="009A1DD5"/>
    <w:rsid w:val="009A1E96"/>
    <w:rsid w:val="009A1EF1"/>
    <w:rsid w:val="009A2452"/>
    <w:rsid w:val="009A28C9"/>
    <w:rsid w:val="009A2B98"/>
    <w:rsid w:val="009A2CD1"/>
    <w:rsid w:val="009A3260"/>
    <w:rsid w:val="009A32A7"/>
    <w:rsid w:val="009A3434"/>
    <w:rsid w:val="009A3934"/>
    <w:rsid w:val="009A3D1A"/>
    <w:rsid w:val="009A3EC5"/>
    <w:rsid w:val="009A4384"/>
    <w:rsid w:val="009A467C"/>
    <w:rsid w:val="009A48A0"/>
    <w:rsid w:val="009A4CBE"/>
    <w:rsid w:val="009A56BF"/>
    <w:rsid w:val="009A587D"/>
    <w:rsid w:val="009A65E6"/>
    <w:rsid w:val="009A6669"/>
    <w:rsid w:val="009A67EE"/>
    <w:rsid w:val="009A6861"/>
    <w:rsid w:val="009A6BE3"/>
    <w:rsid w:val="009A70E6"/>
    <w:rsid w:val="009A75AA"/>
    <w:rsid w:val="009A761E"/>
    <w:rsid w:val="009A78EC"/>
    <w:rsid w:val="009A7C2D"/>
    <w:rsid w:val="009A7D06"/>
    <w:rsid w:val="009A7D8F"/>
    <w:rsid w:val="009B0006"/>
    <w:rsid w:val="009B0058"/>
    <w:rsid w:val="009B04C5"/>
    <w:rsid w:val="009B066A"/>
    <w:rsid w:val="009B0E65"/>
    <w:rsid w:val="009B0F7D"/>
    <w:rsid w:val="009B139B"/>
    <w:rsid w:val="009B1522"/>
    <w:rsid w:val="009B157C"/>
    <w:rsid w:val="009B27D5"/>
    <w:rsid w:val="009B2C33"/>
    <w:rsid w:val="009B3492"/>
    <w:rsid w:val="009B3881"/>
    <w:rsid w:val="009B389D"/>
    <w:rsid w:val="009B4010"/>
    <w:rsid w:val="009B4106"/>
    <w:rsid w:val="009B413B"/>
    <w:rsid w:val="009B433C"/>
    <w:rsid w:val="009B4594"/>
    <w:rsid w:val="009B4A71"/>
    <w:rsid w:val="009B4FF1"/>
    <w:rsid w:val="009B50A1"/>
    <w:rsid w:val="009B5357"/>
    <w:rsid w:val="009B54F1"/>
    <w:rsid w:val="009B5878"/>
    <w:rsid w:val="009B5BC4"/>
    <w:rsid w:val="009B5E10"/>
    <w:rsid w:val="009B61BD"/>
    <w:rsid w:val="009B6311"/>
    <w:rsid w:val="009B6358"/>
    <w:rsid w:val="009B63AC"/>
    <w:rsid w:val="009B694B"/>
    <w:rsid w:val="009B6B9E"/>
    <w:rsid w:val="009B6BCA"/>
    <w:rsid w:val="009B6EE4"/>
    <w:rsid w:val="009B71D4"/>
    <w:rsid w:val="009B71EA"/>
    <w:rsid w:val="009B7674"/>
    <w:rsid w:val="009B7AEA"/>
    <w:rsid w:val="009B7B1B"/>
    <w:rsid w:val="009B7D59"/>
    <w:rsid w:val="009C01A8"/>
    <w:rsid w:val="009C0494"/>
    <w:rsid w:val="009C1124"/>
    <w:rsid w:val="009C1518"/>
    <w:rsid w:val="009C1B5C"/>
    <w:rsid w:val="009C1C0F"/>
    <w:rsid w:val="009C1D93"/>
    <w:rsid w:val="009C1EE5"/>
    <w:rsid w:val="009C20C8"/>
    <w:rsid w:val="009C2127"/>
    <w:rsid w:val="009C2BC5"/>
    <w:rsid w:val="009C3335"/>
    <w:rsid w:val="009C3813"/>
    <w:rsid w:val="009C3A61"/>
    <w:rsid w:val="009C3B37"/>
    <w:rsid w:val="009C4204"/>
    <w:rsid w:val="009C4FAB"/>
    <w:rsid w:val="009C5182"/>
    <w:rsid w:val="009C526C"/>
    <w:rsid w:val="009C554B"/>
    <w:rsid w:val="009C56AB"/>
    <w:rsid w:val="009C57F2"/>
    <w:rsid w:val="009C57F9"/>
    <w:rsid w:val="009C5DA6"/>
    <w:rsid w:val="009C5E2D"/>
    <w:rsid w:val="009C5FE3"/>
    <w:rsid w:val="009C60CE"/>
    <w:rsid w:val="009C6213"/>
    <w:rsid w:val="009C652F"/>
    <w:rsid w:val="009C6E29"/>
    <w:rsid w:val="009C70DB"/>
    <w:rsid w:val="009C718C"/>
    <w:rsid w:val="009C76FD"/>
    <w:rsid w:val="009C775B"/>
    <w:rsid w:val="009C7F38"/>
    <w:rsid w:val="009D01D0"/>
    <w:rsid w:val="009D020A"/>
    <w:rsid w:val="009D11B7"/>
    <w:rsid w:val="009D1207"/>
    <w:rsid w:val="009D1252"/>
    <w:rsid w:val="009D14EA"/>
    <w:rsid w:val="009D1790"/>
    <w:rsid w:val="009D1BB5"/>
    <w:rsid w:val="009D2822"/>
    <w:rsid w:val="009D2B39"/>
    <w:rsid w:val="009D2C1A"/>
    <w:rsid w:val="009D2DA1"/>
    <w:rsid w:val="009D318A"/>
    <w:rsid w:val="009D3741"/>
    <w:rsid w:val="009D38EC"/>
    <w:rsid w:val="009D3A41"/>
    <w:rsid w:val="009D4105"/>
    <w:rsid w:val="009D42BB"/>
    <w:rsid w:val="009D4387"/>
    <w:rsid w:val="009D44AB"/>
    <w:rsid w:val="009D518B"/>
    <w:rsid w:val="009D5354"/>
    <w:rsid w:val="009D59D6"/>
    <w:rsid w:val="009D5FF1"/>
    <w:rsid w:val="009D62BB"/>
    <w:rsid w:val="009D6C03"/>
    <w:rsid w:val="009D6FBB"/>
    <w:rsid w:val="009D744B"/>
    <w:rsid w:val="009D7FA9"/>
    <w:rsid w:val="009E0851"/>
    <w:rsid w:val="009E0BDD"/>
    <w:rsid w:val="009E18EF"/>
    <w:rsid w:val="009E1C48"/>
    <w:rsid w:val="009E1F2A"/>
    <w:rsid w:val="009E2095"/>
    <w:rsid w:val="009E27F5"/>
    <w:rsid w:val="009E28AA"/>
    <w:rsid w:val="009E2AD7"/>
    <w:rsid w:val="009E2B3B"/>
    <w:rsid w:val="009E31A2"/>
    <w:rsid w:val="009E320A"/>
    <w:rsid w:val="009E3383"/>
    <w:rsid w:val="009E3458"/>
    <w:rsid w:val="009E3D98"/>
    <w:rsid w:val="009E3FC1"/>
    <w:rsid w:val="009E43EB"/>
    <w:rsid w:val="009E4424"/>
    <w:rsid w:val="009E45D8"/>
    <w:rsid w:val="009E48E9"/>
    <w:rsid w:val="009E49C0"/>
    <w:rsid w:val="009E49DE"/>
    <w:rsid w:val="009E4B43"/>
    <w:rsid w:val="009E4B7A"/>
    <w:rsid w:val="009E4D16"/>
    <w:rsid w:val="009E514F"/>
    <w:rsid w:val="009E51D3"/>
    <w:rsid w:val="009E5377"/>
    <w:rsid w:val="009E5799"/>
    <w:rsid w:val="009E5878"/>
    <w:rsid w:val="009E5C96"/>
    <w:rsid w:val="009E631F"/>
    <w:rsid w:val="009E6525"/>
    <w:rsid w:val="009E6621"/>
    <w:rsid w:val="009E6FE1"/>
    <w:rsid w:val="009E79E8"/>
    <w:rsid w:val="009E7A9B"/>
    <w:rsid w:val="009F042D"/>
    <w:rsid w:val="009F09EA"/>
    <w:rsid w:val="009F0A92"/>
    <w:rsid w:val="009F0DA6"/>
    <w:rsid w:val="009F1A20"/>
    <w:rsid w:val="009F266D"/>
    <w:rsid w:val="009F28EE"/>
    <w:rsid w:val="009F346D"/>
    <w:rsid w:val="009F38E6"/>
    <w:rsid w:val="009F3F1A"/>
    <w:rsid w:val="009F4C35"/>
    <w:rsid w:val="009F4C3C"/>
    <w:rsid w:val="009F4D38"/>
    <w:rsid w:val="009F5326"/>
    <w:rsid w:val="009F5541"/>
    <w:rsid w:val="009F56D3"/>
    <w:rsid w:val="009F5EBE"/>
    <w:rsid w:val="009F5EFE"/>
    <w:rsid w:val="009F611C"/>
    <w:rsid w:val="009F61A7"/>
    <w:rsid w:val="009F61FE"/>
    <w:rsid w:val="009F627C"/>
    <w:rsid w:val="009F6816"/>
    <w:rsid w:val="009F6943"/>
    <w:rsid w:val="009F6DB4"/>
    <w:rsid w:val="009F6E0D"/>
    <w:rsid w:val="009F6E28"/>
    <w:rsid w:val="009F6F23"/>
    <w:rsid w:val="009F726A"/>
    <w:rsid w:val="009F73FF"/>
    <w:rsid w:val="009F78C2"/>
    <w:rsid w:val="009F7A4B"/>
    <w:rsid w:val="00A004A3"/>
    <w:rsid w:val="00A00D44"/>
    <w:rsid w:val="00A00FCA"/>
    <w:rsid w:val="00A01205"/>
    <w:rsid w:val="00A017F1"/>
    <w:rsid w:val="00A02434"/>
    <w:rsid w:val="00A02C26"/>
    <w:rsid w:val="00A02F2F"/>
    <w:rsid w:val="00A03017"/>
    <w:rsid w:val="00A0333E"/>
    <w:rsid w:val="00A034DB"/>
    <w:rsid w:val="00A0356E"/>
    <w:rsid w:val="00A03D50"/>
    <w:rsid w:val="00A03E29"/>
    <w:rsid w:val="00A04597"/>
    <w:rsid w:val="00A049E6"/>
    <w:rsid w:val="00A04B2C"/>
    <w:rsid w:val="00A0502B"/>
    <w:rsid w:val="00A0518D"/>
    <w:rsid w:val="00A051FA"/>
    <w:rsid w:val="00A052EE"/>
    <w:rsid w:val="00A05983"/>
    <w:rsid w:val="00A05EEA"/>
    <w:rsid w:val="00A06035"/>
    <w:rsid w:val="00A06562"/>
    <w:rsid w:val="00A06711"/>
    <w:rsid w:val="00A0683F"/>
    <w:rsid w:val="00A0708B"/>
    <w:rsid w:val="00A078C0"/>
    <w:rsid w:val="00A07ED9"/>
    <w:rsid w:val="00A1005E"/>
    <w:rsid w:val="00A10456"/>
    <w:rsid w:val="00A10BC4"/>
    <w:rsid w:val="00A10DB9"/>
    <w:rsid w:val="00A11410"/>
    <w:rsid w:val="00A1165D"/>
    <w:rsid w:val="00A11779"/>
    <w:rsid w:val="00A1181D"/>
    <w:rsid w:val="00A12276"/>
    <w:rsid w:val="00A127A4"/>
    <w:rsid w:val="00A1351B"/>
    <w:rsid w:val="00A1356E"/>
    <w:rsid w:val="00A1363D"/>
    <w:rsid w:val="00A142EC"/>
    <w:rsid w:val="00A1435E"/>
    <w:rsid w:val="00A143B5"/>
    <w:rsid w:val="00A14493"/>
    <w:rsid w:val="00A146EA"/>
    <w:rsid w:val="00A1476D"/>
    <w:rsid w:val="00A14836"/>
    <w:rsid w:val="00A14902"/>
    <w:rsid w:val="00A14971"/>
    <w:rsid w:val="00A14FE4"/>
    <w:rsid w:val="00A15DAC"/>
    <w:rsid w:val="00A15E3F"/>
    <w:rsid w:val="00A15EA3"/>
    <w:rsid w:val="00A1669B"/>
    <w:rsid w:val="00A16AD7"/>
    <w:rsid w:val="00A16F1A"/>
    <w:rsid w:val="00A174A8"/>
    <w:rsid w:val="00A179C2"/>
    <w:rsid w:val="00A17BB7"/>
    <w:rsid w:val="00A17F27"/>
    <w:rsid w:val="00A2047E"/>
    <w:rsid w:val="00A20518"/>
    <w:rsid w:val="00A20650"/>
    <w:rsid w:val="00A212AA"/>
    <w:rsid w:val="00A212AF"/>
    <w:rsid w:val="00A212E2"/>
    <w:rsid w:val="00A21545"/>
    <w:rsid w:val="00A21C5B"/>
    <w:rsid w:val="00A21E42"/>
    <w:rsid w:val="00A21F5B"/>
    <w:rsid w:val="00A22077"/>
    <w:rsid w:val="00A22286"/>
    <w:rsid w:val="00A22B6D"/>
    <w:rsid w:val="00A230F9"/>
    <w:rsid w:val="00A231F5"/>
    <w:rsid w:val="00A233AC"/>
    <w:rsid w:val="00A2365D"/>
    <w:rsid w:val="00A23C54"/>
    <w:rsid w:val="00A24236"/>
    <w:rsid w:val="00A24946"/>
    <w:rsid w:val="00A25145"/>
    <w:rsid w:val="00A252AD"/>
    <w:rsid w:val="00A253D8"/>
    <w:rsid w:val="00A254F0"/>
    <w:rsid w:val="00A2580C"/>
    <w:rsid w:val="00A259C9"/>
    <w:rsid w:val="00A2623E"/>
    <w:rsid w:val="00A262CB"/>
    <w:rsid w:val="00A263DD"/>
    <w:rsid w:val="00A265A5"/>
    <w:rsid w:val="00A272CD"/>
    <w:rsid w:val="00A27472"/>
    <w:rsid w:val="00A27874"/>
    <w:rsid w:val="00A27E72"/>
    <w:rsid w:val="00A30042"/>
    <w:rsid w:val="00A30053"/>
    <w:rsid w:val="00A3080E"/>
    <w:rsid w:val="00A30DAF"/>
    <w:rsid w:val="00A3145D"/>
    <w:rsid w:val="00A31579"/>
    <w:rsid w:val="00A31AAD"/>
    <w:rsid w:val="00A31ED6"/>
    <w:rsid w:val="00A321E7"/>
    <w:rsid w:val="00A323E4"/>
    <w:rsid w:val="00A325EA"/>
    <w:rsid w:val="00A3292A"/>
    <w:rsid w:val="00A3331E"/>
    <w:rsid w:val="00A333D3"/>
    <w:rsid w:val="00A3366A"/>
    <w:rsid w:val="00A33835"/>
    <w:rsid w:val="00A33978"/>
    <w:rsid w:val="00A34027"/>
    <w:rsid w:val="00A3413B"/>
    <w:rsid w:val="00A347EF"/>
    <w:rsid w:val="00A34BB1"/>
    <w:rsid w:val="00A34FB2"/>
    <w:rsid w:val="00A35E98"/>
    <w:rsid w:val="00A360EA"/>
    <w:rsid w:val="00A3666E"/>
    <w:rsid w:val="00A36819"/>
    <w:rsid w:val="00A3688A"/>
    <w:rsid w:val="00A3695B"/>
    <w:rsid w:val="00A36B9E"/>
    <w:rsid w:val="00A36FD2"/>
    <w:rsid w:val="00A37124"/>
    <w:rsid w:val="00A3715A"/>
    <w:rsid w:val="00A3782E"/>
    <w:rsid w:val="00A37B2C"/>
    <w:rsid w:val="00A37E02"/>
    <w:rsid w:val="00A40402"/>
    <w:rsid w:val="00A4085E"/>
    <w:rsid w:val="00A4091E"/>
    <w:rsid w:val="00A40AB3"/>
    <w:rsid w:val="00A41443"/>
    <w:rsid w:val="00A41943"/>
    <w:rsid w:val="00A41CF5"/>
    <w:rsid w:val="00A41D7F"/>
    <w:rsid w:val="00A41E31"/>
    <w:rsid w:val="00A428BF"/>
    <w:rsid w:val="00A42C29"/>
    <w:rsid w:val="00A42CA2"/>
    <w:rsid w:val="00A42DB6"/>
    <w:rsid w:val="00A430EF"/>
    <w:rsid w:val="00A43EFD"/>
    <w:rsid w:val="00A442DA"/>
    <w:rsid w:val="00A44388"/>
    <w:rsid w:val="00A44466"/>
    <w:rsid w:val="00A447EE"/>
    <w:rsid w:val="00A45329"/>
    <w:rsid w:val="00A45A60"/>
    <w:rsid w:val="00A45CBE"/>
    <w:rsid w:val="00A460CB"/>
    <w:rsid w:val="00A46AB5"/>
    <w:rsid w:val="00A46E68"/>
    <w:rsid w:val="00A473C8"/>
    <w:rsid w:val="00A47649"/>
    <w:rsid w:val="00A47AC0"/>
    <w:rsid w:val="00A47ACF"/>
    <w:rsid w:val="00A47C4C"/>
    <w:rsid w:val="00A47E65"/>
    <w:rsid w:val="00A47FC7"/>
    <w:rsid w:val="00A50066"/>
    <w:rsid w:val="00A50243"/>
    <w:rsid w:val="00A50380"/>
    <w:rsid w:val="00A5078C"/>
    <w:rsid w:val="00A50948"/>
    <w:rsid w:val="00A50B1A"/>
    <w:rsid w:val="00A50F76"/>
    <w:rsid w:val="00A5151D"/>
    <w:rsid w:val="00A51A48"/>
    <w:rsid w:val="00A51DAE"/>
    <w:rsid w:val="00A51E13"/>
    <w:rsid w:val="00A522BD"/>
    <w:rsid w:val="00A523D9"/>
    <w:rsid w:val="00A523F4"/>
    <w:rsid w:val="00A5258B"/>
    <w:rsid w:val="00A52609"/>
    <w:rsid w:val="00A52A15"/>
    <w:rsid w:val="00A52C3F"/>
    <w:rsid w:val="00A539CF"/>
    <w:rsid w:val="00A544EE"/>
    <w:rsid w:val="00A54B00"/>
    <w:rsid w:val="00A54FC2"/>
    <w:rsid w:val="00A554C4"/>
    <w:rsid w:val="00A5565B"/>
    <w:rsid w:val="00A556A9"/>
    <w:rsid w:val="00A561AB"/>
    <w:rsid w:val="00A5692C"/>
    <w:rsid w:val="00A56B25"/>
    <w:rsid w:val="00A571A7"/>
    <w:rsid w:val="00A5750C"/>
    <w:rsid w:val="00A576A9"/>
    <w:rsid w:val="00A577DD"/>
    <w:rsid w:val="00A578E4"/>
    <w:rsid w:val="00A6075D"/>
    <w:rsid w:val="00A607FD"/>
    <w:rsid w:val="00A611B2"/>
    <w:rsid w:val="00A61AAB"/>
    <w:rsid w:val="00A61C8F"/>
    <w:rsid w:val="00A61D3D"/>
    <w:rsid w:val="00A62AA2"/>
    <w:rsid w:val="00A636F5"/>
    <w:rsid w:val="00A63866"/>
    <w:rsid w:val="00A638A6"/>
    <w:rsid w:val="00A63AAE"/>
    <w:rsid w:val="00A63E82"/>
    <w:rsid w:val="00A643B0"/>
    <w:rsid w:val="00A6471D"/>
    <w:rsid w:val="00A64B2B"/>
    <w:rsid w:val="00A64BA0"/>
    <w:rsid w:val="00A64D20"/>
    <w:rsid w:val="00A64DDA"/>
    <w:rsid w:val="00A652E6"/>
    <w:rsid w:val="00A655EC"/>
    <w:rsid w:val="00A6571E"/>
    <w:rsid w:val="00A65824"/>
    <w:rsid w:val="00A65EAD"/>
    <w:rsid w:val="00A66366"/>
    <w:rsid w:val="00A66A30"/>
    <w:rsid w:val="00A67552"/>
    <w:rsid w:val="00A67707"/>
    <w:rsid w:val="00A677BC"/>
    <w:rsid w:val="00A67D38"/>
    <w:rsid w:val="00A67ECD"/>
    <w:rsid w:val="00A70552"/>
    <w:rsid w:val="00A7062D"/>
    <w:rsid w:val="00A70B75"/>
    <w:rsid w:val="00A70CB6"/>
    <w:rsid w:val="00A70E95"/>
    <w:rsid w:val="00A70F2F"/>
    <w:rsid w:val="00A70F43"/>
    <w:rsid w:val="00A70F4A"/>
    <w:rsid w:val="00A71282"/>
    <w:rsid w:val="00A71731"/>
    <w:rsid w:val="00A71832"/>
    <w:rsid w:val="00A71E60"/>
    <w:rsid w:val="00A72214"/>
    <w:rsid w:val="00A7228C"/>
    <w:rsid w:val="00A726CC"/>
    <w:rsid w:val="00A727C0"/>
    <w:rsid w:val="00A72B91"/>
    <w:rsid w:val="00A73928"/>
    <w:rsid w:val="00A74545"/>
    <w:rsid w:val="00A751C1"/>
    <w:rsid w:val="00A755A1"/>
    <w:rsid w:val="00A75644"/>
    <w:rsid w:val="00A75787"/>
    <w:rsid w:val="00A757DF"/>
    <w:rsid w:val="00A75B22"/>
    <w:rsid w:val="00A7653B"/>
    <w:rsid w:val="00A76B7A"/>
    <w:rsid w:val="00A76E50"/>
    <w:rsid w:val="00A76E75"/>
    <w:rsid w:val="00A76FE4"/>
    <w:rsid w:val="00A77DD3"/>
    <w:rsid w:val="00A803CF"/>
    <w:rsid w:val="00A806BB"/>
    <w:rsid w:val="00A80B0A"/>
    <w:rsid w:val="00A81775"/>
    <w:rsid w:val="00A81A61"/>
    <w:rsid w:val="00A82287"/>
    <w:rsid w:val="00A82C86"/>
    <w:rsid w:val="00A82CE8"/>
    <w:rsid w:val="00A83072"/>
    <w:rsid w:val="00A830B1"/>
    <w:rsid w:val="00A833C2"/>
    <w:rsid w:val="00A835E6"/>
    <w:rsid w:val="00A83C25"/>
    <w:rsid w:val="00A83FAF"/>
    <w:rsid w:val="00A84001"/>
    <w:rsid w:val="00A84481"/>
    <w:rsid w:val="00A84635"/>
    <w:rsid w:val="00A84680"/>
    <w:rsid w:val="00A84925"/>
    <w:rsid w:val="00A849F2"/>
    <w:rsid w:val="00A84BFA"/>
    <w:rsid w:val="00A84C15"/>
    <w:rsid w:val="00A84F77"/>
    <w:rsid w:val="00A84FEA"/>
    <w:rsid w:val="00A85999"/>
    <w:rsid w:val="00A860AC"/>
    <w:rsid w:val="00A8610E"/>
    <w:rsid w:val="00A86585"/>
    <w:rsid w:val="00A86883"/>
    <w:rsid w:val="00A86BAA"/>
    <w:rsid w:val="00A87BB7"/>
    <w:rsid w:val="00A87C5D"/>
    <w:rsid w:val="00A87CD1"/>
    <w:rsid w:val="00A900EF"/>
    <w:rsid w:val="00A901C7"/>
    <w:rsid w:val="00A90346"/>
    <w:rsid w:val="00A9042A"/>
    <w:rsid w:val="00A90522"/>
    <w:rsid w:val="00A90D51"/>
    <w:rsid w:val="00A90DFD"/>
    <w:rsid w:val="00A90E9A"/>
    <w:rsid w:val="00A9109E"/>
    <w:rsid w:val="00A915A4"/>
    <w:rsid w:val="00A915E8"/>
    <w:rsid w:val="00A91A17"/>
    <w:rsid w:val="00A91DB5"/>
    <w:rsid w:val="00A91FAA"/>
    <w:rsid w:val="00A921C2"/>
    <w:rsid w:val="00A922C6"/>
    <w:rsid w:val="00A92507"/>
    <w:rsid w:val="00A9269F"/>
    <w:rsid w:val="00A926CC"/>
    <w:rsid w:val="00A9278B"/>
    <w:rsid w:val="00A9279C"/>
    <w:rsid w:val="00A927FB"/>
    <w:rsid w:val="00A92BA8"/>
    <w:rsid w:val="00A92FE1"/>
    <w:rsid w:val="00A9317F"/>
    <w:rsid w:val="00A93710"/>
    <w:rsid w:val="00A9386B"/>
    <w:rsid w:val="00A938E5"/>
    <w:rsid w:val="00A93FA3"/>
    <w:rsid w:val="00A94322"/>
    <w:rsid w:val="00A943F7"/>
    <w:rsid w:val="00A94812"/>
    <w:rsid w:val="00A94B38"/>
    <w:rsid w:val="00A950AC"/>
    <w:rsid w:val="00A9574C"/>
    <w:rsid w:val="00A959A1"/>
    <w:rsid w:val="00A95B15"/>
    <w:rsid w:val="00A962DF"/>
    <w:rsid w:val="00A96694"/>
    <w:rsid w:val="00A96A55"/>
    <w:rsid w:val="00A96C5E"/>
    <w:rsid w:val="00A96FAA"/>
    <w:rsid w:val="00A97176"/>
    <w:rsid w:val="00A97713"/>
    <w:rsid w:val="00A97B19"/>
    <w:rsid w:val="00A97ED9"/>
    <w:rsid w:val="00A97F9A"/>
    <w:rsid w:val="00A97FCA"/>
    <w:rsid w:val="00A97FE5"/>
    <w:rsid w:val="00AA016A"/>
    <w:rsid w:val="00AA02F5"/>
    <w:rsid w:val="00AA0434"/>
    <w:rsid w:val="00AA0671"/>
    <w:rsid w:val="00AA068E"/>
    <w:rsid w:val="00AA0829"/>
    <w:rsid w:val="00AA08A5"/>
    <w:rsid w:val="00AA0A8C"/>
    <w:rsid w:val="00AA0BF0"/>
    <w:rsid w:val="00AA0F32"/>
    <w:rsid w:val="00AA123A"/>
    <w:rsid w:val="00AA157C"/>
    <w:rsid w:val="00AA19C9"/>
    <w:rsid w:val="00AA23FD"/>
    <w:rsid w:val="00AA26AA"/>
    <w:rsid w:val="00AA29B0"/>
    <w:rsid w:val="00AA2D52"/>
    <w:rsid w:val="00AA2E1C"/>
    <w:rsid w:val="00AA32E5"/>
    <w:rsid w:val="00AA3A52"/>
    <w:rsid w:val="00AA3B1A"/>
    <w:rsid w:val="00AA45C0"/>
    <w:rsid w:val="00AA4CEA"/>
    <w:rsid w:val="00AA4FD8"/>
    <w:rsid w:val="00AA536D"/>
    <w:rsid w:val="00AA5380"/>
    <w:rsid w:val="00AA5D76"/>
    <w:rsid w:val="00AA5F74"/>
    <w:rsid w:val="00AA68FE"/>
    <w:rsid w:val="00AA6A3E"/>
    <w:rsid w:val="00AA6B44"/>
    <w:rsid w:val="00AA6C77"/>
    <w:rsid w:val="00AA6FB8"/>
    <w:rsid w:val="00AA736F"/>
    <w:rsid w:val="00AB01CC"/>
    <w:rsid w:val="00AB0726"/>
    <w:rsid w:val="00AB087F"/>
    <w:rsid w:val="00AB08F3"/>
    <w:rsid w:val="00AB0E22"/>
    <w:rsid w:val="00AB0EAF"/>
    <w:rsid w:val="00AB0F05"/>
    <w:rsid w:val="00AB185D"/>
    <w:rsid w:val="00AB1CD3"/>
    <w:rsid w:val="00AB2222"/>
    <w:rsid w:val="00AB2456"/>
    <w:rsid w:val="00AB2AC8"/>
    <w:rsid w:val="00AB3589"/>
    <w:rsid w:val="00AB3A9B"/>
    <w:rsid w:val="00AB3D9E"/>
    <w:rsid w:val="00AB40AE"/>
    <w:rsid w:val="00AB40FA"/>
    <w:rsid w:val="00AB4891"/>
    <w:rsid w:val="00AB4C02"/>
    <w:rsid w:val="00AB4EDF"/>
    <w:rsid w:val="00AB4F3D"/>
    <w:rsid w:val="00AB544D"/>
    <w:rsid w:val="00AB5C61"/>
    <w:rsid w:val="00AB5F45"/>
    <w:rsid w:val="00AB6202"/>
    <w:rsid w:val="00AB6638"/>
    <w:rsid w:val="00AB6705"/>
    <w:rsid w:val="00AB68B3"/>
    <w:rsid w:val="00AB6B79"/>
    <w:rsid w:val="00AB74F2"/>
    <w:rsid w:val="00AB7557"/>
    <w:rsid w:val="00AB78F8"/>
    <w:rsid w:val="00AB7C1C"/>
    <w:rsid w:val="00AB7F4E"/>
    <w:rsid w:val="00AC04DB"/>
    <w:rsid w:val="00AC05BD"/>
    <w:rsid w:val="00AC0690"/>
    <w:rsid w:val="00AC0774"/>
    <w:rsid w:val="00AC0977"/>
    <w:rsid w:val="00AC12C9"/>
    <w:rsid w:val="00AC131A"/>
    <w:rsid w:val="00AC19CD"/>
    <w:rsid w:val="00AC1A22"/>
    <w:rsid w:val="00AC1A40"/>
    <w:rsid w:val="00AC2AED"/>
    <w:rsid w:val="00AC2BBE"/>
    <w:rsid w:val="00AC2CC2"/>
    <w:rsid w:val="00AC3454"/>
    <w:rsid w:val="00AC39C0"/>
    <w:rsid w:val="00AC3AA1"/>
    <w:rsid w:val="00AC3AB7"/>
    <w:rsid w:val="00AC3AFF"/>
    <w:rsid w:val="00AC437A"/>
    <w:rsid w:val="00AC46F5"/>
    <w:rsid w:val="00AC480D"/>
    <w:rsid w:val="00AC5968"/>
    <w:rsid w:val="00AC5A14"/>
    <w:rsid w:val="00AC60AF"/>
    <w:rsid w:val="00AC66B7"/>
    <w:rsid w:val="00AC6B5C"/>
    <w:rsid w:val="00AC6FE6"/>
    <w:rsid w:val="00AC73D8"/>
    <w:rsid w:val="00AC7563"/>
    <w:rsid w:val="00AC77A6"/>
    <w:rsid w:val="00AC7A2B"/>
    <w:rsid w:val="00AC7A78"/>
    <w:rsid w:val="00AC7A8B"/>
    <w:rsid w:val="00AC7D09"/>
    <w:rsid w:val="00AC7F60"/>
    <w:rsid w:val="00AD0107"/>
    <w:rsid w:val="00AD055C"/>
    <w:rsid w:val="00AD05D4"/>
    <w:rsid w:val="00AD0801"/>
    <w:rsid w:val="00AD0A5D"/>
    <w:rsid w:val="00AD0AB3"/>
    <w:rsid w:val="00AD0CDC"/>
    <w:rsid w:val="00AD0F59"/>
    <w:rsid w:val="00AD0FA4"/>
    <w:rsid w:val="00AD15F2"/>
    <w:rsid w:val="00AD1B67"/>
    <w:rsid w:val="00AD1C85"/>
    <w:rsid w:val="00AD1D8C"/>
    <w:rsid w:val="00AD25C1"/>
    <w:rsid w:val="00AD2F50"/>
    <w:rsid w:val="00AD32F4"/>
    <w:rsid w:val="00AD3449"/>
    <w:rsid w:val="00AD47DD"/>
    <w:rsid w:val="00AD4812"/>
    <w:rsid w:val="00AD4938"/>
    <w:rsid w:val="00AD4A1E"/>
    <w:rsid w:val="00AD50A4"/>
    <w:rsid w:val="00AD5348"/>
    <w:rsid w:val="00AD549E"/>
    <w:rsid w:val="00AD5612"/>
    <w:rsid w:val="00AD5749"/>
    <w:rsid w:val="00AD5BE6"/>
    <w:rsid w:val="00AD63C5"/>
    <w:rsid w:val="00AD64E5"/>
    <w:rsid w:val="00AD6D4A"/>
    <w:rsid w:val="00AD712D"/>
    <w:rsid w:val="00AD71A0"/>
    <w:rsid w:val="00AD7306"/>
    <w:rsid w:val="00AD7B76"/>
    <w:rsid w:val="00AD7F46"/>
    <w:rsid w:val="00AE0250"/>
    <w:rsid w:val="00AE0288"/>
    <w:rsid w:val="00AE02B9"/>
    <w:rsid w:val="00AE0327"/>
    <w:rsid w:val="00AE0A9B"/>
    <w:rsid w:val="00AE0B11"/>
    <w:rsid w:val="00AE119A"/>
    <w:rsid w:val="00AE11FC"/>
    <w:rsid w:val="00AE1270"/>
    <w:rsid w:val="00AE1871"/>
    <w:rsid w:val="00AE18BD"/>
    <w:rsid w:val="00AE18F3"/>
    <w:rsid w:val="00AE19F5"/>
    <w:rsid w:val="00AE1B0D"/>
    <w:rsid w:val="00AE1B61"/>
    <w:rsid w:val="00AE213C"/>
    <w:rsid w:val="00AE2342"/>
    <w:rsid w:val="00AE26D8"/>
    <w:rsid w:val="00AE2838"/>
    <w:rsid w:val="00AE2918"/>
    <w:rsid w:val="00AE2A86"/>
    <w:rsid w:val="00AE2D94"/>
    <w:rsid w:val="00AE310A"/>
    <w:rsid w:val="00AE3943"/>
    <w:rsid w:val="00AE3D8D"/>
    <w:rsid w:val="00AE4041"/>
    <w:rsid w:val="00AE4086"/>
    <w:rsid w:val="00AE4123"/>
    <w:rsid w:val="00AE47B6"/>
    <w:rsid w:val="00AE48B8"/>
    <w:rsid w:val="00AE48E3"/>
    <w:rsid w:val="00AE4CF4"/>
    <w:rsid w:val="00AE4FCA"/>
    <w:rsid w:val="00AE51FA"/>
    <w:rsid w:val="00AE55A7"/>
    <w:rsid w:val="00AE5B75"/>
    <w:rsid w:val="00AE5C79"/>
    <w:rsid w:val="00AE5D1D"/>
    <w:rsid w:val="00AE5EE6"/>
    <w:rsid w:val="00AE5F7E"/>
    <w:rsid w:val="00AE5F98"/>
    <w:rsid w:val="00AE6CCB"/>
    <w:rsid w:val="00AE7265"/>
    <w:rsid w:val="00AE735B"/>
    <w:rsid w:val="00AE7BE9"/>
    <w:rsid w:val="00AF007F"/>
    <w:rsid w:val="00AF00C0"/>
    <w:rsid w:val="00AF011C"/>
    <w:rsid w:val="00AF02F0"/>
    <w:rsid w:val="00AF0585"/>
    <w:rsid w:val="00AF0A19"/>
    <w:rsid w:val="00AF0A72"/>
    <w:rsid w:val="00AF1035"/>
    <w:rsid w:val="00AF1AA2"/>
    <w:rsid w:val="00AF2585"/>
    <w:rsid w:val="00AF2834"/>
    <w:rsid w:val="00AF2AF9"/>
    <w:rsid w:val="00AF2D1C"/>
    <w:rsid w:val="00AF3137"/>
    <w:rsid w:val="00AF3449"/>
    <w:rsid w:val="00AF37DB"/>
    <w:rsid w:val="00AF3960"/>
    <w:rsid w:val="00AF3DAB"/>
    <w:rsid w:val="00AF3F2D"/>
    <w:rsid w:val="00AF411D"/>
    <w:rsid w:val="00AF41EF"/>
    <w:rsid w:val="00AF46A4"/>
    <w:rsid w:val="00AF4BCC"/>
    <w:rsid w:val="00AF4DDA"/>
    <w:rsid w:val="00AF4F3D"/>
    <w:rsid w:val="00AF53D0"/>
    <w:rsid w:val="00AF5E22"/>
    <w:rsid w:val="00AF5F29"/>
    <w:rsid w:val="00AF6600"/>
    <w:rsid w:val="00AF6D07"/>
    <w:rsid w:val="00AF704A"/>
    <w:rsid w:val="00AF7200"/>
    <w:rsid w:val="00AF73A6"/>
    <w:rsid w:val="00AF7754"/>
    <w:rsid w:val="00AF7AD9"/>
    <w:rsid w:val="00AF7D17"/>
    <w:rsid w:val="00B00155"/>
    <w:rsid w:val="00B003BC"/>
    <w:rsid w:val="00B0068F"/>
    <w:rsid w:val="00B009AB"/>
    <w:rsid w:val="00B00C99"/>
    <w:rsid w:val="00B00EDE"/>
    <w:rsid w:val="00B0110B"/>
    <w:rsid w:val="00B01205"/>
    <w:rsid w:val="00B018D1"/>
    <w:rsid w:val="00B0198D"/>
    <w:rsid w:val="00B01BEA"/>
    <w:rsid w:val="00B01D3D"/>
    <w:rsid w:val="00B02214"/>
    <w:rsid w:val="00B0227F"/>
    <w:rsid w:val="00B02B8E"/>
    <w:rsid w:val="00B0365C"/>
    <w:rsid w:val="00B036EE"/>
    <w:rsid w:val="00B03822"/>
    <w:rsid w:val="00B03903"/>
    <w:rsid w:val="00B03D76"/>
    <w:rsid w:val="00B03FBE"/>
    <w:rsid w:val="00B0411D"/>
    <w:rsid w:val="00B0418C"/>
    <w:rsid w:val="00B04275"/>
    <w:rsid w:val="00B0455F"/>
    <w:rsid w:val="00B04A64"/>
    <w:rsid w:val="00B04B5E"/>
    <w:rsid w:val="00B05CF9"/>
    <w:rsid w:val="00B05E90"/>
    <w:rsid w:val="00B0619A"/>
    <w:rsid w:val="00B0638A"/>
    <w:rsid w:val="00B0639F"/>
    <w:rsid w:val="00B064D8"/>
    <w:rsid w:val="00B064F9"/>
    <w:rsid w:val="00B06D52"/>
    <w:rsid w:val="00B07091"/>
    <w:rsid w:val="00B073C7"/>
    <w:rsid w:val="00B074A2"/>
    <w:rsid w:val="00B076AC"/>
    <w:rsid w:val="00B0770E"/>
    <w:rsid w:val="00B07763"/>
    <w:rsid w:val="00B07E44"/>
    <w:rsid w:val="00B10097"/>
    <w:rsid w:val="00B10180"/>
    <w:rsid w:val="00B102D9"/>
    <w:rsid w:val="00B103C8"/>
    <w:rsid w:val="00B106EE"/>
    <w:rsid w:val="00B10AE1"/>
    <w:rsid w:val="00B10B17"/>
    <w:rsid w:val="00B10BFC"/>
    <w:rsid w:val="00B11326"/>
    <w:rsid w:val="00B11A2D"/>
    <w:rsid w:val="00B11C31"/>
    <w:rsid w:val="00B11D93"/>
    <w:rsid w:val="00B11ED1"/>
    <w:rsid w:val="00B12506"/>
    <w:rsid w:val="00B12618"/>
    <w:rsid w:val="00B12926"/>
    <w:rsid w:val="00B12AB4"/>
    <w:rsid w:val="00B12ADA"/>
    <w:rsid w:val="00B1326D"/>
    <w:rsid w:val="00B13901"/>
    <w:rsid w:val="00B13A15"/>
    <w:rsid w:val="00B13A6F"/>
    <w:rsid w:val="00B13B1D"/>
    <w:rsid w:val="00B13C77"/>
    <w:rsid w:val="00B13D92"/>
    <w:rsid w:val="00B13E38"/>
    <w:rsid w:val="00B13FB3"/>
    <w:rsid w:val="00B147FE"/>
    <w:rsid w:val="00B14CB2"/>
    <w:rsid w:val="00B14D30"/>
    <w:rsid w:val="00B14E9A"/>
    <w:rsid w:val="00B15201"/>
    <w:rsid w:val="00B1568F"/>
    <w:rsid w:val="00B156F7"/>
    <w:rsid w:val="00B1584D"/>
    <w:rsid w:val="00B159CA"/>
    <w:rsid w:val="00B15CAE"/>
    <w:rsid w:val="00B15CCA"/>
    <w:rsid w:val="00B16187"/>
    <w:rsid w:val="00B161FF"/>
    <w:rsid w:val="00B1631E"/>
    <w:rsid w:val="00B16637"/>
    <w:rsid w:val="00B16A32"/>
    <w:rsid w:val="00B16AC1"/>
    <w:rsid w:val="00B16AFC"/>
    <w:rsid w:val="00B16EA4"/>
    <w:rsid w:val="00B17108"/>
    <w:rsid w:val="00B173AE"/>
    <w:rsid w:val="00B1775E"/>
    <w:rsid w:val="00B17772"/>
    <w:rsid w:val="00B17FB8"/>
    <w:rsid w:val="00B206CA"/>
    <w:rsid w:val="00B20704"/>
    <w:rsid w:val="00B21496"/>
    <w:rsid w:val="00B2164C"/>
    <w:rsid w:val="00B21AD4"/>
    <w:rsid w:val="00B21DFA"/>
    <w:rsid w:val="00B22104"/>
    <w:rsid w:val="00B221DF"/>
    <w:rsid w:val="00B22401"/>
    <w:rsid w:val="00B227DF"/>
    <w:rsid w:val="00B22856"/>
    <w:rsid w:val="00B22C30"/>
    <w:rsid w:val="00B22CD3"/>
    <w:rsid w:val="00B22EF8"/>
    <w:rsid w:val="00B23DCB"/>
    <w:rsid w:val="00B24660"/>
    <w:rsid w:val="00B24C0C"/>
    <w:rsid w:val="00B25324"/>
    <w:rsid w:val="00B266EB"/>
    <w:rsid w:val="00B26AEB"/>
    <w:rsid w:val="00B26DFF"/>
    <w:rsid w:val="00B26EA3"/>
    <w:rsid w:val="00B27017"/>
    <w:rsid w:val="00B272BA"/>
    <w:rsid w:val="00B272F6"/>
    <w:rsid w:val="00B273B2"/>
    <w:rsid w:val="00B2756A"/>
    <w:rsid w:val="00B277C3"/>
    <w:rsid w:val="00B27A72"/>
    <w:rsid w:val="00B27BC0"/>
    <w:rsid w:val="00B30617"/>
    <w:rsid w:val="00B30639"/>
    <w:rsid w:val="00B30677"/>
    <w:rsid w:val="00B30875"/>
    <w:rsid w:val="00B30C1A"/>
    <w:rsid w:val="00B3125A"/>
    <w:rsid w:val="00B315BA"/>
    <w:rsid w:val="00B316AB"/>
    <w:rsid w:val="00B323E5"/>
    <w:rsid w:val="00B32EF1"/>
    <w:rsid w:val="00B33551"/>
    <w:rsid w:val="00B3382F"/>
    <w:rsid w:val="00B33D59"/>
    <w:rsid w:val="00B33DE9"/>
    <w:rsid w:val="00B34D74"/>
    <w:rsid w:val="00B34EA5"/>
    <w:rsid w:val="00B356B1"/>
    <w:rsid w:val="00B356DC"/>
    <w:rsid w:val="00B35815"/>
    <w:rsid w:val="00B35970"/>
    <w:rsid w:val="00B369D3"/>
    <w:rsid w:val="00B36EA4"/>
    <w:rsid w:val="00B370F6"/>
    <w:rsid w:val="00B3741C"/>
    <w:rsid w:val="00B40249"/>
    <w:rsid w:val="00B405EF"/>
    <w:rsid w:val="00B41303"/>
    <w:rsid w:val="00B41418"/>
    <w:rsid w:val="00B4195B"/>
    <w:rsid w:val="00B41A79"/>
    <w:rsid w:val="00B41A92"/>
    <w:rsid w:val="00B42862"/>
    <w:rsid w:val="00B428CD"/>
    <w:rsid w:val="00B42C8D"/>
    <w:rsid w:val="00B430B7"/>
    <w:rsid w:val="00B430EC"/>
    <w:rsid w:val="00B43101"/>
    <w:rsid w:val="00B43A6F"/>
    <w:rsid w:val="00B43B45"/>
    <w:rsid w:val="00B44740"/>
    <w:rsid w:val="00B449CB"/>
    <w:rsid w:val="00B44AE7"/>
    <w:rsid w:val="00B44B91"/>
    <w:rsid w:val="00B44D75"/>
    <w:rsid w:val="00B44FC2"/>
    <w:rsid w:val="00B45113"/>
    <w:rsid w:val="00B45841"/>
    <w:rsid w:val="00B45A41"/>
    <w:rsid w:val="00B45C3B"/>
    <w:rsid w:val="00B45E6B"/>
    <w:rsid w:val="00B45FBD"/>
    <w:rsid w:val="00B46528"/>
    <w:rsid w:val="00B46533"/>
    <w:rsid w:val="00B470C9"/>
    <w:rsid w:val="00B479DF"/>
    <w:rsid w:val="00B47C2A"/>
    <w:rsid w:val="00B47E01"/>
    <w:rsid w:val="00B50231"/>
    <w:rsid w:val="00B50660"/>
    <w:rsid w:val="00B50937"/>
    <w:rsid w:val="00B509A4"/>
    <w:rsid w:val="00B50E6E"/>
    <w:rsid w:val="00B51230"/>
    <w:rsid w:val="00B51546"/>
    <w:rsid w:val="00B5156D"/>
    <w:rsid w:val="00B5196E"/>
    <w:rsid w:val="00B51B58"/>
    <w:rsid w:val="00B51C2E"/>
    <w:rsid w:val="00B51C68"/>
    <w:rsid w:val="00B51F95"/>
    <w:rsid w:val="00B5230A"/>
    <w:rsid w:val="00B5258F"/>
    <w:rsid w:val="00B5263B"/>
    <w:rsid w:val="00B52C7F"/>
    <w:rsid w:val="00B52DCE"/>
    <w:rsid w:val="00B53E21"/>
    <w:rsid w:val="00B541C0"/>
    <w:rsid w:val="00B54316"/>
    <w:rsid w:val="00B5431A"/>
    <w:rsid w:val="00B54408"/>
    <w:rsid w:val="00B545D6"/>
    <w:rsid w:val="00B54818"/>
    <w:rsid w:val="00B54909"/>
    <w:rsid w:val="00B54F5F"/>
    <w:rsid w:val="00B552C9"/>
    <w:rsid w:val="00B552F4"/>
    <w:rsid w:val="00B55570"/>
    <w:rsid w:val="00B563D6"/>
    <w:rsid w:val="00B5681E"/>
    <w:rsid w:val="00B56B54"/>
    <w:rsid w:val="00B56C27"/>
    <w:rsid w:val="00B572BE"/>
    <w:rsid w:val="00B5783B"/>
    <w:rsid w:val="00B57F8D"/>
    <w:rsid w:val="00B601D6"/>
    <w:rsid w:val="00B6045F"/>
    <w:rsid w:val="00B6050C"/>
    <w:rsid w:val="00B6051B"/>
    <w:rsid w:val="00B608A1"/>
    <w:rsid w:val="00B60C4A"/>
    <w:rsid w:val="00B61070"/>
    <w:rsid w:val="00B620E0"/>
    <w:rsid w:val="00B627DA"/>
    <w:rsid w:val="00B62917"/>
    <w:rsid w:val="00B62C6B"/>
    <w:rsid w:val="00B62F5E"/>
    <w:rsid w:val="00B630A4"/>
    <w:rsid w:val="00B63887"/>
    <w:rsid w:val="00B63E5F"/>
    <w:rsid w:val="00B64026"/>
    <w:rsid w:val="00B645EC"/>
    <w:rsid w:val="00B64750"/>
    <w:rsid w:val="00B648D7"/>
    <w:rsid w:val="00B64B2E"/>
    <w:rsid w:val="00B64E26"/>
    <w:rsid w:val="00B65961"/>
    <w:rsid w:val="00B65CC3"/>
    <w:rsid w:val="00B65E96"/>
    <w:rsid w:val="00B66096"/>
    <w:rsid w:val="00B662B9"/>
    <w:rsid w:val="00B664D2"/>
    <w:rsid w:val="00B66966"/>
    <w:rsid w:val="00B66BDD"/>
    <w:rsid w:val="00B66D7F"/>
    <w:rsid w:val="00B66E35"/>
    <w:rsid w:val="00B6741E"/>
    <w:rsid w:val="00B67658"/>
    <w:rsid w:val="00B6797F"/>
    <w:rsid w:val="00B67C92"/>
    <w:rsid w:val="00B67CB7"/>
    <w:rsid w:val="00B700D4"/>
    <w:rsid w:val="00B7035D"/>
    <w:rsid w:val="00B70450"/>
    <w:rsid w:val="00B7046A"/>
    <w:rsid w:val="00B707A0"/>
    <w:rsid w:val="00B70B3F"/>
    <w:rsid w:val="00B70BDC"/>
    <w:rsid w:val="00B70EBF"/>
    <w:rsid w:val="00B7106B"/>
    <w:rsid w:val="00B71455"/>
    <w:rsid w:val="00B71516"/>
    <w:rsid w:val="00B715B8"/>
    <w:rsid w:val="00B716B9"/>
    <w:rsid w:val="00B718E9"/>
    <w:rsid w:val="00B71A40"/>
    <w:rsid w:val="00B71B81"/>
    <w:rsid w:val="00B71D0A"/>
    <w:rsid w:val="00B71E7D"/>
    <w:rsid w:val="00B72972"/>
    <w:rsid w:val="00B72BE5"/>
    <w:rsid w:val="00B72E91"/>
    <w:rsid w:val="00B736BC"/>
    <w:rsid w:val="00B73B8A"/>
    <w:rsid w:val="00B73FA6"/>
    <w:rsid w:val="00B746B2"/>
    <w:rsid w:val="00B746EB"/>
    <w:rsid w:val="00B74AB2"/>
    <w:rsid w:val="00B74E0C"/>
    <w:rsid w:val="00B7561B"/>
    <w:rsid w:val="00B75833"/>
    <w:rsid w:val="00B75A88"/>
    <w:rsid w:val="00B75FA3"/>
    <w:rsid w:val="00B761DD"/>
    <w:rsid w:val="00B76694"/>
    <w:rsid w:val="00B77461"/>
    <w:rsid w:val="00B779BD"/>
    <w:rsid w:val="00B77B85"/>
    <w:rsid w:val="00B77D9C"/>
    <w:rsid w:val="00B8035F"/>
    <w:rsid w:val="00B806E6"/>
    <w:rsid w:val="00B808BF"/>
    <w:rsid w:val="00B808FD"/>
    <w:rsid w:val="00B80A33"/>
    <w:rsid w:val="00B80D36"/>
    <w:rsid w:val="00B80D8F"/>
    <w:rsid w:val="00B80F52"/>
    <w:rsid w:val="00B815B9"/>
    <w:rsid w:val="00B8165A"/>
    <w:rsid w:val="00B81990"/>
    <w:rsid w:val="00B81AD9"/>
    <w:rsid w:val="00B81EAD"/>
    <w:rsid w:val="00B81F86"/>
    <w:rsid w:val="00B82117"/>
    <w:rsid w:val="00B82311"/>
    <w:rsid w:val="00B825DD"/>
    <w:rsid w:val="00B828FA"/>
    <w:rsid w:val="00B8319D"/>
    <w:rsid w:val="00B8353B"/>
    <w:rsid w:val="00B83797"/>
    <w:rsid w:val="00B83834"/>
    <w:rsid w:val="00B839DC"/>
    <w:rsid w:val="00B84090"/>
    <w:rsid w:val="00B84538"/>
    <w:rsid w:val="00B84CFF"/>
    <w:rsid w:val="00B84D30"/>
    <w:rsid w:val="00B85055"/>
    <w:rsid w:val="00B85561"/>
    <w:rsid w:val="00B85C62"/>
    <w:rsid w:val="00B8639C"/>
    <w:rsid w:val="00B8675B"/>
    <w:rsid w:val="00B86A99"/>
    <w:rsid w:val="00B879F3"/>
    <w:rsid w:val="00B87F1E"/>
    <w:rsid w:val="00B900CB"/>
    <w:rsid w:val="00B901AE"/>
    <w:rsid w:val="00B901CE"/>
    <w:rsid w:val="00B9032D"/>
    <w:rsid w:val="00B9131C"/>
    <w:rsid w:val="00B91387"/>
    <w:rsid w:val="00B916F1"/>
    <w:rsid w:val="00B91736"/>
    <w:rsid w:val="00B91869"/>
    <w:rsid w:val="00B91A31"/>
    <w:rsid w:val="00B9279C"/>
    <w:rsid w:val="00B9289C"/>
    <w:rsid w:val="00B928CA"/>
    <w:rsid w:val="00B9298E"/>
    <w:rsid w:val="00B92E71"/>
    <w:rsid w:val="00B93084"/>
    <w:rsid w:val="00B939DB"/>
    <w:rsid w:val="00B941DD"/>
    <w:rsid w:val="00B941F1"/>
    <w:rsid w:val="00B94691"/>
    <w:rsid w:val="00B947EB"/>
    <w:rsid w:val="00B94A02"/>
    <w:rsid w:val="00B95720"/>
    <w:rsid w:val="00B958F4"/>
    <w:rsid w:val="00B95D43"/>
    <w:rsid w:val="00B95D4C"/>
    <w:rsid w:val="00B95E93"/>
    <w:rsid w:val="00B9624C"/>
    <w:rsid w:val="00B96F21"/>
    <w:rsid w:val="00B96FF4"/>
    <w:rsid w:val="00B97160"/>
    <w:rsid w:val="00B97402"/>
    <w:rsid w:val="00BA00C1"/>
    <w:rsid w:val="00BA0330"/>
    <w:rsid w:val="00BA0518"/>
    <w:rsid w:val="00BA0A5F"/>
    <w:rsid w:val="00BA1411"/>
    <w:rsid w:val="00BA1855"/>
    <w:rsid w:val="00BA1898"/>
    <w:rsid w:val="00BA18DF"/>
    <w:rsid w:val="00BA1E21"/>
    <w:rsid w:val="00BA234C"/>
    <w:rsid w:val="00BA2709"/>
    <w:rsid w:val="00BA2772"/>
    <w:rsid w:val="00BA29AF"/>
    <w:rsid w:val="00BA2A5B"/>
    <w:rsid w:val="00BA2D37"/>
    <w:rsid w:val="00BA3124"/>
    <w:rsid w:val="00BA3A97"/>
    <w:rsid w:val="00BA3CBF"/>
    <w:rsid w:val="00BA3DA1"/>
    <w:rsid w:val="00BA3F47"/>
    <w:rsid w:val="00BA3F74"/>
    <w:rsid w:val="00BA44EF"/>
    <w:rsid w:val="00BA46A7"/>
    <w:rsid w:val="00BA4A11"/>
    <w:rsid w:val="00BA4DB6"/>
    <w:rsid w:val="00BA533F"/>
    <w:rsid w:val="00BA5DD7"/>
    <w:rsid w:val="00BA5EC1"/>
    <w:rsid w:val="00BA603B"/>
    <w:rsid w:val="00BA6394"/>
    <w:rsid w:val="00BA6694"/>
    <w:rsid w:val="00BA66D5"/>
    <w:rsid w:val="00BA6834"/>
    <w:rsid w:val="00BA6D4E"/>
    <w:rsid w:val="00BA7784"/>
    <w:rsid w:val="00BA783B"/>
    <w:rsid w:val="00BA79B2"/>
    <w:rsid w:val="00BA7A94"/>
    <w:rsid w:val="00BA7E40"/>
    <w:rsid w:val="00BA7EEC"/>
    <w:rsid w:val="00BB0C4D"/>
    <w:rsid w:val="00BB0C75"/>
    <w:rsid w:val="00BB0D39"/>
    <w:rsid w:val="00BB0DE6"/>
    <w:rsid w:val="00BB1038"/>
    <w:rsid w:val="00BB13EC"/>
    <w:rsid w:val="00BB17AB"/>
    <w:rsid w:val="00BB1A90"/>
    <w:rsid w:val="00BB1AC9"/>
    <w:rsid w:val="00BB1F2D"/>
    <w:rsid w:val="00BB20B5"/>
    <w:rsid w:val="00BB2156"/>
    <w:rsid w:val="00BB298B"/>
    <w:rsid w:val="00BB2B38"/>
    <w:rsid w:val="00BB2B78"/>
    <w:rsid w:val="00BB2BEA"/>
    <w:rsid w:val="00BB2E17"/>
    <w:rsid w:val="00BB2FC5"/>
    <w:rsid w:val="00BB35E7"/>
    <w:rsid w:val="00BB39C4"/>
    <w:rsid w:val="00BB3CB0"/>
    <w:rsid w:val="00BB3F59"/>
    <w:rsid w:val="00BB4304"/>
    <w:rsid w:val="00BB4F3E"/>
    <w:rsid w:val="00BB508F"/>
    <w:rsid w:val="00BB5601"/>
    <w:rsid w:val="00BB5631"/>
    <w:rsid w:val="00BB5BF9"/>
    <w:rsid w:val="00BB625A"/>
    <w:rsid w:val="00BB62BE"/>
    <w:rsid w:val="00BB6392"/>
    <w:rsid w:val="00BB642F"/>
    <w:rsid w:val="00BB66BD"/>
    <w:rsid w:val="00BB7C3F"/>
    <w:rsid w:val="00BB7DA7"/>
    <w:rsid w:val="00BC0202"/>
    <w:rsid w:val="00BC06A9"/>
    <w:rsid w:val="00BC07FA"/>
    <w:rsid w:val="00BC103C"/>
    <w:rsid w:val="00BC13B8"/>
    <w:rsid w:val="00BC1814"/>
    <w:rsid w:val="00BC190A"/>
    <w:rsid w:val="00BC1E01"/>
    <w:rsid w:val="00BC1F64"/>
    <w:rsid w:val="00BC2036"/>
    <w:rsid w:val="00BC2129"/>
    <w:rsid w:val="00BC22D3"/>
    <w:rsid w:val="00BC22D6"/>
    <w:rsid w:val="00BC23A2"/>
    <w:rsid w:val="00BC25FA"/>
    <w:rsid w:val="00BC2701"/>
    <w:rsid w:val="00BC2787"/>
    <w:rsid w:val="00BC29EA"/>
    <w:rsid w:val="00BC2A32"/>
    <w:rsid w:val="00BC2C45"/>
    <w:rsid w:val="00BC2D89"/>
    <w:rsid w:val="00BC3259"/>
    <w:rsid w:val="00BC3489"/>
    <w:rsid w:val="00BC3C9C"/>
    <w:rsid w:val="00BC4334"/>
    <w:rsid w:val="00BC4525"/>
    <w:rsid w:val="00BC45B6"/>
    <w:rsid w:val="00BC51A3"/>
    <w:rsid w:val="00BC5DA7"/>
    <w:rsid w:val="00BC63C9"/>
    <w:rsid w:val="00BC6E71"/>
    <w:rsid w:val="00BC6FFE"/>
    <w:rsid w:val="00BC704D"/>
    <w:rsid w:val="00BC71FB"/>
    <w:rsid w:val="00BC7204"/>
    <w:rsid w:val="00BC7375"/>
    <w:rsid w:val="00BC79F1"/>
    <w:rsid w:val="00BC7D68"/>
    <w:rsid w:val="00BC7FF5"/>
    <w:rsid w:val="00BD0315"/>
    <w:rsid w:val="00BD060B"/>
    <w:rsid w:val="00BD092C"/>
    <w:rsid w:val="00BD0CB8"/>
    <w:rsid w:val="00BD0D36"/>
    <w:rsid w:val="00BD0E22"/>
    <w:rsid w:val="00BD20C3"/>
    <w:rsid w:val="00BD2218"/>
    <w:rsid w:val="00BD26B1"/>
    <w:rsid w:val="00BD2D81"/>
    <w:rsid w:val="00BD2E28"/>
    <w:rsid w:val="00BD2EC7"/>
    <w:rsid w:val="00BD2F28"/>
    <w:rsid w:val="00BD37C3"/>
    <w:rsid w:val="00BD39B8"/>
    <w:rsid w:val="00BD3A07"/>
    <w:rsid w:val="00BD3DD3"/>
    <w:rsid w:val="00BD4114"/>
    <w:rsid w:val="00BD44F8"/>
    <w:rsid w:val="00BD4598"/>
    <w:rsid w:val="00BD4620"/>
    <w:rsid w:val="00BD4B5C"/>
    <w:rsid w:val="00BD4E18"/>
    <w:rsid w:val="00BD51B8"/>
    <w:rsid w:val="00BD534D"/>
    <w:rsid w:val="00BD56AA"/>
    <w:rsid w:val="00BD5728"/>
    <w:rsid w:val="00BD5AA1"/>
    <w:rsid w:val="00BD6073"/>
    <w:rsid w:val="00BD6325"/>
    <w:rsid w:val="00BD6D6D"/>
    <w:rsid w:val="00BD6EC4"/>
    <w:rsid w:val="00BD6FE7"/>
    <w:rsid w:val="00BD711D"/>
    <w:rsid w:val="00BD7557"/>
    <w:rsid w:val="00BD78E7"/>
    <w:rsid w:val="00BD7993"/>
    <w:rsid w:val="00BD7CB8"/>
    <w:rsid w:val="00BD7F1E"/>
    <w:rsid w:val="00BE015C"/>
    <w:rsid w:val="00BE0312"/>
    <w:rsid w:val="00BE0651"/>
    <w:rsid w:val="00BE06F2"/>
    <w:rsid w:val="00BE09EB"/>
    <w:rsid w:val="00BE0ABE"/>
    <w:rsid w:val="00BE0B88"/>
    <w:rsid w:val="00BE0C6D"/>
    <w:rsid w:val="00BE1040"/>
    <w:rsid w:val="00BE108C"/>
    <w:rsid w:val="00BE10C4"/>
    <w:rsid w:val="00BE14BB"/>
    <w:rsid w:val="00BE1623"/>
    <w:rsid w:val="00BE1927"/>
    <w:rsid w:val="00BE2027"/>
    <w:rsid w:val="00BE26B8"/>
    <w:rsid w:val="00BE2D61"/>
    <w:rsid w:val="00BE2F02"/>
    <w:rsid w:val="00BE2FBE"/>
    <w:rsid w:val="00BE338A"/>
    <w:rsid w:val="00BE34EB"/>
    <w:rsid w:val="00BE3A10"/>
    <w:rsid w:val="00BE3A7E"/>
    <w:rsid w:val="00BE3E07"/>
    <w:rsid w:val="00BE423D"/>
    <w:rsid w:val="00BE4BBD"/>
    <w:rsid w:val="00BE4C6E"/>
    <w:rsid w:val="00BE4F20"/>
    <w:rsid w:val="00BE54FE"/>
    <w:rsid w:val="00BE558D"/>
    <w:rsid w:val="00BE5DA8"/>
    <w:rsid w:val="00BE5E44"/>
    <w:rsid w:val="00BE6164"/>
    <w:rsid w:val="00BE65C2"/>
    <w:rsid w:val="00BE67D7"/>
    <w:rsid w:val="00BE692A"/>
    <w:rsid w:val="00BE722B"/>
    <w:rsid w:val="00BE72AA"/>
    <w:rsid w:val="00BE7760"/>
    <w:rsid w:val="00BE78C4"/>
    <w:rsid w:val="00BE796F"/>
    <w:rsid w:val="00BF008E"/>
    <w:rsid w:val="00BF0AB1"/>
    <w:rsid w:val="00BF0BA8"/>
    <w:rsid w:val="00BF0EE7"/>
    <w:rsid w:val="00BF1299"/>
    <w:rsid w:val="00BF17AF"/>
    <w:rsid w:val="00BF1B87"/>
    <w:rsid w:val="00BF1EA5"/>
    <w:rsid w:val="00BF20ED"/>
    <w:rsid w:val="00BF2286"/>
    <w:rsid w:val="00BF2479"/>
    <w:rsid w:val="00BF2EFB"/>
    <w:rsid w:val="00BF2F54"/>
    <w:rsid w:val="00BF2F8F"/>
    <w:rsid w:val="00BF305F"/>
    <w:rsid w:val="00BF32D9"/>
    <w:rsid w:val="00BF33D3"/>
    <w:rsid w:val="00BF348E"/>
    <w:rsid w:val="00BF3536"/>
    <w:rsid w:val="00BF3A27"/>
    <w:rsid w:val="00BF3BE7"/>
    <w:rsid w:val="00BF3D96"/>
    <w:rsid w:val="00BF3EED"/>
    <w:rsid w:val="00BF3EF5"/>
    <w:rsid w:val="00BF3F78"/>
    <w:rsid w:val="00BF3FFB"/>
    <w:rsid w:val="00BF3FFF"/>
    <w:rsid w:val="00BF404C"/>
    <w:rsid w:val="00BF4404"/>
    <w:rsid w:val="00BF44DF"/>
    <w:rsid w:val="00BF4722"/>
    <w:rsid w:val="00BF47FB"/>
    <w:rsid w:val="00BF4C02"/>
    <w:rsid w:val="00BF4CDE"/>
    <w:rsid w:val="00BF4F4B"/>
    <w:rsid w:val="00BF53BA"/>
    <w:rsid w:val="00BF560D"/>
    <w:rsid w:val="00BF5C9A"/>
    <w:rsid w:val="00BF620E"/>
    <w:rsid w:val="00BF75F5"/>
    <w:rsid w:val="00BF78D4"/>
    <w:rsid w:val="00BF7AE0"/>
    <w:rsid w:val="00C001ED"/>
    <w:rsid w:val="00C0072F"/>
    <w:rsid w:val="00C009E7"/>
    <w:rsid w:val="00C0100E"/>
    <w:rsid w:val="00C01195"/>
    <w:rsid w:val="00C012E2"/>
    <w:rsid w:val="00C01336"/>
    <w:rsid w:val="00C01446"/>
    <w:rsid w:val="00C01497"/>
    <w:rsid w:val="00C022A0"/>
    <w:rsid w:val="00C0239E"/>
    <w:rsid w:val="00C0281F"/>
    <w:rsid w:val="00C029D9"/>
    <w:rsid w:val="00C02B5E"/>
    <w:rsid w:val="00C02C38"/>
    <w:rsid w:val="00C02E3F"/>
    <w:rsid w:val="00C03BBA"/>
    <w:rsid w:val="00C03E4D"/>
    <w:rsid w:val="00C03F78"/>
    <w:rsid w:val="00C03FE4"/>
    <w:rsid w:val="00C04195"/>
    <w:rsid w:val="00C04377"/>
    <w:rsid w:val="00C043D1"/>
    <w:rsid w:val="00C056CE"/>
    <w:rsid w:val="00C056D7"/>
    <w:rsid w:val="00C05A59"/>
    <w:rsid w:val="00C05F4B"/>
    <w:rsid w:val="00C063E7"/>
    <w:rsid w:val="00C06B3A"/>
    <w:rsid w:val="00C070BE"/>
    <w:rsid w:val="00C0747D"/>
    <w:rsid w:val="00C078A4"/>
    <w:rsid w:val="00C07BF8"/>
    <w:rsid w:val="00C1080D"/>
    <w:rsid w:val="00C10868"/>
    <w:rsid w:val="00C10C58"/>
    <w:rsid w:val="00C10EAB"/>
    <w:rsid w:val="00C10FC3"/>
    <w:rsid w:val="00C11110"/>
    <w:rsid w:val="00C1125C"/>
    <w:rsid w:val="00C11EA8"/>
    <w:rsid w:val="00C11FA5"/>
    <w:rsid w:val="00C120D1"/>
    <w:rsid w:val="00C121D9"/>
    <w:rsid w:val="00C122FC"/>
    <w:rsid w:val="00C126C8"/>
    <w:rsid w:val="00C12738"/>
    <w:rsid w:val="00C12B5E"/>
    <w:rsid w:val="00C12EA8"/>
    <w:rsid w:val="00C136A9"/>
    <w:rsid w:val="00C13901"/>
    <w:rsid w:val="00C13BD9"/>
    <w:rsid w:val="00C1476F"/>
    <w:rsid w:val="00C14944"/>
    <w:rsid w:val="00C14B55"/>
    <w:rsid w:val="00C15095"/>
    <w:rsid w:val="00C1575D"/>
    <w:rsid w:val="00C15B9A"/>
    <w:rsid w:val="00C15F81"/>
    <w:rsid w:val="00C15FF6"/>
    <w:rsid w:val="00C16B27"/>
    <w:rsid w:val="00C16CA2"/>
    <w:rsid w:val="00C1780C"/>
    <w:rsid w:val="00C179B7"/>
    <w:rsid w:val="00C17D1C"/>
    <w:rsid w:val="00C17E0A"/>
    <w:rsid w:val="00C2046B"/>
    <w:rsid w:val="00C2074F"/>
    <w:rsid w:val="00C20CE6"/>
    <w:rsid w:val="00C213F0"/>
    <w:rsid w:val="00C216FB"/>
    <w:rsid w:val="00C21873"/>
    <w:rsid w:val="00C21DFD"/>
    <w:rsid w:val="00C21F2B"/>
    <w:rsid w:val="00C21F83"/>
    <w:rsid w:val="00C2251C"/>
    <w:rsid w:val="00C2264A"/>
    <w:rsid w:val="00C2289B"/>
    <w:rsid w:val="00C22973"/>
    <w:rsid w:val="00C22975"/>
    <w:rsid w:val="00C22F4B"/>
    <w:rsid w:val="00C23236"/>
    <w:rsid w:val="00C23389"/>
    <w:rsid w:val="00C234DF"/>
    <w:rsid w:val="00C23691"/>
    <w:rsid w:val="00C23D20"/>
    <w:rsid w:val="00C24DCA"/>
    <w:rsid w:val="00C24F2E"/>
    <w:rsid w:val="00C25032"/>
    <w:rsid w:val="00C25C48"/>
    <w:rsid w:val="00C25DC8"/>
    <w:rsid w:val="00C26021"/>
    <w:rsid w:val="00C26576"/>
    <w:rsid w:val="00C2674D"/>
    <w:rsid w:val="00C26930"/>
    <w:rsid w:val="00C26A75"/>
    <w:rsid w:val="00C27044"/>
    <w:rsid w:val="00C27138"/>
    <w:rsid w:val="00C271C3"/>
    <w:rsid w:val="00C2746A"/>
    <w:rsid w:val="00C277B0"/>
    <w:rsid w:val="00C303BC"/>
    <w:rsid w:val="00C30E67"/>
    <w:rsid w:val="00C3170F"/>
    <w:rsid w:val="00C31844"/>
    <w:rsid w:val="00C31D06"/>
    <w:rsid w:val="00C31F89"/>
    <w:rsid w:val="00C32849"/>
    <w:rsid w:val="00C32FDC"/>
    <w:rsid w:val="00C33955"/>
    <w:rsid w:val="00C33E1A"/>
    <w:rsid w:val="00C34219"/>
    <w:rsid w:val="00C348DB"/>
    <w:rsid w:val="00C34A7B"/>
    <w:rsid w:val="00C35159"/>
    <w:rsid w:val="00C35442"/>
    <w:rsid w:val="00C35897"/>
    <w:rsid w:val="00C359AA"/>
    <w:rsid w:val="00C35E31"/>
    <w:rsid w:val="00C36A26"/>
    <w:rsid w:val="00C36BF5"/>
    <w:rsid w:val="00C36C2E"/>
    <w:rsid w:val="00C36D95"/>
    <w:rsid w:val="00C37587"/>
    <w:rsid w:val="00C375DB"/>
    <w:rsid w:val="00C37AD0"/>
    <w:rsid w:val="00C40484"/>
    <w:rsid w:val="00C4056E"/>
    <w:rsid w:val="00C40882"/>
    <w:rsid w:val="00C408E3"/>
    <w:rsid w:val="00C40EEE"/>
    <w:rsid w:val="00C41210"/>
    <w:rsid w:val="00C41392"/>
    <w:rsid w:val="00C4167B"/>
    <w:rsid w:val="00C417E1"/>
    <w:rsid w:val="00C419F0"/>
    <w:rsid w:val="00C41E7D"/>
    <w:rsid w:val="00C41F21"/>
    <w:rsid w:val="00C42451"/>
    <w:rsid w:val="00C429B3"/>
    <w:rsid w:val="00C42C85"/>
    <w:rsid w:val="00C42DE7"/>
    <w:rsid w:val="00C42EC7"/>
    <w:rsid w:val="00C430CF"/>
    <w:rsid w:val="00C43204"/>
    <w:rsid w:val="00C43E01"/>
    <w:rsid w:val="00C440EC"/>
    <w:rsid w:val="00C44721"/>
    <w:rsid w:val="00C44889"/>
    <w:rsid w:val="00C44995"/>
    <w:rsid w:val="00C44EEC"/>
    <w:rsid w:val="00C45483"/>
    <w:rsid w:val="00C454E3"/>
    <w:rsid w:val="00C45652"/>
    <w:rsid w:val="00C457D0"/>
    <w:rsid w:val="00C46856"/>
    <w:rsid w:val="00C4697C"/>
    <w:rsid w:val="00C46C06"/>
    <w:rsid w:val="00C46E9A"/>
    <w:rsid w:val="00C472E0"/>
    <w:rsid w:val="00C4732B"/>
    <w:rsid w:val="00C47365"/>
    <w:rsid w:val="00C47725"/>
    <w:rsid w:val="00C50B33"/>
    <w:rsid w:val="00C50B95"/>
    <w:rsid w:val="00C5107C"/>
    <w:rsid w:val="00C513DC"/>
    <w:rsid w:val="00C51A52"/>
    <w:rsid w:val="00C51A84"/>
    <w:rsid w:val="00C51C64"/>
    <w:rsid w:val="00C51CAF"/>
    <w:rsid w:val="00C52AE8"/>
    <w:rsid w:val="00C5312F"/>
    <w:rsid w:val="00C5358C"/>
    <w:rsid w:val="00C53710"/>
    <w:rsid w:val="00C54826"/>
    <w:rsid w:val="00C5491E"/>
    <w:rsid w:val="00C549DD"/>
    <w:rsid w:val="00C54AC9"/>
    <w:rsid w:val="00C54CD3"/>
    <w:rsid w:val="00C54E10"/>
    <w:rsid w:val="00C55243"/>
    <w:rsid w:val="00C55A9E"/>
    <w:rsid w:val="00C55B97"/>
    <w:rsid w:val="00C55F23"/>
    <w:rsid w:val="00C56249"/>
    <w:rsid w:val="00C56783"/>
    <w:rsid w:val="00C56B6E"/>
    <w:rsid w:val="00C56DB2"/>
    <w:rsid w:val="00C56F22"/>
    <w:rsid w:val="00C5709C"/>
    <w:rsid w:val="00C60006"/>
    <w:rsid w:val="00C6014F"/>
    <w:rsid w:val="00C608D9"/>
    <w:rsid w:val="00C60C4A"/>
    <w:rsid w:val="00C60E0E"/>
    <w:rsid w:val="00C60E5B"/>
    <w:rsid w:val="00C60F23"/>
    <w:rsid w:val="00C6167A"/>
    <w:rsid w:val="00C617F4"/>
    <w:rsid w:val="00C61CB7"/>
    <w:rsid w:val="00C61E21"/>
    <w:rsid w:val="00C61F7B"/>
    <w:rsid w:val="00C61F94"/>
    <w:rsid w:val="00C62134"/>
    <w:rsid w:val="00C6242C"/>
    <w:rsid w:val="00C626BD"/>
    <w:rsid w:val="00C62CE3"/>
    <w:rsid w:val="00C63A94"/>
    <w:rsid w:val="00C63AA4"/>
    <w:rsid w:val="00C63D7F"/>
    <w:rsid w:val="00C64057"/>
    <w:rsid w:val="00C6409D"/>
    <w:rsid w:val="00C642A8"/>
    <w:rsid w:val="00C6467B"/>
    <w:rsid w:val="00C64773"/>
    <w:rsid w:val="00C657BE"/>
    <w:rsid w:val="00C65875"/>
    <w:rsid w:val="00C65BFA"/>
    <w:rsid w:val="00C66111"/>
    <w:rsid w:val="00C66187"/>
    <w:rsid w:val="00C6621D"/>
    <w:rsid w:val="00C664FB"/>
    <w:rsid w:val="00C66FD9"/>
    <w:rsid w:val="00C6713C"/>
    <w:rsid w:val="00C67311"/>
    <w:rsid w:val="00C67989"/>
    <w:rsid w:val="00C67DEA"/>
    <w:rsid w:val="00C70185"/>
    <w:rsid w:val="00C7021F"/>
    <w:rsid w:val="00C70242"/>
    <w:rsid w:val="00C704C9"/>
    <w:rsid w:val="00C7066B"/>
    <w:rsid w:val="00C706D1"/>
    <w:rsid w:val="00C70975"/>
    <w:rsid w:val="00C70ACF"/>
    <w:rsid w:val="00C70DD7"/>
    <w:rsid w:val="00C71559"/>
    <w:rsid w:val="00C717F5"/>
    <w:rsid w:val="00C71BF6"/>
    <w:rsid w:val="00C71DE7"/>
    <w:rsid w:val="00C71F22"/>
    <w:rsid w:val="00C7236D"/>
    <w:rsid w:val="00C724E3"/>
    <w:rsid w:val="00C72773"/>
    <w:rsid w:val="00C72E80"/>
    <w:rsid w:val="00C72FBB"/>
    <w:rsid w:val="00C73242"/>
    <w:rsid w:val="00C73A76"/>
    <w:rsid w:val="00C73AB6"/>
    <w:rsid w:val="00C73B46"/>
    <w:rsid w:val="00C75148"/>
    <w:rsid w:val="00C753F8"/>
    <w:rsid w:val="00C75FFD"/>
    <w:rsid w:val="00C76153"/>
    <w:rsid w:val="00C762C5"/>
    <w:rsid w:val="00C76491"/>
    <w:rsid w:val="00C764CA"/>
    <w:rsid w:val="00C76582"/>
    <w:rsid w:val="00C76790"/>
    <w:rsid w:val="00C76D80"/>
    <w:rsid w:val="00C77010"/>
    <w:rsid w:val="00C77073"/>
    <w:rsid w:val="00C77569"/>
    <w:rsid w:val="00C776E1"/>
    <w:rsid w:val="00C777F3"/>
    <w:rsid w:val="00C77952"/>
    <w:rsid w:val="00C77C42"/>
    <w:rsid w:val="00C80AC3"/>
    <w:rsid w:val="00C80AFF"/>
    <w:rsid w:val="00C80BEF"/>
    <w:rsid w:val="00C80C45"/>
    <w:rsid w:val="00C80DD4"/>
    <w:rsid w:val="00C80FB1"/>
    <w:rsid w:val="00C810E1"/>
    <w:rsid w:val="00C812D5"/>
    <w:rsid w:val="00C81322"/>
    <w:rsid w:val="00C814F7"/>
    <w:rsid w:val="00C8192A"/>
    <w:rsid w:val="00C819A2"/>
    <w:rsid w:val="00C81B52"/>
    <w:rsid w:val="00C82322"/>
    <w:rsid w:val="00C8244D"/>
    <w:rsid w:val="00C82591"/>
    <w:rsid w:val="00C82A58"/>
    <w:rsid w:val="00C83F01"/>
    <w:rsid w:val="00C84118"/>
    <w:rsid w:val="00C847BD"/>
    <w:rsid w:val="00C84A96"/>
    <w:rsid w:val="00C84CC0"/>
    <w:rsid w:val="00C84E11"/>
    <w:rsid w:val="00C84FAA"/>
    <w:rsid w:val="00C852D9"/>
    <w:rsid w:val="00C8538D"/>
    <w:rsid w:val="00C859FA"/>
    <w:rsid w:val="00C85BB7"/>
    <w:rsid w:val="00C85BD9"/>
    <w:rsid w:val="00C85CF7"/>
    <w:rsid w:val="00C85D8B"/>
    <w:rsid w:val="00C85EBF"/>
    <w:rsid w:val="00C86621"/>
    <w:rsid w:val="00C8666D"/>
    <w:rsid w:val="00C86774"/>
    <w:rsid w:val="00C86816"/>
    <w:rsid w:val="00C86B67"/>
    <w:rsid w:val="00C86C93"/>
    <w:rsid w:val="00C86F54"/>
    <w:rsid w:val="00C86FD8"/>
    <w:rsid w:val="00C87312"/>
    <w:rsid w:val="00C873B7"/>
    <w:rsid w:val="00C87B32"/>
    <w:rsid w:val="00C87D02"/>
    <w:rsid w:val="00C90488"/>
    <w:rsid w:val="00C90596"/>
    <w:rsid w:val="00C90D5D"/>
    <w:rsid w:val="00C91297"/>
    <w:rsid w:val="00C914EA"/>
    <w:rsid w:val="00C91BDD"/>
    <w:rsid w:val="00C91D1A"/>
    <w:rsid w:val="00C91D6E"/>
    <w:rsid w:val="00C91DD8"/>
    <w:rsid w:val="00C91EE1"/>
    <w:rsid w:val="00C9203F"/>
    <w:rsid w:val="00C920FA"/>
    <w:rsid w:val="00C92C7F"/>
    <w:rsid w:val="00C92FD5"/>
    <w:rsid w:val="00C93094"/>
    <w:rsid w:val="00C933FA"/>
    <w:rsid w:val="00C93859"/>
    <w:rsid w:val="00C9389C"/>
    <w:rsid w:val="00C9398E"/>
    <w:rsid w:val="00C93D8A"/>
    <w:rsid w:val="00C94071"/>
    <w:rsid w:val="00C94202"/>
    <w:rsid w:val="00C944F3"/>
    <w:rsid w:val="00C950FF"/>
    <w:rsid w:val="00C951E5"/>
    <w:rsid w:val="00C9577C"/>
    <w:rsid w:val="00C959E6"/>
    <w:rsid w:val="00C95C92"/>
    <w:rsid w:val="00C9632C"/>
    <w:rsid w:val="00C96625"/>
    <w:rsid w:val="00C967C8"/>
    <w:rsid w:val="00C968CA"/>
    <w:rsid w:val="00C96B51"/>
    <w:rsid w:val="00C96E7A"/>
    <w:rsid w:val="00C96FFD"/>
    <w:rsid w:val="00C9701E"/>
    <w:rsid w:val="00C9785F"/>
    <w:rsid w:val="00C97958"/>
    <w:rsid w:val="00C979FB"/>
    <w:rsid w:val="00C97C3D"/>
    <w:rsid w:val="00CA038A"/>
    <w:rsid w:val="00CA03B0"/>
    <w:rsid w:val="00CA0690"/>
    <w:rsid w:val="00CA0827"/>
    <w:rsid w:val="00CA0CDD"/>
    <w:rsid w:val="00CA0CEB"/>
    <w:rsid w:val="00CA1639"/>
    <w:rsid w:val="00CA18BB"/>
    <w:rsid w:val="00CA1A79"/>
    <w:rsid w:val="00CA1B12"/>
    <w:rsid w:val="00CA1B80"/>
    <w:rsid w:val="00CA1DE1"/>
    <w:rsid w:val="00CA2188"/>
    <w:rsid w:val="00CA2EAF"/>
    <w:rsid w:val="00CA310B"/>
    <w:rsid w:val="00CA3360"/>
    <w:rsid w:val="00CA3418"/>
    <w:rsid w:val="00CA3A9D"/>
    <w:rsid w:val="00CA481E"/>
    <w:rsid w:val="00CA4D97"/>
    <w:rsid w:val="00CA4D9B"/>
    <w:rsid w:val="00CA508E"/>
    <w:rsid w:val="00CA50A9"/>
    <w:rsid w:val="00CA57B3"/>
    <w:rsid w:val="00CA5AF7"/>
    <w:rsid w:val="00CA5FA9"/>
    <w:rsid w:val="00CA6554"/>
    <w:rsid w:val="00CA6889"/>
    <w:rsid w:val="00CA6C0C"/>
    <w:rsid w:val="00CA6E44"/>
    <w:rsid w:val="00CA6F96"/>
    <w:rsid w:val="00CA7603"/>
    <w:rsid w:val="00CA7665"/>
    <w:rsid w:val="00CA7A05"/>
    <w:rsid w:val="00CB0350"/>
    <w:rsid w:val="00CB0500"/>
    <w:rsid w:val="00CB077F"/>
    <w:rsid w:val="00CB09AC"/>
    <w:rsid w:val="00CB0C7D"/>
    <w:rsid w:val="00CB1064"/>
    <w:rsid w:val="00CB15AF"/>
    <w:rsid w:val="00CB1802"/>
    <w:rsid w:val="00CB1984"/>
    <w:rsid w:val="00CB1D39"/>
    <w:rsid w:val="00CB1EF9"/>
    <w:rsid w:val="00CB2191"/>
    <w:rsid w:val="00CB2879"/>
    <w:rsid w:val="00CB2BA4"/>
    <w:rsid w:val="00CB2D46"/>
    <w:rsid w:val="00CB3889"/>
    <w:rsid w:val="00CB3C2C"/>
    <w:rsid w:val="00CB3F75"/>
    <w:rsid w:val="00CB4215"/>
    <w:rsid w:val="00CB4531"/>
    <w:rsid w:val="00CB45C0"/>
    <w:rsid w:val="00CB4D40"/>
    <w:rsid w:val="00CB50E6"/>
    <w:rsid w:val="00CB5808"/>
    <w:rsid w:val="00CB581B"/>
    <w:rsid w:val="00CB5F6E"/>
    <w:rsid w:val="00CB6C9F"/>
    <w:rsid w:val="00CB7282"/>
    <w:rsid w:val="00CB7499"/>
    <w:rsid w:val="00CB7AD8"/>
    <w:rsid w:val="00CB7AEF"/>
    <w:rsid w:val="00CB7E73"/>
    <w:rsid w:val="00CB7FC2"/>
    <w:rsid w:val="00CC0047"/>
    <w:rsid w:val="00CC025A"/>
    <w:rsid w:val="00CC0275"/>
    <w:rsid w:val="00CC044F"/>
    <w:rsid w:val="00CC0565"/>
    <w:rsid w:val="00CC06CD"/>
    <w:rsid w:val="00CC0ED6"/>
    <w:rsid w:val="00CC1287"/>
    <w:rsid w:val="00CC15D2"/>
    <w:rsid w:val="00CC15DC"/>
    <w:rsid w:val="00CC1742"/>
    <w:rsid w:val="00CC2115"/>
    <w:rsid w:val="00CC2264"/>
    <w:rsid w:val="00CC2585"/>
    <w:rsid w:val="00CC27E1"/>
    <w:rsid w:val="00CC29B8"/>
    <w:rsid w:val="00CC30F5"/>
    <w:rsid w:val="00CC319D"/>
    <w:rsid w:val="00CC3559"/>
    <w:rsid w:val="00CC3DBD"/>
    <w:rsid w:val="00CC4C53"/>
    <w:rsid w:val="00CC4E13"/>
    <w:rsid w:val="00CC4FD4"/>
    <w:rsid w:val="00CC513C"/>
    <w:rsid w:val="00CC5299"/>
    <w:rsid w:val="00CC5336"/>
    <w:rsid w:val="00CC58AF"/>
    <w:rsid w:val="00CC5920"/>
    <w:rsid w:val="00CC5C79"/>
    <w:rsid w:val="00CC5CF8"/>
    <w:rsid w:val="00CC61AC"/>
    <w:rsid w:val="00CC6BC9"/>
    <w:rsid w:val="00CC71BF"/>
    <w:rsid w:val="00CD08D6"/>
    <w:rsid w:val="00CD14DF"/>
    <w:rsid w:val="00CD1644"/>
    <w:rsid w:val="00CD164B"/>
    <w:rsid w:val="00CD1671"/>
    <w:rsid w:val="00CD1B8F"/>
    <w:rsid w:val="00CD1F0F"/>
    <w:rsid w:val="00CD1FD4"/>
    <w:rsid w:val="00CD2E75"/>
    <w:rsid w:val="00CD34FE"/>
    <w:rsid w:val="00CD3AE4"/>
    <w:rsid w:val="00CD3CC7"/>
    <w:rsid w:val="00CD3DC7"/>
    <w:rsid w:val="00CD3FD9"/>
    <w:rsid w:val="00CD4398"/>
    <w:rsid w:val="00CD4445"/>
    <w:rsid w:val="00CD4686"/>
    <w:rsid w:val="00CD4A66"/>
    <w:rsid w:val="00CD4AAC"/>
    <w:rsid w:val="00CD4D5D"/>
    <w:rsid w:val="00CD518B"/>
    <w:rsid w:val="00CD5BEF"/>
    <w:rsid w:val="00CD63C5"/>
    <w:rsid w:val="00CD63F0"/>
    <w:rsid w:val="00CD66BB"/>
    <w:rsid w:val="00CD6703"/>
    <w:rsid w:val="00CD67E7"/>
    <w:rsid w:val="00CD6BEC"/>
    <w:rsid w:val="00CD6D23"/>
    <w:rsid w:val="00CD7148"/>
    <w:rsid w:val="00CD76E4"/>
    <w:rsid w:val="00CD7ACB"/>
    <w:rsid w:val="00CD7C6E"/>
    <w:rsid w:val="00CE0298"/>
    <w:rsid w:val="00CE0448"/>
    <w:rsid w:val="00CE0554"/>
    <w:rsid w:val="00CE0DF7"/>
    <w:rsid w:val="00CE133A"/>
    <w:rsid w:val="00CE14FA"/>
    <w:rsid w:val="00CE166D"/>
    <w:rsid w:val="00CE187C"/>
    <w:rsid w:val="00CE18D1"/>
    <w:rsid w:val="00CE1A9B"/>
    <w:rsid w:val="00CE1C98"/>
    <w:rsid w:val="00CE212C"/>
    <w:rsid w:val="00CE23B2"/>
    <w:rsid w:val="00CE25C4"/>
    <w:rsid w:val="00CE25D8"/>
    <w:rsid w:val="00CE2742"/>
    <w:rsid w:val="00CE3034"/>
    <w:rsid w:val="00CE3CAE"/>
    <w:rsid w:val="00CE3D50"/>
    <w:rsid w:val="00CE3E92"/>
    <w:rsid w:val="00CE444F"/>
    <w:rsid w:val="00CE49F7"/>
    <w:rsid w:val="00CE4FD4"/>
    <w:rsid w:val="00CE5702"/>
    <w:rsid w:val="00CE585A"/>
    <w:rsid w:val="00CE5AC3"/>
    <w:rsid w:val="00CE6301"/>
    <w:rsid w:val="00CE64DC"/>
    <w:rsid w:val="00CE6849"/>
    <w:rsid w:val="00CE68C6"/>
    <w:rsid w:val="00CE6943"/>
    <w:rsid w:val="00CE6AAF"/>
    <w:rsid w:val="00CE7081"/>
    <w:rsid w:val="00CE7271"/>
    <w:rsid w:val="00CE73A6"/>
    <w:rsid w:val="00CE73E7"/>
    <w:rsid w:val="00CE7486"/>
    <w:rsid w:val="00CE76AD"/>
    <w:rsid w:val="00CE77B8"/>
    <w:rsid w:val="00CE7818"/>
    <w:rsid w:val="00CE7ABE"/>
    <w:rsid w:val="00CE7BE2"/>
    <w:rsid w:val="00CE7CA1"/>
    <w:rsid w:val="00CF00D8"/>
    <w:rsid w:val="00CF00EF"/>
    <w:rsid w:val="00CF06EB"/>
    <w:rsid w:val="00CF079C"/>
    <w:rsid w:val="00CF0890"/>
    <w:rsid w:val="00CF14B1"/>
    <w:rsid w:val="00CF17EB"/>
    <w:rsid w:val="00CF1834"/>
    <w:rsid w:val="00CF1A66"/>
    <w:rsid w:val="00CF1FC1"/>
    <w:rsid w:val="00CF279B"/>
    <w:rsid w:val="00CF297C"/>
    <w:rsid w:val="00CF2E45"/>
    <w:rsid w:val="00CF339A"/>
    <w:rsid w:val="00CF36F6"/>
    <w:rsid w:val="00CF388B"/>
    <w:rsid w:val="00CF38E4"/>
    <w:rsid w:val="00CF39D3"/>
    <w:rsid w:val="00CF3A54"/>
    <w:rsid w:val="00CF3B7B"/>
    <w:rsid w:val="00CF3C19"/>
    <w:rsid w:val="00CF3DE2"/>
    <w:rsid w:val="00CF3E72"/>
    <w:rsid w:val="00CF421C"/>
    <w:rsid w:val="00CF4D34"/>
    <w:rsid w:val="00CF4F99"/>
    <w:rsid w:val="00CF4F9D"/>
    <w:rsid w:val="00CF5124"/>
    <w:rsid w:val="00CF54AB"/>
    <w:rsid w:val="00CF595B"/>
    <w:rsid w:val="00CF59FF"/>
    <w:rsid w:val="00CF5E21"/>
    <w:rsid w:val="00CF5E77"/>
    <w:rsid w:val="00CF6924"/>
    <w:rsid w:val="00CF6A59"/>
    <w:rsid w:val="00CF6C2A"/>
    <w:rsid w:val="00CF6DE2"/>
    <w:rsid w:val="00CF6DF0"/>
    <w:rsid w:val="00CF6E4B"/>
    <w:rsid w:val="00CF6E85"/>
    <w:rsid w:val="00CF7024"/>
    <w:rsid w:val="00CF7042"/>
    <w:rsid w:val="00CF70B2"/>
    <w:rsid w:val="00CF7185"/>
    <w:rsid w:val="00CF73E0"/>
    <w:rsid w:val="00CF743D"/>
    <w:rsid w:val="00CF769B"/>
    <w:rsid w:val="00CF77DE"/>
    <w:rsid w:val="00CF79DF"/>
    <w:rsid w:val="00CF7A59"/>
    <w:rsid w:val="00CF7B09"/>
    <w:rsid w:val="00CF7D8E"/>
    <w:rsid w:val="00CF7F8A"/>
    <w:rsid w:val="00D0057D"/>
    <w:rsid w:val="00D00FD2"/>
    <w:rsid w:val="00D014D9"/>
    <w:rsid w:val="00D015DD"/>
    <w:rsid w:val="00D01610"/>
    <w:rsid w:val="00D02317"/>
    <w:rsid w:val="00D023E0"/>
    <w:rsid w:val="00D0266A"/>
    <w:rsid w:val="00D027FE"/>
    <w:rsid w:val="00D02A2D"/>
    <w:rsid w:val="00D02A5A"/>
    <w:rsid w:val="00D02CA8"/>
    <w:rsid w:val="00D02D5C"/>
    <w:rsid w:val="00D03560"/>
    <w:rsid w:val="00D035DE"/>
    <w:rsid w:val="00D03995"/>
    <w:rsid w:val="00D03C1B"/>
    <w:rsid w:val="00D0424B"/>
    <w:rsid w:val="00D043A9"/>
    <w:rsid w:val="00D043D0"/>
    <w:rsid w:val="00D044F3"/>
    <w:rsid w:val="00D048E0"/>
    <w:rsid w:val="00D04F97"/>
    <w:rsid w:val="00D0518F"/>
    <w:rsid w:val="00D053EF"/>
    <w:rsid w:val="00D05449"/>
    <w:rsid w:val="00D0560F"/>
    <w:rsid w:val="00D057BD"/>
    <w:rsid w:val="00D05B3D"/>
    <w:rsid w:val="00D061DA"/>
    <w:rsid w:val="00D06226"/>
    <w:rsid w:val="00D0629B"/>
    <w:rsid w:val="00D066FF"/>
    <w:rsid w:val="00D06CA1"/>
    <w:rsid w:val="00D071A4"/>
    <w:rsid w:val="00D073C7"/>
    <w:rsid w:val="00D0761C"/>
    <w:rsid w:val="00D0791A"/>
    <w:rsid w:val="00D07F0A"/>
    <w:rsid w:val="00D1012C"/>
    <w:rsid w:val="00D101C8"/>
    <w:rsid w:val="00D10426"/>
    <w:rsid w:val="00D10563"/>
    <w:rsid w:val="00D10575"/>
    <w:rsid w:val="00D10726"/>
    <w:rsid w:val="00D1099F"/>
    <w:rsid w:val="00D10ECC"/>
    <w:rsid w:val="00D10F25"/>
    <w:rsid w:val="00D112FE"/>
    <w:rsid w:val="00D11408"/>
    <w:rsid w:val="00D116DF"/>
    <w:rsid w:val="00D116EC"/>
    <w:rsid w:val="00D11725"/>
    <w:rsid w:val="00D12541"/>
    <w:rsid w:val="00D127A2"/>
    <w:rsid w:val="00D12A3C"/>
    <w:rsid w:val="00D12B6B"/>
    <w:rsid w:val="00D12CB5"/>
    <w:rsid w:val="00D12CDF"/>
    <w:rsid w:val="00D12CE0"/>
    <w:rsid w:val="00D12D5F"/>
    <w:rsid w:val="00D13129"/>
    <w:rsid w:val="00D1322B"/>
    <w:rsid w:val="00D1328A"/>
    <w:rsid w:val="00D132C6"/>
    <w:rsid w:val="00D13AD0"/>
    <w:rsid w:val="00D13C5C"/>
    <w:rsid w:val="00D14B9B"/>
    <w:rsid w:val="00D15682"/>
    <w:rsid w:val="00D1599B"/>
    <w:rsid w:val="00D15AF3"/>
    <w:rsid w:val="00D16240"/>
    <w:rsid w:val="00D16566"/>
    <w:rsid w:val="00D16E09"/>
    <w:rsid w:val="00D17236"/>
    <w:rsid w:val="00D17A1A"/>
    <w:rsid w:val="00D17D53"/>
    <w:rsid w:val="00D17D9C"/>
    <w:rsid w:val="00D17DF0"/>
    <w:rsid w:val="00D201C8"/>
    <w:rsid w:val="00D2043B"/>
    <w:rsid w:val="00D20A88"/>
    <w:rsid w:val="00D20C51"/>
    <w:rsid w:val="00D20EA9"/>
    <w:rsid w:val="00D20F99"/>
    <w:rsid w:val="00D210EC"/>
    <w:rsid w:val="00D22388"/>
    <w:rsid w:val="00D22824"/>
    <w:rsid w:val="00D2296A"/>
    <w:rsid w:val="00D22E45"/>
    <w:rsid w:val="00D23004"/>
    <w:rsid w:val="00D23464"/>
    <w:rsid w:val="00D238A3"/>
    <w:rsid w:val="00D23A51"/>
    <w:rsid w:val="00D23F70"/>
    <w:rsid w:val="00D23F9F"/>
    <w:rsid w:val="00D2408D"/>
    <w:rsid w:val="00D2422A"/>
    <w:rsid w:val="00D242A6"/>
    <w:rsid w:val="00D245A8"/>
    <w:rsid w:val="00D24C5C"/>
    <w:rsid w:val="00D25676"/>
    <w:rsid w:val="00D25A56"/>
    <w:rsid w:val="00D25DDE"/>
    <w:rsid w:val="00D25E46"/>
    <w:rsid w:val="00D26359"/>
    <w:rsid w:val="00D267CC"/>
    <w:rsid w:val="00D269CA"/>
    <w:rsid w:val="00D26E9C"/>
    <w:rsid w:val="00D26ECA"/>
    <w:rsid w:val="00D27042"/>
    <w:rsid w:val="00D272DF"/>
    <w:rsid w:val="00D3024E"/>
    <w:rsid w:val="00D30715"/>
    <w:rsid w:val="00D308AB"/>
    <w:rsid w:val="00D30959"/>
    <w:rsid w:val="00D30B1F"/>
    <w:rsid w:val="00D30F3F"/>
    <w:rsid w:val="00D317A3"/>
    <w:rsid w:val="00D31C69"/>
    <w:rsid w:val="00D31F68"/>
    <w:rsid w:val="00D32086"/>
    <w:rsid w:val="00D3253B"/>
    <w:rsid w:val="00D32865"/>
    <w:rsid w:val="00D33231"/>
    <w:rsid w:val="00D3332A"/>
    <w:rsid w:val="00D33338"/>
    <w:rsid w:val="00D3334E"/>
    <w:rsid w:val="00D33672"/>
    <w:rsid w:val="00D339D7"/>
    <w:rsid w:val="00D33B52"/>
    <w:rsid w:val="00D33E32"/>
    <w:rsid w:val="00D3423B"/>
    <w:rsid w:val="00D34856"/>
    <w:rsid w:val="00D34ABE"/>
    <w:rsid w:val="00D34B9D"/>
    <w:rsid w:val="00D34CE7"/>
    <w:rsid w:val="00D34CEE"/>
    <w:rsid w:val="00D34DAD"/>
    <w:rsid w:val="00D34DE3"/>
    <w:rsid w:val="00D350A1"/>
    <w:rsid w:val="00D35126"/>
    <w:rsid w:val="00D352FD"/>
    <w:rsid w:val="00D355F5"/>
    <w:rsid w:val="00D35609"/>
    <w:rsid w:val="00D35865"/>
    <w:rsid w:val="00D359C5"/>
    <w:rsid w:val="00D364B9"/>
    <w:rsid w:val="00D36581"/>
    <w:rsid w:val="00D3669F"/>
    <w:rsid w:val="00D366F0"/>
    <w:rsid w:val="00D36AD8"/>
    <w:rsid w:val="00D374FC"/>
    <w:rsid w:val="00D376CB"/>
    <w:rsid w:val="00D3770C"/>
    <w:rsid w:val="00D37983"/>
    <w:rsid w:val="00D37B5F"/>
    <w:rsid w:val="00D37E4E"/>
    <w:rsid w:val="00D4060D"/>
    <w:rsid w:val="00D40901"/>
    <w:rsid w:val="00D40EBD"/>
    <w:rsid w:val="00D40F9C"/>
    <w:rsid w:val="00D416A4"/>
    <w:rsid w:val="00D41AF6"/>
    <w:rsid w:val="00D41B94"/>
    <w:rsid w:val="00D42135"/>
    <w:rsid w:val="00D4246D"/>
    <w:rsid w:val="00D42669"/>
    <w:rsid w:val="00D428C1"/>
    <w:rsid w:val="00D42AD2"/>
    <w:rsid w:val="00D4307A"/>
    <w:rsid w:val="00D431C5"/>
    <w:rsid w:val="00D436B4"/>
    <w:rsid w:val="00D43DC2"/>
    <w:rsid w:val="00D44472"/>
    <w:rsid w:val="00D44BD5"/>
    <w:rsid w:val="00D44EEB"/>
    <w:rsid w:val="00D44F74"/>
    <w:rsid w:val="00D45165"/>
    <w:rsid w:val="00D455D4"/>
    <w:rsid w:val="00D4564E"/>
    <w:rsid w:val="00D45C27"/>
    <w:rsid w:val="00D45D72"/>
    <w:rsid w:val="00D4620D"/>
    <w:rsid w:val="00D4626B"/>
    <w:rsid w:val="00D46593"/>
    <w:rsid w:val="00D4681D"/>
    <w:rsid w:val="00D46EE9"/>
    <w:rsid w:val="00D47007"/>
    <w:rsid w:val="00D47BEC"/>
    <w:rsid w:val="00D50295"/>
    <w:rsid w:val="00D5038F"/>
    <w:rsid w:val="00D504CC"/>
    <w:rsid w:val="00D505DC"/>
    <w:rsid w:val="00D509C4"/>
    <w:rsid w:val="00D50F84"/>
    <w:rsid w:val="00D510E7"/>
    <w:rsid w:val="00D513E1"/>
    <w:rsid w:val="00D514D2"/>
    <w:rsid w:val="00D518BB"/>
    <w:rsid w:val="00D5210E"/>
    <w:rsid w:val="00D52184"/>
    <w:rsid w:val="00D52734"/>
    <w:rsid w:val="00D52826"/>
    <w:rsid w:val="00D52AF5"/>
    <w:rsid w:val="00D52CA6"/>
    <w:rsid w:val="00D52E73"/>
    <w:rsid w:val="00D52F7B"/>
    <w:rsid w:val="00D52FE9"/>
    <w:rsid w:val="00D5364D"/>
    <w:rsid w:val="00D536E4"/>
    <w:rsid w:val="00D53CD4"/>
    <w:rsid w:val="00D54319"/>
    <w:rsid w:val="00D54A6D"/>
    <w:rsid w:val="00D54BAB"/>
    <w:rsid w:val="00D54EEF"/>
    <w:rsid w:val="00D553F7"/>
    <w:rsid w:val="00D55AEE"/>
    <w:rsid w:val="00D55C42"/>
    <w:rsid w:val="00D55C63"/>
    <w:rsid w:val="00D55C8C"/>
    <w:rsid w:val="00D55FAC"/>
    <w:rsid w:val="00D5739E"/>
    <w:rsid w:val="00D576A2"/>
    <w:rsid w:val="00D5782D"/>
    <w:rsid w:val="00D57B41"/>
    <w:rsid w:val="00D603F1"/>
    <w:rsid w:val="00D609EB"/>
    <w:rsid w:val="00D60B14"/>
    <w:rsid w:val="00D60F10"/>
    <w:rsid w:val="00D6112E"/>
    <w:rsid w:val="00D62300"/>
    <w:rsid w:val="00D62383"/>
    <w:rsid w:val="00D6240A"/>
    <w:rsid w:val="00D62611"/>
    <w:rsid w:val="00D6296F"/>
    <w:rsid w:val="00D62A81"/>
    <w:rsid w:val="00D62EEF"/>
    <w:rsid w:val="00D62FED"/>
    <w:rsid w:val="00D63193"/>
    <w:rsid w:val="00D631D3"/>
    <w:rsid w:val="00D63345"/>
    <w:rsid w:val="00D6363E"/>
    <w:rsid w:val="00D63671"/>
    <w:rsid w:val="00D636FB"/>
    <w:rsid w:val="00D63853"/>
    <w:rsid w:val="00D638EF"/>
    <w:rsid w:val="00D63AFD"/>
    <w:rsid w:val="00D63FBA"/>
    <w:rsid w:val="00D64015"/>
    <w:rsid w:val="00D64512"/>
    <w:rsid w:val="00D64A05"/>
    <w:rsid w:val="00D64F66"/>
    <w:rsid w:val="00D6547F"/>
    <w:rsid w:val="00D655E4"/>
    <w:rsid w:val="00D65DCA"/>
    <w:rsid w:val="00D65EC0"/>
    <w:rsid w:val="00D661A7"/>
    <w:rsid w:val="00D6628A"/>
    <w:rsid w:val="00D66377"/>
    <w:rsid w:val="00D6656C"/>
    <w:rsid w:val="00D673DF"/>
    <w:rsid w:val="00D6770F"/>
    <w:rsid w:val="00D67927"/>
    <w:rsid w:val="00D70417"/>
    <w:rsid w:val="00D7074E"/>
    <w:rsid w:val="00D7097B"/>
    <w:rsid w:val="00D70AD8"/>
    <w:rsid w:val="00D70F03"/>
    <w:rsid w:val="00D7137F"/>
    <w:rsid w:val="00D71650"/>
    <w:rsid w:val="00D71A65"/>
    <w:rsid w:val="00D720AC"/>
    <w:rsid w:val="00D720D2"/>
    <w:rsid w:val="00D72188"/>
    <w:rsid w:val="00D72353"/>
    <w:rsid w:val="00D726B2"/>
    <w:rsid w:val="00D7295F"/>
    <w:rsid w:val="00D72BA7"/>
    <w:rsid w:val="00D72F00"/>
    <w:rsid w:val="00D7345F"/>
    <w:rsid w:val="00D739E8"/>
    <w:rsid w:val="00D73C8B"/>
    <w:rsid w:val="00D7450C"/>
    <w:rsid w:val="00D74C91"/>
    <w:rsid w:val="00D74E37"/>
    <w:rsid w:val="00D74F4F"/>
    <w:rsid w:val="00D7565C"/>
    <w:rsid w:val="00D7588A"/>
    <w:rsid w:val="00D75EBA"/>
    <w:rsid w:val="00D762BF"/>
    <w:rsid w:val="00D76490"/>
    <w:rsid w:val="00D766D1"/>
    <w:rsid w:val="00D767B0"/>
    <w:rsid w:val="00D76A3E"/>
    <w:rsid w:val="00D76C5B"/>
    <w:rsid w:val="00D76D64"/>
    <w:rsid w:val="00D76E47"/>
    <w:rsid w:val="00D77208"/>
    <w:rsid w:val="00D77BD9"/>
    <w:rsid w:val="00D801AF"/>
    <w:rsid w:val="00D80534"/>
    <w:rsid w:val="00D80701"/>
    <w:rsid w:val="00D8084A"/>
    <w:rsid w:val="00D80E9B"/>
    <w:rsid w:val="00D81503"/>
    <w:rsid w:val="00D82B4C"/>
    <w:rsid w:val="00D82C63"/>
    <w:rsid w:val="00D8345C"/>
    <w:rsid w:val="00D83A3A"/>
    <w:rsid w:val="00D83EDA"/>
    <w:rsid w:val="00D842CE"/>
    <w:rsid w:val="00D8456F"/>
    <w:rsid w:val="00D84949"/>
    <w:rsid w:val="00D84A95"/>
    <w:rsid w:val="00D84D56"/>
    <w:rsid w:val="00D84F74"/>
    <w:rsid w:val="00D8540B"/>
    <w:rsid w:val="00D855C2"/>
    <w:rsid w:val="00D85763"/>
    <w:rsid w:val="00D8595B"/>
    <w:rsid w:val="00D8596C"/>
    <w:rsid w:val="00D859C3"/>
    <w:rsid w:val="00D85BA5"/>
    <w:rsid w:val="00D86136"/>
    <w:rsid w:val="00D86671"/>
    <w:rsid w:val="00D86B3B"/>
    <w:rsid w:val="00D86BCB"/>
    <w:rsid w:val="00D86D91"/>
    <w:rsid w:val="00D86F53"/>
    <w:rsid w:val="00D871CF"/>
    <w:rsid w:val="00D87B6F"/>
    <w:rsid w:val="00D87C6B"/>
    <w:rsid w:val="00D87FA6"/>
    <w:rsid w:val="00D901EC"/>
    <w:rsid w:val="00D905E3"/>
    <w:rsid w:val="00D909F6"/>
    <w:rsid w:val="00D90A04"/>
    <w:rsid w:val="00D90E09"/>
    <w:rsid w:val="00D90E63"/>
    <w:rsid w:val="00D910C7"/>
    <w:rsid w:val="00D910C8"/>
    <w:rsid w:val="00D912D3"/>
    <w:rsid w:val="00D91405"/>
    <w:rsid w:val="00D91788"/>
    <w:rsid w:val="00D91A69"/>
    <w:rsid w:val="00D91A7A"/>
    <w:rsid w:val="00D91C96"/>
    <w:rsid w:val="00D9219D"/>
    <w:rsid w:val="00D92C3B"/>
    <w:rsid w:val="00D92EAA"/>
    <w:rsid w:val="00D93193"/>
    <w:rsid w:val="00D932A9"/>
    <w:rsid w:val="00D93C54"/>
    <w:rsid w:val="00D940E8"/>
    <w:rsid w:val="00D9434D"/>
    <w:rsid w:val="00D943EA"/>
    <w:rsid w:val="00D94A54"/>
    <w:rsid w:val="00D94D0B"/>
    <w:rsid w:val="00D94EE9"/>
    <w:rsid w:val="00D94F9F"/>
    <w:rsid w:val="00D9597A"/>
    <w:rsid w:val="00D95C35"/>
    <w:rsid w:val="00D95DEE"/>
    <w:rsid w:val="00D96755"/>
    <w:rsid w:val="00D967EF"/>
    <w:rsid w:val="00D96B12"/>
    <w:rsid w:val="00D96D8C"/>
    <w:rsid w:val="00D96EE9"/>
    <w:rsid w:val="00D97360"/>
    <w:rsid w:val="00D97500"/>
    <w:rsid w:val="00D97732"/>
    <w:rsid w:val="00D97ABC"/>
    <w:rsid w:val="00D97E68"/>
    <w:rsid w:val="00DA05A1"/>
    <w:rsid w:val="00DA0D6F"/>
    <w:rsid w:val="00DA0DE2"/>
    <w:rsid w:val="00DA11AC"/>
    <w:rsid w:val="00DA1200"/>
    <w:rsid w:val="00DA13E8"/>
    <w:rsid w:val="00DA144F"/>
    <w:rsid w:val="00DA14F2"/>
    <w:rsid w:val="00DA17B5"/>
    <w:rsid w:val="00DA299A"/>
    <w:rsid w:val="00DA2D15"/>
    <w:rsid w:val="00DA2E09"/>
    <w:rsid w:val="00DA2E72"/>
    <w:rsid w:val="00DA2E79"/>
    <w:rsid w:val="00DA34CA"/>
    <w:rsid w:val="00DA41B2"/>
    <w:rsid w:val="00DA436E"/>
    <w:rsid w:val="00DA4459"/>
    <w:rsid w:val="00DA55AC"/>
    <w:rsid w:val="00DA586A"/>
    <w:rsid w:val="00DA5933"/>
    <w:rsid w:val="00DA5C34"/>
    <w:rsid w:val="00DA60C5"/>
    <w:rsid w:val="00DA6245"/>
    <w:rsid w:val="00DA6DAA"/>
    <w:rsid w:val="00DA763C"/>
    <w:rsid w:val="00DA7670"/>
    <w:rsid w:val="00DA7DDF"/>
    <w:rsid w:val="00DA7E53"/>
    <w:rsid w:val="00DA7FA1"/>
    <w:rsid w:val="00DB0272"/>
    <w:rsid w:val="00DB0892"/>
    <w:rsid w:val="00DB0B84"/>
    <w:rsid w:val="00DB0CFF"/>
    <w:rsid w:val="00DB0D75"/>
    <w:rsid w:val="00DB0F0B"/>
    <w:rsid w:val="00DB0F3B"/>
    <w:rsid w:val="00DB18FE"/>
    <w:rsid w:val="00DB19A9"/>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CB9"/>
    <w:rsid w:val="00DB6200"/>
    <w:rsid w:val="00DB631E"/>
    <w:rsid w:val="00DB64DA"/>
    <w:rsid w:val="00DB67A9"/>
    <w:rsid w:val="00DB67AF"/>
    <w:rsid w:val="00DB6A44"/>
    <w:rsid w:val="00DB6C0F"/>
    <w:rsid w:val="00DB6F69"/>
    <w:rsid w:val="00DB750D"/>
    <w:rsid w:val="00DB7537"/>
    <w:rsid w:val="00DB77F7"/>
    <w:rsid w:val="00DC053C"/>
    <w:rsid w:val="00DC08A5"/>
    <w:rsid w:val="00DC113D"/>
    <w:rsid w:val="00DC1546"/>
    <w:rsid w:val="00DC15B9"/>
    <w:rsid w:val="00DC191B"/>
    <w:rsid w:val="00DC1F99"/>
    <w:rsid w:val="00DC20E6"/>
    <w:rsid w:val="00DC238E"/>
    <w:rsid w:val="00DC2C8F"/>
    <w:rsid w:val="00DC2D12"/>
    <w:rsid w:val="00DC2F2F"/>
    <w:rsid w:val="00DC2FF7"/>
    <w:rsid w:val="00DC312B"/>
    <w:rsid w:val="00DC36BC"/>
    <w:rsid w:val="00DC387B"/>
    <w:rsid w:val="00DC3A2C"/>
    <w:rsid w:val="00DC3F6E"/>
    <w:rsid w:val="00DC430C"/>
    <w:rsid w:val="00DC457B"/>
    <w:rsid w:val="00DC4854"/>
    <w:rsid w:val="00DC48A3"/>
    <w:rsid w:val="00DC4B0A"/>
    <w:rsid w:val="00DC502F"/>
    <w:rsid w:val="00DC551C"/>
    <w:rsid w:val="00DC5891"/>
    <w:rsid w:val="00DC6754"/>
    <w:rsid w:val="00DC689E"/>
    <w:rsid w:val="00DC6983"/>
    <w:rsid w:val="00DC6A32"/>
    <w:rsid w:val="00DC6AD6"/>
    <w:rsid w:val="00DC6EC1"/>
    <w:rsid w:val="00DC76D2"/>
    <w:rsid w:val="00DC77C5"/>
    <w:rsid w:val="00DD00A8"/>
    <w:rsid w:val="00DD00E1"/>
    <w:rsid w:val="00DD0B5D"/>
    <w:rsid w:val="00DD0FD1"/>
    <w:rsid w:val="00DD1443"/>
    <w:rsid w:val="00DD15D9"/>
    <w:rsid w:val="00DD193E"/>
    <w:rsid w:val="00DD303A"/>
    <w:rsid w:val="00DD36E2"/>
    <w:rsid w:val="00DD45ED"/>
    <w:rsid w:val="00DD4918"/>
    <w:rsid w:val="00DD4D30"/>
    <w:rsid w:val="00DD4E2C"/>
    <w:rsid w:val="00DD5462"/>
    <w:rsid w:val="00DD5B6A"/>
    <w:rsid w:val="00DD5D39"/>
    <w:rsid w:val="00DD5ECB"/>
    <w:rsid w:val="00DD6758"/>
    <w:rsid w:val="00DD6808"/>
    <w:rsid w:val="00DD683C"/>
    <w:rsid w:val="00DD7002"/>
    <w:rsid w:val="00DD7328"/>
    <w:rsid w:val="00DD753A"/>
    <w:rsid w:val="00DD7666"/>
    <w:rsid w:val="00DD77BD"/>
    <w:rsid w:val="00DD7F6C"/>
    <w:rsid w:val="00DE0011"/>
    <w:rsid w:val="00DE0289"/>
    <w:rsid w:val="00DE066B"/>
    <w:rsid w:val="00DE06E1"/>
    <w:rsid w:val="00DE0DC1"/>
    <w:rsid w:val="00DE124F"/>
    <w:rsid w:val="00DE16DB"/>
    <w:rsid w:val="00DE1BB0"/>
    <w:rsid w:val="00DE1CE1"/>
    <w:rsid w:val="00DE1EAE"/>
    <w:rsid w:val="00DE206E"/>
    <w:rsid w:val="00DE20CC"/>
    <w:rsid w:val="00DE270A"/>
    <w:rsid w:val="00DE28B7"/>
    <w:rsid w:val="00DE298E"/>
    <w:rsid w:val="00DE2A6A"/>
    <w:rsid w:val="00DE2B87"/>
    <w:rsid w:val="00DE2C34"/>
    <w:rsid w:val="00DE35BA"/>
    <w:rsid w:val="00DE36E6"/>
    <w:rsid w:val="00DE3887"/>
    <w:rsid w:val="00DE3BD3"/>
    <w:rsid w:val="00DE3FC0"/>
    <w:rsid w:val="00DE4E9B"/>
    <w:rsid w:val="00DE4FCA"/>
    <w:rsid w:val="00DE53AF"/>
    <w:rsid w:val="00DE5765"/>
    <w:rsid w:val="00DE595B"/>
    <w:rsid w:val="00DE5A03"/>
    <w:rsid w:val="00DE610C"/>
    <w:rsid w:val="00DE656C"/>
    <w:rsid w:val="00DE6668"/>
    <w:rsid w:val="00DE67B6"/>
    <w:rsid w:val="00DE68C2"/>
    <w:rsid w:val="00DE6973"/>
    <w:rsid w:val="00DE701B"/>
    <w:rsid w:val="00DE7485"/>
    <w:rsid w:val="00DE7F1C"/>
    <w:rsid w:val="00DF02EC"/>
    <w:rsid w:val="00DF02F6"/>
    <w:rsid w:val="00DF02FB"/>
    <w:rsid w:val="00DF041F"/>
    <w:rsid w:val="00DF0926"/>
    <w:rsid w:val="00DF0E98"/>
    <w:rsid w:val="00DF1078"/>
    <w:rsid w:val="00DF166E"/>
    <w:rsid w:val="00DF1C26"/>
    <w:rsid w:val="00DF1E9C"/>
    <w:rsid w:val="00DF218E"/>
    <w:rsid w:val="00DF2234"/>
    <w:rsid w:val="00DF29B6"/>
    <w:rsid w:val="00DF2CD1"/>
    <w:rsid w:val="00DF2CDD"/>
    <w:rsid w:val="00DF3164"/>
    <w:rsid w:val="00DF32F1"/>
    <w:rsid w:val="00DF3330"/>
    <w:rsid w:val="00DF3368"/>
    <w:rsid w:val="00DF33A9"/>
    <w:rsid w:val="00DF3B43"/>
    <w:rsid w:val="00DF3CDC"/>
    <w:rsid w:val="00DF3E32"/>
    <w:rsid w:val="00DF4036"/>
    <w:rsid w:val="00DF45E7"/>
    <w:rsid w:val="00DF4638"/>
    <w:rsid w:val="00DF4A72"/>
    <w:rsid w:val="00DF5503"/>
    <w:rsid w:val="00DF56F9"/>
    <w:rsid w:val="00DF58BB"/>
    <w:rsid w:val="00DF5EEF"/>
    <w:rsid w:val="00DF6350"/>
    <w:rsid w:val="00DF68C4"/>
    <w:rsid w:val="00DF6A12"/>
    <w:rsid w:val="00DF6B51"/>
    <w:rsid w:val="00DF7488"/>
    <w:rsid w:val="00DF74E8"/>
    <w:rsid w:val="00DF7508"/>
    <w:rsid w:val="00DF7E4A"/>
    <w:rsid w:val="00E0057D"/>
    <w:rsid w:val="00E00A45"/>
    <w:rsid w:val="00E00D15"/>
    <w:rsid w:val="00E00EAC"/>
    <w:rsid w:val="00E00F2B"/>
    <w:rsid w:val="00E01DAA"/>
    <w:rsid w:val="00E01E80"/>
    <w:rsid w:val="00E020B9"/>
    <w:rsid w:val="00E02559"/>
    <w:rsid w:val="00E02C64"/>
    <w:rsid w:val="00E02E88"/>
    <w:rsid w:val="00E0335C"/>
    <w:rsid w:val="00E034D2"/>
    <w:rsid w:val="00E03682"/>
    <w:rsid w:val="00E03739"/>
    <w:rsid w:val="00E03D63"/>
    <w:rsid w:val="00E03DE0"/>
    <w:rsid w:val="00E03F9A"/>
    <w:rsid w:val="00E04458"/>
    <w:rsid w:val="00E04AAD"/>
    <w:rsid w:val="00E0547E"/>
    <w:rsid w:val="00E05A9A"/>
    <w:rsid w:val="00E05D87"/>
    <w:rsid w:val="00E06843"/>
    <w:rsid w:val="00E06893"/>
    <w:rsid w:val="00E06DDA"/>
    <w:rsid w:val="00E0771D"/>
    <w:rsid w:val="00E07896"/>
    <w:rsid w:val="00E07956"/>
    <w:rsid w:val="00E07EA9"/>
    <w:rsid w:val="00E1002C"/>
    <w:rsid w:val="00E10A44"/>
    <w:rsid w:val="00E115C1"/>
    <w:rsid w:val="00E11644"/>
    <w:rsid w:val="00E1204C"/>
    <w:rsid w:val="00E125F6"/>
    <w:rsid w:val="00E12BCB"/>
    <w:rsid w:val="00E12C46"/>
    <w:rsid w:val="00E12C51"/>
    <w:rsid w:val="00E12FEC"/>
    <w:rsid w:val="00E13C7A"/>
    <w:rsid w:val="00E14820"/>
    <w:rsid w:val="00E148BB"/>
    <w:rsid w:val="00E14BD0"/>
    <w:rsid w:val="00E151CE"/>
    <w:rsid w:val="00E15415"/>
    <w:rsid w:val="00E154E4"/>
    <w:rsid w:val="00E15701"/>
    <w:rsid w:val="00E159D7"/>
    <w:rsid w:val="00E15B25"/>
    <w:rsid w:val="00E15D2B"/>
    <w:rsid w:val="00E15F4B"/>
    <w:rsid w:val="00E16140"/>
    <w:rsid w:val="00E16511"/>
    <w:rsid w:val="00E16576"/>
    <w:rsid w:val="00E16B35"/>
    <w:rsid w:val="00E16EEF"/>
    <w:rsid w:val="00E16F82"/>
    <w:rsid w:val="00E1705A"/>
    <w:rsid w:val="00E205C0"/>
    <w:rsid w:val="00E2071B"/>
    <w:rsid w:val="00E20AB8"/>
    <w:rsid w:val="00E20AFB"/>
    <w:rsid w:val="00E20B29"/>
    <w:rsid w:val="00E20E98"/>
    <w:rsid w:val="00E20F9E"/>
    <w:rsid w:val="00E21580"/>
    <w:rsid w:val="00E216EB"/>
    <w:rsid w:val="00E2175A"/>
    <w:rsid w:val="00E2188B"/>
    <w:rsid w:val="00E21B7B"/>
    <w:rsid w:val="00E21F18"/>
    <w:rsid w:val="00E2223F"/>
    <w:rsid w:val="00E224DE"/>
    <w:rsid w:val="00E22C8B"/>
    <w:rsid w:val="00E22D6D"/>
    <w:rsid w:val="00E23150"/>
    <w:rsid w:val="00E23316"/>
    <w:rsid w:val="00E23514"/>
    <w:rsid w:val="00E235C5"/>
    <w:rsid w:val="00E24545"/>
    <w:rsid w:val="00E24AAB"/>
    <w:rsid w:val="00E24BC1"/>
    <w:rsid w:val="00E24E1F"/>
    <w:rsid w:val="00E24E6A"/>
    <w:rsid w:val="00E2527C"/>
    <w:rsid w:val="00E256FA"/>
    <w:rsid w:val="00E257C9"/>
    <w:rsid w:val="00E257D1"/>
    <w:rsid w:val="00E259EA"/>
    <w:rsid w:val="00E260F3"/>
    <w:rsid w:val="00E2625E"/>
    <w:rsid w:val="00E26CC4"/>
    <w:rsid w:val="00E26DD8"/>
    <w:rsid w:val="00E26FAE"/>
    <w:rsid w:val="00E2725F"/>
    <w:rsid w:val="00E27A77"/>
    <w:rsid w:val="00E27F80"/>
    <w:rsid w:val="00E27FF1"/>
    <w:rsid w:val="00E301B4"/>
    <w:rsid w:val="00E30817"/>
    <w:rsid w:val="00E30C3E"/>
    <w:rsid w:val="00E30D68"/>
    <w:rsid w:val="00E30ED6"/>
    <w:rsid w:val="00E3124C"/>
    <w:rsid w:val="00E3148E"/>
    <w:rsid w:val="00E314EE"/>
    <w:rsid w:val="00E317EC"/>
    <w:rsid w:val="00E31FDC"/>
    <w:rsid w:val="00E3231D"/>
    <w:rsid w:val="00E324CF"/>
    <w:rsid w:val="00E32917"/>
    <w:rsid w:val="00E3320A"/>
    <w:rsid w:val="00E336AF"/>
    <w:rsid w:val="00E33A33"/>
    <w:rsid w:val="00E33A51"/>
    <w:rsid w:val="00E33AB8"/>
    <w:rsid w:val="00E33B17"/>
    <w:rsid w:val="00E33B6C"/>
    <w:rsid w:val="00E33EFA"/>
    <w:rsid w:val="00E3440E"/>
    <w:rsid w:val="00E35064"/>
    <w:rsid w:val="00E35702"/>
    <w:rsid w:val="00E35848"/>
    <w:rsid w:val="00E35B17"/>
    <w:rsid w:val="00E35BBB"/>
    <w:rsid w:val="00E360F4"/>
    <w:rsid w:val="00E3618D"/>
    <w:rsid w:val="00E3628A"/>
    <w:rsid w:val="00E36704"/>
    <w:rsid w:val="00E368D3"/>
    <w:rsid w:val="00E37339"/>
    <w:rsid w:val="00E37709"/>
    <w:rsid w:val="00E37D57"/>
    <w:rsid w:val="00E37D6D"/>
    <w:rsid w:val="00E37E24"/>
    <w:rsid w:val="00E40243"/>
    <w:rsid w:val="00E402C8"/>
    <w:rsid w:val="00E40FB1"/>
    <w:rsid w:val="00E41152"/>
    <w:rsid w:val="00E4135A"/>
    <w:rsid w:val="00E413CF"/>
    <w:rsid w:val="00E4156A"/>
    <w:rsid w:val="00E4167B"/>
    <w:rsid w:val="00E41D06"/>
    <w:rsid w:val="00E41F94"/>
    <w:rsid w:val="00E420AB"/>
    <w:rsid w:val="00E422E5"/>
    <w:rsid w:val="00E426EF"/>
    <w:rsid w:val="00E42AD2"/>
    <w:rsid w:val="00E431CB"/>
    <w:rsid w:val="00E43BD8"/>
    <w:rsid w:val="00E43CCE"/>
    <w:rsid w:val="00E43D2D"/>
    <w:rsid w:val="00E440CD"/>
    <w:rsid w:val="00E44AA3"/>
    <w:rsid w:val="00E4526A"/>
    <w:rsid w:val="00E458E0"/>
    <w:rsid w:val="00E45A40"/>
    <w:rsid w:val="00E45B16"/>
    <w:rsid w:val="00E45C5A"/>
    <w:rsid w:val="00E45C95"/>
    <w:rsid w:val="00E45D4E"/>
    <w:rsid w:val="00E463FA"/>
    <w:rsid w:val="00E46487"/>
    <w:rsid w:val="00E46AB0"/>
    <w:rsid w:val="00E46C7D"/>
    <w:rsid w:val="00E46CB2"/>
    <w:rsid w:val="00E46E2F"/>
    <w:rsid w:val="00E4742C"/>
    <w:rsid w:val="00E47CF7"/>
    <w:rsid w:val="00E47F6A"/>
    <w:rsid w:val="00E502B4"/>
    <w:rsid w:val="00E50558"/>
    <w:rsid w:val="00E50577"/>
    <w:rsid w:val="00E50610"/>
    <w:rsid w:val="00E50BF8"/>
    <w:rsid w:val="00E50CC8"/>
    <w:rsid w:val="00E511D2"/>
    <w:rsid w:val="00E5181A"/>
    <w:rsid w:val="00E5195C"/>
    <w:rsid w:val="00E5243A"/>
    <w:rsid w:val="00E52927"/>
    <w:rsid w:val="00E52A15"/>
    <w:rsid w:val="00E52DEA"/>
    <w:rsid w:val="00E52DF3"/>
    <w:rsid w:val="00E53601"/>
    <w:rsid w:val="00E53699"/>
    <w:rsid w:val="00E537B9"/>
    <w:rsid w:val="00E53C24"/>
    <w:rsid w:val="00E53E29"/>
    <w:rsid w:val="00E5409B"/>
    <w:rsid w:val="00E540A5"/>
    <w:rsid w:val="00E542AF"/>
    <w:rsid w:val="00E54332"/>
    <w:rsid w:val="00E5446D"/>
    <w:rsid w:val="00E547C2"/>
    <w:rsid w:val="00E54EAA"/>
    <w:rsid w:val="00E55327"/>
    <w:rsid w:val="00E55599"/>
    <w:rsid w:val="00E55A4B"/>
    <w:rsid w:val="00E56107"/>
    <w:rsid w:val="00E564AD"/>
    <w:rsid w:val="00E5662B"/>
    <w:rsid w:val="00E56635"/>
    <w:rsid w:val="00E56AF7"/>
    <w:rsid w:val="00E56C12"/>
    <w:rsid w:val="00E56E6E"/>
    <w:rsid w:val="00E5732A"/>
    <w:rsid w:val="00E57476"/>
    <w:rsid w:val="00E576CA"/>
    <w:rsid w:val="00E57895"/>
    <w:rsid w:val="00E57BF2"/>
    <w:rsid w:val="00E57BFF"/>
    <w:rsid w:val="00E60275"/>
    <w:rsid w:val="00E604F0"/>
    <w:rsid w:val="00E60E4F"/>
    <w:rsid w:val="00E611E6"/>
    <w:rsid w:val="00E61DC8"/>
    <w:rsid w:val="00E61E78"/>
    <w:rsid w:val="00E61F21"/>
    <w:rsid w:val="00E6212C"/>
    <w:rsid w:val="00E62218"/>
    <w:rsid w:val="00E62289"/>
    <w:rsid w:val="00E62973"/>
    <w:rsid w:val="00E62E1B"/>
    <w:rsid w:val="00E63079"/>
    <w:rsid w:val="00E63AEF"/>
    <w:rsid w:val="00E63E0C"/>
    <w:rsid w:val="00E640D7"/>
    <w:rsid w:val="00E646A7"/>
    <w:rsid w:val="00E64D42"/>
    <w:rsid w:val="00E64E4E"/>
    <w:rsid w:val="00E65153"/>
    <w:rsid w:val="00E656B6"/>
    <w:rsid w:val="00E656CA"/>
    <w:rsid w:val="00E657C3"/>
    <w:rsid w:val="00E6596E"/>
    <w:rsid w:val="00E659CC"/>
    <w:rsid w:val="00E65A9B"/>
    <w:rsid w:val="00E65C4C"/>
    <w:rsid w:val="00E65EEB"/>
    <w:rsid w:val="00E66768"/>
    <w:rsid w:val="00E667B9"/>
    <w:rsid w:val="00E66892"/>
    <w:rsid w:val="00E66A31"/>
    <w:rsid w:val="00E66B54"/>
    <w:rsid w:val="00E66D68"/>
    <w:rsid w:val="00E67132"/>
    <w:rsid w:val="00E67554"/>
    <w:rsid w:val="00E675D7"/>
    <w:rsid w:val="00E67F5D"/>
    <w:rsid w:val="00E7004D"/>
    <w:rsid w:val="00E704D8"/>
    <w:rsid w:val="00E70559"/>
    <w:rsid w:val="00E709D5"/>
    <w:rsid w:val="00E70CE0"/>
    <w:rsid w:val="00E70E9D"/>
    <w:rsid w:val="00E71EC8"/>
    <w:rsid w:val="00E71F75"/>
    <w:rsid w:val="00E72046"/>
    <w:rsid w:val="00E7208E"/>
    <w:rsid w:val="00E7212C"/>
    <w:rsid w:val="00E729CD"/>
    <w:rsid w:val="00E72B46"/>
    <w:rsid w:val="00E72C25"/>
    <w:rsid w:val="00E72CDB"/>
    <w:rsid w:val="00E72FE5"/>
    <w:rsid w:val="00E73229"/>
    <w:rsid w:val="00E73462"/>
    <w:rsid w:val="00E73780"/>
    <w:rsid w:val="00E738F8"/>
    <w:rsid w:val="00E73F52"/>
    <w:rsid w:val="00E73F86"/>
    <w:rsid w:val="00E740EF"/>
    <w:rsid w:val="00E7427C"/>
    <w:rsid w:val="00E743F4"/>
    <w:rsid w:val="00E74782"/>
    <w:rsid w:val="00E74896"/>
    <w:rsid w:val="00E74AC2"/>
    <w:rsid w:val="00E74CBB"/>
    <w:rsid w:val="00E74F66"/>
    <w:rsid w:val="00E75082"/>
    <w:rsid w:val="00E7559D"/>
    <w:rsid w:val="00E75662"/>
    <w:rsid w:val="00E7638B"/>
    <w:rsid w:val="00E763CA"/>
    <w:rsid w:val="00E76437"/>
    <w:rsid w:val="00E7660A"/>
    <w:rsid w:val="00E766DA"/>
    <w:rsid w:val="00E76734"/>
    <w:rsid w:val="00E769D8"/>
    <w:rsid w:val="00E7705A"/>
    <w:rsid w:val="00E771B1"/>
    <w:rsid w:val="00E772B6"/>
    <w:rsid w:val="00E77384"/>
    <w:rsid w:val="00E77421"/>
    <w:rsid w:val="00E77457"/>
    <w:rsid w:val="00E77599"/>
    <w:rsid w:val="00E777C8"/>
    <w:rsid w:val="00E80145"/>
    <w:rsid w:val="00E80C30"/>
    <w:rsid w:val="00E80CA7"/>
    <w:rsid w:val="00E810E5"/>
    <w:rsid w:val="00E81175"/>
    <w:rsid w:val="00E813DD"/>
    <w:rsid w:val="00E81472"/>
    <w:rsid w:val="00E81546"/>
    <w:rsid w:val="00E818A2"/>
    <w:rsid w:val="00E81FA5"/>
    <w:rsid w:val="00E8218E"/>
    <w:rsid w:val="00E8224B"/>
    <w:rsid w:val="00E82A9A"/>
    <w:rsid w:val="00E82AB4"/>
    <w:rsid w:val="00E82CEA"/>
    <w:rsid w:val="00E834DF"/>
    <w:rsid w:val="00E83561"/>
    <w:rsid w:val="00E83A2E"/>
    <w:rsid w:val="00E83C34"/>
    <w:rsid w:val="00E83D3C"/>
    <w:rsid w:val="00E84047"/>
    <w:rsid w:val="00E84586"/>
    <w:rsid w:val="00E849A3"/>
    <w:rsid w:val="00E84BA2"/>
    <w:rsid w:val="00E84F1F"/>
    <w:rsid w:val="00E84F5B"/>
    <w:rsid w:val="00E85056"/>
    <w:rsid w:val="00E852F5"/>
    <w:rsid w:val="00E85D2E"/>
    <w:rsid w:val="00E86014"/>
    <w:rsid w:val="00E867BE"/>
    <w:rsid w:val="00E86AC2"/>
    <w:rsid w:val="00E87138"/>
    <w:rsid w:val="00E873B9"/>
    <w:rsid w:val="00E87611"/>
    <w:rsid w:val="00E87655"/>
    <w:rsid w:val="00E87976"/>
    <w:rsid w:val="00E879C0"/>
    <w:rsid w:val="00E87A24"/>
    <w:rsid w:val="00E87FAE"/>
    <w:rsid w:val="00E901BF"/>
    <w:rsid w:val="00E901F6"/>
    <w:rsid w:val="00E90DDD"/>
    <w:rsid w:val="00E912B2"/>
    <w:rsid w:val="00E91938"/>
    <w:rsid w:val="00E91A7E"/>
    <w:rsid w:val="00E91AAE"/>
    <w:rsid w:val="00E91CC6"/>
    <w:rsid w:val="00E91EE6"/>
    <w:rsid w:val="00E92134"/>
    <w:rsid w:val="00E9281E"/>
    <w:rsid w:val="00E92906"/>
    <w:rsid w:val="00E92C1E"/>
    <w:rsid w:val="00E9323F"/>
    <w:rsid w:val="00E932D1"/>
    <w:rsid w:val="00E9334B"/>
    <w:rsid w:val="00E9374C"/>
    <w:rsid w:val="00E93806"/>
    <w:rsid w:val="00E93B43"/>
    <w:rsid w:val="00E9401F"/>
    <w:rsid w:val="00E940D1"/>
    <w:rsid w:val="00E9422D"/>
    <w:rsid w:val="00E946A3"/>
    <w:rsid w:val="00E94757"/>
    <w:rsid w:val="00E94B86"/>
    <w:rsid w:val="00E9500C"/>
    <w:rsid w:val="00E95259"/>
    <w:rsid w:val="00E954C0"/>
    <w:rsid w:val="00E954D6"/>
    <w:rsid w:val="00E95723"/>
    <w:rsid w:val="00E95CC7"/>
    <w:rsid w:val="00E95F42"/>
    <w:rsid w:val="00E9609A"/>
    <w:rsid w:val="00E96244"/>
    <w:rsid w:val="00E968EE"/>
    <w:rsid w:val="00E96DC0"/>
    <w:rsid w:val="00E96EC8"/>
    <w:rsid w:val="00E96FAA"/>
    <w:rsid w:val="00E976DD"/>
    <w:rsid w:val="00E9779E"/>
    <w:rsid w:val="00E97814"/>
    <w:rsid w:val="00E979BE"/>
    <w:rsid w:val="00E97CD5"/>
    <w:rsid w:val="00E97E57"/>
    <w:rsid w:val="00EA008E"/>
    <w:rsid w:val="00EA02D3"/>
    <w:rsid w:val="00EA0445"/>
    <w:rsid w:val="00EA0724"/>
    <w:rsid w:val="00EA0C2F"/>
    <w:rsid w:val="00EA0EBF"/>
    <w:rsid w:val="00EA14F3"/>
    <w:rsid w:val="00EA1682"/>
    <w:rsid w:val="00EA172E"/>
    <w:rsid w:val="00EA1873"/>
    <w:rsid w:val="00EA1D50"/>
    <w:rsid w:val="00EA1DDE"/>
    <w:rsid w:val="00EA2319"/>
    <w:rsid w:val="00EA2397"/>
    <w:rsid w:val="00EA23F9"/>
    <w:rsid w:val="00EA2CF3"/>
    <w:rsid w:val="00EA2D4E"/>
    <w:rsid w:val="00EA3021"/>
    <w:rsid w:val="00EA319F"/>
    <w:rsid w:val="00EA31E4"/>
    <w:rsid w:val="00EA3EF1"/>
    <w:rsid w:val="00EA3F38"/>
    <w:rsid w:val="00EA4002"/>
    <w:rsid w:val="00EA4068"/>
    <w:rsid w:val="00EA408B"/>
    <w:rsid w:val="00EA427D"/>
    <w:rsid w:val="00EA4494"/>
    <w:rsid w:val="00EA49D6"/>
    <w:rsid w:val="00EA4A66"/>
    <w:rsid w:val="00EA4D9C"/>
    <w:rsid w:val="00EA4DB2"/>
    <w:rsid w:val="00EA5609"/>
    <w:rsid w:val="00EA58D7"/>
    <w:rsid w:val="00EA59A9"/>
    <w:rsid w:val="00EA5DA7"/>
    <w:rsid w:val="00EA6382"/>
    <w:rsid w:val="00EA6961"/>
    <w:rsid w:val="00EA6B91"/>
    <w:rsid w:val="00EA6BA0"/>
    <w:rsid w:val="00EA7270"/>
    <w:rsid w:val="00EB00E0"/>
    <w:rsid w:val="00EB0297"/>
    <w:rsid w:val="00EB0535"/>
    <w:rsid w:val="00EB0D61"/>
    <w:rsid w:val="00EB109C"/>
    <w:rsid w:val="00EB1430"/>
    <w:rsid w:val="00EB15DC"/>
    <w:rsid w:val="00EB161D"/>
    <w:rsid w:val="00EB17A2"/>
    <w:rsid w:val="00EB1EB3"/>
    <w:rsid w:val="00EB24F1"/>
    <w:rsid w:val="00EB24F2"/>
    <w:rsid w:val="00EB290D"/>
    <w:rsid w:val="00EB29BC"/>
    <w:rsid w:val="00EB2C29"/>
    <w:rsid w:val="00EB2E42"/>
    <w:rsid w:val="00EB3137"/>
    <w:rsid w:val="00EB351D"/>
    <w:rsid w:val="00EB3580"/>
    <w:rsid w:val="00EB3B36"/>
    <w:rsid w:val="00EB4259"/>
    <w:rsid w:val="00EB42A0"/>
    <w:rsid w:val="00EB45EE"/>
    <w:rsid w:val="00EB46C1"/>
    <w:rsid w:val="00EB4826"/>
    <w:rsid w:val="00EB4B08"/>
    <w:rsid w:val="00EB4E20"/>
    <w:rsid w:val="00EB4FA2"/>
    <w:rsid w:val="00EB5027"/>
    <w:rsid w:val="00EB5096"/>
    <w:rsid w:val="00EB528B"/>
    <w:rsid w:val="00EB53B6"/>
    <w:rsid w:val="00EB5B83"/>
    <w:rsid w:val="00EB5D4A"/>
    <w:rsid w:val="00EB639E"/>
    <w:rsid w:val="00EB6B3B"/>
    <w:rsid w:val="00EB6C8F"/>
    <w:rsid w:val="00EB6CE1"/>
    <w:rsid w:val="00EB728B"/>
    <w:rsid w:val="00EB7653"/>
    <w:rsid w:val="00EB7B3F"/>
    <w:rsid w:val="00EB7BD2"/>
    <w:rsid w:val="00EB7EB3"/>
    <w:rsid w:val="00EC015F"/>
    <w:rsid w:val="00EC028A"/>
    <w:rsid w:val="00EC0340"/>
    <w:rsid w:val="00EC034D"/>
    <w:rsid w:val="00EC070C"/>
    <w:rsid w:val="00EC0B5B"/>
    <w:rsid w:val="00EC1084"/>
    <w:rsid w:val="00EC1099"/>
    <w:rsid w:val="00EC1A1A"/>
    <w:rsid w:val="00EC1AD6"/>
    <w:rsid w:val="00EC1BA3"/>
    <w:rsid w:val="00EC2343"/>
    <w:rsid w:val="00EC26B3"/>
    <w:rsid w:val="00EC27CA"/>
    <w:rsid w:val="00EC27D7"/>
    <w:rsid w:val="00EC2872"/>
    <w:rsid w:val="00EC2A97"/>
    <w:rsid w:val="00EC2C1E"/>
    <w:rsid w:val="00EC2D95"/>
    <w:rsid w:val="00EC30F3"/>
    <w:rsid w:val="00EC3382"/>
    <w:rsid w:val="00EC33DE"/>
    <w:rsid w:val="00EC34F0"/>
    <w:rsid w:val="00EC3583"/>
    <w:rsid w:val="00EC385B"/>
    <w:rsid w:val="00EC3B7E"/>
    <w:rsid w:val="00EC3C40"/>
    <w:rsid w:val="00EC3CCF"/>
    <w:rsid w:val="00EC3E30"/>
    <w:rsid w:val="00EC4408"/>
    <w:rsid w:val="00EC471F"/>
    <w:rsid w:val="00EC52CB"/>
    <w:rsid w:val="00EC5733"/>
    <w:rsid w:val="00EC5BB5"/>
    <w:rsid w:val="00EC5F50"/>
    <w:rsid w:val="00EC6594"/>
    <w:rsid w:val="00EC66AA"/>
    <w:rsid w:val="00EC7027"/>
    <w:rsid w:val="00EC782D"/>
    <w:rsid w:val="00ED01FF"/>
    <w:rsid w:val="00ED03DE"/>
    <w:rsid w:val="00ED0555"/>
    <w:rsid w:val="00ED0608"/>
    <w:rsid w:val="00ED0725"/>
    <w:rsid w:val="00ED0F54"/>
    <w:rsid w:val="00ED1260"/>
    <w:rsid w:val="00ED19C6"/>
    <w:rsid w:val="00ED1B12"/>
    <w:rsid w:val="00ED1F83"/>
    <w:rsid w:val="00ED24A7"/>
    <w:rsid w:val="00ED24BA"/>
    <w:rsid w:val="00ED2A9E"/>
    <w:rsid w:val="00ED34B2"/>
    <w:rsid w:val="00ED3890"/>
    <w:rsid w:val="00ED3A4B"/>
    <w:rsid w:val="00ED3FCD"/>
    <w:rsid w:val="00ED43E0"/>
    <w:rsid w:val="00ED4531"/>
    <w:rsid w:val="00ED48BD"/>
    <w:rsid w:val="00ED4CD7"/>
    <w:rsid w:val="00ED4D51"/>
    <w:rsid w:val="00ED4E12"/>
    <w:rsid w:val="00ED5037"/>
    <w:rsid w:val="00ED5093"/>
    <w:rsid w:val="00ED5538"/>
    <w:rsid w:val="00ED564F"/>
    <w:rsid w:val="00ED5757"/>
    <w:rsid w:val="00ED5B0D"/>
    <w:rsid w:val="00ED5B64"/>
    <w:rsid w:val="00ED5C09"/>
    <w:rsid w:val="00ED5FF7"/>
    <w:rsid w:val="00ED61A1"/>
    <w:rsid w:val="00ED6300"/>
    <w:rsid w:val="00ED67FE"/>
    <w:rsid w:val="00ED68DE"/>
    <w:rsid w:val="00ED6951"/>
    <w:rsid w:val="00ED6A42"/>
    <w:rsid w:val="00ED6BD5"/>
    <w:rsid w:val="00ED6CA7"/>
    <w:rsid w:val="00ED6D3C"/>
    <w:rsid w:val="00ED6DC5"/>
    <w:rsid w:val="00EE0004"/>
    <w:rsid w:val="00EE055D"/>
    <w:rsid w:val="00EE059C"/>
    <w:rsid w:val="00EE0791"/>
    <w:rsid w:val="00EE07D5"/>
    <w:rsid w:val="00EE08DE"/>
    <w:rsid w:val="00EE0C5D"/>
    <w:rsid w:val="00EE0F42"/>
    <w:rsid w:val="00EE0FE3"/>
    <w:rsid w:val="00EE1233"/>
    <w:rsid w:val="00EE1460"/>
    <w:rsid w:val="00EE1991"/>
    <w:rsid w:val="00EE1C5D"/>
    <w:rsid w:val="00EE1F21"/>
    <w:rsid w:val="00EE2236"/>
    <w:rsid w:val="00EE22B1"/>
    <w:rsid w:val="00EE25CD"/>
    <w:rsid w:val="00EE2EEF"/>
    <w:rsid w:val="00EE318D"/>
    <w:rsid w:val="00EE3214"/>
    <w:rsid w:val="00EE326A"/>
    <w:rsid w:val="00EE3425"/>
    <w:rsid w:val="00EE3AB3"/>
    <w:rsid w:val="00EE3B6B"/>
    <w:rsid w:val="00EE522B"/>
    <w:rsid w:val="00EE535C"/>
    <w:rsid w:val="00EE5379"/>
    <w:rsid w:val="00EE6017"/>
    <w:rsid w:val="00EE6149"/>
    <w:rsid w:val="00EE61F2"/>
    <w:rsid w:val="00EE6477"/>
    <w:rsid w:val="00EE6492"/>
    <w:rsid w:val="00EE6C03"/>
    <w:rsid w:val="00EE7386"/>
    <w:rsid w:val="00EE7391"/>
    <w:rsid w:val="00EE7428"/>
    <w:rsid w:val="00EE7DA8"/>
    <w:rsid w:val="00EF0121"/>
    <w:rsid w:val="00EF1385"/>
    <w:rsid w:val="00EF13FF"/>
    <w:rsid w:val="00EF16D5"/>
    <w:rsid w:val="00EF1B14"/>
    <w:rsid w:val="00EF1BEE"/>
    <w:rsid w:val="00EF2014"/>
    <w:rsid w:val="00EF2347"/>
    <w:rsid w:val="00EF2441"/>
    <w:rsid w:val="00EF24AB"/>
    <w:rsid w:val="00EF25BE"/>
    <w:rsid w:val="00EF27C9"/>
    <w:rsid w:val="00EF2B10"/>
    <w:rsid w:val="00EF2B84"/>
    <w:rsid w:val="00EF2C28"/>
    <w:rsid w:val="00EF2CD4"/>
    <w:rsid w:val="00EF35B5"/>
    <w:rsid w:val="00EF3C19"/>
    <w:rsid w:val="00EF3FD8"/>
    <w:rsid w:val="00EF414B"/>
    <w:rsid w:val="00EF4C72"/>
    <w:rsid w:val="00EF5024"/>
    <w:rsid w:val="00EF535E"/>
    <w:rsid w:val="00EF55D8"/>
    <w:rsid w:val="00EF57A3"/>
    <w:rsid w:val="00EF5924"/>
    <w:rsid w:val="00EF6160"/>
    <w:rsid w:val="00EF6701"/>
    <w:rsid w:val="00EF6BF1"/>
    <w:rsid w:val="00EF6E8D"/>
    <w:rsid w:val="00EF706F"/>
    <w:rsid w:val="00EF73CF"/>
    <w:rsid w:val="00EF7C06"/>
    <w:rsid w:val="00EF7C33"/>
    <w:rsid w:val="00EF7EC0"/>
    <w:rsid w:val="00F0006D"/>
    <w:rsid w:val="00F00497"/>
    <w:rsid w:val="00F01555"/>
    <w:rsid w:val="00F01F44"/>
    <w:rsid w:val="00F01F4E"/>
    <w:rsid w:val="00F021C3"/>
    <w:rsid w:val="00F02514"/>
    <w:rsid w:val="00F0254E"/>
    <w:rsid w:val="00F0273D"/>
    <w:rsid w:val="00F02976"/>
    <w:rsid w:val="00F029B4"/>
    <w:rsid w:val="00F02D8A"/>
    <w:rsid w:val="00F02E18"/>
    <w:rsid w:val="00F034BD"/>
    <w:rsid w:val="00F039A1"/>
    <w:rsid w:val="00F03B02"/>
    <w:rsid w:val="00F03EFC"/>
    <w:rsid w:val="00F03F09"/>
    <w:rsid w:val="00F03F14"/>
    <w:rsid w:val="00F044CC"/>
    <w:rsid w:val="00F0475B"/>
    <w:rsid w:val="00F0480F"/>
    <w:rsid w:val="00F04974"/>
    <w:rsid w:val="00F04978"/>
    <w:rsid w:val="00F04B6B"/>
    <w:rsid w:val="00F04CD6"/>
    <w:rsid w:val="00F05158"/>
    <w:rsid w:val="00F05518"/>
    <w:rsid w:val="00F05A40"/>
    <w:rsid w:val="00F05CE8"/>
    <w:rsid w:val="00F05F55"/>
    <w:rsid w:val="00F05FDD"/>
    <w:rsid w:val="00F0618C"/>
    <w:rsid w:val="00F0633A"/>
    <w:rsid w:val="00F06CE0"/>
    <w:rsid w:val="00F06DA7"/>
    <w:rsid w:val="00F06E64"/>
    <w:rsid w:val="00F07228"/>
    <w:rsid w:val="00F07329"/>
    <w:rsid w:val="00F07366"/>
    <w:rsid w:val="00F07B75"/>
    <w:rsid w:val="00F07B7F"/>
    <w:rsid w:val="00F07BEC"/>
    <w:rsid w:val="00F07F73"/>
    <w:rsid w:val="00F10007"/>
    <w:rsid w:val="00F10526"/>
    <w:rsid w:val="00F1069A"/>
    <w:rsid w:val="00F106C5"/>
    <w:rsid w:val="00F10FF4"/>
    <w:rsid w:val="00F11032"/>
    <w:rsid w:val="00F110BD"/>
    <w:rsid w:val="00F113F6"/>
    <w:rsid w:val="00F11408"/>
    <w:rsid w:val="00F11467"/>
    <w:rsid w:val="00F119D7"/>
    <w:rsid w:val="00F11DF1"/>
    <w:rsid w:val="00F120B5"/>
    <w:rsid w:val="00F121F2"/>
    <w:rsid w:val="00F12637"/>
    <w:rsid w:val="00F128FB"/>
    <w:rsid w:val="00F12AC3"/>
    <w:rsid w:val="00F12B8B"/>
    <w:rsid w:val="00F12D52"/>
    <w:rsid w:val="00F134AC"/>
    <w:rsid w:val="00F134DE"/>
    <w:rsid w:val="00F13685"/>
    <w:rsid w:val="00F13BAB"/>
    <w:rsid w:val="00F143C0"/>
    <w:rsid w:val="00F143C4"/>
    <w:rsid w:val="00F145BD"/>
    <w:rsid w:val="00F14603"/>
    <w:rsid w:val="00F1465F"/>
    <w:rsid w:val="00F147E6"/>
    <w:rsid w:val="00F14888"/>
    <w:rsid w:val="00F1515D"/>
    <w:rsid w:val="00F158C0"/>
    <w:rsid w:val="00F158E9"/>
    <w:rsid w:val="00F159A1"/>
    <w:rsid w:val="00F15A45"/>
    <w:rsid w:val="00F15FDA"/>
    <w:rsid w:val="00F16242"/>
    <w:rsid w:val="00F16899"/>
    <w:rsid w:val="00F16971"/>
    <w:rsid w:val="00F16C84"/>
    <w:rsid w:val="00F16DA8"/>
    <w:rsid w:val="00F175AB"/>
    <w:rsid w:val="00F1774A"/>
    <w:rsid w:val="00F201EC"/>
    <w:rsid w:val="00F2035C"/>
    <w:rsid w:val="00F2082E"/>
    <w:rsid w:val="00F2091A"/>
    <w:rsid w:val="00F210B0"/>
    <w:rsid w:val="00F219CD"/>
    <w:rsid w:val="00F21ACC"/>
    <w:rsid w:val="00F21B55"/>
    <w:rsid w:val="00F227D4"/>
    <w:rsid w:val="00F2303F"/>
    <w:rsid w:val="00F2311E"/>
    <w:rsid w:val="00F234C4"/>
    <w:rsid w:val="00F23CB9"/>
    <w:rsid w:val="00F23E8B"/>
    <w:rsid w:val="00F23FE1"/>
    <w:rsid w:val="00F24045"/>
    <w:rsid w:val="00F241FF"/>
    <w:rsid w:val="00F243B6"/>
    <w:rsid w:val="00F2456C"/>
    <w:rsid w:val="00F24BE7"/>
    <w:rsid w:val="00F24CBF"/>
    <w:rsid w:val="00F25445"/>
    <w:rsid w:val="00F2598A"/>
    <w:rsid w:val="00F25E4C"/>
    <w:rsid w:val="00F25F05"/>
    <w:rsid w:val="00F264C1"/>
    <w:rsid w:val="00F26667"/>
    <w:rsid w:val="00F26DCB"/>
    <w:rsid w:val="00F26E9C"/>
    <w:rsid w:val="00F26F2B"/>
    <w:rsid w:val="00F26FA3"/>
    <w:rsid w:val="00F27560"/>
    <w:rsid w:val="00F2756F"/>
    <w:rsid w:val="00F275C1"/>
    <w:rsid w:val="00F275DB"/>
    <w:rsid w:val="00F27637"/>
    <w:rsid w:val="00F27725"/>
    <w:rsid w:val="00F2798F"/>
    <w:rsid w:val="00F27F44"/>
    <w:rsid w:val="00F305FC"/>
    <w:rsid w:val="00F30688"/>
    <w:rsid w:val="00F30810"/>
    <w:rsid w:val="00F3092E"/>
    <w:rsid w:val="00F30A30"/>
    <w:rsid w:val="00F30D11"/>
    <w:rsid w:val="00F30EC2"/>
    <w:rsid w:val="00F312AB"/>
    <w:rsid w:val="00F3146E"/>
    <w:rsid w:val="00F3161A"/>
    <w:rsid w:val="00F31B12"/>
    <w:rsid w:val="00F31DD5"/>
    <w:rsid w:val="00F32365"/>
    <w:rsid w:val="00F32741"/>
    <w:rsid w:val="00F32A4E"/>
    <w:rsid w:val="00F32AED"/>
    <w:rsid w:val="00F330C7"/>
    <w:rsid w:val="00F335A1"/>
    <w:rsid w:val="00F3375D"/>
    <w:rsid w:val="00F337FB"/>
    <w:rsid w:val="00F33D9D"/>
    <w:rsid w:val="00F341D7"/>
    <w:rsid w:val="00F3435C"/>
    <w:rsid w:val="00F34AE0"/>
    <w:rsid w:val="00F34D0E"/>
    <w:rsid w:val="00F34FC7"/>
    <w:rsid w:val="00F35509"/>
    <w:rsid w:val="00F35723"/>
    <w:rsid w:val="00F3594D"/>
    <w:rsid w:val="00F35A98"/>
    <w:rsid w:val="00F35C0E"/>
    <w:rsid w:val="00F36106"/>
    <w:rsid w:val="00F368BB"/>
    <w:rsid w:val="00F3694E"/>
    <w:rsid w:val="00F36C0A"/>
    <w:rsid w:val="00F36CE8"/>
    <w:rsid w:val="00F373D7"/>
    <w:rsid w:val="00F377E0"/>
    <w:rsid w:val="00F37A73"/>
    <w:rsid w:val="00F37CA9"/>
    <w:rsid w:val="00F37FAB"/>
    <w:rsid w:val="00F40372"/>
    <w:rsid w:val="00F405CA"/>
    <w:rsid w:val="00F4075C"/>
    <w:rsid w:val="00F408F8"/>
    <w:rsid w:val="00F40A49"/>
    <w:rsid w:val="00F40ACC"/>
    <w:rsid w:val="00F40F3E"/>
    <w:rsid w:val="00F41136"/>
    <w:rsid w:val="00F41C18"/>
    <w:rsid w:val="00F41CB1"/>
    <w:rsid w:val="00F41CF7"/>
    <w:rsid w:val="00F42090"/>
    <w:rsid w:val="00F422B9"/>
    <w:rsid w:val="00F42C48"/>
    <w:rsid w:val="00F42C9F"/>
    <w:rsid w:val="00F42CB9"/>
    <w:rsid w:val="00F42EF4"/>
    <w:rsid w:val="00F42FFD"/>
    <w:rsid w:val="00F4316C"/>
    <w:rsid w:val="00F438BC"/>
    <w:rsid w:val="00F43A18"/>
    <w:rsid w:val="00F43AD0"/>
    <w:rsid w:val="00F43BE4"/>
    <w:rsid w:val="00F43D41"/>
    <w:rsid w:val="00F44975"/>
    <w:rsid w:val="00F44AA4"/>
    <w:rsid w:val="00F44AC1"/>
    <w:rsid w:val="00F44B4F"/>
    <w:rsid w:val="00F451C7"/>
    <w:rsid w:val="00F453A8"/>
    <w:rsid w:val="00F45575"/>
    <w:rsid w:val="00F4557F"/>
    <w:rsid w:val="00F4570A"/>
    <w:rsid w:val="00F45791"/>
    <w:rsid w:val="00F459FC"/>
    <w:rsid w:val="00F45E87"/>
    <w:rsid w:val="00F4624E"/>
    <w:rsid w:val="00F46985"/>
    <w:rsid w:val="00F46E84"/>
    <w:rsid w:val="00F47218"/>
    <w:rsid w:val="00F47430"/>
    <w:rsid w:val="00F47445"/>
    <w:rsid w:val="00F47619"/>
    <w:rsid w:val="00F47A06"/>
    <w:rsid w:val="00F47A29"/>
    <w:rsid w:val="00F5043B"/>
    <w:rsid w:val="00F504EF"/>
    <w:rsid w:val="00F50743"/>
    <w:rsid w:val="00F509BF"/>
    <w:rsid w:val="00F50B07"/>
    <w:rsid w:val="00F50E51"/>
    <w:rsid w:val="00F50EC4"/>
    <w:rsid w:val="00F50F47"/>
    <w:rsid w:val="00F51924"/>
    <w:rsid w:val="00F51A32"/>
    <w:rsid w:val="00F524B6"/>
    <w:rsid w:val="00F5288C"/>
    <w:rsid w:val="00F52D5B"/>
    <w:rsid w:val="00F52EAD"/>
    <w:rsid w:val="00F53359"/>
    <w:rsid w:val="00F533A2"/>
    <w:rsid w:val="00F53400"/>
    <w:rsid w:val="00F53A6E"/>
    <w:rsid w:val="00F53C82"/>
    <w:rsid w:val="00F53D08"/>
    <w:rsid w:val="00F53EC1"/>
    <w:rsid w:val="00F53F3F"/>
    <w:rsid w:val="00F54013"/>
    <w:rsid w:val="00F54700"/>
    <w:rsid w:val="00F5481C"/>
    <w:rsid w:val="00F54B4F"/>
    <w:rsid w:val="00F54DD2"/>
    <w:rsid w:val="00F54E20"/>
    <w:rsid w:val="00F54F5A"/>
    <w:rsid w:val="00F55006"/>
    <w:rsid w:val="00F55184"/>
    <w:rsid w:val="00F553FA"/>
    <w:rsid w:val="00F55A43"/>
    <w:rsid w:val="00F55D4A"/>
    <w:rsid w:val="00F56338"/>
    <w:rsid w:val="00F5636D"/>
    <w:rsid w:val="00F56912"/>
    <w:rsid w:val="00F56C86"/>
    <w:rsid w:val="00F56CDB"/>
    <w:rsid w:val="00F57308"/>
    <w:rsid w:val="00F573C0"/>
    <w:rsid w:val="00F578B5"/>
    <w:rsid w:val="00F5795F"/>
    <w:rsid w:val="00F57D02"/>
    <w:rsid w:val="00F60663"/>
    <w:rsid w:val="00F60FED"/>
    <w:rsid w:val="00F6136A"/>
    <w:rsid w:val="00F61387"/>
    <w:rsid w:val="00F6181B"/>
    <w:rsid w:val="00F627BC"/>
    <w:rsid w:val="00F62B12"/>
    <w:rsid w:val="00F62CB7"/>
    <w:rsid w:val="00F62D23"/>
    <w:rsid w:val="00F62F31"/>
    <w:rsid w:val="00F63306"/>
    <w:rsid w:val="00F6343E"/>
    <w:rsid w:val="00F64324"/>
    <w:rsid w:val="00F64522"/>
    <w:rsid w:val="00F6481A"/>
    <w:rsid w:val="00F6509A"/>
    <w:rsid w:val="00F65241"/>
    <w:rsid w:val="00F65393"/>
    <w:rsid w:val="00F653A6"/>
    <w:rsid w:val="00F65EC9"/>
    <w:rsid w:val="00F66051"/>
    <w:rsid w:val="00F661A7"/>
    <w:rsid w:val="00F662D9"/>
    <w:rsid w:val="00F66355"/>
    <w:rsid w:val="00F66735"/>
    <w:rsid w:val="00F66739"/>
    <w:rsid w:val="00F66A77"/>
    <w:rsid w:val="00F66C3D"/>
    <w:rsid w:val="00F66C67"/>
    <w:rsid w:val="00F6729A"/>
    <w:rsid w:val="00F67A67"/>
    <w:rsid w:val="00F67A7E"/>
    <w:rsid w:val="00F67A97"/>
    <w:rsid w:val="00F67AE6"/>
    <w:rsid w:val="00F67CE7"/>
    <w:rsid w:val="00F67D29"/>
    <w:rsid w:val="00F67F6A"/>
    <w:rsid w:val="00F7012F"/>
    <w:rsid w:val="00F704CC"/>
    <w:rsid w:val="00F7078E"/>
    <w:rsid w:val="00F70C8B"/>
    <w:rsid w:val="00F70CEC"/>
    <w:rsid w:val="00F70FE4"/>
    <w:rsid w:val="00F7103F"/>
    <w:rsid w:val="00F71414"/>
    <w:rsid w:val="00F71864"/>
    <w:rsid w:val="00F719CE"/>
    <w:rsid w:val="00F71ACA"/>
    <w:rsid w:val="00F71B38"/>
    <w:rsid w:val="00F71D4B"/>
    <w:rsid w:val="00F72031"/>
    <w:rsid w:val="00F72F8B"/>
    <w:rsid w:val="00F732BA"/>
    <w:rsid w:val="00F73404"/>
    <w:rsid w:val="00F74650"/>
    <w:rsid w:val="00F74E56"/>
    <w:rsid w:val="00F74F99"/>
    <w:rsid w:val="00F75BBE"/>
    <w:rsid w:val="00F76A0E"/>
    <w:rsid w:val="00F76ACD"/>
    <w:rsid w:val="00F7709E"/>
    <w:rsid w:val="00F77618"/>
    <w:rsid w:val="00F8062C"/>
    <w:rsid w:val="00F807BD"/>
    <w:rsid w:val="00F80D4F"/>
    <w:rsid w:val="00F80DF8"/>
    <w:rsid w:val="00F81220"/>
    <w:rsid w:val="00F8154B"/>
    <w:rsid w:val="00F8227B"/>
    <w:rsid w:val="00F822B8"/>
    <w:rsid w:val="00F825AA"/>
    <w:rsid w:val="00F827D6"/>
    <w:rsid w:val="00F82A10"/>
    <w:rsid w:val="00F82E3E"/>
    <w:rsid w:val="00F83078"/>
    <w:rsid w:val="00F8344D"/>
    <w:rsid w:val="00F83890"/>
    <w:rsid w:val="00F83974"/>
    <w:rsid w:val="00F83D87"/>
    <w:rsid w:val="00F83ECF"/>
    <w:rsid w:val="00F8447F"/>
    <w:rsid w:val="00F844C6"/>
    <w:rsid w:val="00F84A54"/>
    <w:rsid w:val="00F84F53"/>
    <w:rsid w:val="00F850C8"/>
    <w:rsid w:val="00F851CA"/>
    <w:rsid w:val="00F856BC"/>
    <w:rsid w:val="00F85C95"/>
    <w:rsid w:val="00F860E3"/>
    <w:rsid w:val="00F863E2"/>
    <w:rsid w:val="00F87377"/>
    <w:rsid w:val="00F875CC"/>
    <w:rsid w:val="00F87E23"/>
    <w:rsid w:val="00F900E8"/>
    <w:rsid w:val="00F905B1"/>
    <w:rsid w:val="00F90E57"/>
    <w:rsid w:val="00F915BC"/>
    <w:rsid w:val="00F91759"/>
    <w:rsid w:val="00F91B49"/>
    <w:rsid w:val="00F91B53"/>
    <w:rsid w:val="00F91F79"/>
    <w:rsid w:val="00F924A7"/>
    <w:rsid w:val="00F92721"/>
    <w:rsid w:val="00F92A91"/>
    <w:rsid w:val="00F92C4F"/>
    <w:rsid w:val="00F9302D"/>
    <w:rsid w:val="00F93094"/>
    <w:rsid w:val="00F934CF"/>
    <w:rsid w:val="00F93B65"/>
    <w:rsid w:val="00F94902"/>
    <w:rsid w:val="00F94DCE"/>
    <w:rsid w:val="00F952B8"/>
    <w:rsid w:val="00F95449"/>
    <w:rsid w:val="00F95746"/>
    <w:rsid w:val="00F9576E"/>
    <w:rsid w:val="00F958A7"/>
    <w:rsid w:val="00F95C89"/>
    <w:rsid w:val="00F96039"/>
    <w:rsid w:val="00F96C53"/>
    <w:rsid w:val="00F971E8"/>
    <w:rsid w:val="00F97936"/>
    <w:rsid w:val="00F97A09"/>
    <w:rsid w:val="00F97A54"/>
    <w:rsid w:val="00F97A74"/>
    <w:rsid w:val="00F97B97"/>
    <w:rsid w:val="00F97C1A"/>
    <w:rsid w:val="00FA014E"/>
    <w:rsid w:val="00FA020D"/>
    <w:rsid w:val="00FA0856"/>
    <w:rsid w:val="00FA0923"/>
    <w:rsid w:val="00FA0C0F"/>
    <w:rsid w:val="00FA0D64"/>
    <w:rsid w:val="00FA141E"/>
    <w:rsid w:val="00FA175A"/>
    <w:rsid w:val="00FA1B3B"/>
    <w:rsid w:val="00FA2454"/>
    <w:rsid w:val="00FA267C"/>
    <w:rsid w:val="00FA2C8B"/>
    <w:rsid w:val="00FA2CAA"/>
    <w:rsid w:val="00FA2FFB"/>
    <w:rsid w:val="00FA3267"/>
    <w:rsid w:val="00FA3268"/>
    <w:rsid w:val="00FA3846"/>
    <w:rsid w:val="00FA423B"/>
    <w:rsid w:val="00FA4623"/>
    <w:rsid w:val="00FA467F"/>
    <w:rsid w:val="00FA46E6"/>
    <w:rsid w:val="00FA4780"/>
    <w:rsid w:val="00FA4D6B"/>
    <w:rsid w:val="00FA4E4A"/>
    <w:rsid w:val="00FA4E7C"/>
    <w:rsid w:val="00FA5179"/>
    <w:rsid w:val="00FA5493"/>
    <w:rsid w:val="00FA5A33"/>
    <w:rsid w:val="00FA5D73"/>
    <w:rsid w:val="00FA5D90"/>
    <w:rsid w:val="00FA5EEC"/>
    <w:rsid w:val="00FA604F"/>
    <w:rsid w:val="00FA671C"/>
    <w:rsid w:val="00FA67A3"/>
    <w:rsid w:val="00FA69F5"/>
    <w:rsid w:val="00FA6A42"/>
    <w:rsid w:val="00FA6DA5"/>
    <w:rsid w:val="00FA6FAC"/>
    <w:rsid w:val="00FA71DF"/>
    <w:rsid w:val="00FA77B7"/>
    <w:rsid w:val="00FA7F36"/>
    <w:rsid w:val="00FB0364"/>
    <w:rsid w:val="00FB0452"/>
    <w:rsid w:val="00FB0A37"/>
    <w:rsid w:val="00FB0E73"/>
    <w:rsid w:val="00FB1284"/>
    <w:rsid w:val="00FB13E7"/>
    <w:rsid w:val="00FB173A"/>
    <w:rsid w:val="00FB17FD"/>
    <w:rsid w:val="00FB1815"/>
    <w:rsid w:val="00FB1D5E"/>
    <w:rsid w:val="00FB1DB2"/>
    <w:rsid w:val="00FB1E8D"/>
    <w:rsid w:val="00FB20EE"/>
    <w:rsid w:val="00FB2276"/>
    <w:rsid w:val="00FB24F2"/>
    <w:rsid w:val="00FB2B25"/>
    <w:rsid w:val="00FB2D0D"/>
    <w:rsid w:val="00FB2D96"/>
    <w:rsid w:val="00FB2D98"/>
    <w:rsid w:val="00FB32D4"/>
    <w:rsid w:val="00FB33D6"/>
    <w:rsid w:val="00FB37F0"/>
    <w:rsid w:val="00FB3B6F"/>
    <w:rsid w:val="00FB3D05"/>
    <w:rsid w:val="00FB3DCF"/>
    <w:rsid w:val="00FB42F2"/>
    <w:rsid w:val="00FB4369"/>
    <w:rsid w:val="00FB4405"/>
    <w:rsid w:val="00FB4518"/>
    <w:rsid w:val="00FB454D"/>
    <w:rsid w:val="00FB5245"/>
    <w:rsid w:val="00FB533A"/>
    <w:rsid w:val="00FB55B5"/>
    <w:rsid w:val="00FB589A"/>
    <w:rsid w:val="00FB5A31"/>
    <w:rsid w:val="00FB5DDB"/>
    <w:rsid w:val="00FB6300"/>
    <w:rsid w:val="00FB6845"/>
    <w:rsid w:val="00FB68BD"/>
    <w:rsid w:val="00FB6982"/>
    <w:rsid w:val="00FB6992"/>
    <w:rsid w:val="00FB6FA6"/>
    <w:rsid w:val="00FB78B9"/>
    <w:rsid w:val="00FB7A16"/>
    <w:rsid w:val="00FB7BC6"/>
    <w:rsid w:val="00FB7D89"/>
    <w:rsid w:val="00FC0134"/>
    <w:rsid w:val="00FC12CF"/>
    <w:rsid w:val="00FC131B"/>
    <w:rsid w:val="00FC154C"/>
    <w:rsid w:val="00FC15F8"/>
    <w:rsid w:val="00FC1815"/>
    <w:rsid w:val="00FC1CD6"/>
    <w:rsid w:val="00FC1DD9"/>
    <w:rsid w:val="00FC1F9F"/>
    <w:rsid w:val="00FC2425"/>
    <w:rsid w:val="00FC24A0"/>
    <w:rsid w:val="00FC2BF1"/>
    <w:rsid w:val="00FC3306"/>
    <w:rsid w:val="00FC3A9B"/>
    <w:rsid w:val="00FC3F04"/>
    <w:rsid w:val="00FC4016"/>
    <w:rsid w:val="00FC4101"/>
    <w:rsid w:val="00FC4845"/>
    <w:rsid w:val="00FC4AFE"/>
    <w:rsid w:val="00FC4B85"/>
    <w:rsid w:val="00FC4DB9"/>
    <w:rsid w:val="00FC51C7"/>
    <w:rsid w:val="00FC57D2"/>
    <w:rsid w:val="00FC5B1C"/>
    <w:rsid w:val="00FC5B6E"/>
    <w:rsid w:val="00FC5D5E"/>
    <w:rsid w:val="00FC5D91"/>
    <w:rsid w:val="00FC663B"/>
    <w:rsid w:val="00FC6B1E"/>
    <w:rsid w:val="00FC6C65"/>
    <w:rsid w:val="00FC7454"/>
    <w:rsid w:val="00FC783F"/>
    <w:rsid w:val="00FC789E"/>
    <w:rsid w:val="00FC7B2E"/>
    <w:rsid w:val="00FC7D0D"/>
    <w:rsid w:val="00FD00CC"/>
    <w:rsid w:val="00FD0692"/>
    <w:rsid w:val="00FD0862"/>
    <w:rsid w:val="00FD129C"/>
    <w:rsid w:val="00FD14FB"/>
    <w:rsid w:val="00FD1DEF"/>
    <w:rsid w:val="00FD2113"/>
    <w:rsid w:val="00FD2181"/>
    <w:rsid w:val="00FD2267"/>
    <w:rsid w:val="00FD27C5"/>
    <w:rsid w:val="00FD2932"/>
    <w:rsid w:val="00FD2CBA"/>
    <w:rsid w:val="00FD3302"/>
    <w:rsid w:val="00FD3477"/>
    <w:rsid w:val="00FD355F"/>
    <w:rsid w:val="00FD3660"/>
    <w:rsid w:val="00FD391F"/>
    <w:rsid w:val="00FD397A"/>
    <w:rsid w:val="00FD3A44"/>
    <w:rsid w:val="00FD3F64"/>
    <w:rsid w:val="00FD4104"/>
    <w:rsid w:val="00FD42A2"/>
    <w:rsid w:val="00FD46A5"/>
    <w:rsid w:val="00FD46E5"/>
    <w:rsid w:val="00FD4FED"/>
    <w:rsid w:val="00FD5054"/>
    <w:rsid w:val="00FD510E"/>
    <w:rsid w:val="00FD5159"/>
    <w:rsid w:val="00FD521B"/>
    <w:rsid w:val="00FD5226"/>
    <w:rsid w:val="00FD545A"/>
    <w:rsid w:val="00FD5FDF"/>
    <w:rsid w:val="00FD617A"/>
    <w:rsid w:val="00FD6360"/>
    <w:rsid w:val="00FD6368"/>
    <w:rsid w:val="00FD668D"/>
    <w:rsid w:val="00FD6913"/>
    <w:rsid w:val="00FD7466"/>
    <w:rsid w:val="00FD746D"/>
    <w:rsid w:val="00FE03C4"/>
    <w:rsid w:val="00FE050C"/>
    <w:rsid w:val="00FE07D2"/>
    <w:rsid w:val="00FE0CEE"/>
    <w:rsid w:val="00FE0CF1"/>
    <w:rsid w:val="00FE10FA"/>
    <w:rsid w:val="00FE13F5"/>
    <w:rsid w:val="00FE1417"/>
    <w:rsid w:val="00FE167D"/>
    <w:rsid w:val="00FE1726"/>
    <w:rsid w:val="00FE196F"/>
    <w:rsid w:val="00FE1F04"/>
    <w:rsid w:val="00FE2060"/>
    <w:rsid w:val="00FE25F6"/>
    <w:rsid w:val="00FE2AC8"/>
    <w:rsid w:val="00FE2C10"/>
    <w:rsid w:val="00FE2C9F"/>
    <w:rsid w:val="00FE2F35"/>
    <w:rsid w:val="00FE3090"/>
    <w:rsid w:val="00FE3112"/>
    <w:rsid w:val="00FE313B"/>
    <w:rsid w:val="00FE3450"/>
    <w:rsid w:val="00FE34EF"/>
    <w:rsid w:val="00FE368E"/>
    <w:rsid w:val="00FE3B11"/>
    <w:rsid w:val="00FE4450"/>
    <w:rsid w:val="00FE45D1"/>
    <w:rsid w:val="00FE4C7E"/>
    <w:rsid w:val="00FE5B9C"/>
    <w:rsid w:val="00FE5F14"/>
    <w:rsid w:val="00FE5FB9"/>
    <w:rsid w:val="00FE7473"/>
    <w:rsid w:val="00FE7C8A"/>
    <w:rsid w:val="00FE7EA8"/>
    <w:rsid w:val="00FF0442"/>
    <w:rsid w:val="00FF047B"/>
    <w:rsid w:val="00FF0C34"/>
    <w:rsid w:val="00FF0FDA"/>
    <w:rsid w:val="00FF13BE"/>
    <w:rsid w:val="00FF1616"/>
    <w:rsid w:val="00FF1885"/>
    <w:rsid w:val="00FF19EE"/>
    <w:rsid w:val="00FF1A08"/>
    <w:rsid w:val="00FF1FFE"/>
    <w:rsid w:val="00FF2516"/>
    <w:rsid w:val="00FF2B32"/>
    <w:rsid w:val="00FF2B5F"/>
    <w:rsid w:val="00FF2DB1"/>
    <w:rsid w:val="00FF2FC7"/>
    <w:rsid w:val="00FF30C3"/>
    <w:rsid w:val="00FF31E7"/>
    <w:rsid w:val="00FF3273"/>
    <w:rsid w:val="00FF332E"/>
    <w:rsid w:val="00FF343D"/>
    <w:rsid w:val="00FF3D12"/>
    <w:rsid w:val="00FF3E80"/>
    <w:rsid w:val="00FF40CB"/>
    <w:rsid w:val="00FF4175"/>
    <w:rsid w:val="00FF4277"/>
    <w:rsid w:val="00FF4AB0"/>
    <w:rsid w:val="00FF4BAE"/>
    <w:rsid w:val="00FF4DAE"/>
    <w:rsid w:val="00FF6076"/>
    <w:rsid w:val="00FF65DD"/>
    <w:rsid w:val="00FF660C"/>
    <w:rsid w:val="00FF66FE"/>
    <w:rsid w:val="00FF68BE"/>
    <w:rsid w:val="00FF6E3E"/>
    <w:rsid w:val="00FF77C5"/>
    <w:rsid w:val="00FF7E01"/>
    <w:rsid w:val="04358142"/>
    <w:rsid w:val="049A10CD"/>
    <w:rsid w:val="0D8D8D50"/>
    <w:rsid w:val="117374D6"/>
    <w:rsid w:val="1204059A"/>
    <w:rsid w:val="1B3EE6C6"/>
    <w:rsid w:val="1BAA79AA"/>
    <w:rsid w:val="24A4E0D4"/>
    <w:rsid w:val="37584D26"/>
    <w:rsid w:val="39A8FA57"/>
    <w:rsid w:val="3AAEA3FD"/>
    <w:rsid w:val="3D84B243"/>
    <w:rsid w:val="41AD7CCA"/>
    <w:rsid w:val="43834C68"/>
    <w:rsid w:val="45BA45A5"/>
    <w:rsid w:val="4AE726DD"/>
    <w:rsid w:val="4FAAA72D"/>
    <w:rsid w:val="4FD652B7"/>
    <w:rsid w:val="529310BA"/>
    <w:rsid w:val="56941A01"/>
    <w:rsid w:val="58A3245B"/>
    <w:rsid w:val="622E6869"/>
    <w:rsid w:val="6C4BC770"/>
    <w:rsid w:val="6D3ED1CC"/>
    <w:rsid w:val="6FCB30A0"/>
    <w:rsid w:val="78182613"/>
    <w:rsid w:val="7CB7F579"/>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FC60BB0-CD7C-4CEB-8309-1CBCEA328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B7FC2"/>
    <w:pPr>
      <w:spacing w:line="280" w:lineRule="exact"/>
    </w:pPr>
    <w:rPr>
      <w:rFonts w:ascii="Verdana" w:hAnsi="Verdana"/>
      <w:sz w:val="18"/>
      <w:szCs w:val="24"/>
    </w:rPr>
  </w:style>
  <w:style w:type="paragraph" w:styleId="Kop1">
    <w:name w:val="heading 1"/>
    <w:basedOn w:val="Standaard"/>
    <w:next w:val="Standaard"/>
    <w:qFormat/>
    <w:rsid w:val="00CB7FC2"/>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CB7FC2"/>
    <w:pPr>
      <w:keepNext/>
      <w:pageBreakBefore/>
      <w:numPr>
        <w:ilvl w:val="1"/>
        <w:numId w:val="2"/>
      </w:numPr>
      <w:spacing w:before="560" w:after="280"/>
      <w:outlineLvl w:val="1"/>
    </w:pPr>
    <w:rPr>
      <w:b/>
      <w:bCs/>
      <w:iCs/>
      <w:sz w:val="22"/>
      <w:szCs w:val="28"/>
    </w:rPr>
  </w:style>
  <w:style w:type="paragraph" w:styleId="Kop3">
    <w:name w:val="heading 3"/>
    <w:basedOn w:val="Standaard"/>
    <w:next w:val="Standaard"/>
    <w:uiPriority w:val="9"/>
    <w:qFormat/>
    <w:rsid w:val="00CB7FC2"/>
    <w:pPr>
      <w:keepNext/>
      <w:numPr>
        <w:ilvl w:val="2"/>
        <w:numId w:val="2"/>
      </w:numPr>
      <w:spacing w:before="560" w:after="280"/>
      <w:outlineLvl w:val="2"/>
    </w:pPr>
    <w:rPr>
      <w:b/>
      <w:bCs/>
      <w:szCs w:val="26"/>
    </w:rPr>
  </w:style>
  <w:style w:type="paragraph" w:styleId="Kop4">
    <w:name w:val="heading 4"/>
    <w:basedOn w:val="Standaard"/>
    <w:next w:val="Standaard"/>
    <w:qFormat/>
    <w:rsid w:val="00CB7FC2"/>
    <w:pPr>
      <w:keepNext/>
      <w:numPr>
        <w:ilvl w:val="3"/>
        <w:numId w:val="2"/>
      </w:numPr>
      <w:spacing w:before="280"/>
      <w:outlineLvl w:val="3"/>
    </w:pPr>
    <w:rPr>
      <w:b/>
      <w:bCs/>
      <w:szCs w:val="28"/>
    </w:rPr>
  </w:style>
  <w:style w:type="paragraph" w:styleId="Kop5">
    <w:name w:val="heading 5"/>
    <w:basedOn w:val="Standaard"/>
    <w:next w:val="Standaard"/>
    <w:rsid w:val="00CB7FC2"/>
    <w:pPr>
      <w:keepNext/>
      <w:numPr>
        <w:ilvl w:val="4"/>
        <w:numId w:val="2"/>
      </w:numPr>
      <w:spacing w:before="280"/>
      <w:outlineLvl w:val="4"/>
    </w:pPr>
    <w:rPr>
      <w:bCs/>
      <w:i/>
      <w:iCs/>
      <w:szCs w:val="26"/>
    </w:rPr>
  </w:style>
  <w:style w:type="paragraph" w:styleId="Kop6">
    <w:name w:val="heading 6"/>
    <w:basedOn w:val="Standaard"/>
    <w:next w:val="Standaard"/>
    <w:rsid w:val="00CB7FC2"/>
    <w:pPr>
      <w:keepNext/>
      <w:spacing w:before="280"/>
      <w:outlineLvl w:val="5"/>
    </w:pPr>
    <w:rPr>
      <w:bCs/>
      <w:i/>
      <w:szCs w:val="22"/>
    </w:rPr>
  </w:style>
  <w:style w:type="paragraph" w:styleId="Kop7">
    <w:name w:val="heading 7"/>
    <w:basedOn w:val="Standaard"/>
    <w:next w:val="Standaard"/>
    <w:rsid w:val="00CB7FC2"/>
    <w:pPr>
      <w:keepNext/>
      <w:spacing w:before="280"/>
      <w:outlineLvl w:val="6"/>
    </w:pPr>
  </w:style>
  <w:style w:type="paragraph" w:styleId="Kop8">
    <w:name w:val="heading 8"/>
    <w:basedOn w:val="Standaard"/>
    <w:next w:val="Standaard"/>
    <w:rsid w:val="00CB7FC2"/>
    <w:pPr>
      <w:keepNext/>
      <w:spacing w:before="280"/>
      <w:outlineLvl w:val="7"/>
    </w:pPr>
    <w:rPr>
      <w:iCs/>
    </w:rPr>
  </w:style>
  <w:style w:type="paragraph" w:styleId="Kop9">
    <w:name w:val="heading 9"/>
    <w:basedOn w:val="Standaard"/>
    <w:next w:val="Standaard"/>
    <w:rsid w:val="00CB7FC2"/>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CB7FC2"/>
  </w:style>
  <w:style w:type="paragraph" w:customStyle="1" w:styleId="Kop1voorwerk">
    <w:name w:val="Kop 1 voorwerk"/>
    <w:basedOn w:val="Standaard"/>
    <w:rsid w:val="00CB7FC2"/>
    <w:pPr>
      <w:keepNext/>
      <w:pageBreakBefore/>
      <w:spacing w:after="700"/>
      <w:contextualSpacing/>
      <w:outlineLvl w:val="0"/>
    </w:pPr>
    <w:rPr>
      <w:sz w:val="24"/>
    </w:rPr>
  </w:style>
  <w:style w:type="numbering" w:customStyle="1" w:styleId="Nummering">
    <w:name w:val="Nummering"/>
    <w:basedOn w:val="Geenlijst"/>
    <w:uiPriority w:val="99"/>
    <w:rsid w:val="00CB7FC2"/>
    <w:pPr>
      <w:numPr>
        <w:numId w:val="4"/>
      </w:numPr>
    </w:pPr>
  </w:style>
  <w:style w:type="paragraph" w:styleId="Inhopg1">
    <w:name w:val="toc 1"/>
    <w:basedOn w:val="Standaard"/>
    <w:next w:val="Standaard"/>
    <w:uiPriority w:val="39"/>
    <w:rsid w:val="00CB7FC2"/>
    <w:pPr>
      <w:keepNext/>
      <w:tabs>
        <w:tab w:val="right" w:leader="dot" w:pos="8505"/>
      </w:tabs>
      <w:spacing w:before="280"/>
      <w:ind w:hanging="1134"/>
    </w:pPr>
    <w:rPr>
      <w:b/>
    </w:rPr>
  </w:style>
  <w:style w:type="paragraph" w:styleId="Koptekst">
    <w:name w:val="header"/>
    <w:basedOn w:val="Standaard"/>
    <w:link w:val="KoptekstChar"/>
    <w:rsid w:val="00CB7FC2"/>
    <w:pPr>
      <w:spacing w:line="200" w:lineRule="exact"/>
    </w:pPr>
    <w:rPr>
      <w:rFonts w:cs="Verdana-Bold"/>
      <w:bCs/>
      <w:smallCaps/>
      <w:sz w:val="14"/>
      <w:szCs w:val="13"/>
    </w:rPr>
  </w:style>
  <w:style w:type="paragraph" w:styleId="Voettekst">
    <w:name w:val="footer"/>
    <w:basedOn w:val="Standaard"/>
    <w:rsid w:val="00CB7FC2"/>
    <w:pPr>
      <w:tabs>
        <w:tab w:val="center" w:pos="4536"/>
        <w:tab w:val="right" w:pos="9072"/>
      </w:tabs>
    </w:pPr>
  </w:style>
  <w:style w:type="paragraph" w:styleId="Titel">
    <w:name w:val="Title"/>
    <w:basedOn w:val="Standaard"/>
    <w:uiPriority w:val="10"/>
    <w:rsid w:val="00CB7FC2"/>
    <w:pPr>
      <w:spacing w:line="320" w:lineRule="atLeast"/>
    </w:pPr>
    <w:rPr>
      <w:rFonts w:cs="Arial"/>
      <w:b/>
      <w:bCs/>
      <w:kern w:val="28"/>
      <w:sz w:val="24"/>
      <w:szCs w:val="32"/>
    </w:rPr>
  </w:style>
  <w:style w:type="table" w:customStyle="1" w:styleId="Versiehistorie">
    <w:name w:val="Versiehistorie"/>
    <w:basedOn w:val="Standaardtabel"/>
    <w:uiPriority w:val="99"/>
    <w:rsid w:val="00CB7FC2"/>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CB7FC2"/>
    <w:pPr>
      <w:keepNext/>
      <w:tabs>
        <w:tab w:val="right" w:leader="dot" w:pos="8505"/>
      </w:tabs>
      <w:spacing w:before="280"/>
      <w:ind w:hanging="1134"/>
    </w:pPr>
    <w:rPr>
      <w:b/>
    </w:rPr>
  </w:style>
  <w:style w:type="paragraph" w:styleId="Inhopg3">
    <w:name w:val="toc 3"/>
    <w:basedOn w:val="Standaard"/>
    <w:next w:val="Standaard"/>
    <w:uiPriority w:val="39"/>
    <w:rsid w:val="00CB7FC2"/>
    <w:pPr>
      <w:tabs>
        <w:tab w:val="right" w:leader="dot" w:pos="8505"/>
      </w:tabs>
      <w:ind w:hanging="1134"/>
    </w:pPr>
  </w:style>
  <w:style w:type="table" w:customStyle="1" w:styleId="Tabel">
    <w:name w:val="Tabel"/>
    <w:basedOn w:val="Standaardtabel"/>
    <w:uiPriority w:val="99"/>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B7FC2"/>
    <w:pPr>
      <w:tabs>
        <w:tab w:val="right" w:leader="dot" w:pos="8505"/>
      </w:tabs>
      <w:ind w:hanging="1134"/>
    </w:pPr>
  </w:style>
  <w:style w:type="paragraph" w:styleId="Inhopg5">
    <w:name w:val="toc 5"/>
    <w:basedOn w:val="Standaard"/>
    <w:next w:val="Standaard"/>
    <w:uiPriority w:val="39"/>
    <w:rsid w:val="00CB7FC2"/>
    <w:pPr>
      <w:tabs>
        <w:tab w:val="right" w:leader="dot" w:pos="8505"/>
      </w:tabs>
      <w:ind w:hanging="1134"/>
    </w:pPr>
  </w:style>
  <w:style w:type="paragraph" w:styleId="Voetnoottekst">
    <w:name w:val="footnote text"/>
    <w:basedOn w:val="Standaard"/>
    <w:link w:val="VoetnoottekstChar"/>
    <w:uiPriority w:val="99"/>
    <w:rsid w:val="00CB7FC2"/>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6D529D"/>
    <w:rPr>
      <w:vertAlign w:val="superscript"/>
    </w:rPr>
  </w:style>
  <w:style w:type="paragraph" w:styleId="Eindnoottekst">
    <w:name w:val="endnote text"/>
    <w:basedOn w:val="Standaard"/>
    <w:semiHidden/>
    <w:rsid w:val="00CB7FC2"/>
    <w:rPr>
      <w:szCs w:val="20"/>
    </w:rPr>
  </w:style>
  <w:style w:type="paragraph" w:styleId="Onderwerpvanopmerking">
    <w:name w:val="annotation subject"/>
    <w:basedOn w:val="Standaard"/>
    <w:semiHidden/>
    <w:unhideWhenUsed/>
    <w:rsid w:val="00CB7FC2"/>
    <w:pPr>
      <w:spacing w:line="240" w:lineRule="auto"/>
    </w:pPr>
    <w:rPr>
      <w:b/>
      <w:bCs/>
      <w:sz w:val="20"/>
      <w:szCs w:val="20"/>
    </w:rPr>
  </w:style>
  <w:style w:type="paragraph" w:styleId="Kopvaninhoudsopgave">
    <w:name w:val="TOC Heading"/>
    <w:basedOn w:val="Kop1"/>
    <w:next w:val="Standaard"/>
    <w:uiPriority w:val="39"/>
    <w:semiHidden/>
    <w:unhideWhenUsed/>
    <w:qFormat/>
    <w:rsid w:val="00CB7FC2"/>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CB7FC2"/>
    <w:rPr>
      <w:rFonts w:ascii="Verdana" w:hAnsi="Verdana"/>
      <w:sz w:val="18"/>
      <w:szCs w:val="24"/>
    </w:rPr>
  </w:style>
  <w:style w:type="table" w:styleId="Tabelraster">
    <w:name w:val="Table Grid"/>
    <w:basedOn w:val="Standaardtabel"/>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CB7FC2"/>
    <w:pPr>
      <w:shd w:val="clear" w:color="auto" w:fill="FFFF00"/>
      <w:spacing w:before="280" w:after="280"/>
      <w:contextualSpacing/>
    </w:pPr>
  </w:style>
  <w:style w:type="paragraph" w:customStyle="1" w:styleId="Code">
    <w:name w:val="Code"/>
    <w:basedOn w:val="Standaard"/>
    <w:rsid w:val="00CB7FC2"/>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B7FC2"/>
    <w:rPr>
      <w:color w:val="808080"/>
    </w:rPr>
  </w:style>
  <w:style w:type="paragraph" w:styleId="Ballontekst">
    <w:name w:val="Balloon Text"/>
    <w:basedOn w:val="Standaard"/>
    <w:link w:val="BallontekstChar"/>
    <w:uiPriority w:val="99"/>
    <w:semiHidden/>
    <w:unhideWhenUsed/>
    <w:rsid w:val="00CB7FC2"/>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CB7FC2"/>
  </w:style>
  <w:style w:type="paragraph" w:customStyle="1" w:styleId="Colofon">
    <w:name w:val="Colofon"/>
    <w:basedOn w:val="Standaard"/>
    <w:rsid w:val="00CB7FC2"/>
    <w:pPr>
      <w:ind w:left="2268" w:hanging="2268"/>
    </w:pPr>
  </w:style>
  <w:style w:type="character" w:customStyle="1" w:styleId="Colofonprojectnaam">
    <w:name w:val="Colofon projectnaam"/>
    <w:basedOn w:val="Standaardalinea-lettertype"/>
    <w:uiPriority w:val="1"/>
    <w:rsid w:val="00CB7FC2"/>
  </w:style>
  <w:style w:type="character" w:customStyle="1" w:styleId="Colofonprojectnummer">
    <w:name w:val="Colofon projectnummer"/>
    <w:basedOn w:val="Standaardalinea-lettertype"/>
    <w:uiPriority w:val="1"/>
    <w:rsid w:val="00CB7FC2"/>
  </w:style>
  <w:style w:type="character" w:customStyle="1" w:styleId="Colofoncontactpersoon">
    <w:name w:val="Colofon contactpersoon"/>
    <w:basedOn w:val="Standaardalinea-lettertype"/>
    <w:uiPriority w:val="1"/>
    <w:rsid w:val="00CB7FC2"/>
  </w:style>
  <w:style w:type="character" w:customStyle="1" w:styleId="Colofonauteur">
    <w:name w:val="Colofon auteur"/>
    <w:basedOn w:val="Standaardalinea-lettertype"/>
    <w:uiPriority w:val="1"/>
    <w:rsid w:val="00CB7FC2"/>
  </w:style>
  <w:style w:type="paragraph" w:customStyle="1" w:styleId="Versiehistorietekst">
    <w:name w:val="Versiehistorie tekst"/>
    <w:basedOn w:val="Standaard"/>
    <w:rsid w:val="00CB7FC2"/>
    <w:pPr>
      <w:spacing w:line="240" w:lineRule="auto"/>
    </w:pPr>
    <w:rPr>
      <w:sz w:val="14"/>
    </w:rPr>
  </w:style>
  <w:style w:type="paragraph" w:customStyle="1" w:styleId="Kop2bijlage">
    <w:name w:val="Kop 2 bijlage"/>
    <w:basedOn w:val="Standaard"/>
    <w:next w:val="Standaard"/>
    <w:rsid w:val="00CB7FC2"/>
    <w:pPr>
      <w:keepNext/>
      <w:pageBreakBefore/>
      <w:numPr>
        <w:ilvl w:val="6"/>
        <w:numId w:val="2"/>
      </w:numPr>
      <w:spacing w:after="700"/>
    </w:pPr>
    <w:rPr>
      <w:sz w:val="24"/>
    </w:rPr>
  </w:style>
  <w:style w:type="paragraph" w:customStyle="1" w:styleId="Kop3bijlage">
    <w:name w:val="Kop 3 bijlage"/>
    <w:basedOn w:val="Standaard"/>
    <w:next w:val="Standaard"/>
    <w:rsid w:val="00CB7FC2"/>
    <w:pPr>
      <w:keepNext/>
      <w:tabs>
        <w:tab w:val="num" w:pos="1276"/>
      </w:tabs>
      <w:spacing w:before="280"/>
      <w:outlineLvl w:val="2"/>
    </w:pPr>
    <w:rPr>
      <w:b/>
    </w:rPr>
  </w:style>
  <w:style w:type="paragraph" w:customStyle="1" w:styleId="Opsommingnummers1">
    <w:name w:val="Opsomming nummers 1"/>
    <w:basedOn w:val="Standaard"/>
    <w:qFormat/>
    <w:rsid w:val="00CB7FC2"/>
    <w:pPr>
      <w:numPr>
        <w:numId w:val="4"/>
      </w:numPr>
    </w:pPr>
  </w:style>
  <w:style w:type="paragraph" w:customStyle="1" w:styleId="Opsommingnummers2">
    <w:name w:val="Opsomming nummers 2"/>
    <w:basedOn w:val="Standaard"/>
    <w:qFormat/>
    <w:rsid w:val="00CB7FC2"/>
    <w:pPr>
      <w:numPr>
        <w:ilvl w:val="2"/>
        <w:numId w:val="4"/>
      </w:numPr>
    </w:pPr>
  </w:style>
  <w:style w:type="paragraph" w:styleId="Inhopg6">
    <w:name w:val="toc 6"/>
    <w:basedOn w:val="Standaard"/>
    <w:next w:val="Standaard"/>
    <w:uiPriority w:val="39"/>
    <w:unhideWhenUsed/>
    <w:rsid w:val="00CB7FC2"/>
    <w:pPr>
      <w:tabs>
        <w:tab w:val="right" w:leader="dot" w:pos="8505"/>
      </w:tabs>
      <w:ind w:hanging="1134"/>
    </w:pPr>
  </w:style>
  <w:style w:type="paragraph" w:styleId="Inhopg7">
    <w:name w:val="toc 7"/>
    <w:basedOn w:val="Standaard"/>
    <w:next w:val="Standaard"/>
    <w:uiPriority w:val="39"/>
    <w:rsid w:val="00CB7FC2"/>
    <w:pPr>
      <w:tabs>
        <w:tab w:val="right" w:leader="dot" w:pos="8505"/>
      </w:tabs>
    </w:pPr>
  </w:style>
  <w:style w:type="paragraph" w:customStyle="1" w:styleId="Opsommingtekens1">
    <w:name w:val="Opsomming tekens 1"/>
    <w:basedOn w:val="Standaard"/>
    <w:qFormat/>
    <w:rsid w:val="00CB7FC2"/>
    <w:pPr>
      <w:numPr>
        <w:ilvl w:val="1"/>
        <w:numId w:val="4"/>
      </w:numPr>
    </w:pPr>
  </w:style>
  <w:style w:type="paragraph" w:customStyle="1" w:styleId="Opsommingtekens2">
    <w:name w:val="Opsomming tekens 2"/>
    <w:basedOn w:val="Standaard"/>
    <w:qFormat/>
    <w:rsid w:val="00CB7FC2"/>
    <w:pPr>
      <w:numPr>
        <w:ilvl w:val="3"/>
        <w:numId w:val="4"/>
      </w:numPr>
    </w:pPr>
  </w:style>
  <w:style w:type="paragraph" w:customStyle="1" w:styleId="Opsommingtekens3">
    <w:name w:val="Opsomming tekens 3"/>
    <w:basedOn w:val="Standaard"/>
    <w:qFormat/>
    <w:rsid w:val="00CB7FC2"/>
    <w:pPr>
      <w:numPr>
        <w:ilvl w:val="5"/>
        <w:numId w:val="4"/>
      </w:numPr>
    </w:pPr>
  </w:style>
  <w:style w:type="paragraph" w:customStyle="1" w:styleId="Opsommingtekens4">
    <w:name w:val="Opsomming tekens 4"/>
    <w:basedOn w:val="Standaard"/>
    <w:qFormat/>
    <w:rsid w:val="00CB7FC2"/>
    <w:pPr>
      <w:numPr>
        <w:ilvl w:val="6"/>
        <w:numId w:val="4"/>
      </w:numPr>
    </w:pPr>
  </w:style>
  <w:style w:type="paragraph" w:customStyle="1" w:styleId="Tabeltitel">
    <w:name w:val="Tabeltitel"/>
    <w:basedOn w:val="Standaard"/>
    <w:next w:val="Standaard"/>
    <w:qFormat/>
    <w:rsid w:val="00CB7FC2"/>
    <w:pPr>
      <w:keepNext/>
      <w:numPr>
        <w:numId w:val="32"/>
      </w:numPr>
      <w:spacing w:before="280" w:after="140"/>
    </w:pPr>
    <w:rPr>
      <w:b/>
    </w:rPr>
  </w:style>
  <w:style w:type="table" w:customStyle="1" w:styleId="Implementatie">
    <w:name w:val="Implementatie"/>
    <w:basedOn w:val="Standaardtabel"/>
    <w:uiPriority w:val="99"/>
    <w:rsid w:val="00CB7FC2"/>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CB7FC2"/>
    <w:rPr>
      <w:sz w:val="16"/>
      <w:szCs w:val="16"/>
    </w:rPr>
  </w:style>
  <w:style w:type="table" w:customStyle="1" w:styleId="Huisstijl-Tabel">
    <w:name w:val="Huisstijl-Tabel"/>
    <w:basedOn w:val="Standaardtabel"/>
    <w:rsid w:val="00071FEF"/>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CB7FC2"/>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B7FC2"/>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B7FC2"/>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CB7FC2"/>
  </w:style>
  <w:style w:type="paragraph" w:styleId="Adresenvelop">
    <w:name w:val="envelope address"/>
    <w:basedOn w:val="Standaard"/>
    <w:semiHidden/>
    <w:unhideWhenUsed/>
    <w:rsid w:val="00CB7FC2"/>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B7FC2"/>
    <w:pPr>
      <w:spacing w:line="240" w:lineRule="auto"/>
      <w:ind w:left="4252"/>
    </w:pPr>
  </w:style>
  <w:style w:type="paragraph" w:styleId="Afzender">
    <w:name w:val="envelope return"/>
    <w:basedOn w:val="Standaard"/>
    <w:semiHidden/>
    <w:unhideWhenUsed/>
    <w:rsid w:val="00CB7FC2"/>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B7FC2"/>
  </w:style>
  <w:style w:type="paragraph" w:styleId="Berichtkop">
    <w:name w:val="Message Header"/>
    <w:basedOn w:val="Standaard"/>
    <w:link w:val="BerichtkopChar"/>
    <w:semiHidden/>
    <w:unhideWhenUsed/>
    <w:rsid w:val="00CB7FC2"/>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CB7FC2"/>
  </w:style>
  <w:style w:type="paragraph" w:styleId="Bloktekst">
    <w:name w:val="Block Text"/>
    <w:basedOn w:val="Standaard"/>
    <w:semiHidden/>
    <w:unhideWhenUsed/>
    <w:rsid w:val="00CB7FC2"/>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B7FC2"/>
    <w:pPr>
      <w:ind w:left="180" w:hanging="180"/>
    </w:pPr>
  </w:style>
  <w:style w:type="paragraph" w:styleId="Datum">
    <w:name w:val="Date"/>
    <w:basedOn w:val="Standaard"/>
    <w:next w:val="Standaard"/>
    <w:link w:val="DatumChar"/>
    <w:semiHidden/>
    <w:unhideWhenUsed/>
    <w:rsid w:val="00CB7FC2"/>
  </w:style>
  <w:style w:type="paragraph" w:styleId="Documentstructuur">
    <w:name w:val="Document Map"/>
    <w:basedOn w:val="Standaard"/>
    <w:semiHidden/>
    <w:unhideWhenUsed/>
    <w:rsid w:val="00CB7FC2"/>
    <w:pPr>
      <w:spacing w:line="240" w:lineRule="auto"/>
    </w:pPr>
    <w:rPr>
      <w:rFonts w:ascii="Tahoma" w:hAnsi="Tahoma" w:cs="Tahoma"/>
      <w:sz w:val="16"/>
      <w:szCs w:val="16"/>
    </w:rPr>
  </w:style>
  <w:style w:type="table" w:styleId="Donkerelijst">
    <w:name w:val="Dark List"/>
    <w:basedOn w:val="Standaardtabel"/>
    <w:uiPriority w:val="61"/>
    <w:rsid w:val="00CB7FC2"/>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B7FC2"/>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B7FC2"/>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B7FC2"/>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B7FC2"/>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B7FC2"/>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B7FC2"/>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B7FC2"/>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B7FC2"/>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B7FC2"/>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B7FC2"/>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CB7FC2"/>
    <w:pPr>
      <w:spacing w:line="240" w:lineRule="auto"/>
    </w:pPr>
  </w:style>
  <w:style w:type="table" w:styleId="Gemiddeldraster1">
    <w:name w:val="Medium Grid 1"/>
    <w:basedOn w:val="Standaardtabel"/>
    <w:uiPriority w:val="99"/>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B7FC2"/>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B7FC2"/>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B7FC2"/>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B7FC2"/>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B7FC2"/>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B7FC2"/>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B7FC2"/>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CB7FC2"/>
    <w:rPr>
      <w:color w:val="800080" w:themeColor="followedHyperlink"/>
      <w:u w:val="single"/>
    </w:rPr>
  </w:style>
  <w:style w:type="paragraph" w:styleId="Handtekening">
    <w:name w:val="Signature"/>
    <w:basedOn w:val="Standaard"/>
    <w:link w:val="HandtekeningChar"/>
    <w:semiHidden/>
    <w:unhideWhenUsed/>
    <w:rsid w:val="00CB7FC2"/>
    <w:pPr>
      <w:spacing w:line="240" w:lineRule="auto"/>
      <w:ind w:left="4252"/>
    </w:pPr>
  </w:style>
  <w:style w:type="paragraph" w:styleId="HTML-voorafopgemaakt">
    <w:name w:val="HTML Preformatted"/>
    <w:basedOn w:val="Standaard"/>
    <w:link w:val="HTML-voorafopgemaaktChar"/>
    <w:uiPriority w:val="99"/>
    <w:semiHidden/>
    <w:unhideWhenUsed/>
    <w:rsid w:val="00CB7FC2"/>
    <w:pPr>
      <w:spacing w:line="240" w:lineRule="auto"/>
    </w:pPr>
    <w:rPr>
      <w:rFonts w:ascii="Consolas" w:hAnsi="Consolas"/>
      <w:sz w:val="20"/>
      <w:szCs w:val="20"/>
    </w:rPr>
  </w:style>
  <w:style w:type="character" w:styleId="HTMLCode">
    <w:name w:val="HTML Code"/>
    <w:basedOn w:val="Standaardalinea-lettertype"/>
    <w:semiHidden/>
    <w:unhideWhenUsed/>
    <w:rsid w:val="00CB7FC2"/>
    <w:rPr>
      <w:rFonts w:ascii="Consolas" w:hAnsi="Consolas"/>
      <w:sz w:val="20"/>
      <w:szCs w:val="20"/>
    </w:rPr>
  </w:style>
  <w:style w:type="character" w:styleId="HTMLDefinition">
    <w:name w:val="HTML Definition"/>
    <w:basedOn w:val="Standaardalinea-lettertype"/>
    <w:semiHidden/>
    <w:unhideWhenUsed/>
    <w:rsid w:val="00CB7FC2"/>
    <w:rPr>
      <w:i/>
      <w:iCs/>
    </w:rPr>
  </w:style>
  <w:style w:type="character" w:styleId="HTMLVariable">
    <w:name w:val="HTML Variable"/>
    <w:basedOn w:val="Standaardalinea-lettertype"/>
    <w:semiHidden/>
    <w:unhideWhenUsed/>
    <w:rsid w:val="00CB7FC2"/>
    <w:rPr>
      <w:i/>
      <w:iCs/>
    </w:rPr>
  </w:style>
  <w:style w:type="character" w:styleId="HTML-acroniem">
    <w:name w:val="HTML Acronym"/>
    <w:basedOn w:val="Standaardalinea-lettertype"/>
    <w:semiHidden/>
    <w:unhideWhenUsed/>
    <w:rsid w:val="00CB7FC2"/>
  </w:style>
  <w:style w:type="paragraph" w:styleId="HTML-adres">
    <w:name w:val="HTML Address"/>
    <w:basedOn w:val="Standaard"/>
    <w:link w:val="HTML-adresChar"/>
    <w:semiHidden/>
    <w:unhideWhenUsed/>
    <w:rsid w:val="00CB7FC2"/>
    <w:pPr>
      <w:spacing w:line="240" w:lineRule="auto"/>
    </w:pPr>
    <w:rPr>
      <w:i/>
      <w:iCs/>
    </w:rPr>
  </w:style>
  <w:style w:type="character" w:styleId="HTML-citaat">
    <w:name w:val="HTML Cite"/>
    <w:basedOn w:val="Standaardalinea-lettertype"/>
    <w:semiHidden/>
    <w:unhideWhenUsed/>
    <w:rsid w:val="00CB7FC2"/>
    <w:rPr>
      <w:i/>
      <w:iCs/>
    </w:rPr>
  </w:style>
  <w:style w:type="character" w:styleId="HTML-schrijfmachine">
    <w:name w:val="HTML Typewriter"/>
    <w:basedOn w:val="Standaardalinea-lettertype"/>
    <w:semiHidden/>
    <w:unhideWhenUsed/>
    <w:rsid w:val="00CB7FC2"/>
    <w:rPr>
      <w:rFonts w:ascii="Consolas" w:hAnsi="Consolas"/>
      <w:sz w:val="20"/>
      <w:szCs w:val="20"/>
    </w:rPr>
  </w:style>
  <w:style w:type="character" w:styleId="HTML-toetsenbord">
    <w:name w:val="HTML Keyboard"/>
    <w:basedOn w:val="Standaardalinea-lettertype"/>
    <w:semiHidden/>
    <w:unhideWhenUsed/>
    <w:rsid w:val="00CB7FC2"/>
    <w:rPr>
      <w:rFonts w:ascii="Consolas" w:hAnsi="Consolas"/>
      <w:sz w:val="20"/>
      <w:szCs w:val="20"/>
    </w:rPr>
  </w:style>
  <w:style w:type="character" w:styleId="HTML-voorbeeld">
    <w:name w:val="HTML Sample"/>
    <w:basedOn w:val="Standaardalinea-lettertype"/>
    <w:semiHidden/>
    <w:unhideWhenUsed/>
    <w:rsid w:val="00CB7FC2"/>
    <w:rPr>
      <w:rFonts w:ascii="Consolas" w:hAnsi="Consolas"/>
      <w:sz w:val="24"/>
      <w:szCs w:val="24"/>
    </w:rPr>
  </w:style>
  <w:style w:type="paragraph" w:styleId="Index1">
    <w:name w:val="index 1"/>
    <w:basedOn w:val="Standaard"/>
    <w:next w:val="Standaard"/>
    <w:semiHidden/>
    <w:unhideWhenUsed/>
    <w:rsid w:val="00CB7FC2"/>
    <w:pPr>
      <w:spacing w:line="240" w:lineRule="auto"/>
      <w:ind w:left="180" w:hanging="180"/>
    </w:pPr>
  </w:style>
  <w:style w:type="paragraph" w:styleId="Index2">
    <w:name w:val="index 2"/>
    <w:basedOn w:val="Standaard"/>
    <w:next w:val="Standaard"/>
    <w:semiHidden/>
    <w:unhideWhenUsed/>
    <w:rsid w:val="00CB7FC2"/>
    <w:pPr>
      <w:spacing w:line="240" w:lineRule="auto"/>
      <w:ind w:left="360" w:hanging="180"/>
    </w:pPr>
  </w:style>
  <w:style w:type="paragraph" w:styleId="Index3">
    <w:name w:val="index 3"/>
    <w:basedOn w:val="Standaard"/>
    <w:next w:val="Standaard"/>
    <w:semiHidden/>
    <w:unhideWhenUsed/>
    <w:rsid w:val="00CB7FC2"/>
    <w:pPr>
      <w:spacing w:line="240" w:lineRule="auto"/>
      <w:ind w:left="540" w:hanging="180"/>
    </w:pPr>
  </w:style>
  <w:style w:type="paragraph" w:styleId="Index4">
    <w:name w:val="index 4"/>
    <w:basedOn w:val="Standaard"/>
    <w:next w:val="Standaard"/>
    <w:semiHidden/>
    <w:unhideWhenUsed/>
    <w:rsid w:val="00CB7FC2"/>
    <w:pPr>
      <w:spacing w:line="240" w:lineRule="auto"/>
      <w:ind w:left="720" w:hanging="180"/>
    </w:pPr>
  </w:style>
  <w:style w:type="paragraph" w:styleId="Index5">
    <w:name w:val="index 5"/>
    <w:basedOn w:val="Standaard"/>
    <w:next w:val="Standaard"/>
    <w:semiHidden/>
    <w:unhideWhenUsed/>
    <w:rsid w:val="00CB7FC2"/>
    <w:pPr>
      <w:spacing w:line="240" w:lineRule="auto"/>
      <w:ind w:left="900" w:hanging="180"/>
    </w:pPr>
  </w:style>
  <w:style w:type="paragraph" w:styleId="Index6">
    <w:name w:val="index 6"/>
    <w:basedOn w:val="Standaard"/>
    <w:next w:val="Standaard"/>
    <w:semiHidden/>
    <w:unhideWhenUsed/>
    <w:rsid w:val="00CB7FC2"/>
    <w:pPr>
      <w:spacing w:line="240" w:lineRule="auto"/>
      <w:ind w:left="1080" w:hanging="180"/>
    </w:pPr>
  </w:style>
  <w:style w:type="paragraph" w:styleId="Index7">
    <w:name w:val="index 7"/>
    <w:basedOn w:val="Standaard"/>
    <w:next w:val="Standaard"/>
    <w:semiHidden/>
    <w:unhideWhenUsed/>
    <w:rsid w:val="00CB7FC2"/>
    <w:pPr>
      <w:spacing w:line="240" w:lineRule="auto"/>
      <w:ind w:left="1260" w:hanging="180"/>
    </w:pPr>
  </w:style>
  <w:style w:type="paragraph" w:styleId="Index8">
    <w:name w:val="index 8"/>
    <w:basedOn w:val="Standaard"/>
    <w:next w:val="Standaard"/>
    <w:semiHidden/>
    <w:unhideWhenUsed/>
    <w:rsid w:val="00CB7FC2"/>
    <w:pPr>
      <w:spacing w:line="240" w:lineRule="auto"/>
      <w:ind w:left="1440" w:hanging="180"/>
    </w:pPr>
  </w:style>
  <w:style w:type="paragraph" w:styleId="Index9">
    <w:name w:val="index 9"/>
    <w:basedOn w:val="Standaard"/>
    <w:next w:val="Standaard"/>
    <w:semiHidden/>
    <w:unhideWhenUsed/>
    <w:rsid w:val="00CB7FC2"/>
    <w:pPr>
      <w:spacing w:line="240" w:lineRule="auto"/>
      <w:ind w:left="1620" w:hanging="180"/>
    </w:pPr>
  </w:style>
  <w:style w:type="paragraph" w:styleId="Indexkop">
    <w:name w:val="index heading"/>
    <w:basedOn w:val="Standaard"/>
    <w:next w:val="Index1"/>
    <w:semiHidden/>
    <w:unhideWhenUsed/>
    <w:rsid w:val="00CB7FC2"/>
    <w:rPr>
      <w:rFonts w:asciiTheme="majorHAnsi" w:eastAsiaTheme="majorEastAsia" w:hAnsiTheme="majorHAnsi" w:cstheme="majorBidi"/>
      <w:b/>
      <w:bCs/>
    </w:rPr>
  </w:style>
  <w:style w:type="paragraph" w:styleId="Inhopg8">
    <w:name w:val="toc 8"/>
    <w:basedOn w:val="Standaard"/>
    <w:next w:val="Standaard"/>
    <w:uiPriority w:val="39"/>
    <w:unhideWhenUsed/>
    <w:rsid w:val="00CB7FC2"/>
    <w:pPr>
      <w:tabs>
        <w:tab w:val="right" w:leader="dot" w:pos="8505"/>
      </w:tabs>
    </w:pPr>
  </w:style>
  <w:style w:type="paragraph" w:styleId="Inhopg9">
    <w:name w:val="toc 9"/>
    <w:basedOn w:val="Standaard"/>
    <w:next w:val="Standaard"/>
    <w:uiPriority w:val="39"/>
    <w:unhideWhenUsed/>
    <w:rsid w:val="00CB7FC2"/>
    <w:pPr>
      <w:spacing w:after="100"/>
      <w:ind w:left="1260"/>
    </w:pPr>
  </w:style>
  <w:style w:type="table" w:styleId="Klassieketabel1">
    <w:name w:val="Table Classic 1"/>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B7FC2"/>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B7FC2"/>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B7FC2"/>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B7FC2"/>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B7FC2"/>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B7FC2"/>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B7FC2"/>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B7FC2"/>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B7FC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B7FC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B7FC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B7FC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B7FC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B7FC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B7FC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B7FC2"/>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B7FC2"/>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B7FC2"/>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CB7FC2"/>
    <w:pPr>
      <w:spacing w:before="120"/>
    </w:pPr>
    <w:rPr>
      <w:rFonts w:asciiTheme="majorHAnsi" w:eastAsiaTheme="majorEastAsia" w:hAnsiTheme="majorHAnsi" w:cstheme="majorBidi"/>
      <w:b/>
      <w:bCs/>
      <w:sz w:val="24"/>
    </w:rPr>
  </w:style>
  <w:style w:type="table" w:styleId="Lichtraster">
    <w:name w:val="Light Grid"/>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B7FC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B7FC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B7FC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B7FC2"/>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B7FC2"/>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B7FC2"/>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B7FC2"/>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CB7FC2"/>
    <w:pPr>
      <w:ind w:left="283" w:hanging="283"/>
      <w:contextualSpacing/>
    </w:pPr>
  </w:style>
  <w:style w:type="paragraph" w:styleId="Lijst2">
    <w:name w:val="List 2"/>
    <w:basedOn w:val="Standaard"/>
    <w:semiHidden/>
    <w:unhideWhenUsed/>
    <w:rsid w:val="00CB7FC2"/>
    <w:pPr>
      <w:ind w:left="566" w:hanging="283"/>
      <w:contextualSpacing/>
    </w:pPr>
  </w:style>
  <w:style w:type="paragraph" w:styleId="Lijst3">
    <w:name w:val="List 3"/>
    <w:basedOn w:val="Standaard"/>
    <w:semiHidden/>
    <w:unhideWhenUsed/>
    <w:rsid w:val="00CB7FC2"/>
    <w:pPr>
      <w:ind w:left="849" w:hanging="283"/>
      <w:contextualSpacing/>
    </w:pPr>
  </w:style>
  <w:style w:type="paragraph" w:styleId="Lijst4">
    <w:name w:val="List 4"/>
    <w:basedOn w:val="Standaard"/>
    <w:semiHidden/>
    <w:unhideWhenUsed/>
    <w:rsid w:val="00CB7FC2"/>
    <w:pPr>
      <w:ind w:left="1132" w:hanging="283"/>
      <w:contextualSpacing/>
    </w:pPr>
  </w:style>
  <w:style w:type="paragraph" w:styleId="Lijst5">
    <w:name w:val="List 5"/>
    <w:basedOn w:val="Standaard"/>
    <w:semiHidden/>
    <w:unhideWhenUsed/>
    <w:rsid w:val="00CB7FC2"/>
    <w:pPr>
      <w:ind w:left="1415" w:hanging="283"/>
      <w:contextualSpacing/>
    </w:pPr>
  </w:style>
  <w:style w:type="paragraph" w:styleId="Lijstmetafbeeldingen">
    <w:name w:val="table of figures"/>
    <w:basedOn w:val="Standaard"/>
    <w:next w:val="Standaard"/>
    <w:semiHidden/>
    <w:unhideWhenUsed/>
    <w:rsid w:val="00CB7FC2"/>
  </w:style>
  <w:style w:type="paragraph" w:styleId="Lijstopsomteken">
    <w:name w:val="List Bullet"/>
    <w:basedOn w:val="Standaard"/>
    <w:semiHidden/>
    <w:unhideWhenUsed/>
    <w:rsid w:val="00CB7FC2"/>
    <w:pPr>
      <w:numPr>
        <w:numId w:val="3"/>
      </w:numPr>
      <w:contextualSpacing/>
    </w:pPr>
  </w:style>
  <w:style w:type="paragraph" w:styleId="Lijstopsomteken2">
    <w:name w:val="List Bullet 2"/>
    <w:basedOn w:val="Standaard"/>
    <w:semiHidden/>
    <w:unhideWhenUsed/>
    <w:rsid w:val="00CB7FC2"/>
    <w:pPr>
      <w:tabs>
        <w:tab w:val="num" w:pos="720"/>
      </w:tabs>
      <w:ind w:left="720" w:hanging="720"/>
      <w:contextualSpacing/>
    </w:pPr>
  </w:style>
  <w:style w:type="paragraph" w:styleId="Lijstopsomteken3">
    <w:name w:val="List Bullet 3"/>
    <w:basedOn w:val="Standaard"/>
    <w:semiHidden/>
    <w:unhideWhenUsed/>
    <w:rsid w:val="00CB7FC2"/>
    <w:pPr>
      <w:tabs>
        <w:tab w:val="num" w:pos="720"/>
      </w:tabs>
      <w:ind w:left="720" w:hanging="720"/>
      <w:contextualSpacing/>
    </w:pPr>
  </w:style>
  <w:style w:type="paragraph" w:styleId="Lijstopsomteken4">
    <w:name w:val="List Bullet 4"/>
    <w:basedOn w:val="Standaard"/>
    <w:semiHidden/>
    <w:unhideWhenUsed/>
    <w:rsid w:val="00CB7FC2"/>
    <w:pPr>
      <w:tabs>
        <w:tab w:val="num" w:pos="720"/>
      </w:tabs>
      <w:ind w:left="720" w:hanging="720"/>
      <w:contextualSpacing/>
    </w:pPr>
  </w:style>
  <w:style w:type="paragraph" w:styleId="Lijstopsomteken5">
    <w:name w:val="List Bullet 5"/>
    <w:basedOn w:val="Standaard"/>
    <w:semiHidden/>
    <w:unhideWhenUsed/>
    <w:rsid w:val="00CB7FC2"/>
    <w:pPr>
      <w:tabs>
        <w:tab w:val="num" w:pos="720"/>
      </w:tabs>
      <w:ind w:left="720" w:hanging="720"/>
      <w:contextualSpacing/>
    </w:pPr>
  </w:style>
  <w:style w:type="paragraph" w:styleId="Lijstnummering2">
    <w:name w:val="List Number 2"/>
    <w:basedOn w:val="Standaard"/>
    <w:semiHidden/>
    <w:unhideWhenUsed/>
    <w:rsid w:val="00CB7FC2"/>
    <w:pPr>
      <w:tabs>
        <w:tab w:val="num" w:pos="720"/>
      </w:tabs>
      <w:ind w:left="720" w:hanging="720"/>
      <w:contextualSpacing/>
    </w:pPr>
  </w:style>
  <w:style w:type="paragraph" w:styleId="Lijstnummering3">
    <w:name w:val="List Number 3"/>
    <w:basedOn w:val="Standaard"/>
    <w:semiHidden/>
    <w:unhideWhenUsed/>
    <w:rsid w:val="00CB7FC2"/>
    <w:pPr>
      <w:tabs>
        <w:tab w:val="num" w:pos="720"/>
      </w:tabs>
      <w:ind w:left="720" w:hanging="720"/>
      <w:contextualSpacing/>
    </w:pPr>
  </w:style>
  <w:style w:type="paragraph" w:styleId="Lijstnummering4">
    <w:name w:val="List Number 4"/>
    <w:basedOn w:val="Standaard"/>
    <w:semiHidden/>
    <w:unhideWhenUsed/>
    <w:rsid w:val="00CB7FC2"/>
    <w:pPr>
      <w:tabs>
        <w:tab w:val="num" w:pos="720"/>
      </w:tabs>
      <w:ind w:left="720" w:hanging="720"/>
      <w:contextualSpacing/>
    </w:pPr>
  </w:style>
  <w:style w:type="paragraph" w:styleId="Lijstnummering5">
    <w:name w:val="List Number 5"/>
    <w:basedOn w:val="Standaard"/>
    <w:semiHidden/>
    <w:unhideWhenUsed/>
    <w:rsid w:val="00CB7FC2"/>
    <w:pPr>
      <w:tabs>
        <w:tab w:val="num" w:pos="720"/>
      </w:tabs>
      <w:ind w:left="720" w:hanging="720"/>
      <w:contextualSpacing/>
    </w:pPr>
  </w:style>
  <w:style w:type="paragraph" w:styleId="Lijstvoortzetting">
    <w:name w:val="List Continue"/>
    <w:basedOn w:val="Standaard"/>
    <w:semiHidden/>
    <w:unhideWhenUsed/>
    <w:rsid w:val="00CB7FC2"/>
    <w:pPr>
      <w:spacing w:after="120"/>
      <w:ind w:left="283"/>
      <w:contextualSpacing/>
    </w:pPr>
  </w:style>
  <w:style w:type="paragraph" w:styleId="Lijstvoortzetting2">
    <w:name w:val="List Continue 2"/>
    <w:basedOn w:val="Standaard"/>
    <w:semiHidden/>
    <w:unhideWhenUsed/>
    <w:rsid w:val="00CB7FC2"/>
    <w:pPr>
      <w:spacing w:after="120"/>
      <w:ind w:left="566"/>
      <w:contextualSpacing/>
    </w:pPr>
  </w:style>
  <w:style w:type="paragraph" w:styleId="Lijstvoortzetting3">
    <w:name w:val="List Continue 3"/>
    <w:basedOn w:val="Standaard"/>
    <w:semiHidden/>
    <w:unhideWhenUsed/>
    <w:rsid w:val="00CB7FC2"/>
    <w:pPr>
      <w:spacing w:after="120"/>
      <w:ind w:left="849"/>
      <w:contextualSpacing/>
    </w:pPr>
  </w:style>
  <w:style w:type="paragraph" w:styleId="Lijstvoortzetting4">
    <w:name w:val="List Continue 4"/>
    <w:basedOn w:val="Standaard"/>
    <w:semiHidden/>
    <w:unhideWhenUsed/>
    <w:rsid w:val="00CB7FC2"/>
    <w:pPr>
      <w:spacing w:after="120"/>
      <w:ind w:left="1132"/>
      <w:contextualSpacing/>
    </w:pPr>
  </w:style>
  <w:style w:type="paragraph" w:styleId="Lijstvoortzetting5">
    <w:name w:val="List Continue 5"/>
    <w:basedOn w:val="Standaard"/>
    <w:semiHidden/>
    <w:unhideWhenUsed/>
    <w:rsid w:val="00CB7FC2"/>
    <w:pPr>
      <w:spacing w:after="120"/>
      <w:ind w:left="1415"/>
      <w:contextualSpacing/>
    </w:pPr>
  </w:style>
  <w:style w:type="paragraph" w:styleId="Macrotekst">
    <w:name w:val="macro"/>
    <w:semiHidden/>
    <w:unhideWhenUsed/>
    <w:rsid w:val="00CB7FC2"/>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CB7FC2"/>
    <w:rPr>
      <w:rFonts w:ascii="Times New Roman" w:hAnsi="Times New Roman"/>
      <w:sz w:val="24"/>
    </w:rPr>
  </w:style>
  <w:style w:type="paragraph" w:styleId="Notitiekop">
    <w:name w:val="Note Heading"/>
    <w:basedOn w:val="Standaard"/>
    <w:next w:val="Standaard"/>
    <w:link w:val="NotitiekopChar"/>
    <w:semiHidden/>
    <w:unhideWhenUsed/>
    <w:rsid w:val="00CB7FC2"/>
    <w:pPr>
      <w:spacing w:line="240" w:lineRule="auto"/>
    </w:pPr>
  </w:style>
  <w:style w:type="character" w:styleId="Paginanummer">
    <w:name w:val="page number"/>
    <w:basedOn w:val="Standaardalinea-lettertype"/>
    <w:semiHidden/>
    <w:unhideWhenUsed/>
    <w:rsid w:val="00CB7FC2"/>
  </w:style>
  <w:style w:type="paragraph" w:styleId="Plattetekst">
    <w:name w:val="Body Text"/>
    <w:basedOn w:val="Standaard"/>
    <w:link w:val="PlattetekstChar"/>
    <w:semiHidden/>
    <w:unhideWhenUsed/>
    <w:rsid w:val="00CB7FC2"/>
    <w:pPr>
      <w:spacing w:after="120"/>
    </w:pPr>
  </w:style>
  <w:style w:type="paragraph" w:styleId="Plattetekst2">
    <w:name w:val="Body Text 2"/>
    <w:basedOn w:val="Standaard"/>
    <w:link w:val="Plattetekst2Char"/>
    <w:semiHidden/>
    <w:unhideWhenUsed/>
    <w:rsid w:val="00CB7FC2"/>
    <w:pPr>
      <w:spacing w:after="120" w:line="480" w:lineRule="auto"/>
    </w:pPr>
  </w:style>
  <w:style w:type="paragraph" w:styleId="Plattetekst3">
    <w:name w:val="Body Text 3"/>
    <w:basedOn w:val="Standaard"/>
    <w:link w:val="Plattetekst3Char"/>
    <w:semiHidden/>
    <w:unhideWhenUsed/>
    <w:rsid w:val="00CB7FC2"/>
    <w:pPr>
      <w:spacing w:after="120"/>
    </w:pPr>
    <w:rPr>
      <w:sz w:val="16"/>
      <w:szCs w:val="16"/>
    </w:rPr>
  </w:style>
  <w:style w:type="paragraph" w:styleId="Platteteksteersteinspringing">
    <w:name w:val="Body Text First Indent"/>
    <w:basedOn w:val="Plattetekst"/>
    <w:link w:val="PlatteteksteersteinspringingChar"/>
    <w:semiHidden/>
    <w:unhideWhenUsed/>
    <w:rsid w:val="00CB7FC2"/>
    <w:pPr>
      <w:spacing w:after="0"/>
      <w:ind w:firstLine="360"/>
    </w:pPr>
  </w:style>
  <w:style w:type="paragraph" w:styleId="Plattetekstinspringen">
    <w:name w:val="Body Text Indent"/>
    <w:basedOn w:val="Standaard"/>
    <w:link w:val="PlattetekstinspringenChar"/>
    <w:semiHidden/>
    <w:unhideWhenUsed/>
    <w:rsid w:val="00CB7FC2"/>
    <w:pPr>
      <w:spacing w:after="120"/>
      <w:ind w:left="283"/>
    </w:pPr>
  </w:style>
  <w:style w:type="paragraph" w:styleId="Platteteksteersteinspringing2">
    <w:name w:val="Body Text First Indent 2"/>
    <w:basedOn w:val="Plattetekstinspringen"/>
    <w:link w:val="Platteteksteersteinspringing2Char"/>
    <w:semiHidden/>
    <w:unhideWhenUsed/>
    <w:rsid w:val="00CB7FC2"/>
    <w:pPr>
      <w:spacing w:after="0"/>
      <w:ind w:left="360" w:firstLine="360"/>
    </w:pPr>
  </w:style>
  <w:style w:type="paragraph" w:styleId="Plattetekstinspringen2">
    <w:name w:val="Body Text Indent 2"/>
    <w:basedOn w:val="Standaard"/>
    <w:link w:val="Plattetekstinspringen2Char"/>
    <w:semiHidden/>
    <w:unhideWhenUsed/>
    <w:rsid w:val="00CB7FC2"/>
    <w:pPr>
      <w:spacing w:after="120" w:line="480" w:lineRule="auto"/>
      <w:ind w:left="283"/>
    </w:pPr>
  </w:style>
  <w:style w:type="paragraph" w:styleId="Plattetekstinspringen3">
    <w:name w:val="Body Text Indent 3"/>
    <w:basedOn w:val="Standaard"/>
    <w:link w:val="Plattetekstinspringen3Char"/>
    <w:semiHidden/>
    <w:unhideWhenUsed/>
    <w:rsid w:val="00CB7FC2"/>
    <w:pPr>
      <w:spacing w:after="120"/>
      <w:ind w:left="283"/>
    </w:pPr>
    <w:rPr>
      <w:sz w:val="16"/>
      <w:szCs w:val="16"/>
    </w:rPr>
  </w:style>
  <w:style w:type="table" w:styleId="Professioneletabel">
    <w:name w:val="Table Professional"/>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B7FC2"/>
  </w:style>
  <w:style w:type="paragraph" w:styleId="Standaardinspringing">
    <w:name w:val="Normal Indent"/>
    <w:basedOn w:val="Standaard"/>
    <w:semiHidden/>
    <w:unhideWhenUsed/>
    <w:rsid w:val="00CB7FC2"/>
    <w:pPr>
      <w:ind w:left="708"/>
    </w:pPr>
  </w:style>
  <w:style w:type="table" w:styleId="Tabelkolommen1">
    <w:name w:val="Table Columns 1"/>
    <w:basedOn w:val="Standaardtabel"/>
    <w:semiHidden/>
    <w:unhideWhenUsed/>
    <w:rsid w:val="00CB7FC2"/>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B7FC2"/>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B7FC2"/>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B7FC2"/>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B7FC2"/>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B7FC2"/>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B7FC2"/>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B7FC2"/>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B7FC2"/>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B7FC2"/>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B7FC2"/>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B7FC2"/>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B7FC2"/>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B7FC2"/>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B7FC2"/>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CB7FC2"/>
    <w:pPr>
      <w:spacing w:line="240" w:lineRule="auto"/>
    </w:pPr>
    <w:rPr>
      <w:rFonts w:ascii="Consolas" w:hAnsi="Consolas"/>
      <w:sz w:val="21"/>
      <w:szCs w:val="21"/>
    </w:rPr>
  </w:style>
  <w:style w:type="table" w:styleId="Verfijndetabel1">
    <w:name w:val="Table Subtle 1"/>
    <w:basedOn w:val="Standaardtabel"/>
    <w:semiHidden/>
    <w:unhideWhenUsed/>
    <w:rsid w:val="00CB7FC2"/>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B7FC2"/>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B7FC2"/>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B7FC2"/>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B7FC2"/>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basedOn w:val="Standaardalinea-lettertype"/>
    <w:rsid w:val="006D529D"/>
    <w:rPr>
      <w:b/>
      <w:bCs/>
    </w:rPr>
  </w:style>
  <w:style w:type="paragraph" w:customStyle="1" w:styleId="Figuur">
    <w:name w:val="Figuur"/>
    <w:basedOn w:val="Standaard"/>
    <w:next w:val="Standaard"/>
    <w:qFormat/>
    <w:rsid w:val="00CB7FC2"/>
    <w:pPr>
      <w:keepNext/>
      <w:spacing w:before="280" w:after="280" w:line="240" w:lineRule="auto"/>
    </w:pPr>
    <w:rPr>
      <w:color w:val="FF0000"/>
    </w:rPr>
  </w:style>
  <w:style w:type="paragraph" w:customStyle="1" w:styleId="Figuurbijschrift">
    <w:name w:val="Figuurbijschrift"/>
    <w:basedOn w:val="Standaard"/>
    <w:next w:val="Standaard"/>
    <w:qFormat/>
    <w:rsid w:val="00CB7FC2"/>
    <w:pPr>
      <w:numPr>
        <w:numId w:val="29"/>
      </w:numPr>
      <w:tabs>
        <w:tab w:val="left" w:pos="1134"/>
      </w:tabs>
      <w:spacing w:before="280" w:after="280"/>
    </w:pPr>
    <w:rPr>
      <w:b/>
    </w:rPr>
  </w:style>
  <w:style w:type="character" w:styleId="Eindnootmarkering">
    <w:name w:val="endnote reference"/>
    <w:basedOn w:val="Standaardalinea-lettertype"/>
    <w:semiHidden/>
    <w:unhideWhenUsed/>
    <w:rsid w:val="00CB7FC2"/>
    <w:rPr>
      <w:vanish/>
      <w:vertAlign w:val="superscript"/>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paragraph" w:styleId="Tekstopmerking">
    <w:name w:val="annotation text"/>
    <w:basedOn w:val="Standaard"/>
    <w:link w:val="TekstopmerkingChar"/>
    <w:uiPriority w:val="99"/>
    <w:unhideWhenUsed/>
    <w:rsid w:val="00CB7FC2"/>
    <w:pPr>
      <w:spacing w:line="240" w:lineRule="auto"/>
    </w:pPr>
    <w:rPr>
      <w:sz w:val="20"/>
      <w:szCs w:val="20"/>
    </w:rPr>
  </w:style>
  <w:style w:type="character" w:styleId="Hyperlink">
    <w:name w:val="Hyperlink"/>
    <w:basedOn w:val="Standaardalinea-lettertype"/>
    <w:uiPriority w:val="99"/>
    <w:unhideWhenUsed/>
    <w:rsid w:val="00C472E0"/>
    <w:rPr>
      <w:color w:val="0000FF" w:themeColor="hyperlink"/>
      <w:u w:val="single"/>
    </w:rPr>
  </w:style>
  <w:style w:type="character" w:styleId="Vermelding">
    <w:name w:val="Mention"/>
    <w:basedOn w:val="Standaardalinea-lettertype"/>
    <w:uiPriority w:val="99"/>
    <w:unhideWhenUsed/>
    <w:rPr>
      <w:color w:val="2B579A"/>
      <w:shd w:val="clear" w:color="auto" w:fill="E6E6E6"/>
    </w:rPr>
  </w:style>
  <w:style w:type="paragraph" w:customStyle="1" w:styleId="Opsommingnummers3">
    <w:name w:val="Opsomming nummers 3"/>
    <w:basedOn w:val="Standaard"/>
    <w:qFormat/>
    <w:rsid w:val="00CB7FC2"/>
    <w:pPr>
      <w:numPr>
        <w:ilvl w:val="4"/>
        <w:numId w:val="4"/>
      </w:numPr>
    </w:pPr>
  </w:style>
  <w:style w:type="character" w:customStyle="1" w:styleId="Colofonidentificatie">
    <w:name w:val="Colofon identificatie"/>
    <w:basedOn w:val="Standaardalinea-lettertype"/>
    <w:uiPriority w:val="1"/>
    <w:qFormat/>
    <w:rsid w:val="00CB7FC2"/>
  </w:style>
  <w:style w:type="character" w:styleId="Titelvanboek">
    <w:name w:val="Book Title"/>
    <w:basedOn w:val="Standaardalinea-lettertype"/>
    <w:uiPriority w:val="69"/>
    <w:rsid w:val="00EA3F38"/>
    <w:rPr>
      <w:b/>
      <w:bCs/>
      <w:smallCaps/>
      <w:spacing w:val="5"/>
    </w:rPr>
  </w:style>
  <w:style w:type="paragraph" w:customStyle="1" w:styleId="TOCLevel2">
    <w:name w:val="TOCLevel2"/>
    <w:basedOn w:val="Standaard"/>
    <w:uiPriority w:val="99"/>
    <w:rsid w:val="00EA3F38"/>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A3F38"/>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A3F38"/>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numbering" w:customStyle="1" w:styleId="Nummering1">
    <w:name w:val="Nummering1"/>
    <w:basedOn w:val="Geenlijst"/>
    <w:uiPriority w:val="99"/>
    <w:rsid w:val="0086701E"/>
    <w:pPr>
      <w:numPr>
        <w:numId w:val="1"/>
      </w:numPr>
    </w:pPr>
  </w:style>
  <w:style w:type="paragraph" w:customStyle="1" w:styleId="Kop">
    <w:name w:val="Kop"/>
    <w:basedOn w:val="Kop4"/>
    <w:qFormat/>
    <w:rsid w:val="0086701E"/>
    <w:pPr>
      <w:numPr>
        <w:ilvl w:val="0"/>
        <w:numId w:val="0"/>
      </w:numPr>
      <w:tabs>
        <w:tab w:val="num" w:pos="2880"/>
      </w:tabs>
      <w:ind w:left="2880" w:hanging="720"/>
    </w:pPr>
  </w:style>
  <w:style w:type="numbering" w:customStyle="1" w:styleId="Koppenstructuur1">
    <w:name w:val="Koppenstructuur1"/>
    <w:pPr>
      <w:numPr>
        <w:numId w:val="9"/>
      </w:numPr>
    </w:pPr>
  </w:style>
  <w:style w:type="character" w:customStyle="1" w:styleId="KoptekstChar">
    <w:name w:val="Koptekst Char"/>
    <w:basedOn w:val="Standaardalinea-lettertype"/>
    <w:link w:val="Koptekst"/>
    <w:rsid w:val="00F175AB"/>
    <w:rPr>
      <w:rFonts w:ascii="Verdana" w:hAnsi="Verdana" w:cs="Verdana-Bold"/>
      <w:bCs/>
      <w:smallCaps/>
      <w:sz w:val="14"/>
      <w:szCs w:val="13"/>
    </w:rPr>
  </w:style>
  <w:style w:type="paragraph" w:styleId="Lijstalinea">
    <w:name w:val="List Paragraph"/>
    <w:basedOn w:val="Standaard"/>
    <w:uiPriority w:val="34"/>
    <w:qFormat/>
    <w:rsid w:val="00F175AB"/>
    <w:pPr>
      <w:ind w:left="720"/>
      <w:contextualSpacing/>
    </w:pPr>
  </w:style>
  <w:style w:type="numbering" w:styleId="111111">
    <w:name w:val="Outline List 2"/>
    <w:basedOn w:val="Geenlijst"/>
    <w:semiHidden/>
    <w:unhideWhenUsed/>
    <w:rsid w:val="00F175AB"/>
  </w:style>
  <w:style w:type="numbering" w:styleId="1ai">
    <w:name w:val="Outline List 1"/>
    <w:basedOn w:val="Geenlijst"/>
    <w:semiHidden/>
    <w:unhideWhenUsed/>
    <w:rsid w:val="00F175AB"/>
  </w:style>
  <w:style w:type="character" w:customStyle="1" w:styleId="TekstopmerkingChar">
    <w:name w:val="Tekst opmerking Char"/>
    <w:basedOn w:val="Standaardalinea-lettertype"/>
    <w:link w:val="Tekstopmerking"/>
    <w:uiPriority w:val="99"/>
    <w:rsid w:val="00F175AB"/>
    <w:rPr>
      <w:rFonts w:ascii="Verdana" w:hAnsi="Verdana"/>
    </w:rPr>
  </w:style>
  <w:style w:type="character" w:customStyle="1" w:styleId="BallontekstChar">
    <w:name w:val="Ballontekst Char"/>
    <w:basedOn w:val="Standaardalinea-lettertype"/>
    <w:link w:val="Ballontekst"/>
    <w:uiPriority w:val="99"/>
    <w:semiHidden/>
    <w:rsid w:val="00F175AB"/>
    <w:rPr>
      <w:rFonts w:ascii="Tahoma" w:hAnsi="Tahoma" w:cs="Tahoma"/>
      <w:sz w:val="16"/>
      <w:szCs w:val="16"/>
    </w:rPr>
  </w:style>
  <w:style w:type="numbering" w:customStyle="1" w:styleId="Koppenstructuur">
    <w:name w:val="Koppenstructuur"/>
    <w:basedOn w:val="Geenlijst"/>
    <w:uiPriority w:val="99"/>
    <w:rsid w:val="00F175AB"/>
    <w:pPr>
      <w:numPr>
        <w:numId w:val="40"/>
      </w:numPr>
    </w:pPr>
  </w:style>
  <w:style w:type="character" w:customStyle="1" w:styleId="AanhefChar">
    <w:name w:val="Aanhef Char"/>
    <w:basedOn w:val="Standaardalinea-lettertype"/>
    <w:link w:val="Aanhef"/>
    <w:semiHidden/>
    <w:rsid w:val="00F175AB"/>
    <w:rPr>
      <w:rFonts w:ascii="Verdana" w:hAnsi="Verdana"/>
      <w:sz w:val="18"/>
      <w:szCs w:val="24"/>
    </w:rPr>
  </w:style>
  <w:style w:type="character" w:customStyle="1" w:styleId="AfsluitingChar">
    <w:name w:val="Afsluiting Char"/>
    <w:basedOn w:val="Standaardalinea-lettertype"/>
    <w:link w:val="Afsluiting"/>
    <w:semiHidden/>
    <w:rsid w:val="00F175AB"/>
    <w:rPr>
      <w:rFonts w:ascii="Verdana" w:hAnsi="Verdana"/>
      <w:sz w:val="18"/>
      <w:szCs w:val="24"/>
    </w:rPr>
  </w:style>
  <w:style w:type="character" w:customStyle="1" w:styleId="BerichtkopChar">
    <w:name w:val="Berichtkop Char"/>
    <w:basedOn w:val="Standaardalinea-lettertype"/>
    <w:link w:val="Berichtkop"/>
    <w:semiHidden/>
    <w:rsid w:val="00F175AB"/>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F175AB"/>
    <w:rPr>
      <w:rFonts w:ascii="Verdana" w:hAnsi="Verdana"/>
      <w:sz w:val="18"/>
      <w:szCs w:val="24"/>
    </w:rPr>
  </w:style>
  <w:style w:type="character" w:customStyle="1" w:styleId="E-mailhandtekeningChar">
    <w:name w:val="E-mailhandtekening Char"/>
    <w:basedOn w:val="Standaardalinea-lettertype"/>
    <w:link w:val="E-mailhandtekening"/>
    <w:semiHidden/>
    <w:rsid w:val="00F175AB"/>
    <w:rPr>
      <w:rFonts w:ascii="Verdana" w:hAnsi="Verdana"/>
      <w:sz w:val="18"/>
      <w:szCs w:val="24"/>
    </w:rPr>
  </w:style>
  <w:style w:type="character" w:customStyle="1" w:styleId="HandtekeningChar">
    <w:name w:val="Handtekening Char"/>
    <w:basedOn w:val="Standaardalinea-lettertype"/>
    <w:link w:val="Handtekening"/>
    <w:semiHidden/>
    <w:rsid w:val="00F175AB"/>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F175AB"/>
    <w:rPr>
      <w:rFonts w:ascii="Consolas" w:hAnsi="Consolas"/>
    </w:rPr>
  </w:style>
  <w:style w:type="character" w:customStyle="1" w:styleId="HTML-adresChar">
    <w:name w:val="HTML-adres Char"/>
    <w:basedOn w:val="Standaardalinea-lettertype"/>
    <w:link w:val="HTML-adres"/>
    <w:semiHidden/>
    <w:rsid w:val="00F175AB"/>
    <w:rPr>
      <w:rFonts w:ascii="Verdana" w:hAnsi="Verdana"/>
      <w:i/>
      <w:iCs/>
      <w:sz w:val="18"/>
      <w:szCs w:val="24"/>
    </w:rPr>
  </w:style>
  <w:style w:type="character" w:customStyle="1" w:styleId="NotitiekopChar">
    <w:name w:val="Notitiekop Char"/>
    <w:basedOn w:val="Standaardalinea-lettertype"/>
    <w:link w:val="Notitiekop"/>
    <w:semiHidden/>
    <w:rsid w:val="00F175AB"/>
    <w:rPr>
      <w:rFonts w:ascii="Verdana" w:hAnsi="Verdana"/>
      <w:sz w:val="18"/>
      <w:szCs w:val="24"/>
    </w:rPr>
  </w:style>
  <w:style w:type="character" w:customStyle="1" w:styleId="PlattetekstChar">
    <w:name w:val="Platte tekst Char"/>
    <w:basedOn w:val="Standaardalinea-lettertype"/>
    <w:link w:val="Plattetekst"/>
    <w:semiHidden/>
    <w:rsid w:val="00F175AB"/>
    <w:rPr>
      <w:rFonts w:ascii="Verdana" w:hAnsi="Verdana"/>
      <w:sz w:val="18"/>
      <w:szCs w:val="24"/>
    </w:rPr>
  </w:style>
  <w:style w:type="character" w:customStyle="1" w:styleId="Plattetekst2Char">
    <w:name w:val="Platte tekst 2 Char"/>
    <w:basedOn w:val="Standaardalinea-lettertype"/>
    <w:link w:val="Plattetekst2"/>
    <w:semiHidden/>
    <w:rsid w:val="00F175AB"/>
    <w:rPr>
      <w:rFonts w:ascii="Verdana" w:hAnsi="Verdana"/>
      <w:sz w:val="18"/>
      <w:szCs w:val="24"/>
    </w:rPr>
  </w:style>
  <w:style w:type="character" w:customStyle="1" w:styleId="Plattetekst3Char">
    <w:name w:val="Platte tekst 3 Char"/>
    <w:basedOn w:val="Standaardalinea-lettertype"/>
    <w:link w:val="Plattetekst3"/>
    <w:semiHidden/>
    <w:rsid w:val="00F175AB"/>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F175AB"/>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F175AB"/>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F175AB"/>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F175AB"/>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F175AB"/>
    <w:rPr>
      <w:rFonts w:ascii="Verdana" w:hAnsi="Verdana"/>
      <w:sz w:val="16"/>
      <w:szCs w:val="16"/>
    </w:rPr>
  </w:style>
  <w:style w:type="character" w:customStyle="1" w:styleId="TekstzonderopmaakChar">
    <w:name w:val="Tekst zonder opmaak Char"/>
    <w:basedOn w:val="Standaardalinea-lettertype"/>
    <w:link w:val="Tekstzonderopmaak"/>
    <w:semiHidden/>
    <w:rsid w:val="00F175AB"/>
    <w:rPr>
      <w:rFonts w:ascii="Consolas" w:hAnsi="Consolas"/>
      <w:sz w:val="21"/>
      <w:szCs w:val="21"/>
    </w:rPr>
  </w:style>
  <w:style w:type="character" w:styleId="Onopgelostemelding">
    <w:name w:val="Unresolved Mention"/>
    <w:basedOn w:val="Standaardalinea-lettertype"/>
    <w:uiPriority w:val="99"/>
    <w:unhideWhenUsed/>
    <w:rsid w:val="00F175AB"/>
    <w:rPr>
      <w:color w:val="605E5C"/>
      <w:shd w:val="clear" w:color="auto" w:fill="E1DFDD"/>
    </w:rPr>
  </w:style>
  <w:style w:type="character" w:customStyle="1" w:styleId="VoetnoottekstChar">
    <w:name w:val="Voetnoottekst Char"/>
    <w:basedOn w:val="Standaardalinea-lettertype"/>
    <w:link w:val="Voetnoottekst"/>
    <w:uiPriority w:val="99"/>
    <w:rsid w:val="00F175AB"/>
    <w:rPr>
      <w:rFonts w:ascii="Verdana" w:hAnsi="Verdana"/>
      <w:sz w:val="14"/>
    </w:rPr>
  </w:style>
  <w:style w:type="table" w:customStyle="1" w:styleId="Tabel1">
    <w:name w:val="Tabel1"/>
    <w:basedOn w:val="Standaardtabel"/>
    <w:uiPriority w:val="99"/>
    <w:rsid w:val="00341386"/>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09840">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187179916">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496870931">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699308271">
      <w:bodyDiv w:val="1"/>
      <w:marLeft w:val="0"/>
      <w:marRight w:val="0"/>
      <w:marTop w:val="0"/>
      <w:marBottom w:val="0"/>
      <w:divBdr>
        <w:top w:val="none" w:sz="0" w:space="0" w:color="auto"/>
        <w:left w:val="none" w:sz="0" w:space="0" w:color="auto"/>
        <w:bottom w:val="none" w:sz="0" w:space="0" w:color="auto"/>
        <w:right w:val="none" w:sz="0" w:space="0" w:color="auto"/>
      </w:divBdr>
    </w:div>
    <w:div w:id="1832983461">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82"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Tjeerd Wits</DisplayName>
        <AccountId>300</AccountId>
        <AccountType/>
      </UserInfo>
    </SharedWithUser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10418FE-7C73-4AF6-8ED6-2C6C5D7ED0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FB6FBF4-6167-4F43-9B13-ED0D68E1CC4B}">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298</TotalTime>
  <Pages>1</Pages>
  <Words>64358</Words>
  <Characters>353969</Characters>
  <Application>Microsoft Office Word</Application>
  <DocSecurity>0</DocSecurity>
  <Lines>2949</Lines>
  <Paragraphs>834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2018-01-15 3. Informatiemodel Officiele Publicaties (IMOP) 0.85</vt:lpstr>
      <vt:lpstr>2018-01-15 3. Informatiemodel Officiele Publicaties (IMOP) 0.85</vt:lpstr>
    </vt:vector>
  </TitlesOfParts>
  <Company/>
  <LinksUpToDate>false</LinksUpToDate>
  <CharactersWithSpaces>417493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Omgevingsverordening 1.0</dc:title>
  <dc:subject/>
  <dc:creator>Maher Dara; Richard de Graaf</dc:creator>
  <cp:keywords/>
  <dc:description/>
  <cp:lastModifiedBy>Gerard Wolbers</cp:lastModifiedBy>
  <cp:revision>87</cp:revision>
  <cp:lastPrinted>2018-12-21T13:24:00Z</cp:lastPrinted>
  <dcterms:created xsi:type="dcterms:W3CDTF">2020-01-14T23:04:00Z</dcterms:created>
  <dcterms:modified xsi:type="dcterms:W3CDTF">2021-05-17T18:43:00Z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SIP_Label_112e00b9-34e2-4b26-a577-af1fd0f9f7ee_Enabled">
    <vt:lpwstr>True</vt:lpwstr>
  </property>
  <property fmtid="{D5CDD505-2E9C-101B-9397-08002B2CF9AE}" pid="6" name="MSIP_Label_112e00b9-34e2-4b26-a577-af1fd0f9f7ee_SiteId">
    <vt:lpwstr>33440fc6-b7c7-412c-bb73-0e70b0198d5a</vt:lpwstr>
  </property>
  <property fmtid="{D5CDD505-2E9C-101B-9397-08002B2CF9AE}" pid="7" name="MSIP_Label_112e00b9-34e2-4b26-a577-af1fd0f9f7ee_Owner">
    <vt:lpwstr>kees.koenen@atos.net</vt:lpwstr>
  </property>
  <property fmtid="{D5CDD505-2E9C-101B-9397-08002B2CF9AE}" pid="8" name="MSIP_Label_112e00b9-34e2-4b26-a577-af1fd0f9f7ee_SetDate">
    <vt:lpwstr>2019-11-28T10:36:45.8178263Z</vt:lpwstr>
  </property>
  <property fmtid="{D5CDD505-2E9C-101B-9397-08002B2CF9AE}" pid="9" name="MSIP_Label_112e00b9-34e2-4b26-a577-af1fd0f9f7ee_Name">
    <vt:lpwstr>Atos For Internal Use</vt:lpwstr>
  </property>
  <property fmtid="{D5CDD505-2E9C-101B-9397-08002B2CF9AE}" pid="10" name="MSIP_Label_112e00b9-34e2-4b26-a577-af1fd0f9f7ee_Application">
    <vt:lpwstr>Microsoft Azure Information Protection</vt:lpwstr>
  </property>
  <property fmtid="{D5CDD505-2E9C-101B-9397-08002B2CF9AE}" pid="11" name="MSIP_Label_112e00b9-34e2-4b26-a577-af1fd0f9f7ee_ActionId">
    <vt:lpwstr>02dc8c36-0367-4050-814c-4278209086d9</vt:lpwstr>
  </property>
  <property fmtid="{D5CDD505-2E9C-101B-9397-08002B2CF9AE}" pid="12" name="MSIP_Label_112e00b9-34e2-4b26-a577-af1fd0f9f7ee_Extended_MSFT_Method">
    <vt:lpwstr>Automatic</vt:lpwstr>
  </property>
  <property fmtid="{D5CDD505-2E9C-101B-9397-08002B2CF9AE}" pid="13" name="MSIP_Label_e463cba9-5f6c-478d-9329-7b2295e4e8ed_Enabled">
    <vt:lpwstr>True</vt:lpwstr>
  </property>
  <property fmtid="{D5CDD505-2E9C-101B-9397-08002B2CF9AE}" pid="14" name="MSIP_Label_e463cba9-5f6c-478d-9329-7b2295e4e8ed_SiteId">
    <vt:lpwstr>33440fc6-b7c7-412c-bb73-0e70b0198d5a</vt:lpwstr>
  </property>
  <property fmtid="{D5CDD505-2E9C-101B-9397-08002B2CF9AE}" pid="15" name="MSIP_Label_e463cba9-5f6c-478d-9329-7b2295e4e8ed_Owner">
    <vt:lpwstr>kees.koenen@atos.net</vt:lpwstr>
  </property>
  <property fmtid="{D5CDD505-2E9C-101B-9397-08002B2CF9AE}" pid="16" name="MSIP_Label_e463cba9-5f6c-478d-9329-7b2295e4e8ed_SetDate">
    <vt:lpwstr>2019-11-28T10:36:45.8178263Z</vt:lpwstr>
  </property>
  <property fmtid="{D5CDD505-2E9C-101B-9397-08002B2CF9AE}" pid="17" name="MSIP_Label_e463cba9-5f6c-478d-9329-7b2295e4e8ed_Name">
    <vt:lpwstr>Atos For Internal Use - All Employees</vt:lpwstr>
  </property>
  <property fmtid="{D5CDD505-2E9C-101B-9397-08002B2CF9AE}" pid="18" name="MSIP_Label_e463cba9-5f6c-478d-9329-7b2295e4e8ed_Application">
    <vt:lpwstr>Microsoft Azure Information Protection</vt:lpwstr>
  </property>
  <property fmtid="{D5CDD505-2E9C-101B-9397-08002B2CF9AE}" pid="19" name="MSIP_Label_e463cba9-5f6c-478d-9329-7b2295e4e8ed_ActionId">
    <vt:lpwstr>02dc8c36-0367-4050-814c-4278209086d9</vt:lpwstr>
  </property>
  <property fmtid="{D5CDD505-2E9C-101B-9397-08002B2CF9AE}" pid="20" name="MSIP_Label_e463cba9-5f6c-478d-9329-7b2295e4e8ed_Parent">
    <vt:lpwstr>112e00b9-34e2-4b26-a577-af1fd0f9f7ee</vt:lpwstr>
  </property>
  <property fmtid="{D5CDD505-2E9C-101B-9397-08002B2CF9AE}" pid="21" name="MSIP_Label_e463cba9-5f6c-478d-9329-7b2295e4e8ed_Extended_MSFT_Method">
    <vt:lpwstr>Automatic</vt:lpwstr>
  </property>
  <property fmtid="{D5CDD505-2E9C-101B-9397-08002B2CF9AE}" pid="22" name="Sensitivity">
    <vt:lpwstr>Atos For Internal Use Atos For Internal Use - All Employees</vt:lpwstr>
  </property>
</Properties>
</file>