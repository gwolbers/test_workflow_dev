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C34A7B" w:rsidRDefault="00590129" w:rsidP="00C34A7B">
      <w:pPr>
        <w:pStyle w:val="Kop5"/>
      </w:pPr>
      <w:r>
        <w:t>Norm</w:t>
      </w:r>
    </w:p>
    <w:p w14:paraId="782CC719" w14:textId="13E2BCB8" w:rsidR="00C34A7B" w:rsidRDefault="00291F1B" w:rsidP="00C34A7B">
      <w:pPr>
        <w:pStyle w:val="Figuur"/>
      </w:pPr>
      <w:r w:rsidRPr="00291F1B">
        <w:rPr>
          <w:noProof/>
        </w:rPr>
        <w:drawing>
          <wp:inline distT="0" distB="0" distL="0" distR="0" wp14:anchorId="017891B6" wp14:editId="2E023937">
            <wp:extent cx="4772165" cy="384175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96DAC541-7B7A-43D3-8B79-37D633B846F1}">
                          <asvg:svgBlip xmlns:asvg="http://schemas.microsoft.com/office/drawing/2016/SVG/main" r:embed="rId6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542" cy="38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C34A7B" w:rsidRDefault="00590129" w:rsidP="00C34A7B">
      <w:pPr>
        <w:pStyle w:val="Figuurbijschrift"/>
      </w:pPr>
      <w:r>
        <w:t>Uitsnede uit IMOW-diagram voor objecttype Gebiedsaanwijzing</w:t>
      </w:r>
    </w:p>
    <w:p w14:paraId="506B43D7" w14:textId="7C79EB97" w:rsidR="00C34A7B" w:rsidRPr="00284ACD" w:rsidRDefault="00590129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5906F526" wp14:editId="06B9A1FC">
            <wp:extent cx="2990850" cy="1514475"/>
            <wp:effectExtent l="0" t="0" r="0" b="0"/>
            <wp:docPr id="691809988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8">
                      <a:extLst>
                        <a:ext uri="{96DAC541-7B7A-43D3-8B79-37D633B846F1}">
                          <asvg:svgBlip xmlns:asvg="http://schemas.microsoft.com/office/drawing/2016/SVG/main" r:embed="rId6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2DF8ABC5" w:rsidR="00C34A7B" w:rsidRPr="0021657F" w:rsidRDefault="00590129" w:rsidP="00C34A7B">
      <w:pPr>
        <w:pStyle w:val="Figuurbijschrift"/>
      </w:pPr>
      <w:r w:rsidRPr="00284ACD">
        <w:t xml:space="preserve">Groepen </w:t>
      </w:r>
      <w:r>
        <w:t xml:space="preserve">bij </w:t>
      </w:r>
      <w:r w:rsidR="00BD20C3" w:rsidRPr="00BD20C3">
        <w:t xml:space="preserve">een aantal van </w:t>
      </w:r>
      <w:r>
        <w:t>de verschillende typen</w:t>
      </w:r>
      <w:r w:rsidRPr="00284ACD">
        <w:t xml:space="preserve"> Gebiedsaanwijzing</w:t>
      </w:r>
    </w:p>
    <w:p w14:paraId="50D2A930" w14:textId="2F735FBE" w:rsidR="00C34A7B" w:rsidRDefault="00590129" w:rsidP="00C34A7B">
      <w:r>
        <w:t>Gebiedsaanwijzing kent de volgende attributen:</w:t>
      </w:r>
    </w:p>
    <w:p w14:paraId="3CB18110" w14:textId="08CADB70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69795D">
        <w:rPr>
          <w:i/>
          <w:iCs/>
        </w:rPr>
        <w:t>dentificatie</w:t>
      </w:r>
      <w:r>
        <w:t xml:space="preserve">: </w:t>
      </w:r>
      <w:r w:rsidRPr="005C0E4B">
        <w:t>de unieke identificatie waaronder elk object van dit type bekend is. Verplicht attribuut.</w:t>
      </w:r>
      <w:r>
        <w:t xml:space="preserve"> </w:t>
      </w:r>
      <w:r w:rsidRPr="005574FD">
        <w:t>Komt 1 keer voor.</w:t>
      </w:r>
    </w:p>
    <w:p w14:paraId="703F5715" w14:textId="147AAD40" w:rsidR="00C34A7B" w:rsidRDefault="00590129" w:rsidP="00C34A7B">
      <w:pPr>
        <w:pStyle w:val="Opsommingtekens1"/>
      </w:pPr>
      <w:r>
        <w:rPr>
          <w:i/>
          <w:iCs/>
        </w:rPr>
        <w:t>t</w:t>
      </w:r>
      <w:r w:rsidRPr="0069795D">
        <w:rPr>
          <w:i/>
          <w:iCs/>
        </w:rPr>
        <w:t>ype</w:t>
      </w:r>
      <w:r>
        <w:t>:</w:t>
      </w:r>
      <w:r w:rsidRPr="00CD40CB">
        <w:t xml:space="preserve"> </w:t>
      </w:r>
      <w:r>
        <w:t xml:space="preserve">het type Gebiedsaanwijzing. Te kiezen </w:t>
      </w:r>
      <w:r w:rsidRPr="00183D33">
        <w:t xml:space="preserve">uit de </w:t>
      </w:r>
      <w:r>
        <w:t>limitatieve waardelijst</w:t>
      </w:r>
      <w:r w:rsidRPr="00183D33">
        <w:t xml:space="preserve"> </w:t>
      </w:r>
      <w:r>
        <w:t xml:space="preserve">‘TypeGebiedsaanwijzing’. </w:t>
      </w:r>
      <w:r w:rsidRPr="00CD40CB">
        <w:t>Verplicht attribuut.</w:t>
      </w:r>
      <w:r>
        <w:t xml:space="preserve"> </w:t>
      </w:r>
      <w:r w:rsidRPr="005574FD">
        <w:t>Komt 1 keer voor.</w:t>
      </w:r>
    </w:p>
    <w:p w14:paraId="3C7A53A3" w14:textId="1B2E8C25" w:rsidR="00C34A7B" w:rsidRDefault="00590129" w:rsidP="00C34A7B">
      <w:pPr>
        <w:pStyle w:val="Opsommingtekens1"/>
      </w:pPr>
      <w:r>
        <w:rPr>
          <w:i/>
          <w:iCs/>
        </w:rPr>
        <w:t>n</w:t>
      </w:r>
      <w:r w:rsidRPr="005574FD">
        <w:rPr>
          <w:i/>
          <w:iCs/>
        </w:rPr>
        <w:t>aam</w:t>
      </w:r>
      <w:r>
        <w:t xml:space="preserve">: </w:t>
      </w:r>
      <w:r w:rsidRPr="00410A72">
        <w:t xml:space="preserve">de naam </w:t>
      </w:r>
      <w:r w:rsidRPr="00B74F1F">
        <w:t xml:space="preserve">van de specifieke </w:t>
      </w:r>
      <w:r>
        <w:t>vorm</w:t>
      </w:r>
      <w:r w:rsidRPr="00B74F1F">
        <w:t xml:space="preserve"> van een bepaald type</w:t>
      </w:r>
      <w:r>
        <w:t xml:space="preserve"> Gebiedsaanwijzing</w:t>
      </w:r>
      <w:r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31868584" w14:textId="77777777" w:rsidR="00C34A7B" w:rsidRDefault="00590129" w:rsidP="00C34A7B">
      <w:pPr>
        <w:pStyle w:val="Opsommingtekens1"/>
      </w:pPr>
      <w:r w:rsidRPr="008C3E3B">
        <w:rPr>
          <w:i/>
          <w:iCs/>
        </w:rPr>
        <w:t>g</w:t>
      </w:r>
      <w:r w:rsidRPr="00F00C24">
        <w:rPr>
          <w:i/>
          <w:iCs/>
        </w:rPr>
        <w:t>roep</w:t>
      </w:r>
      <w:r w:rsidRPr="008C136D">
        <w:t xml:space="preserve">: de </w:t>
      </w:r>
      <w:r>
        <w:t>categorie</w:t>
      </w:r>
      <w:r w:rsidRPr="008C136D">
        <w:t xml:space="preserve"> waartoe de </w:t>
      </w:r>
      <w:r>
        <w:t xml:space="preserve">specifieke vorm van een bepaald type </w:t>
      </w:r>
      <w:r w:rsidRPr="008C136D">
        <w:t>Gebiedsaanwijzing behoort</w:t>
      </w:r>
      <w:r>
        <w:t>.</w:t>
      </w:r>
      <w:r w:rsidRPr="008C136D">
        <w:t xml:space="preserve"> </w:t>
      </w:r>
      <w:r>
        <w:t>T</w:t>
      </w:r>
      <w:r w:rsidRPr="008C136D">
        <w:t xml:space="preserve">e kiezen uit de voor het betreffende type Gebiedsaanwijzing van toepassing zijnde </w:t>
      </w:r>
      <w:r>
        <w:t>limitatieve waardelijst</w:t>
      </w:r>
      <w:r w:rsidRPr="008C136D">
        <w:t xml:space="preserve"> </w:t>
      </w:r>
      <w:r>
        <w:t>‘[Type</w:t>
      </w:r>
      <w:r w:rsidRPr="008C136D">
        <w:t>Gebiedsaanwijzing</w:t>
      </w:r>
      <w:r>
        <w:t>]</w:t>
      </w:r>
      <w:r w:rsidRPr="008C136D">
        <w:t>groep</w:t>
      </w:r>
      <w:r>
        <w:t>’ (waarbij op de plaats van [TypeGebiedsaanwijzing] het betreffende type Gebiedsaanwijzing wordt ingevuld)</w:t>
      </w:r>
      <w:r w:rsidRPr="008C136D">
        <w:t>. Verplicht attribuut.</w:t>
      </w:r>
      <w:r>
        <w:t xml:space="preserve"> </w:t>
      </w:r>
      <w:r w:rsidRPr="008C3E3B">
        <w:t>Komt 1 keer voor.</w:t>
      </w:r>
      <w:r>
        <w:t xml:space="preserve"> </w:t>
      </w:r>
    </w:p>
    <w:p w14:paraId="77400D4F" w14:textId="5704F3C4" w:rsidR="00C34A7B" w:rsidRDefault="00590129" w:rsidP="00C34A7B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7CB4D3DC" w14:textId="3B477EBF" w:rsidR="00C34A7B" w:rsidRDefault="00590129" w:rsidP="00C34A7B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>
        <w:t>G</w:t>
      </w:r>
      <w:r w:rsidRPr="002B2BDD">
        <w:t>ebied</w:t>
      </w:r>
      <w:r>
        <w:t>saanwijzing</w:t>
      </w:r>
      <w:r w:rsidRPr="002B2BDD">
        <w:t xml:space="preserve"> van toepassing is. Verplicht attribuut. </w:t>
      </w:r>
      <w:r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>
        <w:t>G</w:t>
      </w:r>
      <w:r w:rsidRPr="002B2BDD">
        <w:t>ebiedsaanwijzing mag alleen verwijzen naar gebieden of gebiedengroepen.</w:t>
      </w:r>
    </w:p>
    <w:p w14:paraId="45CF3F51" w14:textId="77777777" w:rsidR="00C34A7B" w:rsidRDefault="00C34A7B" w:rsidP="00C34A7B"/>
    <w:p w14:paraId="4CF96663" w14:textId="2B1E2094" w:rsidR="00C34A7B" w:rsidRDefault="00590129" w:rsidP="00C34A7B">
      <w:r>
        <w:t>Gebiedsaanwijzing kent geen constraints</w:t>
      </w:r>
      <w:r w:rsidR="00F40A49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6" Type="http://schemas.openxmlformats.org/officeDocument/2006/relationships/image" Target="media/image_f98bb66e65755a500afd865bb248b607.png"/><Relationship Id="rId67" Type="http://schemas.openxmlformats.org/officeDocument/2006/relationships/image" Target="media/image_78e2631754e057cd104c0152d14533ae.svg"/><Relationship Id="rId68" Type="http://schemas.openxmlformats.org/officeDocument/2006/relationships/image" Target="media/image_825079c5070338ed1cab4e5dc3310a64.png"/><Relationship Id="rId69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