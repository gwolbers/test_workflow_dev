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d19d7a6d12cd82925ed6c3436ff7e491_4"/>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