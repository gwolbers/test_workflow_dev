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C34A7B" w:rsidRDefault="00590129" w:rsidP="00C34A7B">
      <w:pPr>
        <w:pStyle w:val="Kop5"/>
      </w:pPr>
      <w:r w:rsidRPr="00832FDD">
        <w:t>Definitie</w:t>
      </w:r>
    </w:p>
    <w:p w14:paraId="5036B3F6" w14:textId="066C3369" w:rsidR="00C34A7B" w:rsidRDefault="00590129" w:rsidP="00C34A7B">
      <w:r w:rsidRPr="00D6211F">
        <w:t>O</w:t>
      </w:r>
      <w:r>
        <w:t xml:space="preserve">mgevingswaarde is het objecttype voor omgevingsdocumenten </w:t>
      </w:r>
      <w:r w:rsidRPr="00D25AE3">
        <w:t xml:space="preserve">met Artikelstructuur </w:t>
      </w:r>
      <w:r w:rsidRPr="00D6211F">
        <w:t xml:space="preserve">dat machineleesbaar maakt dat een </w:t>
      </w:r>
      <w:r>
        <w:t xml:space="preserve">Juridische </w:t>
      </w:r>
      <w:r w:rsidRPr="00D6211F">
        <w:t>regel en de bijbehorende Locatie(s) gaan over een</w:t>
      </w:r>
      <w:r>
        <w:t xml:space="preserve"> omgevingswaarde als bedoeld in de Omgevingswet: </w:t>
      </w:r>
      <w:r w:rsidRPr="00C532CC">
        <w:t>een norm die voor (een onderdeel van) de fysieke leefomgeving de gewenste staat of kwaliteit, de toelaatbare belasting door activiteiten en/of de toelaatbare concentratie of depositie van stoffen als beleidsdoel vastlegt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