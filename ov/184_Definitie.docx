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C34A7B" w:rsidRDefault="00590129" w:rsidP="00C34A7B">
      <w:pPr>
        <w:pStyle w:val="Kop5"/>
      </w:pPr>
      <w:r>
        <w:t>Toelichting op de toepassing</w:t>
      </w:r>
    </w:p>
    <w:p w14:paraId="5E724F6A" w14:textId="1BF5EA36" w:rsidR="00C34A7B" w:rsidRDefault="00590129" w:rsidP="00C34A7B">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C34A7B" w:rsidRDefault="00590129" w:rsidP="00C34A7B">
      <w:r>
        <w:t xml:space="preserve">Gemeenten kunnen in omgevingsvisie en omgevingsplan beleid en (andere) regels over geur opnemen en kunnen daarvoor gebruik maken van de Gebiedsaanwijzing Geur. Voor het </w:t>
      </w:r>
      <w:r>
        <w:lastRenderedPageBreak/>
        <w:t>overige is uitgangspunt dat zij in het omgevingsplan voor het toedelen van functies bij voorkeur gebruik maken van de Gebiedsaanwijzing van het type Functie.</w:t>
      </w:r>
    </w:p>
    <w:p w14:paraId="39EC484F" w14:textId="77777777" w:rsidR="00C34A7B" w:rsidRDefault="00C34A7B" w:rsidP="00C34A7B"/>
    <w:p w14:paraId="389ED3E5" w14:textId="07B0F133" w:rsidR="00C34A7B" w:rsidRDefault="00590129" w:rsidP="00C34A7B">
      <w:r>
        <w:t xml:space="preserve">Om de geometrische begrenzing van de Gebiedsaanwijzing Geur te kunnen vastleggen en de verschillende gebieden van dit type op een kaartbeeld weer te geven </w:t>
      </w:r>
      <w:r w:rsidR="007B0083">
        <w:t>wordt</w:t>
      </w:r>
      <w:r>
        <w:t xml:space="preserve"> de annotatie Geur </w:t>
      </w:r>
      <w:r w:rsidR="007B0083" w:rsidRPr="007B0083">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w:t>
      </w:r>
      <w:r w:rsidR="00D87C6B">
        <w:t>Locaties</w:t>
      </w:r>
      <w:r>
        <w:t xml:space="preserve">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28796" w14:textId="77777777" w:rsidR="0050357E" w:rsidRDefault="0050357E">
      <w:r>
        <w:separator/>
      </w:r>
    </w:p>
    <w:p w14:paraId="41E860C1" w14:textId="77777777" w:rsidR="0050357E" w:rsidRDefault="0050357E"/>
    <w:p w14:paraId="0AD4AF19" w14:textId="77777777" w:rsidR="0050357E" w:rsidRDefault="0050357E"/>
  </w:endnote>
  <w:endnote w:type="continuationSeparator" w:id="0">
    <w:p w14:paraId="77EA741C" w14:textId="77777777" w:rsidR="0050357E" w:rsidRDefault="0050357E">
      <w:r>
        <w:continuationSeparator/>
      </w:r>
    </w:p>
    <w:p w14:paraId="7875521A" w14:textId="77777777" w:rsidR="0050357E" w:rsidRDefault="0050357E"/>
    <w:p w14:paraId="47DB9A11" w14:textId="77777777" w:rsidR="0050357E" w:rsidRDefault="0050357E"/>
  </w:endnote>
  <w:endnote w:type="continuationNotice" w:id="1">
    <w:p w14:paraId="2DA4C392" w14:textId="77777777" w:rsidR="0050357E" w:rsidRDefault="0050357E">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2C256" w14:textId="77777777" w:rsidR="0050357E" w:rsidRPr="00B35331" w:rsidRDefault="0050357E" w:rsidP="00577995">
      <w:pPr>
        <w:pStyle w:val="Voettekst"/>
      </w:pPr>
    </w:p>
  </w:footnote>
  <w:footnote w:type="continuationSeparator" w:id="0">
    <w:p w14:paraId="6D0FA591" w14:textId="77777777" w:rsidR="0050357E" w:rsidRDefault="0050357E">
      <w:r>
        <w:continuationSeparator/>
      </w:r>
    </w:p>
    <w:p w14:paraId="0C4FABA8" w14:textId="77777777" w:rsidR="0050357E" w:rsidRDefault="0050357E"/>
    <w:p w14:paraId="677908CC" w14:textId="77777777" w:rsidR="0050357E" w:rsidRDefault="0050357E"/>
  </w:footnote>
  <w:footnote w:type="continuationNotice" w:id="1">
    <w:p w14:paraId="7E916E62" w14:textId="77777777" w:rsidR="0050357E" w:rsidRDefault="0050357E">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53C58736"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01B9FC1A"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4D02752"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865E7">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09D219D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E865E7">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91</cp:revision>
  <cp:lastPrinted>2018-12-21T13:24:00Z</cp:lastPrinted>
  <dcterms:created xsi:type="dcterms:W3CDTF">2020-01-14T23:04:00Z</dcterms:created>
  <dcterms:modified xsi:type="dcterms:W3CDTF">2021-05-17T21:14:00Z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