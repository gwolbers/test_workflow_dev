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E2298" w14:textId="77777777" w:rsidR="00C34A7B" w:rsidRDefault="00590129" w:rsidP="00C34A7B">
      <w:pPr>
        <w:pStyle w:val="Kop5"/>
      </w:pPr>
      <w:r>
        <w:t>Toelichting op de toepassing</w:t>
      </w:r>
    </w:p>
    <w:p w14:paraId="56B20BD7" w14:textId="0FE323ED" w:rsidR="00C34A7B" w:rsidRDefault="00590129" w:rsidP="00C34A7B">
      <w:r>
        <w:t>De Gebiedsaanwijzing van het type Recreatie wordt gebruikt voor gebieden waar specifieke regels gelden met het oog op recreatie, bijvoorbeeld locaties waar verblijfsrecreatie wel of juist niet is toegestaan. De Gebiedsaanwijzing Recreatie kan ook worden gebruikt in visies en programma’s voor het aangeven van gebieden en objecten waar beleidsmatig bijzondere aandacht is voor recreatie.</w:t>
      </w:r>
    </w:p>
    <w:p w14:paraId="077D233B" w14:textId="77777777" w:rsidR="00C34A7B" w:rsidRDefault="00590129" w:rsidP="00C34A7B">
      <w:r>
        <w:t xml:space="preserve">Provincies zullen de Gebiedsaanwijzing Recreatie onder andere gebruiken voor beleid en regels over verblijfsrecreatie en kleinschalige vormen van recreatie. Ook gemeenten zullen in omgevingsvisie en omgevingsplan beleid en regels over vormen van recreatie opnemen en </w:t>
      </w:r>
      <w:r>
        <w:lastRenderedPageBreak/>
        <w:t>kunnen daarvoor gebruik maken van de Gebiedsaanwijzing Recreatie, maar uitgangspunt is dat zij in het omgevingsplan voor het toedelen van functies bij voorkeur gebruik maken van de Gebiedsaanwijzing van het type Functie.</w:t>
      </w:r>
    </w:p>
    <w:p w14:paraId="66BD4607" w14:textId="77777777" w:rsidR="00C34A7B" w:rsidRDefault="00C34A7B" w:rsidP="00C34A7B"/>
    <w:p w14:paraId="06347235" w14:textId="6CC2B411" w:rsidR="00C34A7B" w:rsidRDefault="00590129" w:rsidP="00C34A7B">
      <w:r>
        <w:t xml:space="preserve">Om de geometrische begrenzing van de Gebiedsaanwijzing Recreatie te kunnen vastleggen en de verschillende gebieden van dit type op een kaartbeeld weer te geven </w:t>
      </w:r>
      <w:r w:rsidR="00FB6982">
        <w:t>wordt</w:t>
      </w:r>
      <w:r>
        <w:t xml:space="preserve"> de annotatie Recreatie </w:t>
      </w:r>
      <w:r w:rsidR="00FB6982" w:rsidRPr="00FB6982">
        <w:t>gebruikt</w:t>
      </w:r>
      <w:r>
        <w:t xml:space="preserve">. Op voorhand is niet te zeggen hoeveel en welke specifieke vormen van de Gebiedsaanwijzing Recreatie in de verschillende omgevingsdocumenten begrensd zullen worden, het is mogelijk dat het er veel verschillende zullen zijn. Er is geen symbolisatie (kleur, arcering, lijnstijl) voorhanden die een grote hoeveelheid verschillende specifieke vormen van het type Recreatie kan weergeven op een manier waarbij voor het menselijk oog voldoende onderscheid is tussen de verschillende gebieden. Daarom is er ten behoeve van de weergave voor gekozen om de Gebiedsaanwijzing Recreatie in groepen in te delen. De Recreatiegroepen die gebruikt kunnen worden, zijn opgenomen in een limitatieve waardelijst. Iedere groep heeft een eigen symbolisatie. Door te </w:t>
      </w:r>
      <w:r w:rsidRPr="00AF433B">
        <w:t>annoteren</w:t>
      </w:r>
      <w:r w:rsidRPr="00AF433B" w:rsidDel="00AF433B">
        <w:t xml:space="preserve"> </w:t>
      </w:r>
      <w:r>
        <w:t xml:space="preserve">met de Gebiedsaanwijzing Recreatie met het attribuut </w:t>
      </w:r>
      <w:r w:rsidRPr="00E07AB6">
        <w:rPr>
          <w:i/>
          <w:iCs/>
        </w:rPr>
        <w:t>groep</w:t>
      </w:r>
      <w:r>
        <w:t xml:space="preserve"> en de juiste waarde van de waardelijst Recreatiegroep kunnen de </w:t>
      </w:r>
      <w:r w:rsidR="00D87C6B">
        <w:t>Locaties</w:t>
      </w:r>
      <w:r>
        <w:t xml:space="preserve"> van alle specifieke vormen van de Gebiedsaanwijzing Recreatie in een (interactieve) viewer worden weergegeven op een kaart. Het is dan mogelijk om een integraal beeld van alle locaties van de Gebiedsaanwijzing Recreatie weer te geven, maar ook om alle locaties van de Gebiedsaanwijzing Recreatie van een bepaalde groep weer te geven.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