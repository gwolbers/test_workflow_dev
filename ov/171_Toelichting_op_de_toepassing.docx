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1264C6ED"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6D28F526" w14:textId="77777777" w:rsidR="00C34A7B" w:rsidRDefault="00590129" w:rsidP="00C34A7B">
      <w:pPr>
        <w:pStyle w:val="Opsommingtekens1"/>
      </w:pPr>
      <w:r w:rsidRPr="00CB2C7A">
        <w:rPr>
          <w:i/>
          <w:iCs/>
        </w:rPr>
        <w:t>naam</w:t>
      </w:r>
      <w:r>
        <w:t xml:space="preserve">: door het bevoegd gezag zelf te kiezen, er is geen waardelijst voor de naam van specifieke vormen van de Gebiedsaanwijzing Water en watersysteem. De naam mag ook dezelfde zijn als de naam van de WaterEnWatersysteemgroep. </w:t>
      </w:r>
    </w:p>
    <w:p w14:paraId="056A7131" w14:textId="0AB73343"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0C8570C3" w:rsidR="00C34A7B" w:rsidRPr="0014301D" w:rsidRDefault="00590129" w:rsidP="00C34A7B">
      <w:pPr>
        <w:pStyle w:val="Opsommingtekens1"/>
      </w:pPr>
      <w:r w:rsidRPr="0014301D">
        <w:rPr>
          <w:i/>
          <w:iCs/>
        </w:rPr>
        <w:t>specifiekeSymbolisatie</w:t>
      </w:r>
      <w:r w:rsidRPr="00244CC4">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