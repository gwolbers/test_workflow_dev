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7EC20B0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17F96C8D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