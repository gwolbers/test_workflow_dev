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C34A7B" w:rsidRDefault="00590129" w:rsidP="00C34A7B">
      <w:pPr>
        <w:pStyle w:val="Kop4"/>
      </w:pPr>
      <w:bookmarkStart w:id="129" w:name="_Ref_25212044f48fb0eebdcc40da6fc5bcaf_70"/>
      <w:r>
        <w:t>Annotatie</w:t>
      </w:r>
      <w:bookmarkEnd w:id="129"/>
    </w:p>
    <w:p w14:paraId="3A66567F" w14:textId="01D45E90" w:rsidR="00C34A7B" w:rsidRDefault="00590129" w:rsidP="00C34A7B">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6C39CC22" w:rsidR="00C34A7B" w:rsidRPr="00FA76F2" w:rsidRDefault="00590129" w:rsidP="00C34A7B">
      <w:r>
        <w:t xml:space="preserve">Dat kan wel met het in paragraaf </w:t>
      </w:r>
      <w:r>
        <w:fldChar w:fldCharType="begin"/>
      </w:r>
      <w:r>
        <w:instrText xml:space="preserve"> REF _Ref_5c06e108876f3afd3576e5572c3baa02_21 </w:instrText>
      </w:r>
      <w:r w:rsidR="002137A7">
        <w:instrText>\n \h</w:instrText>
      </w:r>
      <w:r>
        <w:instrText xml:space="preserve"> </w:instrText>
      </w:r>
      <w:r>
        <w:fldChar w:fldCharType="separate"/>
      </w:r>
      <w:r w:rsidR="00FD00CC">
        <w:t>3.4</w:t>
      </w:r>
      <w: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2832CE">
        <w:t>L</w:t>
      </w:r>
      <w:r>
        <w:t xml:space="preserve">ocaties en andere gegevens op een kaart weergegeven worden. Het annoteren kan ook helpen bij het verbinden van toepasbare regels, oftewel vragenbomen, aan regels en Locaties. In de volgende paragrafen wordt het annoteren van </w:t>
      </w:r>
      <w:r>
        <w:lastRenderedPageBreak/>
        <w:t>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