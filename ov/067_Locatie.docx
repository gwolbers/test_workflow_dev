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77777777" w:rsidR="00C34A7B" w:rsidRPr="00F62F31" w:rsidRDefault="00590129" w:rsidP="00C34A7B">
      <w:pPr>
        <w:pStyle w:val="Kop4"/>
      </w:pPr>
      <w:r>
        <w:t>No</w:t>
      </w:r>
      <w:r w:rsidRPr="00F62F31">
        <w:t>rm</w:t>
      </w:r>
    </w:p>
    <w:p w14:paraId="448122FB" w14:textId="67EC20B0" w:rsidR="00C34A7B" w:rsidRPr="00F62F31" w:rsidRDefault="00590129" w:rsidP="00C34A7B">
      <w:r w:rsidRPr="00F62F31">
        <w:t xml:space="preserve">Het besluit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bestaat uit ten minste twee en ten hoogste drie onderdelen, met de volgende inhoud:</w:t>
      </w:r>
    </w:p>
    <w:p w14:paraId="2927D06D" w14:textId="2CB3CD75" w:rsidR="00C34A7B" w:rsidRPr="00F62F31" w:rsidRDefault="00590129" w:rsidP="00C34A7B">
      <w:pPr>
        <w:pStyle w:val="Opsommingtekens1"/>
      </w:pPr>
      <w:r w:rsidRPr="00F62F31">
        <w:t>Deel een: vaststellingsdocumenten en motivering, verplicht onderdeel</w:t>
      </w:r>
      <w:r>
        <w:rPr>
          <w:rStyle w:val="Eindnootmarkering"/>
        </w:rPr>
        <w:endnoteReference w:id="5"/>
      </w:r>
    </w:p>
    <w:p w14:paraId="7773A5E2" w14:textId="17F96C8D" w:rsidR="00C34A7B" w:rsidRPr="00F62F31" w:rsidRDefault="00590129" w:rsidP="00C34A7B">
      <w:pPr>
        <w:pStyle w:val="Opsommingtekens1"/>
      </w:pPr>
      <w:r w:rsidRPr="00F62F31">
        <w:t xml:space="preserve">Deel twee: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 w:rsidRPr="00F62F31">
        <w:t>, verplicht onderdeel</w:t>
      </w:r>
      <w:r>
        <w:rPr>
          <w:rStyle w:val="Eindnootmarkering"/>
        </w:rPr>
        <w:endnoteReference w:id="6"/>
      </w:r>
    </w:p>
    <w:p w14:paraId="2AAFC976" w14:textId="560769AD" w:rsidR="00C34A7B" w:rsidRDefault="00590129" w:rsidP="00C34A7B">
      <w:pPr>
        <w:pStyle w:val="Opsommingtekens1"/>
      </w:pPr>
      <w:r w:rsidRPr="00F62F31">
        <w:t>Deel drie: artikelsgewijze toelichting met optioneel algemene toelichting</w:t>
      </w:r>
      <w:r>
        <w:rPr>
          <w:rStyle w:val="Eindnootmarkering"/>
        </w:rPr>
        <w:endnoteReference w:id="7"/>
      </w:r>
      <w:r w:rsidRPr="00F62F31">
        <w:t>, onverplicht onderdeel.</w:t>
      </w:r>
    </w:p>
    <w:p w14:paraId="765D74B5" w14:textId="77777777" w:rsidR="00C34A7B" w:rsidRDefault="00C34A7B" w:rsidP="00C34A7B"/>
    <w:p w14:paraId="34D07F2C" w14:textId="05610730" w:rsidR="00C34A7B" w:rsidRPr="00F62F31" w:rsidRDefault="00590129" w:rsidP="00C34A7B">
      <w:r>
        <w:t>Aan ieder van deze drie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