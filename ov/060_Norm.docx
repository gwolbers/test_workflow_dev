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4020C4D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4F9DA34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t>
      </w:r>
      <w:r w:rsidRPr="00AD7615">
        <w:lastRenderedPageBreak/>
        <w:t>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