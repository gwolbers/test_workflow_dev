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C5143" w14:textId="77777777" w:rsidR="0046582F" w:rsidRDefault="0046582F" w:rsidP="0046582F">
      <w:pPr>
        <w:pStyle w:val="Kop5"/>
      </w:pPr>
      <w:r>
        <w:t>Voorbeeld</w:t>
      </w:r>
    </w:p>
    <w:p w14:paraId="6FE61BFA" w14:textId="28906D77" w:rsidR="0046582F" w:rsidRDefault="0046582F" w:rsidP="0046582F">
      <w:r>
        <w:t xml:space="preserve">Door toepassing van </w:t>
      </w:r>
      <w:r w:rsidRPr="00297C7D">
        <w:t xml:space="preserve">tekstmodel RegelingCompact </w:t>
      </w:r>
      <w:r>
        <w:t xml:space="preserve">ziet de Regeling van een omgevingsdocument met Artikelstructuur er schematisch uit zoals aangegeven in </w:t>
      </w:r>
      <w:r>
        <w:fldChar w:fldCharType="begin"/>
      </w:r>
      <w:r>
        <w:instrText xml:space="preserve"> REF _Ref_11d826ba983f4b4fe5ab97d7cd46e3ad_260 \n \h </w:instrText>
      </w:r>
      <w:r>
        <w:fldChar w:fldCharType="separate"/>
      </w:r>
      <w:r w:rsidR="00FD00CC">
        <w:t>Figuur 45</w:t>
      </w:r>
      <w:r>
        <w:fldChar w:fldCharType="end"/>
      </w:r>
      <w:r>
        <w:t>.</w:t>
      </w:r>
    </w:p>
    <w:p w14:paraId="69CC3F34" w14:textId="77777777" w:rsidR="0046582F" w:rsidRDefault="0046582F" w:rsidP="0046582F">
      <w:pPr>
        <w:pStyle w:val="Figuur"/>
      </w:pPr>
      <w:r>
        <w:t xml:space="preserve"> </w:t>
      </w:r>
      <w:r>
        <w:rPr>
          <w:noProof/>
        </w:rPr>
        <w:drawing>
          <wp:inline distT="0" distB="0" distL="0" distR="0" wp14:anchorId="1645C5E8" wp14:editId="0DC620F6">
            <wp:extent cx="5340352" cy="3164205"/>
            <wp:effectExtent l="0" t="0" r="0" b="0"/>
            <wp:docPr id="316961890" name="Afbeelding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1"/>
                    <pic:cNvPicPr/>
                  </pic:nvPicPr>
                  <pic:blipFill>
                    <a:blip r:embed="rId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352" cy="316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1919E" w14:textId="77777777" w:rsidR="0046582F" w:rsidRDefault="0046582F" w:rsidP="0046582F">
      <w:pPr>
        <w:pStyle w:val="Figuurbijschrift"/>
      </w:pPr>
      <w:bookmarkStart w:id="380" w:name="_Ref_11d826ba983f4b4fe5ab97d7cd46e3ad_260"/>
      <w:r>
        <w:t>Voorbeeld Regeling</w:t>
      </w:r>
      <w:bookmarkEnd w:id="380"/>
      <w:r>
        <w:t xml:space="preserve"> omgevingsdocument met Artikelstructuur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128796" w14:textId="77777777" w:rsidR="0050357E" w:rsidRDefault="0050357E">
      <w:r>
        <w:separator/>
      </w:r>
    </w:p>
    <w:p w14:paraId="41E860C1" w14:textId="77777777" w:rsidR="0050357E" w:rsidRDefault="0050357E"/>
    <w:p w14:paraId="0AD4AF19" w14:textId="77777777" w:rsidR="0050357E" w:rsidRDefault="0050357E"/>
  </w:endnote>
  <w:endnote w:type="continuationSeparator" w:id="0">
    <w:p w14:paraId="77EA741C" w14:textId="77777777" w:rsidR="0050357E" w:rsidRDefault="0050357E">
      <w:r>
        <w:continuationSeparator/>
      </w:r>
    </w:p>
    <w:p w14:paraId="7875521A" w14:textId="77777777" w:rsidR="0050357E" w:rsidRDefault="0050357E"/>
    <w:p w14:paraId="47DB9A11" w14:textId="77777777" w:rsidR="0050357E" w:rsidRDefault="0050357E"/>
  </w:endnote>
  <w:endnote w:type="continuationNotice" w:id="1">
    <w:p w14:paraId="2DA4C392" w14:textId="77777777" w:rsidR="0050357E" w:rsidRDefault="0050357E">
      <w:pPr>
        <w:spacing w:line="240" w:lineRule="auto"/>
      </w:pPr>
    </w:p>
  </w:endnote>
  <w:endnote w:id="2">
    <w:p w14:paraId="35F95D8A" w14:textId="3ECEDE9A" w:rsidR="00001B8D" w:rsidRPr="00916DBF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6B519F28" w14:textId="4865C0F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11F0FAD6" w14:textId="4800265F" w:rsidR="00001B8D" w:rsidRPr="00585CC9" w:rsidRDefault="00001B8D">
      <w:pPr>
        <w:pStyle w:val="Eindnoottekst"/>
        <w:rPr>
          <w:lang w:val="en-US"/>
        </w:rPr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37AB63BC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51E048E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2BA18C96" w14:textId="77777777" w:rsidR="00001B8D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F9B1787" w14:textId="77777777" w:rsidR="00001B8D" w:rsidRPr="001602D5" w:rsidRDefault="00001B8D" w:rsidP="009B7AEA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170CB9FD" w14:textId="77CF3BF8" w:rsidR="00001B8D" w:rsidRPr="00AA23FD" w:rsidRDefault="00001B8D" w:rsidP="00BF3FFF">
      <w:pPr>
        <w:pStyle w:val="Eindnoottekst"/>
      </w:pPr>
      <w:r>
        <w:rPr>
          <w:rStyle w:val="Eindnootmarkering"/>
        </w:rPr>
        <w:endnoteRef/>
      </w:r>
      <w:r w:rsidRPr="00AA23FD">
        <w:t xml:space="preserve"> TPOD400, TPOD410, TPOD420, TPOD430, TPOD440, TPOD450, TPOD460, TPOD470, TPOD480, TPOD490, TPOD500, TPOD510, TPOD520, TPOD530, TPOD540, TPOD550, TPOD560, TPOD570, TPOD580, TPOD590, TPOD600, TPOD610, TPOD620, TPOD630, TPOD640, TPOD650, TPOD660, TPOD670, TPOD680, TPOD690, TPOD700, TPOD710, TPOD720, TPOD730, TPOD741, TPOD750, TPOD760, TPOD770, TPOD781, TPOD790, TPOD800, TPOD810, TPOD820, TPOD831, TPOD841, TPOD851, TPOD860, TPOD870</w:t>
      </w:r>
    </w:p>
  </w:endnote>
  <w:endnote w:id="10">
    <w:p w14:paraId="30F8DB9B" w14:textId="61C94F16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349E7A37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TPOD810</w:t>
      </w:r>
    </w:p>
  </w:endnote>
  <w:endnote w:id="12">
    <w:p w14:paraId="3EC364E0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TPOD820</w:t>
      </w:r>
    </w:p>
  </w:endnote>
  <w:endnote w:id="13">
    <w:p w14:paraId="6901B77F" w14:textId="77777777" w:rsidR="00001B8D" w:rsidRPr="009505D2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TPOD870</w:t>
      </w:r>
    </w:p>
  </w:endnote>
  <w:endnote w:id="14">
    <w:p w14:paraId="01E95FF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5">
    <w:p w14:paraId="7113AF51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6">
    <w:p w14:paraId="1B39AACB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7">
    <w:p w14:paraId="0E59FB9A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8">
    <w:p w14:paraId="2D15EBDC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9">
    <w:p w14:paraId="3D06112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20">
    <w:p w14:paraId="2CCC711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21">
    <w:p w14:paraId="3A1B3F1F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22">
    <w:p w14:paraId="425151D7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3">
    <w:p w14:paraId="44BD8D2E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4">
    <w:p w14:paraId="36DE0304" w14:textId="77777777" w:rsidR="00001B8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5">
    <w:p w14:paraId="1B577F6F" w14:textId="46AEFCE0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6">
    <w:p w14:paraId="4DFBCDA9" w14:textId="278B5D41" w:rsidR="00001B8D" w:rsidRDefault="00001B8D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7">
    <w:p w14:paraId="7E267A1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TPOD1670</w:t>
      </w:r>
    </w:p>
  </w:endnote>
  <w:endnote w:id="28">
    <w:p w14:paraId="25274CDB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9">
    <w:p w14:paraId="6FBC2886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30">
    <w:p w14:paraId="0775FA21" w14:textId="77777777" w:rsidR="00001B8D" w:rsidRPr="00AA23FD" w:rsidRDefault="00001B8D" w:rsidP="00FA2C8B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31">
    <w:p w14:paraId="153A5C29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32">
    <w:p w14:paraId="7AEE3D53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33">
    <w:p w14:paraId="20B38E58" w14:textId="77777777" w:rsidR="00001B8D" w:rsidRDefault="00001B8D" w:rsidP="00716382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utura Book">
    <w:altName w:val="Calibri"/>
    <w:charset w:val="00"/>
    <w:family w:val="swiss"/>
    <w:pitch w:val="variable"/>
    <w:sig w:usb0="00000001" w:usb1="00000040" w:usb2="00000000" w:usb3="00000000" w:csb0="00000011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8368CE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>
      <w:rPr>
        <w:color w:val="2B579A"/>
        <w:shd w:val="clear" w:color="auto" w:fill="E6E6E6"/>
      </w:rPr>
      <w:fldChar w:fldCharType="begin"/>
    </w:r>
    <w:r>
      <w:instrText xml:space="preserve"> PAGE   \* MERGEFORMAT </w:instrText>
    </w:r>
    <w:r>
      <w:rPr>
        <w:color w:val="2B579A"/>
        <w:shd w:val="clear" w:color="auto" w:fill="E6E6E6"/>
      </w:rPr>
      <w:fldChar w:fldCharType="separate"/>
    </w:r>
    <w:r>
      <w:t>6</w:t>
    </w:r>
    <w:r>
      <w:rPr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</w:p>
  <w:p w14:paraId="1358A95D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4A814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1</w:t>
    </w:r>
    <w:r w:rsidRPr="049A10CD">
      <w:rPr>
        <w:noProof/>
        <w:color w:val="2B579A"/>
        <w:shd w:val="clear" w:color="auto" w:fill="E6E6E6"/>
      </w:rPr>
      <w:fldChar w:fldCharType="end"/>
    </w:r>
  </w:p>
  <w:p w14:paraId="6170D8DC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46021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0CEA6D" w14:textId="77777777" w:rsidR="00067FA6" w:rsidRPr="006B1455" w:rsidRDefault="00067FA6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308A50FC" w14:textId="77777777" w:rsidR="00067FA6" w:rsidRPr="00BC3B53" w:rsidRDefault="00067FA6" w:rsidP="00577995">
    <w:pPr>
      <w:spacing w:line="240" w:lineRule="auto"/>
      <w:rPr>
        <w:sz w:val="2"/>
        <w:szCs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9BF9C" w14:textId="77777777" w:rsidR="00001B8D" w:rsidRPr="006B1455" w:rsidRDefault="00001B8D" w:rsidP="00577995">
    <w:pPr>
      <w:tabs>
        <w:tab w:val="left" w:pos="6260"/>
      </w:tabs>
    </w:pPr>
    <w:r>
      <w:t xml:space="preserve">Pagina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PAGE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 w:rsidRPr="049A10CD">
      <w:rPr>
        <w:noProof/>
      </w:rPr>
      <w:t>16</w:t>
    </w:r>
    <w:r w:rsidRPr="049A10CD">
      <w:rPr>
        <w:noProof/>
        <w:color w:val="2B579A"/>
        <w:shd w:val="clear" w:color="auto" w:fill="E6E6E6"/>
      </w:rPr>
      <w:fldChar w:fldCharType="end"/>
    </w:r>
    <w:r>
      <w:t xml:space="preserve"> van </w:t>
    </w:r>
    <w:r w:rsidRPr="049A10CD">
      <w:rPr>
        <w:noProof/>
        <w:color w:val="2B579A"/>
        <w:shd w:val="clear" w:color="auto" w:fill="E6E6E6"/>
      </w:rPr>
      <w:fldChar w:fldCharType="begin"/>
    </w:r>
    <w:r w:rsidRPr="049A10CD">
      <w:rPr>
        <w:noProof/>
      </w:rPr>
      <w:instrText xml:space="preserve"> NUMPAGES   \* MERGEFORMAT </w:instrText>
    </w:r>
    <w:r w:rsidRPr="049A10CD">
      <w:rPr>
        <w:noProof/>
        <w:color w:val="2B579A"/>
        <w:shd w:val="clear" w:color="auto" w:fill="E6E6E6"/>
      </w:rPr>
      <w:fldChar w:fldCharType="separate"/>
    </w:r>
    <w:r>
      <w:rPr>
        <w:noProof/>
      </w:rPr>
      <w:t>85</w:t>
    </w:r>
    <w:r w:rsidRPr="049A10CD">
      <w:rPr>
        <w:noProof/>
        <w:color w:val="2B579A"/>
        <w:shd w:val="clear" w:color="auto" w:fill="E6E6E6"/>
      </w:rPr>
      <w:fldChar w:fldCharType="end"/>
    </w:r>
    <w:bookmarkStart w:id="0" w:name="_Toc209500289"/>
    <w:bookmarkStart w:id="1" w:name="_Toc209500355"/>
  </w:p>
  <w:bookmarkEnd w:id="0"/>
  <w:bookmarkEnd w:id="1"/>
  <w:p w14:paraId="6328848F" w14:textId="77777777" w:rsidR="00001B8D" w:rsidRPr="00BC3B53" w:rsidRDefault="00001B8D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E2C256" w14:textId="77777777" w:rsidR="0050357E" w:rsidRPr="00B35331" w:rsidRDefault="0050357E" w:rsidP="00577995">
      <w:pPr>
        <w:pStyle w:val="Voettekst"/>
      </w:pPr>
    </w:p>
  </w:footnote>
  <w:footnote w:type="continuationSeparator" w:id="0">
    <w:p w14:paraId="6D0FA591" w14:textId="77777777" w:rsidR="0050357E" w:rsidRDefault="0050357E">
      <w:r>
        <w:continuationSeparator/>
      </w:r>
    </w:p>
    <w:p w14:paraId="0C4FABA8" w14:textId="77777777" w:rsidR="0050357E" w:rsidRDefault="0050357E"/>
    <w:p w14:paraId="677908CC" w14:textId="77777777" w:rsidR="0050357E" w:rsidRDefault="0050357E"/>
  </w:footnote>
  <w:footnote w:type="continuationNotice" w:id="1">
    <w:p w14:paraId="7E916E62" w14:textId="77777777" w:rsidR="0050357E" w:rsidRDefault="0050357E">
      <w:pPr>
        <w:spacing w:line="240" w:lineRule="auto"/>
      </w:pPr>
    </w:p>
  </w:footnote>
  <w:footnote w:id="2">
    <w:p w14:paraId="55BCB94C" w14:textId="77777777" w:rsidR="00001B8D" w:rsidRDefault="00001B8D" w:rsidP="009B7AEA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IMOP</w:t>
      </w:r>
    </w:p>
  </w:footnote>
  <w:footnote w:id="3">
    <w:p w14:paraId="2639EB83" w14:textId="77777777" w:rsidR="00001B8D" w:rsidRDefault="00001B8D" w:rsidP="00BF3FFF">
      <w:pPr>
        <w:pStyle w:val="Voetnoottekst"/>
      </w:pPr>
      <w:r>
        <w:rPr>
          <w:rStyle w:val="Voetnootmarkering"/>
        </w:rPr>
        <w:footnoteRef/>
      </w:r>
      <w:r>
        <w:t xml:space="preserve"> Aanwijzing 3.57 van de Aanwijzingen voor de regelgeving</w:t>
      </w:r>
    </w:p>
  </w:footnote>
  <w:footnote w:id="4">
    <w:p w14:paraId="27EF292D" w14:textId="1A470549" w:rsidR="00001B8D" w:rsidRDefault="00001B8D" w:rsidP="0085544B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de </w:t>
      </w:r>
      <w:r w:rsidRPr="00443827">
        <w:t>het gebruiksdoel of de status (in de betekenis van bijzondere eigenschap) die een onderdeel van de fysieke leefomgeving op een bepaalde locatie heeft</w:t>
      </w:r>
      <w:r>
        <w:t xml:space="preserve"> functieaanduiding een specificatie van een bestemming geeft.</w:t>
      </w:r>
    </w:p>
  </w:footnote>
  <w:footnote w:id="5">
    <w:p w14:paraId="51F7EE2D" w14:textId="77777777" w:rsidR="00033E0A" w:rsidRDefault="00033E0A"/>
    <w:p w14:paraId="4579E8B1" w14:textId="77777777" w:rsidR="00F30810" w:rsidRDefault="00F30810"/>
  </w:footnote>
  <w:footnote w:id="6">
    <w:p w14:paraId="55B94ECB" w14:textId="140584A0" w:rsidR="00C513DC" w:rsidRDefault="00C513DC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C513DC">
        <w:t xml:space="preserve">Zie hiervoor </w:t>
      </w:r>
      <w:r>
        <w:t xml:space="preserve">(maar dan voor het omgevingsplan) </w:t>
      </w:r>
      <w:r w:rsidRPr="00C513DC">
        <w:t>paragraaf 2.2.1.1 Evenwichtige toedeling van functies aan locaties van de Memorie van Toelichting bij het wetsvoorstel Invoeringswet Omgevingswet van juli 2018.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001B8D" w:rsidRPr="00275984" w14:paraId="22BDE509" w14:textId="77777777" w:rsidTr="049A10CD">
      <w:trPr>
        <w:trHeight w:val="400"/>
      </w:trPr>
      <w:tc>
        <w:tcPr>
          <w:tcW w:w="7520" w:type="dxa"/>
          <w:shd w:val="clear" w:color="auto" w:fill="auto"/>
        </w:tcPr>
        <w:p w14:paraId="2874C532" w14:textId="53C40F1F" w:rsidR="00001B8D" w:rsidRPr="002E14E1" w:rsidRDefault="00001B8D" w:rsidP="002F3B2E">
          <w:pPr>
            <w:pStyle w:val="Koptekst"/>
          </w:pPr>
          <w:r w:rsidRPr="049A10CD">
            <w:rPr>
              <w:b/>
            </w:rPr>
            <w:t xml:space="preserve">Toepassingsprofiel (TPOD) [Tekst] </w:t>
          </w:r>
          <w:r>
            <w:t>| Versie [Tekst] | Standaard officiële publicaties met specifieke toepassing voor OW-besluiten | [datum]</w:t>
          </w:r>
        </w:p>
      </w:tc>
    </w:tr>
  </w:tbl>
  <w:p w14:paraId="6A0843E3" w14:textId="77777777" w:rsidR="00001B8D" w:rsidRDefault="00001B8D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3F7258F5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AF1F5DF" w14:textId="64E00F05" w:rsidR="00001B8D" w:rsidRPr="00BC3B53" w:rsidRDefault="00001B8D" w:rsidP="00FF3E80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0" behindDoc="0" locked="1" layoutInCell="1" allowOverlap="1" wp14:anchorId="2DBB53A4" wp14:editId="7450E543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0" name="Afbeelding 3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BE8D128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0CB8CE4" w14:textId="15451D61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CB7FC2"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777B5D1D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6DACCC90" w14:textId="058912E4" w:rsidR="00001B8D" w:rsidRPr="00B60860" w:rsidRDefault="00001B8D" w:rsidP="00FF3E80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193092C5" w14:textId="016676D6" w:rsidR="00001B8D" w:rsidRPr="00B60860" w:rsidRDefault="00001B8D" w:rsidP="00FF3E80">
          <w:r>
            <w:t>Geonovum</w:t>
          </w:r>
        </w:p>
      </w:tc>
    </w:tr>
    <w:tr w:rsidR="00001B8D" w:rsidRPr="00B60860" w14:paraId="39C9E91F" w14:textId="77777777" w:rsidTr="1B3EE6C6">
      <w:trPr>
        <w:cantSplit/>
      </w:trPr>
      <w:tc>
        <w:tcPr>
          <w:tcW w:w="1134" w:type="dxa"/>
          <w:shd w:val="clear" w:color="auto" w:fill="auto"/>
        </w:tcPr>
        <w:p w14:paraId="52B021A9" w14:textId="77777777" w:rsidR="00001B8D" w:rsidRPr="00CA6C0C" w:rsidRDefault="00001B8D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4A08419C" w14:textId="53C58736" w:rsidR="00001B8D" w:rsidRPr="00CA6C0C" w:rsidRDefault="00001B8D" w:rsidP="00FF3E80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12010FE0" w14:textId="77777777" w:rsidR="00001B8D" w:rsidRPr="00EB5B83" w:rsidRDefault="00001B8D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443"/>
      <w:gridCol w:w="6494"/>
    </w:tblGrid>
    <w:tr w:rsidR="00001B8D" w14:paraId="4FB542D3" w14:textId="77777777" w:rsidTr="002168B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4589BA1A" w14:textId="3E203C35" w:rsidR="00001B8D" w:rsidRPr="00BC3B53" w:rsidRDefault="00001B8D" w:rsidP="00E034D2">
          <w:r>
            <w:rPr>
              <w:noProof/>
              <w:color w:val="2B579A"/>
              <w:shd w:val="clear" w:color="auto" w:fill="E6E6E6"/>
            </w:rPr>
            <w:drawing>
              <wp:anchor distT="0" distB="0" distL="114300" distR="114300" simplePos="0" relativeHeight="251658241" behindDoc="0" locked="1" layoutInCell="1" allowOverlap="1" wp14:anchorId="22A6F370" wp14:editId="79D5E69A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11" name="Afbeelding 2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001B8D" w:rsidRPr="0056454C" w14:paraId="37956F4B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7D16826" w14:textId="5A02D0DE" w:rsidR="00001B8D" w:rsidRPr="00FA6FAC" w:rsidRDefault="00001B8D" w:rsidP="049A10CD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>
            <w:rPr>
              <w:noProof/>
            </w:rPr>
            <w:t>omgevingsverordening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</w:tc>
    </w:tr>
    <w:tr w:rsidR="00001B8D" w:rsidRPr="00B60860" w14:paraId="036F60CC" w14:textId="77777777" w:rsidTr="002168B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7ADB62E4" w14:textId="2B2E4A0C" w:rsidR="00001B8D" w:rsidRPr="00B60860" w:rsidRDefault="00001B8D" w:rsidP="00577995">
          <w:r w:rsidRPr="00CA6C0C">
            <w:t xml:space="preserve">Versie </w:t>
          </w:r>
          <w:r w:rsidRPr="049A10CD">
            <w:rPr>
              <w:color w:val="2B579A"/>
              <w:shd w:val="clear" w:color="auto" w:fill="E6E6E6"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 w:rsidRPr="049A10CD">
            <w:rPr>
              <w:noProof/>
              <w:color w:val="2B579A"/>
              <w:shd w:val="clear" w:color="auto" w:fill="E6E6E6"/>
            </w:rPr>
            <w:fldChar w:fldCharType="separate"/>
          </w:r>
          <w:r w:rsidR="00F175AB">
            <w:rPr>
              <w:noProof/>
            </w:rPr>
            <w:t>1.0</w:t>
          </w:r>
          <w:r w:rsidRPr="049A10CD">
            <w:rPr>
              <w:color w:val="2B579A"/>
              <w:shd w:val="clear" w:color="auto" w:fill="E6E6E6"/>
            </w:rPr>
            <w:fldChar w:fldCharType="end"/>
          </w:r>
        </w:p>
        <w:p w14:paraId="4D6DAC14" w14:textId="77777777" w:rsidR="00001B8D" w:rsidRPr="00B60860" w:rsidRDefault="00001B8D" w:rsidP="00577995">
          <w:r>
            <w:t>Geonovum – KOOP</w:t>
          </w:r>
        </w:p>
      </w:tc>
    </w:tr>
    <w:tr w:rsidR="00001B8D" w:rsidRPr="00B60860" w14:paraId="4D98DCC2" w14:textId="77777777" w:rsidTr="1B3EE6C6">
      <w:trPr>
        <w:cantSplit/>
      </w:trPr>
      <w:tc>
        <w:tcPr>
          <w:tcW w:w="1134" w:type="dxa"/>
          <w:shd w:val="clear" w:color="auto" w:fill="auto"/>
        </w:tcPr>
        <w:p w14:paraId="62E12A4E" w14:textId="77777777" w:rsidR="00001B8D" w:rsidRPr="00CA6C0C" w:rsidRDefault="00001B8D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7320D504" w14:textId="01B9FC1A" w:rsidR="00001B8D" w:rsidRPr="00CA6C0C" w:rsidRDefault="00001B8D" w:rsidP="00577995">
          <w:r>
            <w:rPr>
              <w:color w:val="2B579A"/>
              <w:shd w:val="clear" w:color="auto" w:fill="E6E6E6"/>
            </w:rPr>
            <w:fldChar w:fldCharType="begin"/>
          </w:r>
          <w:r>
            <w:instrText xml:space="preserve"> SAVEDATE  \@ "d MMMM yyyy" </w:instrText>
          </w:r>
          <w:r>
            <w:rPr>
              <w:color w:val="2B579A"/>
              <w:shd w:val="clear" w:color="auto" w:fill="E6E6E6"/>
            </w:rPr>
            <w:fldChar w:fldCharType="separate"/>
          </w:r>
          <w:r w:rsidR="00E865E7">
            <w:rPr>
              <w:noProof/>
            </w:rPr>
            <w:t>17 mei 2021</w:t>
          </w:r>
          <w:r>
            <w:rPr>
              <w:color w:val="2B579A"/>
              <w:shd w:val="clear" w:color="auto" w:fill="E6E6E6"/>
            </w:rPr>
            <w:fldChar w:fldCharType="end"/>
          </w:r>
        </w:p>
      </w:tc>
    </w:tr>
  </w:tbl>
  <w:p w14:paraId="7C59E44D" w14:textId="77777777" w:rsidR="00001B8D" w:rsidRDefault="00001B8D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327DAD" w14:textId="14D02752" w:rsidR="00067FA6" w:rsidRDefault="00067FA6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AA016A">
      <w:rPr>
        <w:noProof/>
      </w:rPr>
      <w:t>omgevingsverordening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AA016A">
      <w:rPr>
        <w:noProof/>
      </w:rPr>
      <w:t>1.0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AA016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E865E7">
      <w:rPr>
        <w:noProof/>
      </w:rPr>
      <w:t>17 mei 2021</w:t>
    </w:r>
    <w: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9EEA6" w14:textId="09D219D7" w:rsidR="00001B8D" w:rsidRPr="0051228C" w:rsidRDefault="00001B8D" w:rsidP="0051228C">
    <w:pPr>
      <w:pStyle w:val="Koptekst"/>
    </w:pPr>
    <w:r w:rsidRPr="002F3B2E">
      <w:t xml:space="preserve">Toepassingsprofiel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ID01 </w:instrText>
    </w:r>
    <w:r w:rsidRPr="049A10CD">
      <w:rPr>
        <w:color w:val="2B579A"/>
        <w:shd w:val="clear" w:color="auto" w:fill="E6E6E6"/>
      </w:rPr>
      <w:fldChar w:fldCharType="separate"/>
    </w:r>
    <w:r w:rsidR="00CB7FC2">
      <w:rPr>
        <w:noProof/>
      </w:rPr>
      <w:t>omgevingsverordening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ID04 </w:instrText>
    </w:r>
    <w:r w:rsidRPr="049A10CD">
      <w:rPr>
        <w:color w:val="2B579A"/>
        <w:shd w:val="clear" w:color="auto" w:fill="E6E6E6"/>
      </w:rPr>
      <w:fldChar w:fldCharType="separate"/>
    </w:r>
    <w:r w:rsidR="00F175AB">
      <w:rPr>
        <w:noProof/>
      </w:rPr>
      <w:t>1.0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 w:rsidRPr="049A10CD">
      <w:rPr>
        <w:color w:val="2B579A"/>
        <w:shd w:val="clear" w:color="auto" w:fill="E6E6E6"/>
      </w:rPr>
      <w:fldChar w:fldCharType="begin"/>
    </w:r>
    <w:r>
      <w:rPr>
        <w:noProof/>
      </w:rPr>
      <w:instrText xml:space="preserve"> DOCVARIABLE ID05 </w:instrText>
    </w:r>
    <w:r w:rsidRPr="049A10CD">
      <w:rPr>
        <w:noProof/>
        <w:color w:val="2B579A"/>
        <w:shd w:val="clear" w:color="auto" w:fill="E6E6E6"/>
      </w:rPr>
      <w:fldChar w:fldCharType="separate"/>
    </w:r>
    <w:r w:rsidR="00CB7FC2">
      <w:rPr>
        <w:noProof/>
      </w:rPr>
      <w:t>STandaard Officiële Publicaties met ToepassingsProfielen voor OmgevingsDocumenten (STOP/TPOD)</w:t>
    </w:r>
    <w:r w:rsidRPr="049A10CD">
      <w:rPr>
        <w:color w:val="2B579A"/>
        <w:shd w:val="clear" w:color="auto" w:fill="E6E6E6"/>
      </w:rPr>
      <w:fldChar w:fldCharType="end"/>
    </w:r>
    <w:r>
      <w:t xml:space="preserve"> | </w:t>
    </w:r>
    <w:r>
      <w:rPr>
        <w:color w:val="2B579A"/>
        <w:shd w:val="clear" w:color="auto" w:fill="E6E6E6"/>
      </w:rPr>
      <w:fldChar w:fldCharType="begin"/>
    </w:r>
    <w:r>
      <w:instrText xml:space="preserve"> SAVEDATE  \@ "d MMMM yyyy" </w:instrText>
    </w:r>
    <w:r>
      <w:rPr>
        <w:color w:val="2B579A"/>
        <w:shd w:val="clear" w:color="auto" w:fill="E6E6E6"/>
      </w:rPr>
      <w:fldChar w:fldCharType="separate"/>
    </w:r>
    <w:r w:rsidR="00E865E7">
      <w:rPr>
        <w:noProof/>
      </w:rPr>
      <w:t>17 mei 2021</w:t>
    </w:r>
    <w:r>
      <w:rPr>
        <w:color w:val="2B579A"/>
        <w:shd w:val="clear" w:color="auto" w:fill="E6E6E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1BCA632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2D409D"/>
    <w:multiLevelType w:val="hybridMultilevel"/>
    <w:tmpl w:val="30CC496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D65E39"/>
    <w:multiLevelType w:val="hybridMultilevel"/>
    <w:tmpl w:val="12E41DA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EB25227"/>
    <w:multiLevelType w:val="hybridMultilevel"/>
    <w:tmpl w:val="D8FCDD2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11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2E35F94"/>
    <w:multiLevelType w:val="hybridMultilevel"/>
    <w:tmpl w:val="FC62E89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363306D8"/>
    <w:multiLevelType w:val="hybridMultilevel"/>
    <w:tmpl w:val="908242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B048E7"/>
    <w:multiLevelType w:val="hybridMultilevel"/>
    <w:tmpl w:val="341EDEB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21" w15:restartNumberingAfterBreak="0">
    <w:nsid w:val="53C73184"/>
    <w:multiLevelType w:val="hybridMultilevel"/>
    <w:tmpl w:val="9E1E96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3" w15:restartNumberingAfterBreak="0">
    <w:nsid w:val="64921337"/>
    <w:multiLevelType w:val="multilevel"/>
    <w:tmpl w:val="B770BAA4"/>
    <w:styleLink w:val="Koppenstructuur"/>
    <w:lvl w:ilvl="0">
      <w:start w:val="27"/>
      <w:numFmt w:val="bullet"/>
      <w:lvlText w:val="-"/>
      <w:lvlJc w:val="left"/>
      <w:pPr>
        <w:ind w:left="284" w:hanging="284"/>
      </w:pPr>
      <w:rPr>
        <w:rFonts w:ascii="Verdana" w:eastAsia="Times New Roman" w:hAnsi="Verdana" w:cs="Times New Roman"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24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75012D"/>
    <w:multiLevelType w:val="hybridMultilevel"/>
    <w:tmpl w:val="73285EC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69A65A95"/>
    <w:multiLevelType w:val="multilevel"/>
    <w:tmpl w:val="A0ECF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72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7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9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ED23940"/>
    <w:multiLevelType w:val="multilevel"/>
    <w:tmpl w:val="FED6F298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1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65AE0"/>
    <w:multiLevelType w:val="multilevel"/>
    <w:tmpl w:val="E7789454"/>
    <w:lvl w:ilvl="0">
      <w:start w:val="2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33" w15:restartNumberingAfterBreak="0">
    <w:nsid w:val="7CCE3247"/>
    <w:multiLevelType w:val="multilevel"/>
    <w:tmpl w:val="CA2EBF44"/>
    <w:styleLink w:val="Nummering1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33"/>
  </w:num>
  <w:num w:numId="2">
    <w:abstractNumId w:val="3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2"/>
    <w:lvlOverride w:ilvl="0">
      <w:startOverride w:val="2"/>
    </w:lvlOverride>
    <w:lvlOverride w:ilvl="1"/>
    <w:lvlOverride w:ilvl="2">
      <w:startOverride w:val="1"/>
    </w:lvlOverride>
    <w:lvlOverride w:ilvl="3"/>
    <w:lvlOverride w:ilvl="4"/>
    <w:lvlOverride w:ilvl="5"/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26"/>
  </w:num>
  <w:num w:numId="1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6"/>
  </w:num>
  <w:num w:numId="13">
    <w:abstractNumId w:val="5"/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16"/>
  </w:num>
  <w:num w:numId="17">
    <w:abstractNumId w:val="6"/>
  </w:num>
  <w:num w:numId="18">
    <w:abstractNumId w:val="12"/>
  </w:num>
  <w:num w:numId="19">
    <w:abstractNumId w:val="27"/>
  </w:num>
  <w:num w:numId="20">
    <w:abstractNumId w:val="19"/>
  </w:num>
  <w:num w:numId="21">
    <w:abstractNumId w:val="11"/>
  </w:num>
  <w:num w:numId="22">
    <w:abstractNumId w:val="4"/>
  </w:num>
  <w:num w:numId="23">
    <w:abstractNumId w:val="1"/>
  </w:num>
  <w:num w:numId="24">
    <w:abstractNumId w:val="13"/>
  </w:num>
  <w:num w:numId="25">
    <w:abstractNumId w:val="31"/>
  </w:num>
  <w:num w:numId="26">
    <w:abstractNumId w:val="18"/>
  </w:num>
  <w:num w:numId="27">
    <w:abstractNumId w:val="24"/>
  </w:num>
  <w:num w:numId="28">
    <w:abstractNumId w:val="3"/>
  </w:num>
  <w:num w:numId="29">
    <w:abstractNumId w:val="20"/>
  </w:num>
  <w:num w:numId="30">
    <w:abstractNumId w:val="28"/>
  </w:num>
  <w:num w:numId="31">
    <w:abstractNumId w:val="29"/>
  </w:num>
  <w:num w:numId="32">
    <w:abstractNumId w:val="10"/>
  </w:num>
  <w:num w:numId="33">
    <w:abstractNumId w:val="15"/>
  </w:num>
  <w:num w:numId="34">
    <w:abstractNumId w:val="8"/>
  </w:num>
  <w:num w:numId="35">
    <w:abstractNumId w:val="25"/>
  </w:num>
  <w:num w:numId="36">
    <w:abstractNumId w:val="21"/>
  </w:num>
  <w:num w:numId="37">
    <w:abstractNumId w:val="14"/>
  </w:num>
  <w:num w:numId="38">
    <w:abstractNumId w:val="17"/>
  </w:num>
  <w:num w:numId="39">
    <w:abstractNumId w:val="7"/>
  </w:num>
  <w:num w:numId="40">
    <w:abstractNumId w:val="23"/>
  </w:num>
  <w:num w:numId="41">
    <w:abstractNumId w:val="22"/>
  </w:num>
  <w:num w:numId="42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forms" w:enforcement="0"/>
  <w:defaultTabStop w:val="227"/>
  <w:autoHyphenation/>
  <w:hyphenationZone w:val="425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verordening"/>
    <w:docVar w:name="ID01_CAPS" w:val="Omgevingsverordening"/>
    <w:docVar w:name="ID01+" w:val="de omgevingsverordening"/>
    <w:docVar w:name="ID01+_CAPS" w:val="De omgevingsverordening"/>
    <w:docVar w:name="ID02" w:val="de"/>
    <w:docVar w:name="ID03" w:val="ov"/>
    <w:docVar w:name="ID04" w:val="1.0"/>
    <w:docVar w:name="ID05" w:val="STandaard Officiële Publicaties met ToepassingsProfielen voor OmgevingsDocumenten (STOP/TPOD)"/>
    <w:docVar w:name="ID06" w:val="PR33"/>
    <w:docVar w:name="ID07" w:val="Monique van Scherpenzeel"/>
    <w:docVar w:name="ID08" w:val="DSO project 33"/>
  </w:docVars>
  <w:rsids>
    <w:rsidRoot w:val="005B553F"/>
    <w:rsid w:val="00000219"/>
    <w:rsid w:val="000010A5"/>
    <w:rsid w:val="00001372"/>
    <w:rsid w:val="00001426"/>
    <w:rsid w:val="00001468"/>
    <w:rsid w:val="00001B8D"/>
    <w:rsid w:val="00001F83"/>
    <w:rsid w:val="00001FC5"/>
    <w:rsid w:val="000023CC"/>
    <w:rsid w:val="000024A6"/>
    <w:rsid w:val="00002681"/>
    <w:rsid w:val="000026A9"/>
    <w:rsid w:val="00002705"/>
    <w:rsid w:val="00002788"/>
    <w:rsid w:val="000028F0"/>
    <w:rsid w:val="00002D87"/>
    <w:rsid w:val="00002E3F"/>
    <w:rsid w:val="00002F0E"/>
    <w:rsid w:val="000030C4"/>
    <w:rsid w:val="000038C7"/>
    <w:rsid w:val="000038EA"/>
    <w:rsid w:val="00003BCF"/>
    <w:rsid w:val="00004069"/>
    <w:rsid w:val="0000453A"/>
    <w:rsid w:val="00004864"/>
    <w:rsid w:val="00004B8D"/>
    <w:rsid w:val="00004C1A"/>
    <w:rsid w:val="00004D84"/>
    <w:rsid w:val="00005A00"/>
    <w:rsid w:val="00005B4C"/>
    <w:rsid w:val="00005BAB"/>
    <w:rsid w:val="00005DB3"/>
    <w:rsid w:val="00005E4D"/>
    <w:rsid w:val="000065F5"/>
    <w:rsid w:val="000067A6"/>
    <w:rsid w:val="000071C2"/>
    <w:rsid w:val="000071E0"/>
    <w:rsid w:val="00007E61"/>
    <w:rsid w:val="00007EF7"/>
    <w:rsid w:val="00007F27"/>
    <w:rsid w:val="000104E3"/>
    <w:rsid w:val="000104E4"/>
    <w:rsid w:val="00010534"/>
    <w:rsid w:val="000106D3"/>
    <w:rsid w:val="00010818"/>
    <w:rsid w:val="0001084B"/>
    <w:rsid w:val="00010C3F"/>
    <w:rsid w:val="00010E5D"/>
    <w:rsid w:val="000112CC"/>
    <w:rsid w:val="0001173D"/>
    <w:rsid w:val="0001182C"/>
    <w:rsid w:val="00011B02"/>
    <w:rsid w:val="00011C2D"/>
    <w:rsid w:val="0001258D"/>
    <w:rsid w:val="000125DA"/>
    <w:rsid w:val="0001292F"/>
    <w:rsid w:val="000134C3"/>
    <w:rsid w:val="00013855"/>
    <w:rsid w:val="00013904"/>
    <w:rsid w:val="00013BF5"/>
    <w:rsid w:val="00014154"/>
    <w:rsid w:val="000141C6"/>
    <w:rsid w:val="00014A11"/>
    <w:rsid w:val="000150B8"/>
    <w:rsid w:val="000154D8"/>
    <w:rsid w:val="00015FE2"/>
    <w:rsid w:val="00016277"/>
    <w:rsid w:val="000165AC"/>
    <w:rsid w:val="00016797"/>
    <w:rsid w:val="00016C48"/>
    <w:rsid w:val="0001700D"/>
    <w:rsid w:val="000201D2"/>
    <w:rsid w:val="00020A25"/>
    <w:rsid w:val="000210BD"/>
    <w:rsid w:val="00021284"/>
    <w:rsid w:val="00021409"/>
    <w:rsid w:val="00021A8D"/>
    <w:rsid w:val="00021E2F"/>
    <w:rsid w:val="00021F1B"/>
    <w:rsid w:val="000223FD"/>
    <w:rsid w:val="00022676"/>
    <w:rsid w:val="00022AE0"/>
    <w:rsid w:val="00022D52"/>
    <w:rsid w:val="00022EFB"/>
    <w:rsid w:val="00023069"/>
    <w:rsid w:val="00023125"/>
    <w:rsid w:val="00023D0A"/>
    <w:rsid w:val="00023DA2"/>
    <w:rsid w:val="000243B3"/>
    <w:rsid w:val="000245A1"/>
    <w:rsid w:val="00024B45"/>
    <w:rsid w:val="00025008"/>
    <w:rsid w:val="000251F9"/>
    <w:rsid w:val="00025310"/>
    <w:rsid w:val="0002577A"/>
    <w:rsid w:val="000257AF"/>
    <w:rsid w:val="00026469"/>
    <w:rsid w:val="000264A1"/>
    <w:rsid w:val="000269F8"/>
    <w:rsid w:val="000276F1"/>
    <w:rsid w:val="00027F47"/>
    <w:rsid w:val="0003079A"/>
    <w:rsid w:val="0003090D"/>
    <w:rsid w:val="00030AE2"/>
    <w:rsid w:val="00030E25"/>
    <w:rsid w:val="00031510"/>
    <w:rsid w:val="000317C7"/>
    <w:rsid w:val="00032116"/>
    <w:rsid w:val="00032241"/>
    <w:rsid w:val="0003248D"/>
    <w:rsid w:val="0003255B"/>
    <w:rsid w:val="00032660"/>
    <w:rsid w:val="000326D5"/>
    <w:rsid w:val="00032737"/>
    <w:rsid w:val="000336AB"/>
    <w:rsid w:val="00033AFA"/>
    <w:rsid w:val="00033E0A"/>
    <w:rsid w:val="00033F2C"/>
    <w:rsid w:val="00034581"/>
    <w:rsid w:val="00034CA8"/>
    <w:rsid w:val="00034EA4"/>
    <w:rsid w:val="0003519F"/>
    <w:rsid w:val="00035617"/>
    <w:rsid w:val="0003588E"/>
    <w:rsid w:val="00035A70"/>
    <w:rsid w:val="00035B5E"/>
    <w:rsid w:val="00035E6A"/>
    <w:rsid w:val="000365AA"/>
    <w:rsid w:val="00036BAF"/>
    <w:rsid w:val="000370E7"/>
    <w:rsid w:val="000371C1"/>
    <w:rsid w:val="0003739D"/>
    <w:rsid w:val="000377E5"/>
    <w:rsid w:val="00037A21"/>
    <w:rsid w:val="00037A81"/>
    <w:rsid w:val="00037C41"/>
    <w:rsid w:val="00040B34"/>
    <w:rsid w:val="000414E9"/>
    <w:rsid w:val="000415D8"/>
    <w:rsid w:val="00041DD1"/>
    <w:rsid w:val="000427D3"/>
    <w:rsid w:val="0004282F"/>
    <w:rsid w:val="0004309C"/>
    <w:rsid w:val="00043367"/>
    <w:rsid w:val="00043AA1"/>
    <w:rsid w:val="00043C27"/>
    <w:rsid w:val="00043F16"/>
    <w:rsid w:val="000444FF"/>
    <w:rsid w:val="000445AC"/>
    <w:rsid w:val="000446F5"/>
    <w:rsid w:val="00044E0B"/>
    <w:rsid w:val="00044EA4"/>
    <w:rsid w:val="00044EEC"/>
    <w:rsid w:val="00045063"/>
    <w:rsid w:val="00045172"/>
    <w:rsid w:val="000457A5"/>
    <w:rsid w:val="00045AF1"/>
    <w:rsid w:val="00045B82"/>
    <w:rsid w:val="00045C0F"/>
    <w:rsid w:val="00045C7F"/>
    <w:rsid w:val="00045C9C"/>
    <w:rsid w:val="000465A8"/>
    <w:rsid w:val="0004668D"/>
    <w:rsid w:val="00047143"/>
    <w:rsid w:val="00047640"/>
    <w:rsid w:val="0004776B"/>
    <w:rsid w:val="00047B2B"/>
    <w:rsid w:val="00047C20"/>
    <w:rsid w:val="00047FF3"/>
    <w:rsid w:val="0005021D"/>
    <w:rsid w:val="0005061B"/>
    <w:rsid w:val="00050EE9"/>
    <w:rsid w:val="00050F00"/>
    <w:rsid w:val="000511D6"/>
    <w:rsid w:val="000512BC"/>
    <w:rsid w:val="00051504"/>
    <w:rsid w:val="00051D87"/>
    <w:rsid w:val="00051E09"/>
    <w:rsid w:val="00052377"/>
    <w:rsid w:val="00052F2E"/>
    <w:rsid w:val="000537A6"/>
    <w:rsid w:val="00053874"/>
    <w:rsid w:val="00053C89"/>
    <w:rsid w:val="0005418C"/>
    <w:rsid w:val="000545A0"/>
    <w:rsid w:val="00054878"/>
    <w:rsid w:val="00054AD5"/>
    <w:rsid w:val="00054BF1"/>
    <w:rsid w:val="00054FDC"/>
    <w:rsid w:val="000550B8"/>
    <w:rsid w:val="00055235"/>
    <w:rsid w:val="00055356"/>
    <w:rsid w:val="00055422"/>
    <w:rsid w:val="000554C6"/>
    <w:rsid w:val="000557A4"/>
    <w:rsid w:val="00055BCF"/>
    <w:rsid w:val="00055E16"/>
    <w:rsid w:val="00055EDA"/>
    <w:rsid w:val="0005639C"/>
    <w:rsid w:val="00056D6C"/>
    <w:rsid w:val="00057728"/>
    <w:rsid w:val="00057768"/>
    <w:rsid w:val="00060A9D"/>
    <w:rsid w:val="00060E50"/>
    <w:rsid w:val="000611F8"/>
    <w:rsid w:val="000615A6"/>
    <w:rsid w:val="0006169D"/>
    <w:rsid w:val="00061A18"/>
    <w:rsid w:val="0006210E"/>
    <w:rsid w:val="0006256C"/>
    <w:rsid w:val="0006258E"/>
    <w:rsid w:val="0006259F"/>
    <w:rsid w:val="000627FD"/>
    <w:rsid w:val="00062F79"/>
    <w:rsid w:val="000630AE"/>
    <w:rsid w:val="00063203"/>
    <w:rsid w:val="00063261"/>
    <w:rsid w:val="000633B8"/>
    <w:rsid w:val="000635AE"/>
    <w:rsid w:val="000636DD"/>
    <w:rsid w:val="000638A5"/>
    <w:rsid w:val="00063A47"/>
    <w:rsid w:val="0006406C"/>
    <w:rsid w:val="00064638"/>
    <w:rsid w:val="00064DD3"/>
    <w:rsid w:val="00064EBD"/>
    <w:rsid w:val="0006533C"/>
    <w:rsid w:val="0006537D"/>
    <w:rsid w:val="000655FF"/>
    <w:rsid w:val="00065679"/>
    <w:rsid w:val="000659F4"/>
    <w:rsid w:val="00065BBB"/>
    <w:rsid w:val="00065CCE"/>
    <w:rsid w:val="0006627B"/>
    <w:rsid w:val="00066B1A"/>
    <w:rsid w:val="0006721A"/>
    <w:rsid w:val="0006725B"/>
    <w:rsid w:val="00067308"/>
    <w:rsid w:val="00067369"/>
    <w:rsid w:val="00067554"/>
    <w:rsid w:val="00067563"/>
    <w:rsid w:val="00067658"/>
    <w:rsid w:val="00067676"/>
    <w:rsid w:val="00067843"/>
    <w:rsid w:val="00067989"/>
    <w:rsid w:val="000679FD"/>
    <w:rsid w:val="00067AD6"/>
    <w:rsid w:val="00067F4D"/>
    <w:rsid w:val="00067FA6"/>
    <w:rsid w:val="00070076"/>
    <w:rsid w:val="00070411"/>
    <w:rsid w:val="00070587"/>
    <w:rsid w:val="000705D8"/>
    <w:rsid w:val="0007067D"/>
    <w:rsid w:val="000713D4"/>
    <w:rsid w:val="000719BC"/>
    <w:rsid w:val="00071B75"/>
    <w:rsid w:val="00071EE6"/>
    <w:rsid w:val="00071FEF"/>
    <w:rsid w:val="00072758"/>
    <w:rsid w:val="00072973"/>
    <w:rsid w:val="000729E1"/>
    <w:rsid w:val="00073406"/>
    <w:rsid w:val="0007343E"/>
    <w:rsid w:val="00073538"/>
    <w:rsid w:val="000735F1"/>
    <w:rsid w:val="00073801"/>
    <w:rsid w:val="000738C3"/>
    <w:rsid w:val="0007423A"/>
    <w:rsid w:val="00074498"/>
    <w:rsid w:val="000744FD"/>
    <w:rsid w:val="000745CD"/>
    <w:rsid w:val="00074D6D"/>
    <w:rsid w:val="0007507E"/>
    <w:rsid w:val="00075786"/>
    <w:rsid w:val="00075D5E"/>
    <w:rsid w:val="00076626"/>
    <w:rsid w:val="000768D1"/>
    <w:rsid w:val="00076A97"/>
    <w:rsid w:val="00076BC1"/>
    <w:rsid w:val="0007701E"/>
    <w:rsid w:val="00077105"/>
    <w:rsid w:val="000774B5"/>
    <w:rsid w:val="00077CCF"/>
    <w:rsid w:val="00080062"/>
    <w:rsid w:val="00080158"/>
    <w:rsid w:val="0008091D"/>
    <w:rsid w:val="00080A7C"/>
    <w:rsid w:val="00080E0F"/>
    <w:rsid w:val="00081547"/>
    <w:rsid w:val="00081567"/>
    <w:rsid w:val="000816A0"/>
    <w:rsid w:val="00081A52"/>
    <w:rsid w:val="00081B70"/>
    <w:rsid w:val="00082959"/>
    <w:rsid w:val="00082EFC"/>
    <w:rsid w:val="00083031"/>
    <w:rsid w:val="0008317E"/>
    <w:rsid w:val="000835C0"/>
    <w:rsid w:val="000835C5"/>
    <w:rsid w:val="00083874"/>
    <w:rsid w:val="00083A33"/>
    <w:rsid w:val="00083C4C"/>
    <w:rsid w:val="00084217"/>
    <w:rsid w:val="00084568"/>
    <w:rsid w:val="00084DB1"/>
    <w:rsid w:val="000850DD"/>
    <w:rsid w:val="00085459"/>
    <w:rsid w:val="000859AA"/>
    <w:rsid w:val="00085D81"/>
    <w:rsid w:val="00085D8E"/>
    <w:rsid w:val="000860FE"/>
    <w:rsid w:val="000864E1"/>
    <w:rsid w:val="0008710A"/>
    <w:rsid w:val="0008724D"/>
    <w:rsid w:val="000872AD"/>
    <w:rsid w:val="000873BE"/>
    <w:rsid w:val="0008741C"/>
    <w:rsid w:val="00090030"/>
    <w:rsid w:val="00090189"/>
    <w:rsid w:val="000905F7"/>
    <w:rsid w:val="00090A13"/>
    <w:rsid w:val="00090D5E"/>
    <w:rsid w:val="00090EFB"/>
    <w:rsid w:val="00090F54"/>
    <w:rsid w:val="000910CF"/>
    <w:rsid w:val="00091280"/>
    <w:rsid w:val="00092067"/>
    <w:rsid w:val="00092653"/>
    <w:rsid w:val="000926D8"/>
    <w:rsid w:val="0009281A"/>
    <w:rsid w:val="00092997"/>
    <w:rsid w:val="00092DAE"/>
    <w:rsid w:val="00092DC7"/>
    <w:rsid w:val="00093042"/>
    <w:rsid w:val="000934E3"/>
    <w:rsid w:val="00093DC8"/>
    <w:rsid w:val="00094000"/>
    <w:rsid w:val="00094215"/>
    <w:rsid w:val="000945B7"/>
    <w:rsid w:val="00094E6C"/>
    <w:rsid w:val="000952D4"/>
    <w:rsid w:val="000955DC"/>
    <w:rsid w:val="000957AE"/>
    <w:rsid w:val="0009588A"/>
    <w:rsid w:val="00095E99"/>
    <w:rsid w:val="0009603E"/>
    <w:rsid w:val="00096400"/>
    <w:rsid w:val="00096565"/>
    <w:rsid w:val="0009658A"/>
    <w:rsid w:val="0009694C"/>
    <w:rsid w:val="000973A2"/>
    <w:rsid w:val="0009781A"/>
    <w:rsid w:val="00097995"/>
    <w:rsid w:val="000A0666"/>
    <w:rsid w:val="000A082C"/>
    <w:rsid w:val="000A085E"/>
    <w:rsid w:val="000A0AFA"/>
    <w:rsid w:val="000A0BD1"/>
    <w:rsid w:val="000A0D39"/>
    <w:rsid w:val="000A107A"/>
    <w:rsid w:val="000A11BB"/>
    <w:rsid w:val="000A1385"/>
    <w:rsid w:val="000A1913"/>
    <w:rsid w:val="000A1B03"/>
    <w:rsid w:val="000A20A2"/>
    <w:rsid w:val="000A2989"/>
    <w:rsid w:val="000A2A97"/>
    <w:rsid w:val="000A2B08"/>
    <w:rsid w:val="000A2B62"/>
    <w:rsid w:val="000A333A"/>
    <w:rsid w:val="000A4A98"/>
    <w:rsid w:val="000A4AA2"/>
    <w:rsid w:val="000A4EF9"/>
    <w:rsid w:val="000A50EA"/>
    <w:rsid w:val="000A538E"/>
    <w:rsid w:val="000A577C"/>
    <w:rsid w:val="000A5F60"/>
    <w:rsid w:val="000A615D"/>
    <w:rsid w:val="000A61FA"/>
    <w:rsid w:val="000A635C"/>
    <w:rsid w:val="000A6605"/>
    <w:rsid w:val="000A68BB"/>
    <w:rsid w:val="000A69F9"/>
    <w:rsid w:val="000A745A"/>
    <w:rsid w:val="000A7BD7"/>
    <w:rsid w:val="000B028A"/>
    <w:rsid w:val="000B09E4"/>
    <w:rsid w:val="000B0B24"/>
    <w:rsid w:val="000B1932"/>
    <w:rsid w:val="000B1993"/>
    <w:rsid w:val="000B1ACF"/>
    <w:rsid w:val="000B2025"/>
    <w:rsid w:val="000B23FB"/>
    <w:rsid w:val="000B2405"/>
    <w:rsid w:val="000B240A"/>
    <w:rsid w:val="000B242A"/>
    <w:rsid w:val="000B2648"/>
    <w:rsid w:val="000B27F4"/>
    <w:rsid w:val="000B2AFA"/>
    <w:rsid w:val="000B2B92"/>
    <w:rsid w:val="000B2C17"/>
    <w:rsid w:val="000B2F4F"/>
    <w:rsid w:val="000B31E5"/>
    <w:rsid w:val="000B32FD"/>
    <w:rsid w:val="000B3407"/>
    <w:rsid w:val="000B3593"/>
    <w:rsid w:val="000B3933"/>
    <w:rsid w:val="000B39CB"/>
    <w:rsid w:val="000B39E6"/>
    <w:rsid w:val="000B3BFB"/>
    <w:rsid w:val="000B402A"/>
    <w:rsid w:val="000B437C"/>
    <w:rsid w:val="000B452E"/>
    <w:rsid w:val="000B45FA"/>
    <w:rsid w:val="000B4D20"/>
    <w:rsid w:val="000B4DC9"/>
    <w:rsid w:val="000B4E74"/>
    <w:rsid w:val="000B4F79"/>
    <w:rsid w:val="000B51B2"/>
    <w:rsid w:val="000B5393"/>
    <w:rsid w:val="000B5464"/>
    <w:rsid w:val="000B573F"/>
    <w:rsid w:val="000B5908"/>
    <w:rsid w:val="000B592E"/>
    <w:rsid w:val="000B6B61"/>
    <w:rsid w:val="000B75AF"/>
    <w:rsid w:val="000B7D40"/>
    <w:rsid w:val="000C02FA"/>
    <w:rsid w:val="000C03DA"/>
    <w:rsid w:val="000C0A02"/>
    <w:rsid w:val="000C0B24"/>
    <w:rsid w:val="000C0F26"/>
    <w:rsid w:val="000C117D"/>
    <w:rsid w:val="000C15F2"/>
    <w:rsid w:val="000C1987"/>
    <w:rsid w:val="000C1C48"/>
    <w:rsid w:val="000C1FC2"/>
    <w:rsid w:val="000C261F"/>
    <w:rsid w:val="000C27BB"/>
    <w:rsid w:val="000C28A1"/>
    <w:rsid w:val="000C293E"/>
    <w:rsid w:val="000C2DE9"/>
    <w:rsid w:val="000C3185"/>
    <w:rsid w:val="000C3972"/>
    <w:rsid w:val="000C3A5C"/>
    <w:rsid w:val="000C3AB5"/>
    <w:rsid w:val="000C3F68"/>
    <w:rsid w:val="000C41C5"/>
    <w:rsid w:val="000C46B1"/>
    <w:rsid w:val="000C4EB2"/>
    <w:rsid w:val="000C53C4"/>
    <w:rsid w:val="000C562F"/>
    <w:rsid w:val="000C5A51"/>
    <w:rsid w:val="000C5BA6"/>
    <w:rsid w:val="000C5DE9"/>
    <w:rsid w:val="000C5E30"/>
    <w:rsid w:val="000C61FB"/>
    <w:rsid w:val="000C6C6A"/>
    <w:rsid w:val="000C6DDB"/>
    <w:rsid w:val="000C6E5B"/>
    <w:rsid w:val="000C6FA8"/>
    <w:rsid w:val="000C753D"/>
    <w:rsid w:val="000C7BD0"/>
    <w:rsid w:val="000C7BE7"/>
    <w:rsid w:val="000C7F9A"/>
    <w:rsid w:val="000D0154"/>
    <w:rsid w:val="000D0293"/>
    <w:rsid w:val="000D02A0"/>
    <w:rsid w:val="000D0355"/>
    <w:rsid w:val="000D0530"/>
    <w:rsid w:val="000D1197"/>
    <w:rsid w:val="000D11BF"/>
    <w:rsid w:val="000D1D2B"/>
    <w:rsid w:val="000D2725"/>
    <w:rsid w:val="000D2CAA"/>
    <w:rsid w:val="000D311F"/>
    <w:rsid w:val="000D326B"/>
    <w:rsid w:val="000D3C2F"/>
    <w:rsid w:val="000D3CA9"/>
    <w:rsid w:val="000D477E"/>
    <w:rsid w:val="000D48D1"/>
    <w:rsid w:val="000D4C36"/>
    <w:rsid w:val="000D5A70"/>
    <w:rsid w:val="000D5CFF"/>
    <w:rsid w:val="000D60D1"/>
    <w:rsid w:val="000D629F"/>
    <w:rsid w:val="000D688D"/>
    <w:rsid w:val="000D690E"/>
    <w:rsid w:val="000D6E2D"/>
    <w:rsid w:val="000D7119"/>
    <w:rsid w:val="000D7644"/>
    <w:rsid w:val="000D7652"/>
    <w:rsid w:val="000D7888"/>
    <w:rsid w:val="000E0017"/>
    <w:rsid w:val="000E0256"/>
    <w:rsid w:val="000E0289"/>
    <w:rsid w:val="000E071D"/>
    <w:rsid w:val="000E0E79"/>
    <w:rsid w:val="000E1200"/>
    <w:rsid w:val="000E1317"/>
    <w:rsid w:val="000E16B5"/>
    <w:rsid w:val="000E1975"/>
    <w:rsid w:val="000E1C4A"/>
    <w:rsid w:val="000E29C4"/>
    <w:rsid w:val="000E2AAE"/>
    <w:rsid w:val="000E2DF4"/>
    <w:rsid w:val="000E308A"/>
    <w:rsid w:val="000E31E2"/>
    <w:rsid w:val="000E31FA"/>
    <w:rsid w:val="000E352D"/>
    <w:rsid w:val="000E366F"/>
    <w:rsid w:val="000E4229"/>
    <w:rsid w:val="000E4E4A"/>
    <w:rsid w:val="000E50FD"/>
    <w:rsid w:val="000E5713"/>
    <w:rsid w:val="000E573B"/>
    <w:rsid w:val="000E5796"/>
    <w:rsid w:val="000E63CD"/>
    <w:rsid w:val="000E6B8D"/>
    <w:rsid w:val="000E6DCD"/>
    <w:rsid w:val="000E7027"/>
    <w:rsid w:val="000E7070"/>
    <w:rsid w:val="000E7FA3"/>
    <w:rsid w:val="000F00FB"/>
    <w:rsid w:val="000F035A"/>
    <w:rsid w:val="000F0A63"/>
    <w:rsid w:val="000F0EAD"/>
    <w:rsid w:val="000F1177"/>
    <w:rsid w:val="000F1C9C"/>
    <w:rsid w:val="000F2780"/>
    <w:rsid w:val="000F27A7"/>
    <w:rsid w:val="000F2C62"/>
    <w:rsid w:val="000F33FE"/>
    <w:rsid w:val="000F3999"/>
    <w:rsid w:val="000F3A7E"/>
    <w:rsid w:val="000F3D07"/>
    <w:rsid w:val="000F40BF"/>
    <w:rsid w:val="000F4526"/>
    <w:rsid w:val="000F4A1F"/>
    <w:rsid w:val="000F4A76"/>
    <w:rsid w:val="000F4E23"/>
    <w:rsid w:val="000F50E7"/>
    <w:rsid w:val="000F570D"/>
    <w:rsid w:val="000F5746"/>
    <w:rsid w:val="000F58C7"/>
    <w:rsid w:val="000F59C1"/>
    <w:rsid w:val="000F5CC5"/>
    <w:rsid w:val="000F5D41"/>
    <w:rsid w:val="000F5DD3"/>
    <w:rsid w:val="000F61CD"/>
    <w:rsid w:val="000F648A"/>
    <w:rsid w:val="000F6FA5"/>
    <w:rsid w:val="000F7041"/>
    <w:rsid w:val="000F7123"/>
    <w:rsid w:val="000F75DD"/>
    <w:rsid w:val="000F77D5"/>
    <w:rsid w:val="000F7A69"/>
    <w:rsid w:val="000F7AD8"/>
    <w:rsid w:val="000F7F47"/>
    <w:rsid w:val="00100231"/>
    <w:rsid w:val="00100464"/>
    <w:rsid w:val="00101087"/>
    <w:rsid w:val="001011FD"/>
    <w:rsid w:val="00101267"/>
    <w:rsid w:val="00101302"/>
    <w:rsid w:val="00101413"/>
    <w:rsid w:val="0010205F"/>
    <w:rsid w:val="00102214"/>
    <w:rsid w:val="00102383"/>
    <w:rsid w:val="00102C39"/>
    <w:rsid w:val="00103133"/>
    <w:rsid w:val="001032B0"/>
    <w:rsid w:val="001034EF"/>
    <w:rsid w:val="0010374B"/>
    <w:rsid w:val="00103BCE"/>
    <w:rsid w:val="00103E19"/>
    <w:rsid w:val="00103F4A"/>
    <w:rsid w:val="00104899"/>
    <w:rsid w:val="00104C66"/>
    <w:rsid w:val="001050E6"/>
    <w:rsid w:val="0010564F"/>
    <w:rsid w:val="001056CB"/>
    <w:rsid w:val="00105A3D"/>
    <w:rsid w:val="00105AFA"/>
    <w:rsid w:val="00106245"/>
    <w:rsid w:val="0010642C"/>
    <w:rsid w:val="0010651B"/>
    <w:rsid w:val="001065A8"/>
    <w:rsid w:val="00106C4A"/>
    <w:rsid w:val="001070EB"/>
    <w:rsid w:val="00107AAF"/>
    <w:rsid w:val="00107C89"/>
    <w:rsid w:val="00107CC8"/>
    <w:rsid w:val="00107CDA"/>
    <w:rsid w:val="00110071"/>
    <w:rsid w:val="00110959"/>
    <w:rsid w:val="0011097D"/>
    <w:rsid w:val="00110A8D"/>
    <w:rsid w:val="00111721"/>
    <w:rsid w:val="0011182B"/>
    <w:rsid w:val="00111ED7"/>
    <w:rsid w:val="00112107"/>
    <w:rsid w:val="00112492"/>
    <w:rsid w:val="001126E3"/>
    <w:rsid w:val="00112760"/>
    <w:rsid w:val="00112A13"/>
    <w:rsid w:val="00112AB6"/>
    <w:rsid w:val="00112C61"/>
    <w:rsid w:val="00112E38"/>
    <w:rsid w:val="00112F5E"/>
    <w:rsid w:val="00113D14"/>
    <w:rsid w:val="00113D6A"/>
    <w:rsid w:val="00113E1E"/>
    <w:rsid w:val="00113FCF"/>
    <w:rsid w:val="001145C9"/>
    <w:rsid w:val="0011473A"/>
    <w:rsid w:val="00114AF2"/>
    <w:rsid w:val="00114E6B"/>
    <w:rsid w:val="00114EC6"/>
    <w:rsid w:val="00114FE1"/>
    <w:rsid w:val="0011526F"/>
    <w:rsid w:val="001156C0"/>
    <w:rsid w:val="0011585C"/>
    <w:rsid w:val="00115D2E"/>
    <w:rsid w:val="00115EE9"/>
    <w:rsid w:val="00116670"/>
    <w:rsid w:val="00116767"/>
    <w:rsid w:val="00116DFF"/>
    <w:rsid w:val="00116F13"/>
    <w:rsid w:val="00117B30"/>
    <w:rsid w:val="00120470"/>
    <w:rsid w:val="001206F8"/>
    <w:rsid w:val="0012074D"/>
    <w:rsid w:val="001207E7"/>
    <w:rsid w:val="001216E1"/>
    <w:rsid w:val="001217B5"/>
    <w:rsid w:val="001218B0"/>
    <w:rsid w:val="00121B5A"/>
    <w:rsid w:val="00121BC8"/>
    <w:rsid w:val="00121E9F"/>
    <w:rsid w:val="00122096"/>
    <w:rsid w:val="001223F8"/>
    <w:rsid w:val="001224CA"/>
    <w:rsid w:val="001226B7"/>
    <w:rsid w:val="00122989"/>
    <w:rsid w:val="00122B36"/>
    <w:rsid w:val="00122B75"/>
    <w:rsid w:val="00122EB9"/>
    <w:rsid w:val="001234E9"/>
    <w:rsid w:val="00123601"/>
    <w:rsid w:val="00123C7D"/>
    <w:rsid w:val="00123CFF"/>
    <w:rsid w:val="00123E73"/>
    <w:rsid w:val="001243A7"/>
    <w:rsid w:val="001243CF"/>
    <w:rsid w:val="00124BD5"/>
    <w:rsid w:val="00125718"/>
    <w:rsid w:val="00125B64"/>
    <w:rsid w:val="00125F4B"/>
    <w:rsid w:val="001262C8"/>
    <w:rsid w:val="001265EE"/>
    <w:rsid w:val="00126E18"/>
    <w:rsid w:val="00126E7F"/>
    <w:rsid w:val="00127520"/>
    <w:rsid w:val="001279F1"/>
    <w:rsid w:val="00127DB2"/>
    <w:rsid w:val="00130003"/>
    <w:rsid w:val="001300FD"/>
    <w:rsid w:val="00130A14"/>
    <w:rsid w:val="0013114E"/>
    <w:rsid w:val="0013148C"/>
    <w:rsid w:val="001314DD"/>
    <w:rsid w:val="001324DC"/>
    <w:rsid w:val="001325A9"/>
    <w:rsid w:val="0013325F"/>
    <w:rsid w:val="00133281"/>
    <w:rsid w:val="001339A3"/>
    <w:rsid w:val="001339E3"/>
    <w:rsid w:val="00133BAD"/>
    <w:rsid w:val="00133E0B"/>
    <w:rsid w:val="00133EBF"/>
    <w:rsid w:val="001345A3"/>
    <w:rsid w:val="0013494A"/>
    <w:rsid w:val="001349C1"/>
    <w:rsid w:val="00134C47"/>
    <w:rsid w:val="00134D5E"/>
    <w:rsid w:val="00134E28"/>
    <w:rsid w:val="001353CE"/>
    <w:rsid w:val="00135B2D"/>
    <w:rsid w:val="00135E64"/>
    <w:rsid w:val="001361B6"/>
    <w:rsid w:val="00136B45"/>
    <w:rsid w:val="00137BEE"/>
    <w:rsid w:val="00140CD5"/>
    <w:rsid w:val="0014118B"/>
    <w:rsid w:val="001415E5"/>
    <w:rsid w:val="001418A4"/>
    <w:rsid w:val="00141C0F"/>
    <w:rsid w:val="00141D8B"/>
    <w:rsid w:val="00141E3F"/>
    <w:rsid w:val="00141F36"/>
    <w:rsid w:val="0014202E"/>
    <w:rsid w:val="00142BF8"/>
    <w:rsid w:val="00142C88"/>
    <w:rsid w:val="001430F0"/>
    <w:rsid w:val="00143831"/>
    <w:rsid w:val="00143C5A"/>
    <w:rsid w:val="00143CEE"/>
    <w:rsid w:val="001442B9"/>
    <w:rsid w:val="00145054"/>
    <w:rsid w:val="001453E1"/>
    <w:rsid w:val="0014566E"/>
    <w:rsid w:val="001458CE"/>
    <w:rsid w:val="00145E4A"/>
    <w:rsid w:val="00145FDE"/>
    <w:rsid w:val="001469E3"/>
    <w:rsid w:val="00146A97"/>
    <w:rsid w:val="00146BF9"/>
    <w:rsid w:val="0014767C"/>
    <w:rsid w:val="00147882"/>
    <w:rsid w:val="001478F5"/>
    <w:rsid w:val="00147A6A"/>
    <w:rsid w:val="00147D59"/>
    <w:rsid w:val="00150232"/>
    <w:rsid w:val="00150331"/>
    <w:rsid w:val="00150C16"/>
    <w:rsid w:val="00150DD9"/>
    <w:rsid w:val="00150E53"/>
    <w:rsid w:val="0015109A"/>
    <w:rsid w:val="001512D5"/>
    <w:rsid w:val="00151648"/>
    <w:rsid w:val="00151677"/>
    <w:rsid w:val="00151DD5"/>
    <w:rsid w:val="00151F81"/>
    <w:rsid w:val="0015230B"/>
    <w:rsid w:val="0015247C"/>
    <w:rsid w:val="0015264C"/>
    <w:rsid w:val="00152774"/>
    <w:rsid w:val="001528E5"/>
    <w:rsid w:val="00152BA9"/>
    <w:rsid w:val="00153597"/>
    <w:rsid w:val="0015389E"/>
    <w:rsid w:val="001539D6"/>
    <w:rsid w:val="00153A38"/>
    <w:rsid w:val="00153ACF"/>
    <w:rsid w:val="00154225"/>
    <w:rsid w:val="00154994"/>
    <w:rsid w:val="001558CA"/>
    <w:rsid w:val="00155D5B"/>
    <w:rsid w:val="00155E89"/>
    <w:rsid w:val="0015690C"/>
    <w:rsid w:val="00156EB2"/>
    <w:rsid w:val="00156FE5"/>
    <w:rsid w:val="0015712C"/>
    <w:rsid w:val="00157144"/>
    <w:rsid w:val="00157524"/>
    <w:rsid w:val="00157AA8"/>
    <w:rsid w:val="00157BE1"/>
    <w:rsid w:val="001600B4"/>
    <w:rsid w:val="001601B8"/>
    <w:rsid w:val="00160E00"/>
    <w:rsid w:val="00160E79"/>
    <w:rsid w:val="00161973"/>
    <w:rsid w:val="001621DE"/>
    <w:rsid w:val="00162560"/>
    <w:rsid w:val="00162760"/>
    <w:rsid w:val="00162929"/>
    <w:rsid w:val="00162E31"/>
    <w:rsid w:val="00163039"/>
    <w:rsid w:val="001631FA"/>
    <w:rsid w:val="001637F7"/>
    <w:rsid w:val="001639DC"/>
    <w:rsid w:val="00163BB9"/>
    <w:rsid w:val="00163D90"/>
    <w:rsid w:val="00163DA4"/>
    <w:rsid w:val="0016421C"/>
    <w:rsid w:val="00164373"/>
    <w:rsid w:val="001646AA"/>
    <w:rsid w:val="001649A5"/>
    <w:rsid w:val="00164DE0"/>
    <w:rsid w:val="00165738"/>
    <w:rsid w:val="00165869"/>
    <w:rsid w:val="0016597E"/>
    <w:rsid w:val="00165B03"/>
    <w:rsid w:val="00165BEC"/>
    <w:rsid w:val="001667E6"/>
    <w:rsid w:val="00166B20"/>
    <w:rsid w:val="00166D38"/>
    <w:rsid w:val="00166DD5"/>
    <w:rsid w:val="001670CC"/>
    <w:rsid w:val="0016724F"/>
    <w:rsid w:val="001675FE"/>
    <w:rsid w:val="00167602"/>
    <w:rsid w:val="001677EB"/>
    <w:rsid w:val="00167C71"/>
    <w:rsid w:val="00167F8F"/>
    <w:rsid w:val="00170121"/>
    <w:rsid w:val="0017020A"/>
    <w:rsid w:val="0017028E"/>
    <w:rsid w:val="0017030D"/>
    <w:rsid w:val="001703BC"/>
    <w:rsid w:val="001704AA"/>
    <w:rsid w:val="001704AF"/>
    <w:rsid w:val="001707DE"/>
    <w:rsid w:val="00170866"/>
    <w:rsid w:val="00171B1E"/>
    <w:rsid w:val="00171CD5"/>
    <w:rsid w:val="00171D4E"/>
    <w:rsid w:val="00171E3D"/>
    <w:rsid w:val="00172004"/>
    <w:rsid w:val="001720FF"/>
    <w:rsid w:val="00172175"/>
    <w:rsid w:val="00172E0B"/>
    <w:rsid w:val="00172E67"/>
    <w:rsid w:val="00172F6C"/>
    <w:rsid w:val="0017367F"/>
    <w:rsid w:val="00173725"/>
    <w:rsid w:val="00173841"/>
    <w:rsid w:val="00173FA8"/>
    <w:rsid w:val="00174027"/>
    <w:rsid w:val="00174193"/>
    <w:rsid w:val="00174263"/>
    <w:rsid w:val="0017432B"/>
    <w:rsid w:val="001749A8"/>
    <w:rsid w:val="00174A8F"/>
    <w:rsid w:val="00174C45"/>
    <w:rsid w:val="00175245"/>
    <w:rsid w:val="001752C4"/>
    <w:rsid w:val="00175694"/>
    <w:rsid w:val="0017588F"/>
    <w:rsid w:val="00175DE4"/>
    <w:rsid w:val="00175FD7"/>
    <w:rsid w:val="0017604C"/>
    <w:rsid w:val="00176402"/>
    <w:rsid w:val="00176BA5"/>
    <w:rsid w:val="001774C1"/>
    <w:rsid w:val="00177540"/>
    <w:rsid w:val="00177729"/>
    <w:rsid w:val="00177A62"/>
    <w:rsid w:val="00177F38"/>
    <w:rsid w:val="00180A58"/>
    <w:rsid w:val="0018103A"/>
    <w:rsid w:val="001811F0"/>
    <w:rsid w:val="00181A24"/>
    <w:rsid w:val="00181AE9"/>
    <w:rsid w:val="00181FB7"/>
    <w:rsid w:val="00182D6D"/>
    <w:rsid w:val="00182F89"/>
    <w:rsid w:val="001830BC"/>
    <w:rsid w:val="00183A0E"/>
    <w:rsid w:val="00183D4C"/>
    <w:rsid w:val="001842A1"/>
    <w:rsid w:val="0018456B"/>
    <w:rsid w:val="00184AC7"/>
    <w:rsid w:val="00184B46"/>
    <w:rsid w:val="00184B89"/>
    <w:rsid w:val="00184FE9"/>
    <w:rsid w:val="00185285"/>
    <w:rsid w:val="001856F8"/>
    <w:rsid w:val="0018587A"/>
    <w:rsid w:val="00186514"/>
    <w:rsid w:val="00186695"/>
    <w:rsid w:val="00187825"/>
    <w:rsid w:val="0018789E"/>
    <w:rsid w:val="00190D31"/>
    <w:rsid w:val="00190E33"/>
    <w:rsid w:val="001912D8"/>
    <w:rsid w:val="001914F7"/>
    <w:rsid w:val="0019158C"/>
    <w:rsid w:val="001915B1"/>
    <w:rsid w:val="0019173F"/>
    <w:rsid w:val="00191968"/>
    <w:rsid w:val="00191A54"/>
    <w:rsid w:val="00191A76"/>
    <w:rsid w:val="00191D79"/>
    <w:rsid w:val="00192978"/>
    <w:rsid w:val="00192E4E"/>
    <w:rsid w:val="001930DB"/>
    <w:rsid w:val="00193188"/>
    <w:rsid w:val="0019333B"/>
    <w:rsid w:val="0019369A"/>
    <w:rsid w:val="00193AD4"/>
    <w:rsid w:val="00193C71"/>
    <w:rsid w:val="0019419D"/>
    <w:rsid w:val="001942F9"/>
    <w:rsid w:val="00194A5E"/>
    <w:rsid w:val="00194E89"/>
    <w:rsid w:val="001952AC"/>
    <w:rsid w:val="00195419"/>
    <w:rsid w:val="001957BC"/>
    <w:rsid w:val="00195919"/>
    <w:rsid w:val="00195A52"/>
    <w:rsid w:val="00195AC5"/>
    <w:rsid w:val="00195DA6"/>
    <w:rsid w:val="001960F9"/>
    <w:rsid w:val="00196455"/>
    <w:rsid w:val="00196E0B"/>
    <w:rsid w:val="001975FD"/>
    <w:rsid w:val="001976C5"/>
    <w:rsid w:val="00197AC9"/>
    <w:rsid w:val="00197D18"/>
    <w:rsid w:val="00197DB5"/>
    <w:rsid w:val="001A008D"/>
    <w:rsid w:val="001A012F"/>
    <w:rsid w:val="001A0B1C"/>
    <w:rsid w:val="001A0E6E"/>
    <w:rsid w:val="001A0EB7"/>
    <w:rsid w:val="001A0F59"/>
    <w:rsid w:val="001A11C6"/>
    <w:rsid w:val="001A14FF"/>
    <w:rsid w:val="001A17D3"/>
    <w:rsid w:val="001A1A60"/>
    <w:rsid w:val="001A21B0"/>
    <w:rsid w:val="001A2259"/>
    <w:rsid w:val="001A2795"/>
    <w:rsid w:val="001A3444"/>
    <w:rsid w:val="001A3540"/>
    <w:rsid w:val="001A35EF"/>
    <w:rsid w:val="001A37C4"/>
    <w:rsid w:val="001A3B89"/>
    <w:rsid w:val="001A3C64"/>
    <w:rsid w:val="001A3F03"/>
    <w:rsid w:val="001A4347"/>
    <w:rsid w:val="001A4B3F"/>
    <w:rsid w:val="001A56FC"/>
    <w:rsid w:val="001A570C"/>
    <w:rsid w:val="001A6148"/>
    <w:rsid w:val="001A63CD"/>
    <w:rsid w:val="001A64E7"/>
    <w:rsid w:val="001A677D"/>
    <w:rsid w:val="001A6D63"/>
    <w:rsid w:val="001A7270"/>
    <w:rsid w:val="001A737C"/>
    <w:rsid w:val="001A760A"/>
    <w:rsid w:val="001A786D"/>
    <w:rsid w:val="001B006F"/>
    <w:rsid w:val="001B0091"/>
    <w:rsid w:val="001B06A1"/>
    <w:rsid w:val="001B0884"/>
    <w:rsid w:val="001B0C8D"/>
    <w:rsid w:val="001B0CA2"/>
    <w:rsid w:val="001B1257"/>
    <w:rsid w:val="001B128E"/>
    <w:rsid w:val="001B180A"/>
    <w:rsid w:val="001B1821"/>
    <w:rsid w:val="001B1882"/>
    <w:rsid w:val="001B1ABA"/>
    <w:rsid w:val="001B1DC6"/>
    <w:rsid w:val="001B1E4D"/>
    <w:rsid w:val="001B1E68"/>
    <w:rsid w:val="001B2539"/>
    <w:rsid w:val="001B2C26"/>
    <w:rsid w:val="001B2DEC"/>
    <w:rsid w:val="001B3033"/>
    <w:rsid w:val="001B304E"/>
    <w:rsid w:val="001B323A"/>
    <w:rsid w:val="001B3524"/>
    <w:rsid w:val="001B3733"/>
    <w:rsid w:val="001B3B36"/>
    <w:rsid w:val="001B3D38"/>
    <w:rsid w:val="001B4044"/>
    <w:rsid w:val="001B4B7F"/>
    <w:rsid w:val="001B4E12"/>
    <w:rsid w:val="001B4F3A"/>
    <w:rsid w:val="001B537B"/>
    <w:rsid w:val="001B56FF"/>
    <w:rsid w:val="001B596F"/>
    <w:rsid w:val="001B5A12"/>
    <w:rsid w:val="001B5AA8"/>
    <w:rsid w:val="001B5C48"/>
    <w:rsid w:val="001B5C7E"/>
    <w:rsid w:val="001B5E8C"/>
    <w:rsid w:val="001B612C"/>
    <w:rsid w:val="001B6238"/>
    <w:rsid w:val="001B6AB1"/>
    <w:rsid w:val="001B6FB6"/>
    <w:rsid w:val="001B717C"/>
    <w:rsid w:val="001B7504"/>
    <w:rsid w:val="001B75E3"/>
    <w:rsid w:val="001B78E5"/>
    <w:rsid w:val="001B7B54"/>
    <w:rsid w:val="001B7BA6"/>
    <w:rsid w:val="001B7CB5"/>
    <w:rsid w:val="001C0495"/>
    <w:rsid w:val="001C0E7A"/>
    <w:rsid w:val="001C108C"/>
    <w:rsid w:val="001C1BC9"/>
    <w:rsid w:val="001C1BCF"/>
    <w:rsid w:val="001C2066"/>
    <w:rsid w:val="001C254B"/>
    <w:rsid w:val="001C266A"/>
    <w:rsid w:val="001C297C"/>
    <w:rsid w:val="001C2A1A"/>
    <w:rsid w:val="001C3160"/>
    <w:rsid w:val="001C3240"/>
    <w:rsid w:val="001C3271"/>
    <w:rsid w:val="001C3C01"/>
    <w:rsid w:val="001C4262"/>
    <w:rsid w:val="001C448E"/>
    <w:rsid w:val="001C460D"/>
    <w:rsid w:val="001C47B9"/>
    <w:rsid w:val="001C4B4B"/>
    <w:rsid w:val="001C4B4E"/>
    <w:rsid w:val="001C4C97"/>
    <w:rsid w:val="001C4F73"/>
    <w:rsid w:val="001C4F81"/>
    <w:rsid w:val="001C4F82"/>
    <w:rsid w:val="001C52FC"/>
    <w:rsid w:val="001C5C7E"/>
    <w:rsid w:val="001C5FD8"/>
    <w:rsid w:val="001C5FF0"/>
    <w:rsid w:val="001C6100"/>
    <w:rsid w:val="001C6AB7"/>
    <w:rsid w:val="001C7161"/>
    <w:rsid w:val="001D08E7"/>
    <w:rsid w:val="001D0900"/>
    <w:rsid w:val="001D1006"/>
    <w:rsid w:val="001D1013"/>
    <w:rsid w:val="001D1228"/>
    <w:rsid w:val="001D16DF"/>
    <w:rsid w:val="001D1844"/>
    <w:rsid w:val="001D18C2"/>
    <w:rsid w:val="001D1BC8"/>
    <w:rsid w:val="001D1C1E"/>
    <w:rsid w:val="001D1E0A"/>
    <w:rsid w:val="001D1F31"/>
    <w:rsid w:val="001D1F9A"/>
    <w:rsid w:val="001D2336"/>
    <w:rsid w:val="001D2ECF"/>
    <w:rsid w:val="001D2F3E"/>
    <w:rsid w:val="001D35FC"/>
    <w:rsid w:val="001D3BF7"/>
    <w:rsid w:val="001D3C1D"/>
    <w:rsid w:val="001D3D0C"/>
    <w:rsid w:val="001D3F1B"/>
    <w:rsid w:val="001D429C"/>
    <w:rsid w:val="001D4448"/>
    <w:rsid w:val="001D4644"/>
    <w:rsid w:val="001D47CF"/>
    <w:rsid w:val="001D4A30"/>
    <w:rsid w:val="001D4ED4"/>
    <w:rsid w:val="001D5320"/>
    <w:rsid w:val="001D58F2"/>
    <w:rsid w:val="001D5980"/>
    <w:rsid w:val="001D599F"/>
    <w:rsid w:val="001D59E1"/>
    <w:rsid w:val="001D60B4"/>
    <w:rsid w:val="001D618A"/>
    <w:rsid w:val="001D6D88"/>
    <w:rsid w:val="001D6EDD"/>
    <w:rsid w:val="001D7669"/>
    <w:rsid w:val="001D7A0D"/>
    <w:rsid w:val="001D7A45"/>
    <w:rsid w:val="001D7CFD"/>
    <w:rsid w:val="001D7D65"/>
    <w:rsid w:val="001D7EDC"/>
    <w:rsid w:val="001D7F03"/>
    <w:rsid w:val="001D7F35"/>
    <w:rsid w:val="001E07F0"/>
    <w:rsid w:val="001E0AB0"/>
    <w:rsid w:val="001E0D47"/>
    <w:rsid w:val="001E120A"/>
    <w:rsid w:val="001E1DA8"/>
    <w:rsid w:val="001E239C"/>
    <w:rsid w:val="001E24BE"/>
    <w:rsid w:val="001E2A06"/>
    <w:rsid w:val="001E2C87"/>
    <w:rsid w:val="001E2FC6"/>
    <w:rsid w:val="001E2FDC"/>
    <w:rsid w:val="001E33B1"/>
    <w:rsid w:val="001E3D9B"/>
    <w:rsid w:val="001E430A"/>
    <w:rsid w:val="001E4B0E"/>
    <w:rsid w:val="001E518C"/>
    <w:rsid w:val="001E52E1"/>
    <w:rsid w:val="001E5962"/>
    <w:rsid w:val="001E6160"/>
    <w:rsid w:val="001E6427"/>
    <w:rsid w:val="001E667D"/>
    <w:rsid w:val="001E6D67"/>
    <w:rsid w:val="001E72D3"/>
    <w:rsid w:val="001E7611"/>
    <w:rsid w:val="001E7E0F"/>
    <w:rsid w:val="001F092A"/>
    <w:rsid w:val="001F0EC1"/>
    <w:rsid w:val="001F119F"/>
    <w:rsid w:val="001F1753"/>
    <w:rsid w:val="001F1AEA"/>
    <w:rsid w:val="001F1B57"/>
    <w:rsid w:val="001F1D39"/>
    <w:rsid w:val="001F1EE7"/>
    <w:rsid w:val="001F2070"/>
    <w:rsid w:val="001F20D8"/>
    <w:rsid w:val="001F2117"/>
    <w:rsid w:val="001F212B"/>
    <w:rsid w:val="001F2B78"/>
    <w:rsid w:val="001F2EE7"/>
    <w:rsid w:val="001F2F93"/>
    <w:rsid w:val="001F3348"/>
    <w:rsid w:val="001F37BF"/>
    <w:rsid w:val="001F3AEB"/>
    <w:rsid w:val="001F3DE4"/>
    <w:rsid w:val="001F4017"/>
    <w:rsid w:val="001F40EE"/>
    <w:rsid w:val="001F4579"/>
    <w:rsid w:val="001F4774"/>
    <w:rsid w:val="001F47CB"/>
    <w:rsid w:val="001F4A45"/>
    <w:rsid w:val="001F4BCB"/>
    <w:rsid w:val="001F5CC9"/>
    <w:rsid w:val="001F5E27"/>
    <w:rsid w:val="001F6B1F"/>
    <w:rsid w:val="001F6BFF"/>
    <w:rsid w:val="001F6D34"/>
    <w:rsid w:val="001F6EF7"/>
    <w:rsid w:val="001F71D5"/>
    <w:rsid w:val="001F731E"/>
    <w:rsid w:val="001F7582"/>
    <w:rsid w:val="001F77DC"/>
    <w:rsid w:val="001F7908"/>
    <w:rsid w:val="001F7D8B"/>
    <w:rsid w:val="002001C0"/>
    <w:rsid w:val="0020039D"/>
    <w:rsid w:val="0020042C"/>
    <w:rsid w:val="002004F5"/>
    <w:rsid w:val="002007F3"/>
    <w:rsid w:val="00200803"/>
    <w:rsid w:val="0020086C"/>
    <w:rsid w:val="00201482"/>
    <w:rsid w:val="00201C07"/>
    <w:rsid w:val="002022D3"/>
    <w:rsid w:val="0020238A"/>
    <w:rsid w:val="002029DB"/>
    <w:rsid w:val="00202A39"/>
    <w:rsid w:val="00202F35"/>
    <w:rsid w:val="00203091"/>
    <w:rsid w:val="002031A1"/>
    <w:rsid w:val="002032FE"/>
    <w:rsid w:val="00203C6C"/>
    <w:rsid w:val="00204033"/>
    <w:rsid w:val="00204216"/>
    <w:rsid w:val="002042C1"/>
    <w:rsid w:val="002042FF"/>
    <w:rsid w:val="00204496"/>
    <w:rsid w:val="00204942"/>
    <w:rsid w:val="00204A56"/>
    <w:rsid w:val="00204ECA"/>
    <w:rsid w:val="00204F80"/>
    <w:rsid w:val="0020513D"/>
    <w:rsid w:val="002053D1"/>
    <w:rsid w:val="0020570B"/>
    <w:rsid w:val="002061E1"/>
    <w:rsid w:val="002067C8"/>
    <w:rsid w:val="0020686D"/>
    <w:rsid w:val="00206A9E"/>
    <w:rsid w:val="00206CF3"/>
    <w:rsid w:val="00206EA5"/>
    <w:rsid w:val="00206EEC"/>
    <w:rsid w:val="002070D7"/>
    <w:rsid w:val="002072F0"/>
    <w:rsid w:val="00207C17"/>
    <w:rsid w:val="00207EBF"/>
    <w:rsid w:val="00207EDD"/>
    <w:rsid w:val="00210083"/>
    <w:rsid w:val="002107D3"/>
    <w:rsid w:val="00210B5F"/>
    <w:rsid w:val="00210D3D"/>
    <w:rsid w:val="0021114C"/>
    <w:rsid w:val="0021130F"/>
    <w:rsid w:val="00211415"/>
    <w:rsid w:val="0021144C"/>
    <w:rsid w:val="0021198E"/>
    <w:rsid w:val="002119B5"/>
    <w:rsid w:val="00211A2F"/>
    <w:rsid w:val="00211CF8"/>
    <w:rsid w:val="00211D5E"/>
    <w:rsid w:val="00212115"/>
    <w:rsid w:val="002121AF"/>
    <w:rsid w:val="002124C1"/>
    <w:rsid w:val="0021254D"/>
    <w:rsid w:val="002126A6"/>
    <w:rsid w:val="002129B3"/>
    <w:rsid w:val="00212A05"/>
    <w:rsid w:val="00212ACB"/>
    <w:rsid w:val="00212D2E"/>
    <w:rsid w:val="00213178"/>
    <w:rsid w:val="00213395"/>
    <w:rsid w:val="00213428"/>
    <w:rsid w:val="00213486"/>
    <w:rsid w:val="00213777"/>
    <w:rsid w:val="002137A7"/>
    <w:rsid w:val="0021384A"/>
    <w:rsid w:val="0021395D"/>
    <w:rsid w:val="002140AB"/>
    <w:rsid w:val="002140B1"/>
    <w:rsid w:val="002143BA"/>
    <w:rsid w:val="002144D6"/>
    <w:rsid w:val="002145C6"/>
    <w:rsid w:val="00214864"/>
    <w:rsid w:val="00214AA3"/>
    <w:rsid w:val="00214C38"/>
    <w:rsid w:val="002155C6"/>
    <w:rsid w:val="00215A23"/>
    <w:rsid w:val="00215B80"/>
    <w:rsid w:val="002168B2"/>
    <w:rsid w:val="00216AC7"/>
    <w:rsid w:val="00216F17"/>
    <w:rsid w:val="0021719E"/>
    <w:rsid w:val="002174BD"/>
    <w:rsid w:val="00217AB9"/>
    <w:rsid w:val="002200FE"/>
    <w:rsid w:val="002215F6"/>
    <w:rsid w:val="00221662"/>
    <w:rsid w:val="00221802"/>
    <w:rsid w:val="002218FC"/>
    <w:rsid w:val="00221BEB"/>
    <w:rsid w:val="00222435"/>
    <w:rsid w:val="002224F6"/>
    <w:rsid w:val="002227B0"/>
    <w:rsid w:val="00222D44"/>
    <w:rsid w:val="002233FA"/>
    <w:rsid w:val="0022342D"/>
    <w:rsid w:val="0022379F"/>
    <w:rsid w:val="0022413E"/>
    <w:rsid w:val="0022429D"/>
    <w:rsid w:val="002242E5"/>
    <w:rsid w:val="002246A4"/>
    <w:rsid w:val="00224D10"/>
    <w:rsid w:val="00225259"/>
    <w:rsid w:val="0022551E"/>
    <w:rsid w:val="002256AC"/>
    <w:rsid w:val="00226323"/>
    <w:rsid w:val="00226655"/>
    <w:rsid w:val="0022682E"/>
    <w:rsid w:val="002268DC"/>
    <w:rsid w:val="0022695B"/>
    <w:rsid w:val="002269C9"/>
    <w:rsid w:val="00226D2D"/>
    <w:rsid w:val="00226E91"/>
    <w:rsid w:val="002272AF"/>
    <w:rsid w:val="002274A5"/>
    <w:rsid w:val="0022752B"/>
    <w:rsid w:val="00227A9B"/>
    <w:rsid w:val="00227AD7"/>
    <w:rsid w:val="00227DFC"/>
    <w:rsid w:val="0023000A"/>
    <w:rsid w:val="00230449"/>
    <w:rsid w:val="00230789"/>
    <w:rsid w:val="0023127D"/>
    <w:rsid w:val="002313FC"/>
    <w:rsid w:val="0023162A"/>
    <w:rsid w:val="0023177C"/>
    <w:rsid w:val="00231995"/>
    <w:rsid w:val="00231F55"/>
    <w:rsid w:val="00232127"/>
    <w:rsid w:val="002321E1"/>
    <w:rsid w:val="00232CB8"/>
    <w:rsid w:val="00232E4F"/>
    <w:rsid w:val="00232EFD"/>
    <w:rsid w:val="00233511"/>
    <w:rsid w:val="00233567"/>
    <w:rsid w:val="00233A44"/>
    <w:rsid w:val="00234135"/>
    <w:rsid w:val="00235A16"/>
    <w:rsid w:val="00235CC8"/>
    <w:rsid w:val="00235E61"/>
    <w:rsid w:val="0023617E"/>
    <w:rsid w:val="0023618F"/>
    <w:rsid w:val="002367CE"/>
    <w:rsid w:val="00236B5B"/>
    <w:rsid w:val="00236D01"/>
    <w:rsid w:val="00237004"/>
    <w:rsid w:val="00237101"/>
    <w:rsid w:val="00237137"/>
    <w:rsid w:val="0023738D"/>
    <w:rsid w:val="00237714"/>
    <w:rsid w:val="00237715"/>
    <w:rsid w:val="00237D1F"/>
    <w:rsid w:val="00237DC8"/>
    <w:rsid w:val="00240E73"/>
    <w:rsid w:val="00241342"/>
    <w:rsid w:val="0024135A"/>
    <w:rsid w:val="00241546"/>
    <w:rsid w:val="002415A8"/>
    <w:rsid w:val="002416BB"/>
    <w:rsid w:val="00241B53"/>
    <w:rsid w:val="00241F3E"/>
    <w:rsid w:val="002422EF"/>
    <w:rsid w:val="00242483"/>
    <w:rsid w:val="00242804"/>
    <w:rsid w:val="002428B7"/>
    <w:rsid w:val="002428D9"/>
    <w:rsid w:val="00242B78"/>
    <w:rsid w:val="00242C24"/>
    <w:rsid w:val="00242E9D"/>
    <w:rsid w:val="00243000"/>
    <w:rsid w:val="002431B3"/>
    <w:rsid w:val="00243331"/>
    <w:rsid w:val="002437CD"/>
    <w:rsid w:val="00243876"/>
    <w:rsid w:val="0024392B"/>
    <w:rsid w:val="00243A78"/>
    <w:rsid w:val="00243F18"/>
    <w:rsid w:val="0024406A"/>
    <w:rsid w:val="00244077"/>
    <w:rsid w:val="00244090"/>
    <w:rsid w:val="002440C0"/>
    <w:rsid w:val="002445BB"/>
    <w:rsid w:val="0024477E"/>
    <w:rsid w:val="00244880"/>
    <w:rsid w:val="00244E81"/>
    <w:rsid w:val="00245374"/>
    <w:rsid w:val="00245673"/>
    <w:rsid w:val="00245B4E"/>
    <w:rsid w:val="00245BBE"/>
    <w:rsid w:val="002462B9"/>
    <w:rsid w:val="00246333"/>
    <w:rsid w:val="00246377"/>
    <w:rsid w:val="00246462"/>
    <w:rsid w:val="00246FCB"/>
    <w:rsid w:val="002475FC"/>
    <w:rsid w:val="0024770E"/>
    <w:rsid w:val="002479CB"/>
    <w:rsid w:val="00250039"/>
    <w:rsid w:val="00250097"/>
    <w:rsid w:val="0025039E"/>
    <w:rsid w:val="00250B20"/>
    <w:rsid w:val="00250C58"/>
    <w:rsid w:val="0025198D"/>
    <w:rsid w:val="002519E9"/>
    <w:rsid w:val="00251ACF"/>
    <w:rsid w:val="00251C33"/>
    <w:rsid w:val="00251D5C"/>
    <w:rsid w:val="00251DE4"/>
    <w:rsid w:val="00251DE7"/>
    <w:rsid w:val="00252025"/>
    <w:rsid w:val="002523CF"/>
    <w:rsid w:val="00252984"/>
    <w:rsid w:val="00252B62"/>
    <w:rsid w:val="00252D34"/>
    <w:rsid w:val="00252FFC"/>
    <w:rsid w:val="00253410"/>
    <w:rsid w:val="00253B4F"/>
    <w:rsid w:val="002545FE"/>
    <w:rsid w:val="00254664"/>
    <w:rsid w:val="00254719"/>
    <w:rsid w:val="00254895"/>
    <w:rsid w:val="00254C44"/>
    <w:rsid w:val="00254CEE"/>
    <w:rsid w:val="00254F5F"/>
    <w:rsid w:val="00255147"/>
    <w:rsid w:val="00255B18"/>
    <w:rsid w:val="00255B47"/>
    <w:rsid w:val="00255DC0"/>
    <w:rsid w:val="002563F4"/>
    <w:rsid w:val="0025682C"/>
    <w:rsid w:val="00256B1C"/>
    <w:rsid w:val="00256D50"/>
    <w:rsid w:val="00256EE0"/>
    <w:rsid w:val="0025729B"/>
    <w:rsid w:val="00257C1C"/>
    <w:rsid w:val="002600A2"/>
    <w:rsid w:val="0026063D"/>
    <w:rsid w:val="0026081A"/>
    <w:rsid w:val="002608E1"/>
    <w:rsid w:val="00260EDD"/>
    <w:rsid w:val="0026109A"/>
    <w:rsid w:val="002612E3"/>
    <w:rsid w:val="00261302"/>
    <w:rsid w:val="00261616"/>
    <w:rsid w:val="0026170C"/>
    <w:rsid w:val="00261F12"/>
    <w:rsid w:val="002623F2"/>
    <w:rsid w:val="0026274C"/>
    <w:rsid w:val="00262A21"/>
    <w:rsid w:val="00262BC5"/>
    <w:rsid w:val="002631B6"/>
    <w:rsid w:val="0026333B"/>
    <w:rsid w:val="002634EC"/>
    <w:rsid w:val="00263682"/>
    <w:rsid w:val="0026389F"/>
    <w:rsid w:val="002639E4"/>
    <w:rsid w:val="002647D6"/>
    <w:rsid w:val="002647F5"/>
    <w:rsid w:val="00264C3D"/>
    <w:rsid w:val="00265036"/>
    <w:rsid w:val="002658A3"/>
    <w:rsid w:val="00265D8E"/>
    <w:rsid w:val="0026668F"/>
    <w:rsid w:val="0026684B"/>
    <w:rsid w:val="00266F1A"/>
    <w:rsid w:val="00267152"/>
    <w:rsid w:val="00267AEE"/>
    <w:rsid w:val="00270006"/>
    <w:rsid w:val="0027038A"/>
    <w:rsid w:val="002703D9"/>
    <w:rsid w:val="00270965"/>
    <w:rsid w:val="002709C4"/>
    <w:rsid w:val="00270AC0"/>
    <w:rsid w:val="00270FAD"/>
    <w:rsid w:val="00271250"/>
    <w:rsid w:val="002713DB"/>
    <w:rsid w:val="00271534"/>
    <w:rsid w:val="002719B6"/>
    <w:rsid w:val="00271D7A"/>
    <w:rsid w:val="00272202"/>
    <w:rsid w:val="002722DA"/>
    <w:rsid w:val="00272319"/>
    <w:rsid w:val="0027233F"/>
    <w:rsid w:val="00272671"/>
    <w:rsid w:val="00272A4A"/>
    <w:rsid w:val="00272C6F"/>
    <w:rsid w:val="00273214"/>
    <w:rsid w:val="00273273"/>
    <w:rsid w:val="002737AF"/>
    <w:rsid w:val="002738CC"/>
    <w:rsid w:val="00273A72"/>
    <w:rsid w:val="0027445C"/>
    <w:rsid w:val="00274563"/>
    <w:rsid w:val="002748CC"/>
    <w:rsid w:val="00274C20"/>
    <w:rsid w:val="00274EE3"/>
    <w:rsid w:val="002753C5"/>
    <w:rsid w:val="002754EA"/>
    <w:rsid w:val="00275598"/>
    <w:rsid w:val="00275A32"/>
    <w:rsid w:val="00276239"/>
    <w:rsid w:val="00276419"/>
    <w:rsid w:val="00276C7C"/>
    <w:rsid w:val="00276D3B"/>
    <w:rsid w:val="00276D3E"/>
    <w:rsid w:val="00277693"/>
    <w:rsid w:val="002779AE"/>
    <w:rsid w:val="00277A1B"/>
    <w:rsid w:val="00277E78"/>
    <w:rsid w:val="00280001"/>
    <w:rsid w:val="002806CC"/>
    <w:rsid w:val="0028123E"/>
    <w:rsid w:val="00281AE6"/>
    <w:rsid w:val="002828CC"/>
    <w:rsid w:val="002828EC"/>
    <w:rsid w:val="00282C4A"/>
    <w:rsid w:val="002832CE"/>
    <w:rsid w:val="002833F4"/>
    <w:rsid w:val="00283504"/>
    <w:rsid w:val="002836E3"/>
    <w:rsid w:val="00284041"/>
    <w:rsid w:val="0028434A"/>
    <w:rsid w:val="00284551"/>
    <w:rsid w:val="00284BB6"/>
    <w:rsid w:val="00284CB1"/>
    <w:rsid w:val="0028557A"/>
    <w:rsid w:val="00285A98"/>
    <w:rsid w:val="00285E96"/>
    <w:rsid w:val="00286340"/>
    <w:rsid w:val="00286694"/>
    <w:rsid w:val="00286C19"/>
    <w:rsid w:val="00286DF2"/>
    <w:rsid w:val="0028735D"/>
    <w:rsid w:val="002874B2"/>
    <w:rsid w:val="002876E4"/>
    <w:rsid w:val="00290029"/>
    <w:rsid w:val="00290126"/>
    <w:rsid w:val="00290731"/>
    <w:rsid w:val="00290B3F"/>
    <w:rsid w:val="00290FB7"/>
    <w:rsid w:val="00291169"/>
    <w:rsid w:val="00291446"/>
    <w:rsid w:val="00291853"/>
    <w:rsid w:val="00291B75"/>
    <w:rsid w:val="00291F1B"/>
    <w:rsid w:val="00292886"/>
    <w:rsid w:val="00292A73"/>
    <w:rsid w:val="00292B03"/>
    <w:rsid w:val="0029356E"/>
    <w:rsid w:val="002937DF"/>
    <w:rsid w:val="0029382B"/>
    <w:rsid w:val="00293C11"/>
    <w:rsid w:val="002941E5"/>
    <w:rsid w:val="00294B6D"/>
    <w:rsid w:val="00295668"/>
    <w:rsid w:val="0029568F"/>
    <w:rsid w:val="00295A99"/>
    <w:rsid w:val="00295BB1"/>
    <w:rsid w:val="002960A2"/>
    <w:rsid w:val="002963A7"/>
    <w:rsid w:val="002968F3"/>
    <w:rsid w:val="00296FBD"/>
    <w:rsid w:val="002970BD"/>
    <w:rsid w:val="00297262"/>
    <w:rsid w:val="00297511"/>
    <w:rsid w:val="00297C14"/>
    <w:rsid w:val="00297DDB"/>
    <w:rsid w:val="00297EF3"/>
    <w:rsid w:val="002A0479"/>
    <w:rsid w:val="002A08D4"/>
    <w:rsid w:val="002A08EF"/>
    <w:rsid w:val="002A099F"/>
    <w:rsid w:val="002A0A7A"/>
    <w:rsid w:val="002A0C38"/>
    <w:rsid w:val="002A127A"/>
    <w:rsid w:val="002A1837"/>
    <w:rsid w:val="002A1892"/>
    <w:rsid w:val="002A1D55"/>
    <w:rsid w:val="002A1E95"/>
    <w:rsid w:val="002A28DA"/>
    <w:rsid w:val="002A2B3F"/>
    <w:rsid w:val="002A2E0F"/>
    <w:rsid w:val="002A2F87"/>
    <w:rsid w:val="002A3312"/>
    <w:rsid w:val="002A335E"/>
    <w:rsid w:val="002A360E"/>
    <w:rsid w:val="002A36B4"/>
    <w:rsid w:val="002A3CE4"/>
    <w:rsid w:val="002A3E42"/>
    <w:rsid w:val="002A436A"/>
    <w:rsid w:val="002A4633"/>
    <w:rsid w:val="002A4AAC"/>
    <w:rsid w:val="002A4D36"/>
    <w:rsid w:val="002A4DB7"/>
    <w:rsid w:val="002A5022"/>
    <w:rsid w:val="002A521D"/>
    <w:rsid w:val="002A53EF"/>
    <w:rsid w:val="002A61AB"/>
    <w:rsid w:val="002A6208"/>
    <w:rsid w:val="002A62DE"/>
    <w:rsid w:val="002A64C5"/>
    <w:rsid w:val="002A6F81"/>
    <w:rsid w:val="002A7682"/>
    <w:rsid w:val="002A79F6"/>
    <w:rsid w:val="002B01F1"/>
    <w:rsid w:val="002B0288"/>
    <w:rsid w:val="002B0470"/>
    <w:rsid w:val="002B08D4"/>
    <w:rsid w:val="002B0E2D"/>
    <w:rsid w:val="002B1045"/>
    <w:rsid w:val="002B1236"/>
    <w:rsid w:val="002B128A"/>
    <w:rsid w:val="002B159B"/>
    <w:rsid w:val="002B1A42"/>
    <w:rsid w:val="002B2807"/>
    <w:rsid w:val="002B2836"/>
    <w:rsid w:val="002B290E"/>
    <w:rsid w:val="002B29B1"/>
    <w:rsid w:val="002B2C9F"/>
    <w:rsid w:val="002B2FCA"/>
    <w:rsid w:val="002B3295"/>
    <w:rsid w:val="002B32C6"/>
    <w:rsid w:val="002B3ECF"/>
    <w:rsid w:val="002B44FD"/>
    <w:rsid w:val="002B459A"/>
    <w:rsid w:val="002B5746"/>
    <w:rsid w:val="002B583E"/>
    <w:rsid w:val="002B5B6D"/>
    <w:rsid w:val="002B5BAA"/>
    <w:rsid w:val="002B5FB7"/>
    <w:rsid w:val="002B60EB"/>
    <w:rsid w:val="002B615B"/>
    <w:rsid w:val="002B631D"/>
    <w:rsid w:val="002B63D0"/>
    <w:rsid w:val="002B665A"/>
    <w:rsid w:val="002B684C"/>
    <w:rsid w:val="002B69A8"/>
    <w:rsid w:val="002B6C1F"/>
    <w:rsid w:val="002B6E12"/>
    <w:rsid w:val="002B7049"/>
    <w:rsid w:val="002B71F9"/>
    <w:rsid w:val="002B72FC"/>
    <w:rsid w:val="002B7342"/>
    <w:rsid w:val="002B7497"/>
    <w:rsid w:val="002B74A8"/>
    <w:rsid w:val="002B74BB"/>
    <w:rsid w:val="002B764F"/>
    <w:rsid w:val="002C03BD"/>
    <w:rsid w:val="002C09DF"/>
    <w:rsid w:val="002C1241"/>
    <w:rsid w:val="002C13F2"/>
    <w:rsid w:val="002C16FE"/>
    <w:rsid w:val="002C1E4E"/>
    <w:rsid w:val="002C1F7D"/>
    <w:rsid w:val="002C20DA"/>
    <w:rsid w:val="002C21AE"/>
    <w:rsid w:val="002C25E6"/>
    <w:rsid w:val="002C28AE"/>
    <w:rsid w:val="002C28BA"/>
    <w:rsid w:val="002C2B07"/>
    <w:rsid w:val="002C2B23"/>
    <w:rsid w:val="002C2BDC"/>
    <w:rsid w:val="002C2F84"/>
    <w:rsid w:val="002C309A"/>
    <w:rsid w:val="002C3283"/>
    <w:rsid w:val="002C3295"/>
    <w:rsid w:val="002C343E"/>
    <w:rsid w:val="002C3682"/>
    <w:rsid w:val="002C3775"/>
    <w:rsid w:val="002C38A4"/>
    <w:rsid w:val="002C3A2B"/>
    <w:rsid w:val="002C3A9F"/>
    <w:rsid w:val="002C3C9D"/>
    <w:rsid w:val="002C4118"/>
    <w:rsid w:val="002C42A3"/>
    <w:rsid w:val="002C442A"/>
    <w:rsid w:val="002C47E1"/>
    <w:rsid w:val="002C48FC"/>
    <w:rsid w:val="002C508B"/>
    <w:rsid w:val="002C5192"/>
    <w:rsid w:val="002C5224"/>
    <w:rsid w:val="002C53CC"/>
    <w:rsid w:val="002C5798"/>
    <w:rsid w:val="002C5A76"/>
    <w:rsid w:val="002C5AAD"/>
    <w:rsid w:val="002C5EEC"/>
    <w:rsid w:val="002C65C5"/>
    <w:rsid w:val="002C6742"/>
    <w:rsid w:val="002C67FE"/>
    <w:rsid w:val="002C6D7C"/>
    <w:rsid w:val="002C6E0E"/>
    <w:rsid w:val="002C6FAF"/>
    <w:rsid w:val="002C7E96"/>
    <w:rsid w:val="002D00E7"/>
    <w:rsid w:val="002D0275"/>
    <w:rsid w:val="002D0287"/>
    <w:rsid w:val="002D0562"/>
    <w:rsid w:val="002D091E"/>
    <w:rsid w:val="002D0A01"/>
    <w:rsid w:val="002D0A18"/>
    <w:rsid w:val="002D0A60"/>
    <w:rsid w:val="002D1249"/>
    <w:rsid w:val="002D141E"/>
    <w:rsid w:val="002D1C06"/>
    <w:rsid w:val="002D2494"/>
    <w:rsid w:val="002D26FD"/>
    <w:rsid w:val="002D2818"/>
    <w:rsid w:val="002D2A1E"/>
    <w:rsid w:val="002D2D98"/>
    <w:rsid w:val="002D2EC9"/>
    <w:rsid w:val="002D2EFB"/>
    <w:rsid w:val="002D30F9"/>
    <w:rsid w:val="002D32BA"/>
    <w:rsid w:val="002D32C2"/>
    <w:rsid w:val="002D4635"/>
    <w:rsid w:val="002D4746"/>
    <w:rsid w:val="002D5026"/>
    <w:rsid w:val="002D523B"/>
    <w:rsid w:val="002D577A"/>
    <w:rsid w:val="002D58EC"/>
    <w:rsid w:val="002D5F78"/>
    <w:rsid w:val="002D602E"/>
    <w:rsid w:val="002D6069"/>
    <w:rsid w:val="002D6162"/>
    <w:rsid w:val="002D691C"/>
    <w:rsid w:val="002D6BED"/>
    <w:rsid w:val="002D6C46"/>
    <w:rsid w:val="002D6C9E"/>
    <w:rsid w:val="002D71F5"/>
    <w:rsid w:val="002D72D0"/>
    <w:rsid w:val="002D76DD"/>
    <w:rsid w:val="002D7928"/>
    <w:rsid w:val="002D7983"/>
    <w:rsid w:val="002D7BB6"/>
    <w:rsid w:val="002D7C87"/>
    <w:rsid w:val="002D7D07"/>
    <w:rsid w:val="002E0152"/>
    <w:rsid w:val="002E0231"/>
    <w:rsid w:val="002E0346"/>
    <w:rsid w:val="002E054B"/>
    <w:rsid w:val="002E085F"/>
    <w:rsid w:val="002E0E53"/>
    <w:rsid w:val="002E1075"/>
    <w:rsid w:val="002E143D"/>
    <w:rsid w:val="002E1733"/>
    <w:rsid w:val="002E1DA9"/>
    <w:rsid w:val="002E205A"/>
    <w:rsid w:val="002E2268"/>
    <w:rsid w:val="002E22D8"/>
    <w:rsid w:val="002E24A5"/>
    <w:rsid w:val="002E289C"/>
    <w:rsid w:val="002E2BC4"/>
    <w:rsid w:val="002E32B4"/>
    <w:rsid w:val="002E419C"/>
    <w:rsid w:val="002E44FF"/>
    <w:rsid w:val="002E46F7"/>
    <w:rsid w:val="002E4E29"/>
    <w:rsid w:val="002E5014"/>
    <w:rsid w:val="002E51FF"/>
    <w:rsid w:val="002E559A"/>
    <w:rsid w:val="002E5A1F"/>
    <w:rsid w:val="002E5C99"/>
    <w:rsid w:val="002E5D19"/>
    <w:rsid w:val="002E6152"/>
    <w:rsid w:val="002E6522"/>
    <w:rsid w:val="002E6951"/>
    <w:rsid w:val="002E696B"/>
    <w:rsid w:val="002E6EB1"/>
    <w:rsid w:val="002E72C6"/>
    <w:rsid w:val="002E7305"/>
    <w:rsid w:val="002E7521"/>
    <w:rsid w:val="002E7733"/>
    <w:rsid w:val="002E7B3F"/>
    <w:rsid w:val="002F01DF"/>
    <w:rsid w:val="002F0228"/>
    <w:rsid w:val="002F03A3"/>
    <w:rsid w:val="002F15DB"/>
    <w:rsid w:val="002F190A"/>
    <w:rsid w:val="002F1970"/>
    <w:rsid w:val="002F1D47"/>
    <w:rsid w:val="002F1F50"/>
    <w:rsid w:val="002F2A50"/>
    <w:rsid w:val="002F2EB0"/>
    <w:rsid w:val="002F2F87"/>
    <w:rsid w:val="002F317E"/>
    <w:rsid w:val="002F3401"/>
    <w:rsid w:val="002F3423"/>
    <w:rsid w:val="002F3487"/>
    <w:rsid w:val="002F37F0"/>
    <w:rsid w:val="002F3826"/>
    <w:rsid w:val="002F3ACF"/>
    <w:rsid w:val="002F3B2E"/>
    <w:rsid w:val="002F3D9A"/>
    <w:rsid w:val="002F3D9E"/>
    <w:rsid w:val="002F3E6B"/>
    <w:rsid w:val="002F4B6E"/>
    <w:rsid w:val="002F54B9"/>
    <w:rsid w:val="002F5726"/>
    <w:rsid w:val="002F5C3C"/>
    <w:rsid w:val="002F5DCE"/>
    <w:rsid w:val="002F5E37"/>
    <w:rsid w:val="002F640E"/>
    <w:rsid w:val="002F6577"/>
    <w:rsid w:val="002F67E2"/>
    <w:rsid w:val="002F682E"/>
    <w:rsid w:val="002F69F2"/>
    <w:rsid w:val="002F6B95"/>
    <w:rsid w:val="002F6CB4"/>
    <w:rsid w:val="002F6D94"/>
    <w:rsid w:val="002F7037"/>
    <w:rsid w:val="002F7139"/>
    <w:rsid w:val="002F75DA"/>
    <w:rsid w:val="002F762B"/>
    <w:rsid w:val="002F7BD9"/>
    <w:rsid w:val="00300F1A"/>
    <w:rsid w:val="00301067"/>
    <w:rsid w:val="003011B5"/>
    <w:rsid w:val="0030122E"/>
    <w:rsid w:val="00301278"/>
    <w:rsid w:val="00301A8C"/>
    <w:rsid w:val="00301ABB"/>
    <w:rsid w:val="00301AC5"/>
    <w:rsid w:val="00301B45"/>
    <w:rsid w:val="00302014"/>
    <w:rsid w:val="00302241"/>
    <w:rsid w:val="003025BC"/>
    <w:rsid w:val="00302716"/>
    <w:rsid w:val="00302F4D"/>
    <w:rsid w:val="00302FC0"/>
    <w:rsid w:val="00303637"/>
    <w:rsid w:val="0030370A"/>
    <w:rsid w:val="00303B1E"/>
    <w:rsid w:val="003047F9"/>
    <w:rsid w:val="003048D5"/>
    <w:rsid w:val="003049CA"/>
    <w:rsid w:val="00304BB2"/>
    <w:rsid w:val="00304DC2"/>
    <w:rsid w:val="003051EF"/>
    <w:rsid w:val="00305484"/>
    <w:rsid w:val="003056C2"/>
    <w:rsid w:val="00305A7C"/>
    <w:rsid w:val="003063C0"/>
    <w:rsid w:val="00306862"/>
    <w:rsid w:val="00306911"/>
    <w:rsid w:val="00306FB3"/>
    <w:rsid w:val="00306FD4"/>
    <w:rsid w:val="00306FD5"/>
    <w:rsid w:val="003070FC"/>
    <w:rsid w:val="00307379"/>
    <w:rsid w:val="00307853"/>
    <w:rsid w:val="00307DE5"/>
    <w:rsid w:val="00307EE7"/>
    <w:rsid w:val="003102AF"/>
    <w:rsid w:val="003102B9"/>
    <w:rsid w:val="00310343"/>
    <w:rsid w:val="003103FC"/>
    <w:rsid w:val="003106CE"/>
    <w:rsid w:val="00310705"/>
    <w:rsid w:val="00310725"/>
    <w:rsid w:val="00310754"/>
    <w:rsid w:val="003108FA"/>
    <w:rsid w:val="00310BB9"/>
    <w:rsid w:val="00310CF1"/>
    <w:rsid w:val="00310F2C"/>
    <w:rsid w:val="003116BC"/>
    <w:rsid w:val="00311707"/>
    <w:rsid w:val="00311909"/>
    <w:rsid w:val="00311CBE"/>
    <w:rsid w:val="00311D84"/>
    <w:rsid w:val="00311D8D"/>
    <w:rsid w:val="00311EFB"/>
    <w:rsid w:val="00312676"/>
    <w:rsid w:val="00312882"/>
    <w:rsid w:val="00312B26"/>
    <w:rsid w:val="00313238"/>
    <w:rsid w:val="0031336D"/>
    <w:rsid w:val="0031375F"/>
    <w:rsid w:val="00313AE9"/>
    <w:rsid w:val="00313BBE"/>
    <w:rsid w:val="00314093"/>
    <w:rsid w:val="0031462D"/>
    <w:rsid w:val="003150B3"/>
    <w:rsid w:val="00315223"/>
    <w:rsid w:val="0031534E"/>
    <w:rsid w:val="0031544A"/>
    <w:rsid w:val="00315562"/>
    <w:rsid w:val="003155AA"/>
    <w:rsid w:val="00315C28"/>
    <w:rsid w:val="003162F7"/>
    <w:rsid w:val="00317015"/>
    <w:rsid w:val="003173C6"/>
    <w:rsid w:val="003176B7"/>
    <w:rsid w:val="00317B3A"/>
    <w:rsid w:val="00317B6D"/>
    <w:rsid w:val="00317F99"/>
    <w:rsid w:val="0032041A"/>
    <w:rsid w:val="00320568"/>
    <w:rsid w:val="003205EA"/>
    <w:rsid w:val="0032062B"/>
    <w:rsid w:val="003206CE"/>
    <w:rsid w:val="00320CE4"/>
    <w:rsid w:val="003214D6"/>
    <w:rsid w:val="00321723"/>
    <w:rsid w:val="00321B8A"/>
    <w:rsid w:val="00322433"/>
    <w:rsid w:val="0032283D"/>
    <w:rsid w:val="00322941"/>
    <w:rsid w:val="00322D13"/>
    <w:rsid w:val="00322E5D"/>
    <w:rsid w:val="00322E60"/>
    <w:rsid w:val="00322F30"/>
    <w:rsid w:val="00323033"/>
    <w:rsid w:val="003234EA"/>
    <w:rsid w:val="00323572"/>
    <w:rsid w:val="00323834"/>
    <w:rsid w:val="003239BD"/>
    <w:rsid w:val="00323D8C"/>
    <w:rsid w:val="00323F5E"/>
    <w:rsid w:val="003240B9"/>
    <w:rsid w:val="00324115"/>
    <w:rsid w:val="0032428B"/>
    <w:rsid w:val="00324632"/>
    <w:rsid w:val="00324C9F"/>
    <w:rsid w:val="00324FAC"/>
    <w:rsid w:val="00324FEF"/>
    <w:rsid w:val="003251B5"/>
    <w:rsid w:val="00325240"/>
    <w:rsid w:val="003254AE"/>
    <w:rsid w:val="003254E0"/>
    <w:rsid w:val="0032575C"/>
    <w:rsid w:val="00326BCE"/>
    <w:rsid w:val="00326D3D"/>
    <w:rsid w:val="00326EE8"/>
    <w:rsid w:val="00327CAF"/>
    <w:rsid w:val="003300F9"/>
    <w:rsid w:val="003301AC"/>
    <w:rsid w:val="003301F5"/>
    <w:rsid w:val="00330203"/>
    <w:rsid w:val="0033063F"/>
    <w:rsid w:val="003308C1"/>
    <w:rsid w:val="00330A2F"/>
    <w:rsid w:val="00330CAB"/>
    <w:rsid w:val="00331A21"/>
    <w:rsid w:val="00331F39"/>
    <w:rsid w:val="0033203A"/>
    <w:rsid w:val="00332259"/>
    <w:rsid w:val="003322CD"/>
    <w:rsid w:val="00332387"/>
    <w:rsid w:val="0033273B"/>
    <w:rsid w:val="003331DC"/>
    <w:rsid w:val="003333CB"/>
    <w:rsid w:val="0033387C"/>
    <w:rsid w:val="00334101"/>
    <w:rsid w:val="0033423C"/>
    <w:rsid w:val="0033425D"/>
    <w:rsid w:val="0033458C"/>
    <w:rsid w:val="003346D5"/>
    <w:rsid w:val="00334A72"/>
    <w:rsid w:val="00334BA2"/>
    <w:rsid w:val="00334EF3"/>
    <w:rsid w:val="003352DF"/>
    <w:rsid w:val="003353E0"/>
    <w:rsid w:val="00336384"/>
    <w:rsid w:val="0033690D"/>
    <w:rsid w:val="00336976"/>
    <w:rsid w:val="00336DC2"/>
    <w:rsid w:val="00336FDD"/>
    <w:rsid w:val="0033704D"/>
    <w:rsid w:val="00337285"/>
    <w:rsid w:val="003375C1"/>
    <w:rsid w:val="003378D4"/>
    <w:rsid w:val="00337944"/>
    <w:rsid w:val="00337A7C"/>
    <w:rsid w:val="00337B2A"/>
    <w:rsid w:val="00340420"/>
    <w:rsid w:val="003408D5"/>
    <w:rsid w:val="00340F55"/>
    <w:rsid w:val="0034126A"/>
    <w:rsid w:val="00341386"/>
    <w:rsid w:val="00341D3A"/>
    <w:rsid w:val="0034230A"/>
    <w:rsid w:val="003423CA"/>
    <w:rsid w:val="0034290A"/>
    <w:rsid w:val="00342B66"/>
    <w:rsid w:val="00342D1F"/>
    <w:rsid w:val="00343024"/>
    <w:rsid w:val="003430B6"/>
    <w:rsid w:val="003430C0"/>
    <w:rsid w:val="00343165"/>
    <w:rsid w:val="0034359C"/>
    <w:rsid w:val="003436C1"/>
    <w:rsid w:val="00343A1C"/>
    <w:rsid w:val="00343B1D"/>
    <w:rsid w:val="00343BCA"/>
    <w:rsid w:val="00343DB7"/>
    <w:rsid w:val="00344364"/>
    <w:rsid w:val="003444CD"/>
    <w:rsid w:val="003445F5"/>
    <w:rsid w:val="00344842"/>
    <w:rsid w:val="00344A69"/>
    <w:rsid w:val="00344BAE"/>
    <w:rsid w:val="00345AE2"/>
    <w:rsid w:val="00345E07"/>
    <w:rsid w:val="00345E6C"/>
    <w:rsid w:val="003466EA"/>
    <w:rsid w:val="00346DF8"/>
    <w:rsid w:val="00346F8C"/>
    <w:rsid w:val="00347486"/>
    <w:rsid w:val="003476C7"/>
    <w:rsid w:val="00347B89"/>
    <w:rsid w:val="0035012F"/>
    <w:rsid w:val="0035042C"/>
    <w:rsid w:val="0035063B"/>
    <w:rsid w:val="00350BB2"/>
    <w:rsid w:val="00351A13"/>
    <w:rsid w:val="00351A28"/>
    <w:rsid w:val="00351B08"/>
    <w:rsid w:val="00351BB4"/>
    <w:rsid w:val="00351C94"/>
    <w:rsid w:val="00351D13"/>
    <w:rsid w:val="00351F07"/>
    <w:rsid w:val="003523FD"/>
    <w:rsid w:val="0035286D"/>
    <w:rsid w:val="00352937"/>
    <w:rsid w:val="00352B9B"/>
    <w:rsid w:val="00352BD9"/>
    <w:rsid w:val="00352CCE"/>
    <w:rsid w:val="00353551"/>
    <w:rsid w:val="0035389A"/>
    <w:rsid w:val="00353F5A"/>
    <w:rsid w:val="00353FF2"/>
    <w:rsid w:val="0035403C"/>
    <w:rsid w:val="003541C1"/>
    <w:rsid w:val="0035451B"/>
    <w:rsid w:val="00354AB8"/>
    <w:rsid w:val="00354FB3"/>
    <w:rsid w:val="00355200"/>
    <w:rsid w:val="0035548A"/>
    <w:rsid w:val="003556EE"/>
    <w:rsid w:val="00355753"/>
    <w:rsid w:val="003557C3"/>
    <w:rsid w:val="00355D3C"/>
    <w:rsid w:val="00355FC5"/>
    <w:rsid w:val="00356892"/>
    <w:rsid w:val="00356AD8"/>
    <w:rsid w:val="00356D31"/>
    <w:rsid w:val="00356D60"/>
    <w:rsid w:val="00356EDF"/>
    <w:rsid w:val="00357266"/>
    <w:rsid w:val="0035762D"/>
    <w:rsid w:val="003600BD"/>
    <w:rsid w:val="00360467"/>
    <w:rsid w:val="00360627"/>
    <w:rsid w:val="003609AA"/>
    <w:rsid w:val="003614D8"/>
    <w:rsid w:val="0036158F"/>
    <w:rsid w:val="0036172C"/>
    <w:rsid w:val="00361873"/>
    <w:rsid w:val="00362208"/>
    <w:rsid w:val="00362A55"/>
    <w:rsid w:val="003630BB"/>
    <w:rsid w:val="003632DB"/>
    <w:rsid w:val="00363410"/>
    <w:rsid w:val="00363513"/>
    <w:rsid w:val="0036385A"/>
    <w:rsid w:val="003638F1"/>
    <w:rsid w:val="00363911"/>
    <w:rsid w:val="00363946"/>
    <w:rsid w:val="00363AC1"/>
    <w:rsid w:val="00363DED"/>
    <w:rsid w:val="00363E94"/>
    <w:rsid w:val="00364060"/>
    <w:rsid w:val="003640FA"/>
    <w:rsid w:val="003646CA"/>
    <w:rsid w:val="00364B9D"/>
    <w:rsid w:val="00364E75"/>
    <w:rsid w:val="00365235"/>
    <w:rsid w:val="00365848"/>
    <w:rsid w:val="00365993"/>
    <w:rsid w:val="00365A2F"/>
    <w:rsid w:val="00365AD9"/>
    <w:rsid w:val="00365CCB"/>
    <w:rsid w:val="00365D89"/>
    <w:rsid w:val="00365EF2"/>
    <w:rsid w:val="003660BE"/>
    <w:rsid w:val="0036625D"/>
    <w:rsid w:val="003662A1"/>
    <w:rsid w:val="003665D8"/>
    <w:rsid w:val="00366B45"/>
    <w:rsid w:val="00366CC5"/>
    <w:rsid w:val="00367155"/>
    <w:rsid w:val="00367447"/>
    <w:rsid w:val="0036797A"/>
    <w:rsid w:val="00367BE0"/>
    <w:rsid w:val="0037009C"/>
    <w:rsid w:val="0037043C"/>
    <w:rsid w:val="00370E43"/>
    <w:rsid w:val="003713DA"/>
    <w:rsid w:val="0037143E"/>
    <w:rsid w:val="00371B2B"/>
    <w:rsid w:val="00371BCA"/>
    <w:rsid w:val="00371EBD"/>
    <w:rsid w:val="003722E4"/>
    <w:rsid w:val="003726DD"/>
    <w:rsid w:val="00372819"/>
    <w:rsid w:val="003728F3"/>
    <w:rsid w:val="00372CB3"/>
    <w:rsid w:val="00372DD8"/>
    <w:rsid w:val="003735F9"/>
    <w:rsid w:val="003736D0"/>
    <w:rsid w:val="003737B0"/>
    <w:rsid w:val="00373869"/>
    <w:rsid w:val="00373CAC"/>
    <w:rsid w:val="00373D2E"/>
    <w:rsid w:val="00373E72"/>
    <w:rsid w:val="00374710"/>
    <w:rsid w:val="00374A3C"/>
    <w:rsid w:val="00374AF5"/>
    <w:rsid w:val="00374D50"/>
    <w:rsid w:val="00375751"/>
    <w:rsid w:val="00375C2B"/>
    <w:rsid w:val="00375C48"/>
    <w:rsid w:val="00375DD7"/>
    <w:rsid w:val="00375DDB"/>
    <w:rsid w:val="00375F78"/>
    <w:rsid w:val="003760EC"/>
    <w:rsid w:val="0037632D"/>
    <w:rsid w:val="00376827"/>
    <w:rsid w:val="003770C6"/>
    <w:rsid w:val="003802A8"/>
    <w:rsid w:val="00380489"/>
    <w:rsid w:val="00380587"/>
    <w:rsid w:val="0038072F"/>
    <w:rsid w:val="00380D61"/>
    <w:rsid w:val="00380D9A"/>
    <w:rsid w:val="003811B0"/>
    <w:rsid w:val="003812D1"/>
    <w:rsid w:val="003814AF"/>
    <w:rsid w:val="0038203D"/>
    <w:rsid w:val="0038218C"/>
    <w:rsid w:val="0038270C"/>
    <w:rsid w:val="003827B3"/>
    <w:rsid w:val="00382848"/>
    <w:rsid w:val="00382A1E"/>
    <w:rsid w:val="00382A20"/>
    <w:rsid w:val="00382CC5"/>
    <w:rsid w:val="00382E47"/>
    <w:rsid w:val="00383008"/>
    <w:rsid w:val="00383EEA"/>
    <w:rsid w:val="003842BA"/>
    <w:rsid w:val="003842D8"/>
    <w:rsid w:val="00384658"/>
    <w:rsid w:val="00384731"/>
    <w:rsid w:val="00384C5C"/>
    <w:rsid w:val="00384CF0"/>
    <w:rsid w:val="00384D3B"/>
    <w:rsid w:val="00385C33"/>
    <w:rsid w:val="00385D01"/>
    <w:rsid w:val="00385E2B"/>
    <w:rsid w:val="00386381"/>
    <w:rsid w:val="0038639F"/>
    <w:rsid w:val="003863D7"/>
    <w:rsid w:val="00386780"/>
    <w:rsid w:val="00386791"/>
    <w:rsid w:val="00386C4F"/>
    <w:rsid w:val="00387581"/>
    <w:rsid w:val="00387694"/>
    <w:rsid w:val="00387A51"/>
    <w:rsid w:val="00390038"/>
    <w:rsid w:val="00390271"/>
    <w:rsid w:val="00390296"/>
    <w:rsid w:val="003906D6"/>
    <w:rsid w:val="00390C2D"/>
    <w:rsid w:val="0039115A"/>
    <w:rsid w:val="00391425"/>
    <w:rsid w:val="00391475"/>
    <w:rsid w:val="003919DE"/>
    <w:rsid w:val="00391C34"/>
    <w:rsid w:val="00391C9C"/>
    <w:rsid w:val="00392735"/>
    <w:rsid w:val="00392A11"/>
    <w:rsid w:val="00392BF5"/>
    <w:rsid w:val="00392CE0"/>
    <w:rsid w:val="00393157"/>
    <w:rsid w:val="003931F8"/>
    <w:rsid w:val="00393400"/>
    <w:rsid w:val="003935E8"/>
    <w:rsid w:val="00393CDB"/>
    <w:rsid w:val="00393E0C"/>
    <w:rsid w:val="00394411"/>
    <w:rsid w:val="003946D9"/>
    <w:rsid w:val="003947B4"/>
    <w:rsid w:val="003947BB"/>
    <w:rsid w:val="00394A01"/>
    <w:rsid w:val="00394B16"/>
    <w:rsid w:val="00394B62"/>
    <w:rsid w:val="00394D4B"/>
    <w:rsid w:val="00394F16"/>
    <w:rsid w:val="0039565C"/>
    <w:rsid w:val="0039570A"/>
    <w:rsid w:val="00395752"/>
    <w:rsid w:val="00395B0F"/>
    <w:rsid w:val="00396138"/>
    <w:rsid w:val="003963AC"/>
    <w:rsid w:val="003964FA"/>
    <w:rsid w:val="00396A1C"/>
    <w:rsid w:val="00396CC0"/>
    <w:rsid w:val="00396DD9"/>
    <w:rsid w:val="0039720C"/>
    <w:rsid w:val="00397937"/>
    <w:rsid w:val="00397BE3"/>
    <w:rsid w:val="00397D21"/>
    <w:rsid w:val="003A00BD"/>
    <w:rsid w:val="003A0279"/>
    <w:rsid w:val="003A0401"/>
    <w:rsid w:val="003A0F87"/>
    <w:rsid w:val="003A17A8"/>
    <w:rsid w:val="003A1A09"/>
    <w:rsid w:val="003A1C43"/>
    <w:rsid w:val="003A1E03"/>
    <w:rsid w:val="003A1E7B"/>
    <w:rsid w:val="003A209B"/>
    <w:rsid w:val="003A24BA"/>
    <w:rsid w:val="003A2651"/>
    <w:rsid w:val="003A26B1"/>
    <w:rsid w:val="003A27AB"/>
    <w:rsid w:val="003A2993"/>
    <w:rsid w:val="003A2F79"/>
    <w:rsid w:val="003A312A"/>
    <w:rsid w:val="003A34F9"/>
    <w:rsid w:val="003A35D2"/>
    <w:rsid w:val="003A3987"/>
    <w:rsid w:val="003A3AA7"/>
    <w:rsid w:val="003A3E39"/>
    <w:rsid w:val="003A3EED"/>
    <w:rsid w:val="003A3F7A"/>
    <w:rsid w:val="003A4121"/>
    <w:rsid w:val="003A4424"/>
    <w:rsid w:val="003A458D"/>
    <w:rsid w:val="003A4889"/>
    <w:rsid w:val="003A4B5E"/>
    <w:rsid w:val="003A504A"/>
    <w:rsid w:val="003A55B2"/>
    <w:rsid w:val="003A5A22"/>
    <w:rsid w:val="003A5C63"/>
    <w:rsid w:val="003A5DB9"/>
    <w:rsid w:val="003A5E0A"/>
    <w:rsid w:val="003A6043"/>
    <w:rsid w:val="003A67B8"/>
    <w:rsid w:val="003A68EE"/>
    <w:rsid w:val="003A69B3"/>
    <w:rsid w:val="003A6E3D"/>
    <w:rsid w:val="003A6F06"/>
    <w:rsid w:val="003A74E3"/>
    <w:rsid w:val="003A7A4E"/>
    <w:rsid w:val="003A7B99"/>
    <w:rsid w:val="003A7BD7"/>
    <w:rsid w:val="003B006E"/>
    <w:rsid w:val="003B007F"/>
    <w:rsid w:val="003B013B"/>
    <w:rsid w:val="003B0163"/>
    <w:rsid w:val="003B0180"/>
    <w:rsid w:val="003B0445"/>
    <w:rsid w:val="003B04A8"/>
    <w:rsid w:val="003B0D03"/>
    <w:rsid w:val="003B0EA1"/>
    <w:rsid w:val="003B1013"/>
    <w:rsid w:val="003B1ACB"/>
    <w:rsid w:val="003B1AF3"/>
    <w:rsid w:val="003B2489"/>
    <w:rsid w:val="003B25B2"/>
    <w:rsid w:val="003B2794"/>
    <w:rsid w:val="003B289E"/>
    <w:rsid w:val="003B28AC"/>
    <w:rsid w:val="003B28E7"/>
    <w:rsid w:val="003B2A48"/>
    <w:rsid w:val="003B2E58"/>
    <w:rsid w:val="003B2E7A"/>
    <w:rsid w:val="003B354A"/>
    <w:rsid w:val="003B3A46"/>
    <w:rsid w:val="003B3B98"/>
    <w:rsid w:val="003B4066"/>
    <w:rsid w:val="003B41EC"/>
    <w:rsid w:val="003B43DB"/>
    <w:rsid w:val="003B4C74"/>
    <w:rsid w:val="003B4EAD"/>
    <w:rsid w:val="003B50FB"/>
    <w:rsid w:val="003B5521"/>
    <w:rsid w:val="003B58B4"/>
    <w:rsid w:val="003B5E79"/>
    <w:rsid w:val="003B5F4A"/>
    <w:rsid w:val="003B5F9F"/>
    <w:rsid w:val="003B6158"/>
    <w:rsid w:val="003B617A"/>
    <w:rsid w:val="003B64B7"/>
    <w:rsid w:val="003B65C5"/>
    <w:rsid w:val="003B666C"/>
    <w:rsid w:val="003B6674"/>
    <w:rsid w:val="003B668D"/>
    <w:rsid w:val="003B6812"/>
    <w:rsid w:val="003B7D31"/>
    <w:rsid w:val="003B7DFD"/>
    <w:rsid w:val="003B7FA6"/>
    <w:rsid w:val="003C068B"/>
    <w:rsid w:val="003C0D22"/>
    <w:rsid w:val="003C0D50"/>
    <w:rsid w:val="003C0E8C"/>
    <w:rsid w:val="003C0F2E"/>
    <w:rsid w:val="003C0FB7"/>
    <w:rsid w:val="003C0FC7"/>
    <w:rsid w:val="003C1386"/>
    <w:rsid w:val="003C15A6"/>
    <w:rsid w:val="003C15CB"/>
    <w:rsid w:val="003C1746"/>
    <w:rsid w:val="003C19DB"/>
    <w:rsid w:val="003C231E"/>
    <w:rsid w:val="003C2842"/>
    <w:rsid w:val="003C286C"/>
    <w:rsid w:val="003C2BEE"/>
    <w:rsid w:val="003C2C92"/>
    <w:rsid w:val="003C3A54"/>
    <w:rsid w:val="003C3C33"/>
    <w:rsid w:val="003C4034"/>
    <w:rsid w:val="003C459E"/>
    <w:rsid w:val="003C48D8"/>
    <w:rsid w:val="003C4ED9"/>
    <w:rsid w:val="003C4F19"/>
    <w:rsid w:val="003C531F"/>
    <w:rsid w:val="003C57B5"/>
    <w:rsid w:val="003C5B2C"/>
    <w:rsid w:val="003C5BF1"/>
    <w:rsid w:val="003C64E1"/>
    <w:rsid w:val="003C6741"/>
    <w:rsid w:val="003C6BB0"/>
    <w:rsid w:val="003C7382"/>
    <w:rsid w:val="003C78F1"/>
    <w:rsid w:val="003C7A07"/>
    <w:rsid w:val="003D0081"/>
    <w:rsid w:val="003D04F7"/>
    <w:rsid w:val="003D0680"/>
    <w:rsid w:val="003D0D12"/>
    <w:rsid w:val="003D162F"/>
    <w:rsid w:val="003D1762"/>
    <w:rsid w:val="003D1F04"/>
    <w:rsid w:val="003D2023"/>
    <w:rsid w:val="003D216B"/>
    <w:rsid w:val="003D2817"/>
    <w:rsid w:val="003D2AAA"/>
    <w:rsid w:val="003D359D"/>
    <w:rsid w:val="003D385F"/>
    <w:rsid w:val="003D3888"/>
    <w:rsid w:val="003D3CEF"/>
    <w:rsid w:val="003D40DB"/>
    <w:rsid w:val="003D490F"/>
    <w:rsid w:val="003D4966"/>
    <w:rsid w:val="003D49CA"/>
    <w:rsid w:val="003D4AB3"/>
    <w:rsid w:val="003D4DC0"/>
    <w:rsid w:val="003D5307"/>
    <w:rsid w:val="003D55D9"/>
    <w:rsid w:val="003D58B2"/>
    <w:rsid w:val="003D5A10"/>
    <w:rsid w:val="003D61C8"/>
    <w:rsid w:val="003D6BA4"/>
    <w:rsid w:val="003D6DA3"/>
    <w:rsid w:val="003D6DE8"/>
    <w:rsid w:val="003D71AF"/>
    <w:rsid w:val="003D7978"/>
    <w:rsid w:val="003D7BDA"/>
    <w:rsid w:val="003D7C93"/>
    <w:rsid w:val="003D7D11"/>
    <w:rsid w:val="003E0914"/>
    <w:rsid w:val="003E0AD5"/>
    <w:rsid w:val="003E0B83"/>
    <w:rsid w:val="003E0F6E"/>
    <w:rsid w:val="003E1115"/>
    <w:rsid w:val="003E1963"/>
    <w:rsid w:val="003E1ABA"/>
    <w:rsid w:val="003E1AD2"/>
    <w:rsid w:val="003E1BCF"/>
    <w:rsid w:val="003E1C66"/>
    <w:rsid w:val="003E26A9"/>
    <w:rsid w:val="003E2939"/>
    <w:rsid w:val="003E2A43"/>
    <w:rsid w:val="003E311C"/>
    <w:rsid w:val="003E315F"/>
    <w:rsid w:val="003E31AE"/>
    <w:rsid w:val="003E32E0"/>
    <w:rsid w:val="003E3480"/>
    <w:rsid w:val="003E377A"/>
    <w:rsid w:val="003E39A1"/>
    <w:rsid w:val="003E39C9"/>
    <w:rsid w:val="003E3AE0"/>
    <w:rsid w:val="003E3CC9"/>
    <w:rsid w:val="003E3E74"/>
    <w:rsid w:val="003E4209"/>
    <w:rsid w:val="003E4305"/>
    <w:rsid w:val="003E44E9"/>
    <w:rsid w:val="003E474F"/>
    <w:rsid w:val="003E48BB"/>
    <w:rsid w:val="003E4C10"/>
    <w:rsid w:val="003E4D13"/>
    <w:rsid w:val="003E4D67"/>
    <w:rsid w:val="003E4F4C"/>
    <w:rsid w:val="003E559B"/>
    <w:rsid w:val="003E55F5"/>
    <w:rsid w:val="003E5803"/>
    <w:rsid w:val="003E59EB"/>
    <w:rsid w:val="003E5BF2"/>
    <w:rsid w:val="003E5E90"/>
    <w:rsid w:val="003E6388"/>
    <w:rsid w:val="003E657C"/>
    <w:rsid w:val="003E6661"/>
    <w:rsid w:val="003E67B6"/>
    <w:rsid w:val="003E6D94"/>
    <w:rsid w:val="003E6E79"/>
    <w:rsid w:val="003E70F6"/>
    <w:rsid w:val="003E7329"/>
    <w:rsid w:val="003E7505"/>
    <w:rsid w:val="003E7597"/>
    <w:rsid w:val="003E7738"/>
    <w:rsid w:val="003E78F6"/>
    <w:rsid w:val="003F0238"/>
    <w:rsid w:val="003F0405"/>
    <w:rsid w:val="003F055C"/>
    <w:rsid w:val="003F096A"/>
    <w:rsid w:val="003F0A02"/>
    <w:rsid w:val="003F0E57"/>
    <w:rsid w:val="003F13D4"/>
    <w:rsid w:val="003F182D"/>
    <w:rsid w:val="003F19A9"/>
    <w:rsid w:val="003F2744"/>
    <w:rsid w:val="003F2CC1"/>
    <w:rsid w:val="003F2CF7"/>
    <w:rsid w:val="003F2E67"/>
    <w:rsid w:val="003F2E70"/>
    <w:rsid w:val="003F3042"/>
    <w:rsid w:val="003F341F"/>
    <w:rsid w:val="003F3B60"/>
    <w:rsid w:val="003F3B82"/>
    <w:rsid w:val="003F3C1F"/>
    <w:rsid w:val="003F3CC2"/>
    <w:rsid w:val="003F5FC2"/>
    <w:rsid w:val="003F68D8"/>
    <w:rsid w:val="003F6F44"/>
    <w:rsid w:val="003F73AA"/>
    <w:rsid w:val="003F7942"/>
    <w:rsid w:val="003F7C17"/>
    <w:rsid w:val="003F7D05"/>
    <w:rsid w:val="00400091"/>
    <w:rsid w:val="004004BF"/>
    <w:rsid w:val="004004C2"/>
    <w:rsid w:val="004004D9"/>
    <w:rsid w:val="0040091D"/>
    <w:rsid w:val="004009F9"/>
    <w:rsid w:val="00400A04"/>
    <w:rsid w:val="00400FFB"/>
    <w:rsid w:val="004015EA"/>
    <w:rsid w:val="00401771"/>
    <w:rsid w:val="004017D9"/>
    <w:rsid w:val="00401813"/>
    <w:rsid w:val="004019DA"/>
    <w:rsid w:val="004024FA"/>
    <w:rsid w:val="00402514"/>
    <w:rsid w:val="00402948"/>
    <w:rsid w:val="00402B4C"/>
    <w:rsid w:val="00402FEB"/>
    <w:rsid w:val="00403064"/>
    <w:rsid w:val="004032EC"/>
    <w:rsid w:val="00403534"/>
    <w:rsid w:val="00403B88"/>
    <w:rsid w:val="00404065"/>
    <w:rsid w:val="00404718"/>
    <w:rsid w:val="004047C7"/>
    <w:rsid w:val="00404A44"/>
    <w:rsid w:val="00404D1F"/>
    <w:rsid w:val="00405326"/>
    <w:rsid w:val="004054B1"/>
    <w:rsid w:val="00405953"/>
    <w:rsid w:val="004060BF"/>
    <w:rsid w:val="00406438"/>
    <w:rsid w:val="004064AC"/>
    <w:rsid w:val="0040670F"/>
    <w:rsid w:val="00406A8A"/>
    <w:rsid w:val="00406C5B"/>
    <w:rsid w:val="00406D25"/>
    <w:rsid w:val="004070C9"/>
    <w:rsid w:val="0040723E"/>
    <w:rsid w:val="00407F65"/>
    <w:rsid w:val="00410082"/>
    <w:rsid w:val="00410339"/>
    <w:rsid w:val="00410522"/>
    <w:rsid w:val="004107D8"/>
    <w:rsid w:val="0041098D"/>
    <w:rsid w:val="00410B84"/>
    <w:rsid w:val="00410E3B"/>
    <w:rsid w:val="00411138"/>
    <w:rsid w:val="004112F3"/>
    <w:rsid w:val="00411AE5"/>
    <w:rsid w:val="00411DB8"/>
    <w:rsid w:val="0041235F"/>
    <w:rsid w:val="004128F9"/>
    <w:rsid w:val="0041326F"/>
    <w:rsid w:val="00413468"/>
    <w:rsid w:val="00413716"/>
    <w:rsid w:val="0041399A"/>
    <w:rsid w:val="00413C56"/>
    <w:rsid w:val="00413D96"/>
    <w:rsid w:val="004142FE"/>
    <w:rsid w:val="0041445E"/>
    <w:rsid w:val="00414468"/>
    <w:rsid w:val="004148FC"/>
    <w:rsid w:val="00414DD7"/>
    <w:rsid w:val="00414F5C"/>
    <w:rsid w:val="0041572B"/>
    <w:rsid w:val="00415846"/>
    <w:rsid w:val="00415B2E"/>
    <w:rsid w:val="00415DB5"/>
    <w:rsid w:val="00416068"/>
    <w:rsid w:val="00416307"/>
    <w:rsid w:val="004165CD"/>
    <w:rsid w:val="00416D47"/>
    <w:rsid w:val="00417708"/>
    <w:rsid w:val="0041772F"/>
    <w:rsid w:val="00417AA8"/>
    <w:rsid w:val="00417E32"/>
    <w:rsid w:val="00417F35"/>
    <w:rsid w:val="00417F48"/>
    <w:rsid w:val="004204A0"/>
    <w:rsid w:val="004207F6"/>
    <w:rsid w:val="00420CC0"/>
    <w:rsid w:val="00420D4C"/>
    <w:rsid w:val="004214F2"/>
    <w:rsid w:val="00421E29"/>
    <w:rsid w:val="00422240"/>
    <w:rsid w:val="004223A3"/>
    <w:rsid w:val="00422550"/>
    <w:rsid w:val="00422C46"/>
    <w:rsid w:val="00423239"/>
    <w:rsid w:val="00423331"/>
    <w:rsid w:val="0042336B"/>
    <w:rsid w:val="0042353D"/>
    <w:rsid w:val="004235D5"/>
    <w:rsid w:val="00423860"/>
    <w:rsid w:val="00423CEA"/>
    <w:rsid w:val="004242B8"/>
    <w:rsid w:val="004245E0"/>
    <w:rsid w:val="00424935"/>
    <w:rsid w:val="00424DB5"/>
    <w:rsid w:val="00424E05"/>
    <w:rsid w:val="00424F4A"/>
    <w:rsid w:val="004251EC"/>
    <w:rsid w:val="004256AD"/>
    <w:rsid w:val="00425787"/>
    <w:rsid w:val="00425CDF"/>
    <w:rsid w:val="00425E4B"/>
    <w:rsid w:val="00426027"/>
    <w:rsid w:val="00426338"/>
    <w:rsid w:val="00426703"/>
    <w:rsid w:val="00426A7B"/>
    <w:rsid w:val="00426DA0"/>
    <w:rsid w:val="00427046"/>
    <w:rsid w:val="00427162"/>
    <w:rsid w:val="0042727F"/>
    <w:rsid w:val="00427471"/>
    <w:rsid w:val="004277FC"/>
    <w:rsid w:val="00430789"/>
    <w:rsid w:val="00430927"/>
    <w:rsid w:val="00431137"/>
    <w:rsid w:val="00431672"/>
    <w:rsid w:val="004316B9"/>
    <w:rsid w:val="00431949"/>
    <w:rsid w:val="00431A61"/>
    <w:rsid w:val="00431B16"/>
    <w:rsid w:val="00431BC6"/>
    <w:rsid w:val="004323BC"/>
    <w:rsid w:val="004327F4"/>
    <w:rsid w:val="00432AE0"/>
    <w:rsid w:val="00432E41"/>
    <w:rsid w:val="00433212"/>
    <w:rsid w:val="0043327F"/>
    <w:rsid w:val="004332CF"/>
    <w:rsid w:val="00433675"/>
    <w:rsid w:val="00433A94"/>
    <w:rsid w:val="004342EB"/>
    <w:rsid w:val="0043467A"/>
    <w:rsid w:val="004347DD"/>
    <w:rsid w:val="004348C2"/>
    <w:rsid w:val="00434D24"/>
    <w:rsid w:val="0043560F"/>
    <w:rsid w:val="00435650"/>
    <w:rsid w:val="0043621A"/>
    <w:rsid w:val="0043632F"/>
    <w:rsid w:val="00436599"/>
    <w:rsid w:val="004369A5"/>
    <w:rsid w:val="00437351"/>
    <w:rsid w:val="00437400"/>
    <w:rsid w:val="0043756F"/>
    <w:rsid w:val="0043762E"/>
    <w:rsid w:val="00437714"/>
    <w:rsid w:val="0043775B"/>
    <w:rsid w:val="0043790D"/>
    <w:rsid w:val="00437931"/>
    <w:rsid w:val="00440347"/>
    <w:rsid w:val="00440602"/>
    <w:rsid w:val="00440712"/>
    <w:rsid w:val="004407B3"/>
    <w:rsid w:val="00440B22"/>
    <w:rsid w:val="00440C5E"/>
    <w:rsid w:val="004410B1"/>
    <w:rsid w:val="00441634"/>
    <w:rsid w:val="00441701"/>
    <w:rsid w:val="00441739"/>
    <w:rsid w:val="00441854"/>
    <w:rsid w:val="004419B6"/>
    <w:rsid w:val="00441D9C"/>
    <w:rsid w:val="004422D8"/>
    <w:rsid w:val="004424B1"/>
    <w:rsid w:val="0044285A"/>
    <w:rsid w:val="00443046"/>
    <w:rsid w:val="0044324E"/>
    <w:rsid w:val="00443999"/>
    <w:rsid w:val="00444011"/>
    <w:rsid w:val="00444027"/>
    <w:rsid w:val="0044453A"/>
    <w:rsid w:val="00444996"/>
    <w:rsid w:val="00444D5D"/>
    <w:rsid w:val="004452A6"/>
    <w:rsid w:val="00445587"/>
    <w:rsid w:val="00445D3F"/>
    <w:rsid w:val="0044603E"/>
    <w:rsid w:val="00446170"/>
    <w:rsid w:val="004465B2"/>
    <w:rsid w:val="00446C56"/>
    <w:rsid w:val="0044718C"/>
    <w:rsid w:val="00447894"/>
    <w:rsid w:val="004478B1"/>
    <w:rsid w:val="00447F66"/>
    <w:rsid w:val="00447FA7"/>
    <w:rsid w:val="004501B1"/>
    <w:rsid w:val="004502B3"/>
    <w:rsid w:val="00450477"/>
    <w:rsid w:val="00450A7A"/>
    <w:rsid w:val="00450CE7"/>
    <w:rsid w:val="00450DA5"/>
    <w:rsid w:val="00450DC6"/>
    <w:rsid w:val="00450E7A"/>
    <w:rsid w:val="00450EB1"/>
    <w:rsid w:val="00450EF3"/>
    <w:rsid w:val="0045116D"/>
    <w:rsid w:val="0045146B"/>
    <w:rsid w:val="004515B7"/>
    <w:rsid w:val="004520AA"/>
    <w:rsid w:val="0045262F"/>
    <w:rsid w:val="00452827"/>
    <w:rsid w:val="00452849"/>
    <w:rsid w:val="00452D7B"/>
    <w:rsid w:val="00453408"/>
    <w:rsid w:val="0045344B"/>
    <w:rsid w:val="00453A53"/>
    <w:rsid w:val="00454012"/>
    <w:rsid w:val="00454144"/>
    <w:rsid w:val="004544BF"/>
    <w:rsid w:val="00454630"/>
    <w:rsid w:val="0045487C"/>
    <w:rsid w:val="00454882"/>
    <w:rsid w:val="00454B4E"/>
    <w:rsid w:val="004552A2"/>
    <w:rsid w:val="0045553D"/>
    <w:rsid w:val="004556D2"/>
    <w:rsid w:val="004556E1"/>
    <w:rsid w:val="00455713"/>
    <w:rsid w:val="00455A97"/>
    <w:rsid w:val="00456081"/>
    <w:rsid w:val="00456424"/>
    <w:rsid w:val="00456803"/>
    <w:rsid w:val="00456E49"/>
    <w:rsid w:val="00457072"/>
    <w:rsid w:val="00457A65"/>
    <w:rsid w:val="00457CB8"/>
    <w:rsid w:val="00457E56"/>
    <w:rsid w:val="00457F00"/>
    <w:rsid w:val="00457F83"/>
    <w:rsid w:val="00460002"/>
    <w:rsid w:val="00460076"/>
    <w:rsid w:val="00460270"/>
    <w:rsid w:val="004602C3"/>
    <w:rsid w:val="004603C7"/>
    <w:rsid w:val="00460843"/>
    <w:rsid w:val="004614F1"/>
    <w:rsid w:val="0046180F"/>
    <w:rsid w:val="00461819"/>
    <w:rsid w:val="0046185E"/>
    <w:rsid w:val="004622BF"/>
    <w:rsid w:val="00462417"/>
    <w:rsid w:val="00463032"/>
    <w:rsid w:val="00463504"/>
    <w:rsid w:val="00463E8E"/>
    <w:rsid w:val="0046417C"/>
    <w:rsid w:val="0046429D"/>
    <w:rsid w:val="00464552"/>
    <w:rsid w:val="00464A9D"/>
    <w:rsid w:val="00464B07"/>
    <w:rsid w:val="00464CC1"/>
    <w:rsid w:val="00464D44"/>
    <w:rsid w:val="004653B0"/>
    <w:rsid w:val="004656A6"/>
    <w:rsid w:val="00465758"/>
    <w:rsid w:val="0046582F"/>
    <w:rsid w:val="00465E07"/>
    <w:rsid w:val="0046614A"/>
    <w:rsid w:val="00466483"/>
    <w:rsid w:val="0046657E"/>
    <w:rsid w:val="00466CA3"/>
    <w:rsid w:val="00466D90"/>
    <w:rsid w:val="00467129"/>
    <w:rsid w:val="0046761A"/>
    <w:rsid w:val="00467759"/>
    <w:rsid w:val="004678B1"/>
    <w:rsid w:val="00467D0E"/>
    <w:rsid w:val="00467EC5"/>
    <w:rsid w:val="004700DD"/>
    <w:rsid w:val="004701B2"/>
    <w:rsid w:val="0047034C"/>
    <w:rsid w:val="0047061F"/>
    <w:rsid w:val="0047075A"/>
    <w:rsid w:val="004710A2"/>
    <w:rsid w:val="0047115D"/>
    <w:rsid w:val="0047122F"/>
    <w:rsid w:val="00471341"/>
    <w:rsid w:val="00471854"/>
    <w:rsid w:val="00471B73"/>
    <w:rsid w:val="00471BDC"/>
    <w:rsid w:val="00472191"/>
    <w:rsid w:val="00472E6E"/>
    <w:rsid w:val="00473068"/>
    <w:rsid w:val="0047349F"/>
    <w:rsid w:val="004735B5"/>
    <w:rsid w:val="00474231"/>
    <w:rsid w:val="0047433B"/>
    <w:rsid w:val="00474768"/>
    <w:rsid w:val="00474D32"/>
    <w:rsid w:val="00475160"/>
    <w:rsid w:val="004751E4"/>
    <w:rsid w:val="0047557C"/>
    <w:rsid w:val="004758B2"/>
    <w:rsid w:val="00475C9B"/>
    <w:rsid w:val="00476150"/>
    <w:rsid w:val="00476229"/>
    <w:rsid w:val="00476927"/>
    <w:rsid w:val="00476961"/>
    <w:rsid w:val="00476FA3"/>
    <w:rsid w:val="00477A43"/>
    <w:rsid w:val="00477C7B"/>
    <w:rsid w:val="004800E8"/>
    <w:rsid w:val="00480471"/>
    <w:rsid w:val="00480483"/>
    <w:rsid w:val="00480789"/>
    <w:rsid w:val="00480F20"/>
    <w:rsid w:val="0048136B"/>
    <w:rsid w:val="00481A1B"/>
    <w:rsid w:val="00481BC7"/>
    <w:rsid w:val="00482175"/>
    <w:rsid w:val="0048220E"/>
    <w:rsid w:val="004822C8"/>
    <w:rsid w:val="004829CC"/>
    <w:rsid w:val="004831D0"/>
    <w:rsid w:val="0048320E"/>
    <w:rsid w:val="0048330F"/>
    <w:rsid w:val="00483B9F"/>
    <w:rsid w:val="00483BBE"/>
    <w:rsid w:val="00483E5A"/>
    <w:rsid w:val="00483FAE"/>
    <w:rsid w:val="00484225"/>
    <w:rsid w:val="004842A1"/>
    <w:rsid w:val="004846F0"/>
    <w:rsid w:val="004849CB"/>
    <w:rsid w:val="00484F28"/>
    <w:rsid w:val="0048511D"/>
    <w:rsid w:val="00485603"/>
    <w:rsid w:val="004859F0"/>
    <w:rsid w:val="00485AE1"/>
    <w:rsid w:val="004862A4"/>
    <w:rsid w:val="00486314"/>
    <w:rsid w:val="00486403"/>
    <w:rsid w:val="00486864"/>
    <w:rsid w:val="00486B3A"/>
    <w:rsid w:val="00486D9C"/>
    <w:rsid w:val="00486F2D"/>
    <w:rsid w:val="004875FF"/>
    <w:rsid w:val="00487771"/>
    <w:rsid w:val="0048779A"/>
    <w:rsid w:val="00487863"/>
    <w:rsid w:val="00487942"/>
    <w:rsid w:val="004901B6"/>
    <w:rsid w:val="00490774"/>
    <w:rsid w:val="00490D69"/>
    <w:rsid w:val="00490EA4"/>
    <w:rsid w:val="00490FAB"/>
    <w:rsid w:val="004911E3"/>
    <w:rsid w:val="0049152F"/>
    <w:rsid w:val="00491794"/>
    <w:rsid w:val="0049194C"/>
    <w:rsid w:val="00491992"/>
    <w:rsid w:val="00491BE8"/>
    <w:rsid w:val="00491CD1"/>
    <w:rsid w:val="00491FFF"/>
    <w:rsid w:val="0049264A"/>
    <w:rsid w:val="004927F6"/>
    <w:rsid w:val="00492847"/>
    <w:rsid w:val="004929D5"/>
    <w:rsid w:val="00492D4D"/>
    <w:rsid w:val="00492E78"/>
    <w:rsid w:val="00493AAD"/>
    <w:rsid w:val="00493D81"/>
    <w:rsid w:val="00493EB4"/>
    <w:rsid w:val="004945B7"/>
    <w:rsid w:val="004947F7"/>
    <w:rsid w:val="0049487A"/>
    <w:rsid w:val="00494B99"/>
    <w:rsid w:val="00494DDF"/>
    <w:rsid w:val="0049536B"/>
    <w:rsid w:val="0049555C"/>
    <w:rsid w:val="00495630"/>
    <w:rsid w:val="00495660"/>
    <w:rsid w:val="004956E1"/>
    <w:rsid w:val="004958E6"/>
    <w:rsid w:val="00495C41"/>
    <w:rsid w:val="00495C5A"/>
    <w:rsid w:val="00495F58"/>
    <w:rsid w:val="004960A1"/>
    <w:rsid w:val="004962FE"/>
    <w:rsid w:val="00496997"/>
    <w:rsid w:val="00496B95"/>
    <w:rsid w:val="00496DCC"/>
    <w:rsid w:val="00496EC6"/>
    <w:rsid w:val="0049787B"/>
    <w:rsid w:val="004A0238"/>
    <w:rsid w:val="004A03C5"/>
    <w:rsid w:val="004A0411"/>
    <w:rsid w:val="004A05B5"/>
    <w:rsid w:val="004A05BB"/>
    <w:rsid w:val="004A0660"/>
    <w:rsid w:val="004A095A"/>
    <w:rsid w:val="004A0AC7"/>
    <w:rsid w:val="004A0FC3"/>
    <w:rsid w:val="004A13F6"/>
    <w:rsid w:val="004A164B"/>
    <w:rsid w:val="004A1752"/>
    <w:rsid w:val="004A1782"/>
    <w:rsid w:val="004A2177"/>
    <w:rsid w:val="004A22D5"/>
    <w:rsid w:val="004A2696"/>
    <w:rsid w:val="004A2789"/>
    <w:rsid w:val="004A2C03"/>
    <w:rsid w:val="004A353E"/>
    <w:rsid w:val="004A418A"/>
    <w:rsid w:val="004A42C4"/>
    <w:rsid w:val="004A49A9"/>
    <w:rsid w:val="004A4AFD"/>
    <w:rsid w:val="004A4D8F"/>
    <w:rsid w:val="004A4F31"/>
    <w:rsid w:val="004A505E"/>
    <w:rsid w:val="004A507F"/>
    <w:rsid w:val="004A51B7"/>
    <w:rsid w:val="004A5403"/>
    <w:rsid w:val="004A5982"/>
    <w:rsid w:val="004A6024"/>
    <w:rsid w:val="004A6131"/>
    <w:rsid w:val="004A61FB"/>
    <w:rsid w:val="004A6454"/>
    <w:rsid w:val="004A64C3"/>
    <w:rsid w:val="004A6786"/>
    <w:rsid w:val="004A6B86"/>
    <w:rsid w:val="004A6FBF"/>
    <w:rsid w:val="004A70D7"/>
    <w:rsid w:val="004A7240"/>
    <w:rsid w:val="004A7533"/>
    <w:rsid w:val="004B043A"/>
    <w:rsid w:val="004B05B5"/>
    <w:rsid w:val="004B05C0"/>
    <w:rsid w:val="004B0A49"/>
    <w:rsid w:val="004B0C17"/>
    <w:rsid w:val="004B0F91"/>
    <w:rsid w:val="004B124E"/>
    <w:rsid w:val="004B19FD"/>
    <w:rsid w:val="004B1FDE"/>
    <w:rsid w:val="004B2594"/>
    <w:rsid w:val="004B2901"/>
    <w:rsid w:val="004B2C30"/>
    <w:rsid w:val="004B2E44"/>
    <w:rsid w:val="004B312A"/>
    <w:rsid w:val="004B3AFC"/>
    <w:rsid w:val="004B3E07"/>
    <w:rsid w:val="004B3E4A"/>
    <w:rsid w:val="004B42BE"/>
    <w:rsid w:val="004B44EC"/>
    <w:rsid w:val="004B473B"/>
    <w:rsid w:val="004B48B3"/>
    <w:rsid w:val="004B4F62"/>
    <w:rsid w:val="004B5394"/>
    <w:rsid w:val="004B5C4B"/>
    <w:rsid w:val="004B5D98"/>
    <w:rsid w:val="004B5F49"/>
    <w:rsid w:val="004B62DF"/>
    <w:rsid w:val="004B676A"/>
    <w:rsid w:val="004B6866"/>
    <w:rsid w:val="004B686B"/>
    <w:rsid w:val="004B68D5"/>
    <w:rsid w:val="004B69CD"/>
    <w:rsid w:val="004B740E"/>
    <w:rsid w:val="004B75E1"/>
    <w:rsid w:val="004C02C6"/>
    <w:rsid w:val="004C06C7"/>
    <w:rsid w:val="004C074B"/>
    <w:rsid w:val="004C0788"/>
    <w:rsid w:val="004C07D2"/>
    <w:rsid w:val="004C08CB"/>
    <w:rsid w:val="004C0B2F"/>
    <w:rsid w:val="004C0CA3"/>
    <w:rsid w:val="004C0E26"/>
    <w:rsid w:val="004C0ECF"/>
    <w:rsid w:val="004C0ED6"/>
    <w:rsid w:val="004C12E3"/>
    <w:rsid w:val="004C14B9"/>
    <w:rsid w:val="004C18F4"/>
    <w:rsid w:val="004C1D03"/>
    <w:rsid w:val="004C1E02"/>
    <w:rsid w:val="004C1F1B"/>
    <w:rsid w:val="004C20D0"/>
    <w:rsid w:val="004C2159"/>
    <w:rsid w:val="004C21BA"/>
    <w:rsid w:val="004C2863"/>
    <w:rsid w:val="004C2A29"/>
    <w:rsid w:val="004C2D34"/>
    <w:rsid w:val="004C3027"/>
    <w:rsid w:val="004C3069"/>
    <w:rsid w:val="004C30ED"/>
    <w:rsid w:val="004C31D1"/>
    <w:rsid w:val="004C325F"/>
    <w:rsid w:val="004C3619"/>
    <w:rsid w:val="004C3777"/>
    <w:rsid w:val="004C414B"/>
    <w:rsid w:val="004C44E7"/>
    <w:rsid w:val="004C4A6C"/>
    <w:rsid w:val="004C4B00"/>
    <w:rsid w:val="004C4DEE"/>
    <w:rsid w:val="004C541E"/>
    <w:rsid w:val="004C5911"/>
    <w:rsid w:val="004C5C17"/>
    <w:rsid w:val="004C5CE6"/>
    <w:rsid w:val="004C5D22"/>
    <w:rsid w:val="004C5EAA"/>
    <w:rsid w:val="004C5F50"/>
    <w:rsid w:val="004C6677"/>
    <w:rsid w:val="004C6AD6"/>
    <w:rsid w:val="004C6F62"/>
    <w:rsid w:val="004C7512"/>
    <w:rsid w:val="004C7DDE"/>
    <w:rsid w:val="004D0602"/>
    <w:rsid w:val="004D0CAC"/>
    <w:rsid w:val="004D0D77"/>
    <w:rsid w:val="004D0E3A"/>
    <w:rsid w:val="004D0F73"/>
    <w:rsid w:val="004D1240"/>
    <w:rsid w:val="004D12C2"/>
    <w:rsid w:val="004D14C2"/>
    <w:rsid w:val="004D1A57"/>
    <w:rsid w:val="004D1B2A"/>
    <w:rsid w:val="004D1C5B"/>
    <w:rsid w:val="004D1E3B"/>
    <w:rsid w:val="004D20B9"/>
    <w:rsid w:val="004D2853"/>
    <w:rsid w:val="004D2893"/>
    <w:rsid w:val="004D2AA0"/>
    <w:rsid w:val="004D2D2E"/>
    <w:rsid w:val="004D2EA6"/>
    <w:rsid w:val="004D2F0D"/>
    <w:rsid w:val="004D313E"/>
    <w:rsid w:val="004D348F"/>
    <w:rsid w:val="004D35C8"/>
    <w:rsid w:val="004D37FC"/>
    <w:rsid w:val="004D386B"/>
    <w:rsid w:val="004D39FE"/>
    <w:rsid w:val="004D3AA0"/>
    <w:rsid w:val="004D3DC8"/>
    <w:rsid w:val="004D47C2"/>
    <w:rsid w:val="004D4E72"/>
    <w:rsid w:val="004D4EF3"/>
    <w:rsid w:val="004D52D1"/>
    <w:rsid w:val="004D547A"/>
    <w:rsid w:val="004D5699"/>
    <w:rsid w:val="004D5BFB"/>
    <w:rsid w:val="004D5D8E"/>
    <w:rsid w:val="004D6097"/>
    <w:rsid w:val="004D66BB"/>
    <w:rsid w:val="004D66D3"/>
    <w:rsid w:val="004D6741"/>
    <w:rsid w:val="004D69CD"/>
    <w:rsid w:val="004D6C67"/>
    <w:rsid w:val="004D6CE5"/>
    <w:rsid w:val="004D6EA5"/>
    <w:rsid w:val="004D710B"/>
    <w:rsid w:val="004D765D"/>
    <w:rsid w:val="004D7A08"/>
    <w:rsid w:val="004D7F26"/>
    <w:rsid w:val="004E000D"/>
    <w:rsid w:val="004E0061"/>
    <w:rsid w:val="004E011C"/>
    <w:rsid w:val="004E0827"/>
    <w:rsid w:val="004E0886"/>
    <w:rsid w:val="004E0A19"/>
    <w:rsid w:val="004E0E81"/>
    <w:rsid w:val="004E0ECD"/>
    <w:rsid w:val="004E17EF"/>
    <w:rsid w:val="004E19EF"/>
    <w:rsid w:val="004E1A38"/>
    <w:rsid w:val="004E1A87"/>
    <w:rsid w:val="004E2085"/>
    <w:rsid w:val="004E20E0"/>
    <w:rsid w:val="004E2119"/>
    <w:rsid w:val="004E2241"/>
    <w:rsid w:val="004E2A66"/>
    <w:rsid w:val="004E2AF3"/>
    <w:rsid w:val="004E2D15"/>
    <w:rsid w:val="004E32EA"/>
    <w:rsid w:val="004E3541"/>
    <w:rsid w:val="004E36D7"/>
    <w:rsid w:val="004E3BDE"/>
    <w:rsid w:val="004E3D51"/>
    <w:rsid w:val="004E3DFC"/>
    <w:rsid w:val="004E410B"/>
    <w:rsid w:val="004E4445"/>
    <w:rsid w:val="004E455F"/>
    <w:rsid w:val="004E460C"/>
    <w:rsid w:val="004E488F"/>
    <w:rsid w:val="004E4906"/>
    <w:rsid w:val="004E4BB3"/>
    <w:rsid w:val="004E4C38"/>
    <w:rsid w:val="004E4C59"/>
    <w:rsid w:val="004E54EA"/>
    <w:rsid w:val="004E572E"/>
    <w:rsid w:val="004E5755"/>
    <w:rsid w:val="004E5864"/>
    <w:rsid w:val="004E5912"/>
    <w:rsid w:val="004E59F6"/>
    <w:rsid w:val="004E5AFB"/>
    <w:rsid w:val="004E5B55"/>
    <w:rsid w:val="004E5D62"/>
    <w:rsid w:val="004E655C"/>
    <w:rsid w:val="004E669E"/>
    <w:rsid w:val="004E6907"/>
    <w:rsid w:val="004E6964"/>
    <w:rsid w:val="004E6A4D"/>
    <w:rsid w:val="004E6B76"/>
    <w:rsid w:val="004E6BD2"/>
    <w:rsid w:val="004E6D06"/>
    <w:rsid w:val="004E6F4E"/>
    <w:rsid w:val="004E77A5"/>
    <w:rsid w:val="004E79F1"/>
    <w:rsid w:val="004E7F30"/>
    <w:rsid w:val="004F05DE"/>
    <w:rsid w:val="004F079E"/>
    <w:rsid w:val="004F07FD"/>
    <w:rsid w:val="004F0C7C"/>
    <w:rsid w:val="004F0EC8"/>
    <w:rsid w:val="004F1250"/>
    <w:rsid w:val="004F135F"/>
    <w:rsid w:val="004F19F9"/>
    <w:rsid w:val="004F1CA8"/>
    <w:rsid w:val="004F21B6"/>
    <w:rsid w:val="004F2387"/>
    <w:rsid w:val="004F2DBC"/>
    <w:rsid w:val="004F2F5D"/>
    <w:rsid w:val="004F2FA0"/>
    <w:rsid w:val="004F3526"/>
    <w:rsid w:val="004F37E9"/>
    <w:rsid w:val="004F381B"/>
    <w:rsid w:val="004F381E"/>
    <w:rsid w:val="004F46CA"/>
    <w:rsid w:val="004F477B"/>
    <w:rsid w:val="004F4A45"/>
    <w:rsid w:val="004F4CCF"/>
    <w:rsid w:val="004F4EBB"/>
    <w:rsid w:val="004F5555"/>
    <w:rsid w:val="004F58C5"/>
    <w:rsid w:val="004F6348"/>
    <w:rsid w:val="004F6569"/>
    <w:rsid w:val="004F69FA"/>
    <w:rsid w:val="004F6ADF"/>
    <w:rsid w:val="004F6CEF"/>
    <w:rsid w:val="004F7084"/>
    <w:rsid w:val="004F7443"/>
    <w:rsid w:val="004F75DA"/>
    <w:rsid w:val="004F7691"/>
    <w:rsid w:val="005002AC"/>
    <w:rsid w:val="00500D53"/>
    <w:rsid w:val="00500E9B"/>
    <w:rsid w:val="00501069"/>
    <w:rsid w:val="00501336"/>
    <w:rsid w:val="005019B0"/>
    <w:rsid w:val="00502501"/>
    <w:rsid w:val="00502798"/>
    <w:rsid w:val="00502C8C"/>
    <w:rsid w:val="00502F23"/>
    <w:rsid w:val="0050357E"/>
    <w:rsid w:val="00503E2A"/>
    <w:rsid w:val="00503F92"/>
    <w:rsid w:val="0050402C"/>
    <w:rsid w:val="0050403F"/>
    <w:rsid w:val="0050407A"/>
    <w:rsid w:val="005040ED"/>
    <w:rsid w:val="00504126"/>
    <w:rsid w:val="005048CC"/>
    <w:rsid w:val="00504AF3"/>
    <w:rsid w:val="00504BA7"/>
    <w:rsid w:val="00504DB6"/>
    <w:rsid w:val="00504E16"/>
    <w:rsid w:val="005051AF"/>
    <w:rsid w:val="005055AB"/>
    <w:rsid w:val="005069DF"/>
    <w:rsid w:val="005069E8"/>
    <w:rsid w:val="00507087"/>
    <w:rsid w:val="0050759D"/>
    <w:rsid w:val="0050763D"/>
    <w:rsid w:val="00507B35"/>
    <w:rsid w:val="00507BCE"/>
    <w:rsid w:val="00507DCA"/>
    <w:rsid w:val="00510030"/>
    <w:rsid w:val="005101BB"/>
    <w:rsid w:val="0051036F"/>
    <w:rsid w:val="005107DE"/>
    <w:rsid w:val="00510A31"/>
    <w:rsid w:val="00510FF0"/>
    <w:rsid w:val="005112B1"/>
    <w:rsid w:val="005114C5"/>
    <w:rsid w:val="00511CEF"/>
    <w:rsid w:val="00511D14"/>
    <w:rsid w:val="00511DF1"/>
    <w:rsid w:val="0051228C"/>
    <w:rsid w:val="005122C8"/>
    <w:rsid w:val="00512376"/>
    <w:rsid w:val="00512E5F"/>
    <w:rsid w:val="005133B7"/>
    <w:rsid w:val="00513F7A"/>
    <w:rsid w:val="00514308"/>
    <w:rsid w:val="005145C6"/>
    <w:rsid w:val="00514AFE"/>
    <w:rsid w:val="00514BBD"/>
    <w:rsid w:val="0051503F"/>
    <w:rsid w:val="005153BB"/>
    <w:rsid w:val="00516436"/>
    <w:rsid w:val="005164E0"/>
    <w:rsid w:val="005167EA"/>
    <w:rsid w:val="00516931"/>
    <w:rsid w:val="00516BD1"/>
    <w:rsid w:val="00516DFB"/>
    <w:rsid w:val="00516F41"/>
    <w:rsid w:val="005173B5"/>
    <w:rsid w:val="005176D1"/>
    <w:rsid w:val="00517CB7"/>
    <w:rsid w:val="005200BB"/>
    <w:rsid w:val="005201C0"/>
    <w:rsid w:val="0052031A"/>
    <w:rsid w:val="00520570"/>
    <w:rsid w:val="00520606"/>
    <w:rsid w:val="00520743"/>
    <w:rsid w:val="00520A9E"/>
    <w:rsid w:val="00520E09"/>
    <w:rsid w:val="00521201"/>
    <w:rsid w:val="00521B88"/>
    <w:rsid w:val="00521C56"/>
    <w:rsid w:val="00522408"/>
    <w:rsid w:val="00522476"/>
    <w:rsid w:val="00522866"/>
    <w:rsid w:val="0052302B"/>
    <w:rsid w:val="005231D4"/>
    <w:rsid w:val="005231D9"/>
    <w:rsid w:val="00523206"/>
    <w:rsid w:val="005234B7"/>
    <w:rsid w:val="005234C1"/>
    <w:rsid w:val="00523551"/>
    <w:rsid w:val="00523558"/>
    <w:rsid w:val="005236D0"/>
    <w:rsid w:val="00523941"/>
    <w:rsid w:val="00524428"/>
    <w:rsid w:val="00524AA2"/>
    <w:rsid w:val="00524EDD"/>
    <w:rsid w:val="00525006"/>
    <w:rsid w:val="00525055"/>
    <w:rsid w:val="005250E7"/>
    <w:rsid w:val="00525222"/>
    <w:rsid w:val="005252EC"/>
    <w:rsid w:val="0052553F"/>
    <w:rsid w:val="005259BC"/>
    <w:rsid w:val="0052616F"/>
    <w:rsid w:val="005262A6"/>
    <w:rsid w:val="005266B1"/>
    <w:rsid w:val="00526830"/>
    <w:rsid w:val="00526F6F"/>
    <w:rsid w:val="00526F89"/>
    <w:rsid w:val="005270AA"/>
    <w:rsid w:val="00527184"/>
    <w:rsid w:val="00527B71"/>
    <w:rsid w:val="005303A8"/>
    <w:rsid w:val="005307CA"/>
    <w:rsid w:val="00530946"/>
    <w:rsid w:val="00531294"/>
    <w:rsid w:val="00531493"/>
    <w:rsid w:val="00531538"/>
    <w:rsid w:val="005318A3"/>
    <w:rsid w:val="00531C50"/>
    <w:rsid w:val="00531D2B"/>
    <w:rsid w:val="00532276"/>
    <w:rsid w:val="00532328"/>
    <w:rsid w:val="00532337"/>
    <w:rsid w:val="00532681"/>
    <w:rsid w:val="005329C3"/>
    <w:rsid w:val="00533323"/>
    <w:rsid w:val="00533558"/>
    <w:rsid w:val="0053396F"/>
    <w:rsid w:val="00533995"/>
    <w:rsid w:val="00533EAB"/>
    <w:rsid w:val="00534093"/>
    <w:rsid w:val="00534624"/>
    <w:rsid w:val="00534D0C"/>
    <w:rsid w:val="00535120"/>
    <w:rsid w:val="00535DEE"/>
    <w:rsid w:val="0053619B"/>
    <w:rsid w:val="0053624D"/>
    <w:rsid w:val="005362C2"/>
    <w:rsid w:val="00536BFD"/>
    <w:rsid w:val="00536E08"/>
    <w:rsid w:val="00537385"/>
    <w:rsid w:val="00537424"/>
    <w:rsid w:val="0053767E"/>
    <w:rsid w:val="0053774E"/>
    <w:rsid w:val="005377D0"/>
    <w:rsid w:val="0053780C"/>
    <w:rsid w:val="00537865"/>
    <w:rsid w:val="00540012"/>
    <w:rsid w:val="005406D6"/>
    <w:rsid w:val="00540F3F"/>
    <w:rsid w:val="00540F7E"/>
    <w:rsid w:val="00541101"/>
    <w:rsid w:val="0054111C"/>
    <w:rsid w:val="00541830"/>
    <w:rsid w:val="00541870"/>
    <w:rsid w:val="00541990"/>
    <w:rsid w:val="00541A26"/>
    <w:rsid w:val="00541A47"/>
    <w:rsid w:val="00541D95"/>
    <w:rsid w:val="00541DE4"/>
    <w:rsid w:val="00541EE8"/>
    <w:rsid w:val="0054235F"/>
    <w:rsid w:val="00542833"/>
    <w:rsid w:val="00543309"/>
    <w:rsid w:val="00543385"/>
    <w:rsid w:val="00543483"/>
    <w:rsid w:val="00543727"/>
    <w:rsid w:val="005438AA"/>
    <w:rsid w:val="00543903"/>
    <w:rsid w:val="00543A61"/>
    <w:rsid w:val="00543D4D"/>
    <w:rsid w:val="005440EF"/>
    <w:rsid w:val="00544220"/>
    <w:rsid w:val="00544273"/>
    <w:rsid w:val="00544354"/>
    <w:rsid w:val="005444D9"/>
    <w:rsid w:val="0054513E"/>
    <w:rsid w:val="005455C0"/>
    <w:rsid w:val="00545BA1"/>
    <w:rsid w:val="00545D12"/>
    <w:rsid w:val="00545F05"/>
    <w:rsid w:val="005475EE"/>
    <w:rsid w:val="00547718"/>
    <w:rsid w:val="00547ABF"/>
    <w:rsid w:val="00547B13"/>
    <w:rsid w:val="00547DEF"/>
    <w:rsid w:val="00547E2A"/>
    <w:rsid w:val="005503FD"/>
    <w:rsid w:val="0055056D"/>
    <w:rsid w:val="005507EE"/>
    <w:rsid w:val="00550CE7"/>
    <w:rsid w:val="0055105E"/>
    <w:rsid w:val="00551684"/>
    <w:rsid w:val="005517CA"/>
    <w:rsid w:val="00551864"/>
    <w:rsid w:val="00551A0C"/>
    <w:rsid w:val="00552166"/>
    <w:rsid w:val="00552637"/>
    <w:rsid w:val="00552E06"/>
    <w:rsid w:val="00552E67"/>
    <w:rsid w:val="00552E9B"/>
    <w:rsid w:val="00552F6A"/>
    <w:rsid w:val="00552FFE"/>
    <w:rsid w:val="00553179"/>
    <w:rsid w:val="005531D3"/>
    <w:rsid w:val="005534F2"/>
    <w:rsid w:val="005535AB"/>
    <w:rsid w:val="00553951"/>
    <w:rsid w:val="00553F1A"/>
    <w:rsid w:val="0055430A"/>
    <w:rsid w:val="005548B6"/>
    <w:rsid w:val="00554AC8"/>
    <w:rsid w:val="00554B14"/>
    <w:rsid w:val="00554B7C"/>
    <w:rsid w:val="00554BA3"/>
    <w:rsid w:val="00554D77"/>
    <w:rsid w:val="0055522D"/>
    <w:rsid w:val="00555312"/>
    <w:rsid w:val="0055561F"/>
    <w:rsid w:val="005562F7"/>
    <w:rsid w:val="005563AD"/>
    <w:rsid w:val="005563DC"/>
    <w:rsid w:val="00556503"/>
    <w:rsid w:val="00556726"/>
    <w:rsid w:val="005570F5"/>
    <w:rsid w:val="005572FD"/>
    <w:rsid w:val="00557A11"/>
    <w:rsid w:val="00557C3D"/>
    <w:rsid w:val="005604E0"/>
    <w:rsid w:val="00560B5E"/>
    <w:rsid w:val="00560EA4"/>
    <w:rsid w:val="00561047"/>
    <w:rsid w:val="0056142A"/>
    <w:rsid w:val="00561820"/>
    <w:rsid w:val="00562B23"/>
    <w:rsid w:val="0056398C"/>
    <w:rsid w:val="00563BC3"/>
    <w:rsid w:val="00563C85"/>
    <w:rsid w:val="00563D60"/>
    <w:rsid w:val="005645B2"/>
    <w:rsid w:val="005645B5"/>
    <w:rsid w:val="005648A6"/>
    <w:rsid w:val="00564B0B"/>
    <w:rsid w:val="00564BA7"/>
    <w:rsid w:val="00564EBB"/>
    <w:rsid w:val="00565525"/>
    <w:rsid w:val="00565561"/>
    <w:rsid w:val="00565CE5"/>
    <w:rsid w:val="0056660E"/>
    <w:rsid w:val="005666D7"/>
    <w:rsid w:val="00566AC2"/>
    <w:rsid w:val="00566B3B"/>
    <w:rsid w:val="00566B85"/>
    <w:rsid w:val="00566C87"/>
    <w:rsid w:val="00566E22"/>
    <w:rsid w:val="005671AE"/>
    <w:rsid w:val="0056724C"/>
    <w:rsid w:val="00567635"/>
    <w:rsid w:val="0056765A"/>
    <w:rsid w:val="00567AA6"/>
    <w:rsid w:val="00567E78"/>
    <w:rsid w:val="00570A97"/>
    <w:rsid w:val="005714C2"/>
    <w:rsid w:val="005715A3"/>
    <w:rsid w:val="00571A04"/>
    <w:rsid w:val="005723DF"/>
    <w:rsid w:val="00573086"/>
    <w:rsid w:val="00573EB8"/>
    <w:rsid w:val="00573F3E"/>
    <w:rsid w:val="00574298"/>
    <w:rsid w:val="00574410"/>
    <w:rsid w:val="005744C5"/>
    <w:rsid w:val="00574665"/>
    <w:rsid w:val="00574763"/>
    <w:rsid w:val="00574B9A"/>
    <w:rsid w:val="00574EDB"/>
    <w:rsid w:val="00574EF9"/>
    <w:rsid w:val="0057537A"/>
    <w:rsid w:val="005754E6"/>
    <w:rsid w:val="005755C6"/>
    <w:rsid w:val="005757B6"/>
    <w:rsid w:val="00576510"/>
    <w:rsid w:val="00576534"/>
    <w:rsid w:val="0057675B"/>
    <w:rsid w:val="00576833"/>
    <w:rsid w:val="00576A42"/>
    <w:rsid w:val="00576D05"/>
    <w:rsid w:val="00576D49"/>
    <w:rsid w:val="00576FD0"/>
    <w:rsid w:val="00577639"/>
    <w:rsid w:val="00577658"/>
    <w:rsid w:val="00577995"/>
    <w:rsid w:val="00577EB3"/>
    <w:rsid w:val="005802CB"/>
    <w:rsid w:val="005809DC"/>
    <w:rsid w:val="00581483"/>
    <w:rsid w:val="0058166F"/>
    <w:rsid w:val="00581888"/>
    <w:rsid w:val="00581A28"/>
    <w:rsid w:val="00581A8A"/>
    <w:rsid w:val="005820D9"/>
    <w:rsid w:val="00582A45"/>
    <w:rsid w:val="00582CA9"/>
    <w:rsid w:val="00582ECF"/>
    <w:rsid w:val="0058341A"/>
    <w:rsid w:val="00583737"/>
    <w:rsid w:val="005838C0"/>
    <w:rsid w:val="00583D6B"/>
    <w:rsid w:val="00583F27"/>
    <w:rsid w:val="00584097"/>
    <w:rsid w:val="00584415"/>
    <w:rsid w:val="00584B75"/>
    <w:rsid w:val="00584E71"/>
    <w:rsid w:val="00585358"/>
    <w:rsid w:val="00585AD0"/>
    <w:rsid w:val="00585CC9"/>
    <w:rsid w:val="00585E23"/>
    <w:rsid w:val="005861F1"/>
    <w:rsid w:val="0058631A"/>
    <w:rsid w:val="00586461"/>
    <w:rsid w:val="00586C81"/>
    <w:rsid w:val="00590129"/>
    <w:rsid w:val="00590158"/>
    <w:rsid w:val="005905B5"/>
    <w:rsid w:val="00590B95"/>
    <w:rsid w:val="00590BDB"/>
    <w:rsid w:val="00590D0E"/>
    <w:rsid w:val="00592015"/>
    <w:rsid w:val="0059202B"/>
    <w:rsid w:val="005920C6"/>
    <w:rsid w:val="00592114"/>
    <w:rsid w:val="005927D7"/>
    <w:rsid w:val="00592FCE"/>
    <w:rsid w:val="00593087"/>
    <w:rsid w:val="00593979"/>
    <w:rsid w:val="00593E9A"/>
    <w:rsid w:val="00593E9F"/>
    <w:rsid w:val="0059439B"/>
    <w:rsid w:val="005943C1"/>
    <w:rsid w:val="0059481E"/>
    <w:rsid w:val="00594B89"/>
    <w:rsid w:val="00594DEA"/>
    <w:rsid w:val="00595274"/>
    <w:rsid w:val="00595710"/>
    <w:rsid w:val="005959A3"/>
    <w:rsid w:val="00595F09"/>
    <w:rsid w:val="00596154"/>
    <w:rsid w:val="005963C9"/>
    <w:rsid w:val="0059648C"/>
    <w:rsid w:val="005967A4"/>
    <w:rsid w:val="005968C5"/>
    <w:rsid w:val="00596921"/>
    <w:rsid w:val="0059753B"/>
    <w:rsid w:val="005976DD"/>
    <w:rsid w:val="005977DC"/>
    <w:rsid w:val="00597E01"/>
    <w:rsid w:val="005A02B8"/>
    <w:rsid w:val="005A06F2"/>
    <w:rsid w:val="005A0D20"/>
    <w:rsid w:val="005A118C"/>
    <w:rsid w:val="005A143B"/>
    <w:rsid w:val="005A1527"/>
    <w:rsid w:val="005A154D"/>
    <w:rsid w:val="005A17A9"/>
    <w:rsid w:val="005A17E0"/>
    <w:rsid w:val="005A1B5F"/>
    <w:rsid w:val="005A1F93"/>
    <w:rsid w:val="005A3061"/>
    <w:rsid w:val="005A364A"/>
    <w:rsid w:val="005A3866"/>
    <w:rsid w:val="005A4020"/>
    <w:rsid w:val="005A4053"/>
    <w:rsid w:val="005A42AD"/>
    <w:rsid w:val="005A4410"/>
    <w:rsid w:val="005A4824"/>
    <w:rsid w:val="005A505B"/>
    <w:rsid w:val="005A52DF"/>
    <w:rsid w:val="005A534E"/>
    <w:rsid w:val="005A538B"/>
    <w:rsid w:val="005A5467"/>
    <w:rsid w:val="005A5B6A"/>
    <w:rsid w:val="005A5CBD"/>
    <w:rsid w:val="005A6036"/>
    <w:rsid w:val="005A60B0"/>
    <w:rsid w:val="005A6928"/>
    <w:rsid w:val="005A6CCB"/>
    <w:rsid w:val="005A7021"/>
    <w:rsid w:val="005A706E"/>
    <w:rsid w:val="005A7156"/>
    <w:rsid w:val="005A73B3"/>
    <w:rsid w:val="005A757D"/>
    <w:rsid w:val="005A75BF"/>
    <w:rsid w:val="005A796E"/>
    <w:rsid w:val="005A7A71"/>
    <w:rsid w:val="005A7B13"/>
    <w:rsid w:val="005B0792"/>
    <w:rsid w:val="005B07DF"/>
    <w:rsid w:val="005B1125"/>
    <w:rsid w:val="005B1CDB"/>
    <w:rsid w:val="005B1DA1"/>
    <w:rsid w:val="005B1E1F"/>
    <w:rsid w:val="005B1FAE"/>
    <w:rsid w:val="005B24F9"/>
    <w:rsid w:val="005B26B9"/>
    <w:rsid w:val="005B2865"/>
    <w:rsid w:val="005B28D3"/>
    <w:rsid w:val="005B2920"/>
    <w:rsid w:val="005B2A43"/>
    <w:rsid w:val="005B2D21"/>
    <w:rsid w:val="005B3451"/>
    <w:rsid w:val="005B3479"/>
    <w:rsid w:val="005B3C51"/>
    <w:rsid w:val="005B3E34"/>
    <w:rsid w:val="005B42BE"/>
    <w:rsid w:val="005B4883"/>
    <w:rsid w:val="005B48A1"/>
    <w:rsid w:val="005B4D7C"/>
    <w:rsid w:val="005B507E"/>
    <w:rsid w:val="005B51A8"/>
    <w:rsid w:val="005B53BE"/>
    <w:rsid w:val="005B553F"/>
    <w:rsid w:val="005B5704"/>
    <w:rsid w:val="005B6058"/>
    <w:rsid w:val="005B6266"/>
    <w:rsid w:val="005B635B"/>
    <w:rsid w:val="005B6417"/>
    <w:rsid w:val="005B6431"/>
    <w:rsid w:val="005B64DC"/>
    <w:rsid w:val="005B6845"/>
    <w:rsid w:val="005B6B2A"/>
    <w:rsid w:val="005B6E5F"/>
    <w:rsid w:val="005B70AF"/>
    <w:rsid w:val="005B7BD6"/>
    <w:rsid w:val="005B7BE0"/>
    <w:rsid w:val="005C0665"/>
    <w:rsid w:val="005C06E4"/>
    <w:rsid w:val="005C082E"/>
    <w:rsid w:val="005C0938"/>
    <w:rsid w:val="005C098C"/>
    <w:rsid w:val="005C125A"/>
    <w:rsid w:val="005C199B"/>
    <w:rsid w:val="005C1A06"/>
    <w:rsid w:val="005C1BEE"/>
    <w:rsid w:val="005C1CFB"/>
    <w:rsid w:val="005C20DA"/>
    <w:rsid w:val="005C236B"/>
    <w:rsid w:val="005C3075"/>
    <w:rsid w:val="005C35BC"/>
    <w:rsid w:val="005C37D8"/>
    <w:rsid w:val="005C387E"/>
    <w:rsid w:val="005C3AD9"/>
    <w:rsid w:val="005C3D77"/>
    <w:rsid w:val="005C40BC"/>
    <w:rsid w:val="005C413B"/>
    <w:rsid w:val="005C4440"/>
    <w:rsid w:val="005C4B48"/>
    <w:rsid w:val="005C4B4C"/>
    <w:rsid w:val="005C57EA"/>
    <w:rsid w:val="005C592E"/>
    <w:rsid w:val="005C5AF9"/>
    <w:rsid w:val="005C6267"/>
    <w:rsid w:val="005C6361"/>
    <w:rsid w:val="005C63E9"/>
    <w:rsid w:val="005C68FC"/>
    <w:rsid w:val="005C6D0A"/>
    <w:rsid w:val="005C6EEF"/>
    <w:rsid w:val="005C6FA8"/>
    <w:rsid w:val="005C7067"/>
    <w:rsid w:val="005C712A"/>
    <w:rsid w:val="005C7267"/>
    <w:rsid w:val="005C728F"/>
    <w:rsid w:val="005C768A"/>
    <w:rsid w:val="005C7795"/>
    <w:rsid w:val="005C7A63"/>
    <w:rsid w:val="005D00C4"/>
    <w:rsid w:val="005D01AF"/>
    <w:rsid w:val="005D04EA"/>
    <w:rsid w:val="005D0E25"/>
    <w:rsid w:val="005D0FAA"/>
    <w:rsid w:val="005D1029"/>
    <w:rsid w:val="005D120C"/>
    <w:rsid w:val="005D1607"/>
    <w:rsid w:val="005D1F6D"/>
    <w:rsid w:val="005D23B5"/>
    <w:rsid w:val="005D3074"/>
    <w:rsid w:val="005D3B31"/>
    <w:rsid w:val="005D3DDB"/>
    <w:rsid w:val="005D4316"/>
    <w:rsid w:val="005D48A6"/>
    <w:rsid w:val="005D4D40"/>
    <w:rsid w:val="005D4D67"/>
    <w:rsid w:val="005D4F4D"/>
    <w:rsid w:val="005D5319"/>
    <w:rsid w:val="005D5656"/>
    <w:rsid w:val="005D5C8E"/>
    <w:rsid w:val="005D6936"/>
    <w:rsid w:val="005D6B36"/>
    <w:rsid w:val="005D7113"/>
    <w:rsid w:val="005D7438"/>
    <w:rsid w:val="005D7D62"/>
    <w:rsid w:val="005D7D73"/>
    <w:rsid w:val="005E03DA"/>
    <w:rsid w:val="005E0714"/>
    <w:rsid w:val="005E090B"/>
    <w:rsid w:val="005E0CA6"/>
    <w:rsid w:val="005E0D27"/>
    <w:rsid w:val="005E0FE9"/>
    <w:rsid w:val="005E14AC"/>
    <w:rsid w:val="005E1684"/>
    <w:rsid w:val="005E1929"/>
    <w:rsid w:val="005E1A19"/>
    <w:rsid w:val="005E2262"/>
    <w:rsid w:val="005E2EE9"/>
    <w:rsid w:val="005E36FA"/>
    <w:rsid w:val="005E39F7"/>
    <w:rsid w:val="005E401A"/>
    <w:rsid w:val="005E42D1"/>
    <w:rsid w:val="005E50F4"/>
    <w:rsid w:val="005E5204"/>
    <w:rsid w:val="005E561D"/>
    <w:rsid w:val="005E5FA3"/>
    <w:rsid w:val="005E6143"/>
    <w:rsid w:val="005E621D"/>
    <w:rsid w:val="005E63EC"/>
    <w:rsid w:val="005E6625"/>
    <w:rsid w:val="005E6F19"/>
    <w:rsid w:val="005E72CD"/>
    <w:rsid w:val="005E7687"/>
    <w:rsid w:val="005E7AD2"/>
    <w:rsid w:val="005E7B29"/>
    <w:rsid w:val="005E7ED9"/>
    <w:rsid w:val="005E7FE5"/>
    <w:rsid w:val="005F0992"/>
    <w:rsid w:val="005F0F8B"/>
    <w:rsid w:val="005F1733"/>
    <w:rsid w:val="005F175E"/>
    <w:rsid w:val="005F187B"/>
    <w:rsid w:val="005F1906"/>
    <w:rsid w:val="005F1AE1"/>
    <w:rsid w:val="005F1D22"/>
    <w:rsid w:val="005F2077"/>
    <w:rsid w:val="005F234C"/>
    <w:rsid w:val="005F24CE"/>
    <w:rsid w:val="005F253F"/>
    <w:rsid w:val="005F258D"/>
    <w:rsid w:val="005F28A8"/>
    <w:rsid w:val="005F2AFB"/>
    <w:rsid w:val="005F2D90"/>
    <w:rsid w:val="005F33C2"/>
    <w:rsid w:val="005F3607"/>
    <w:rsid w:val="005F3F43"/>
    <w:rsid w:val="005F497F"/>
    <w:rsid w:val="005F4BBF"/>
    <w:rsid w:val="005F537E"/>
    <w:rsid w:val="005F59D6"/>
    <w:rsid w:val="005F5FE1"/>
    <w:rsid w:val="005F6073"/>
    <w:rsid w:val="005F63CD"/>
    <w:rsid w:val="005F66F9"/>
    <w:rsid w:val="005F69CE"/>
    <w:rsid w:val="005F6C72"/>
    <w:rsid w:val="005F6D62"/>
    <w:rsid w:val="005F7C46"/>
    <w:rsid w:val="005F7E84"/>
    <w:rsid w:val="005F7E91"/>
    <w:rsid w:val="0060048A"/>
    <w:rsid w:val="0060075C"/>
    <w:rsid w:val="00601132"/>
    <w:rsid w:val="00601207"/>
    <w:rsid w:val="00601945"/>
    <w:rsid w:val="00601D46"/>
    <w:rsid w:val="00601DBF"/>
    <w:rsid w:val="00602014"/>
    <w:rsid w:val="006022FA"/>
    <w:rsid w:val="006023A2"/>
    <w:rsid w:val="00602701"/>
    <w:rsid w:val="00602B1B"/>
    <w:rsid w:val="00602FEF"/>
    <w:rsid w:val="00603099"/>
    <w:rsid w:val="00603208"/>
    <w:rsid w:val="00603217"/>
    <w:rsid w:val="00603438"/>
    <w:rsid w:val="00603543"/>
    <w:rsid w:val="00603CBE"/>
    <w:rsid w:val="00603E08"/>
    <w:rsid w:val="006040EE"/>
    <w:rsid w:val="006042E8"/>
    <w:rsid w:val="00604657"/>
    <w:rsid w:val="00605343"/>
    <w:rsid w:val="00605F1D"/>
    <w:rsid w:val="00605F2C"/>
    <w:rsid w:val="00605FDB"/>
    <w:rsid w:val="00606A19"/>
    <w:rsid w:val="00606DD1"/>
    <w:rsid w:val="00606F21"/>
    <w:rsid w:val="00607035"/>
    <w:rsid w:val="006070ED"/>
    <w:rsid w:val="00607303"/>
    <w:rsid w:val="006077CB"/>
    <w:rsid w:val="00607A05"/>
    <w:rsid w:val="00607D0B"/>
    <w:rsid w:val="0061057B"/>
    <w:rsid w:val="00610874"/>
    <w:rsid w:val="00610880"/>
    <w:rsid w:val="00610D73"/>
    <w:rsid w:val="006111F6"/>
    <w:rsid w:val="00611588"/>
    <w:rsid w:val="00611846"/>
    <w:rsid w:val="006119A1"/>
    <w:rsid w:val="006119F5"/>
    <w:rsid w:val="00611AAD"/>
    <w:rsid w:val="00611F83"/>
    <w:rsid w:val="00611FBC"/>
    <w:rsid w:val="006122AC"/>
    <w:rsid w:val="00612D61"/>
    <w:rsid w:val="00613361"/>
    <w:rsid w:val="0061354F"/>
    <w:rsid w:val="006138FC"/>
    <w:rsid w:val="00613922"/>
    <w:rsid w:val="00613DCB"/>
    <w:rsid w:val="00614498"/>
    <w:rsid w:val="006147E1"/>
    <w:rsid w:val="006147EF"/>
    <w:rsid w:val="00614951"/>
    <w:rsid w:val="0061495F"/>
    <w:rsid w:val="00615163"/>
    <w:rsid w:val="00615436"/>
    <w:rsid w:val="00615873"/>
    <w:rsid w:val="00615E0D"/>
    <w:rsid w:val="00615F96"/>
    <w:rsid w:val="00616286"/>
    <w:rsid w:val="006162C3"/>
    <w:rsid w:val="00616724"/>
    <w:rsid w:val="00616E2A"/>
    <w:rsid w:val="00616E3B"/>
    <w:rsid w:val="00617352"/>
    <w:rsid w:val="0061739B"/>
    <w:rsid w:val="0061757F"/>
    <w:rsid w:val="00617653"/>
    <w:rsid w:val="00617BC4"/>
    <w:rsid w:val="00617E61"/>
    <w:rsid w:val="00620269"/>
    <w:rsid w:val="00621567"/>
    <w:rsid w:val="00621D4D"/>
    <w:rsid w:val="0062234D"/>
    <w:rsid w:val="00622589"/>
    <w:rsid w:val="006227D7"/>
    <w:rsid w:val="0062299A"/>
    <w:rsid w:val="00622D82"/>
    <w:rsid w:val="0062363F"/>
    <w:rsid w:val="006236F1"/>
    <w:rsid w:val="00623FD6"/>
    <w:rsid w:val="006241A0"/>
    <w:rsid w:val="00624828"/>
    <w:rsid w:val="00624CB6"/>
    <w:rsid w:val="006256D1"/>
    <w:rsid w:val="00625990"/>
    <w:rsid w:val="006259DC"/>
    <w:rsid w:val="00625B26"/>
    <w:rsid w:val="00625D43"/>
    <w:rsid w:val="006265B6"/>
    <w:rsid w:val="0062667E"/>
    <w:rsid w:val="006267E2"/>
    <w:rsid w:val="006269FC"/>
    <w:rsid w:val="0062737A"/>
    <w:rsid w:val="006276FE"/>
    <w:rsid w:val="00627755"/>
    <w:rsid w:val="006278C2"/>
    <w:rsid w:val="00630E19"/>
    <w:rsid w:val="00631069"/>
    <w:rsid w:val="0063132C"/>
    <w:rsid w:val="00631353"/>
    <w:rsid w:val="006315B0"/>
    <w:rsid w:val="00631789"/>
    <w:rsid w:val="00631864"/>
    <w:rsid w:val="0063256E"/>
    <w:rsid w:val="00632579"/>
    <w:rsid w:val="006327B4"/>
    <w:rsid w:val="00632956"/>
    <w:rsid w:val="006329CA"/>
    <w:rsid w:val="00632B1A"/>
    <w:rsid w:val="00632F88"/>
    <w:rsid w:val="00633095"/>
    <w:rsid w:val="0063315A"/>
    <w:rsid w:val="00633D45"/>
    <w:rsid w:val="00633F92"/>
    <w:rsid w:val="006340D4"/>
    <w:rsid w:val="006340D6"/>
    <w:rsid w:val="00634174"/>
    <w:rsid w:val="006344C7"/>
    <w:rsid w:val="00634762"/>
    <w:rsid w:val="0063478A"/>
    <w:rsid w:val="00634DE8"/>
    <w:rsid w:val="00634FD2"/>
    <w:rsid w:val="006352F7"/>
    <w:rsid w:val="0063557B"/>
    <w:rsid w:val="006357DE"/>
    <w:rsid w:val="00635835"/>
    <w:rsid w:val="00635A75"/>
    <w:rsid w:val="00635EBF"/>
    <w:rsid w:val="00636014"/>
    <w:rsid w:val="00636242"/>
    <w:rsid w:val="00636407"/>
    <w:rsid w:val="00636439"/>
    <w:rsid w:val="006367BB"/>
    <w:rsid w:val="006367F5"/>
    <w:rsid w:val="00636C7D"/>
    <w:rsid w:val="006370AD"/>
    <w:rsid w:val="00637126"/>
    <w:rsid w:val="00637384"/>
    <w:rsid w:val="00637823"/>
    <w:rsid w:val="00637C92"/>
    <w:rsid w:val="00637E26"/>
    <w:rsid w:val="00640023"/>
    <w:rsid w:val="006400D6"/>
    <w:rsid w:val="00640201"/>
    <w:rsid w:val="006406E4"/>
    <w:rsid w:val="006408D8"/>
    <w:rsid w:val="00640B79"/>
    <w:rsid w:val="00640C39"/>
    <w:rsid w:val="00640D7E"/>
    <w:rsid w:val="006415D5"/>
    <w:rsid w:val="00641E78"/>
    <w:rsid w:val="00641FB3"/>
    <w:rsid w:val="00642143"/>
    <w:rsid w:val="0064218D"/>
    <w:rsid w:val="0064227B"/>
    <w:rsid w:val="0064257F"/>
    <w:rsid w:val="00643493"/>
    <w:rsid w:val="006437DE"/>
    <w:rsid w:val="00643B96"/>
    <w:rsid w:val="00644284"/>
    <w:rsid w:val="00644433"/>
    <w:rsid w:val="00644548"/>
    <w:rsid w:val="006445CF"/>
    <w:rsid w:val="00644C35"/>
    <w:rsid w:val="00644D30"/>
    <w:rsid w:val="00644FE4"/>
    <w:rsid w:val="00645471"/>
    <w:rsid w:val="00645CDC"/>
    <w:rsid w:val="00645FAF"/>
    <w:rsid w:val="00646225"/>
    <w:rsid w:val="006467EC"/>
    <w:rsid w:val="00646819"/>
    <w:rsid w:val="00646B92"/>
    <w:rsid w:val="00647469"/>
    <w:rsid w:val="0064781A"/>
    <w:rsid w:val="00647B07"/>
    <w:rsid w:val="00647BEB"/>
    <w:rsid w:val="00647D05"/>
    <w:rsid w:val="00647FF6"/>
    <w:rsid w:val="006500A4"/>
    <w:rsid w:val="00650447"/>
    <w:rsid w:val="0065138C"/>
    <w:rsid w:val="00651513"/>
    <w:rsid w:val="006515E5"/>
    <w:rsid w:val="0065173C"/>
    <w:rsid w:val="00651A44"/>
    <w:rsid w:val="00651A6D"/>
    <w:rsid w:val="00653447"/>
    <w:rsid w:val="006537B3"/>
    <w:rsid w:val="00653D80"/>
    <w:rsid w:val="00653E4E"/>
    <w:rsid w:val="00654077"/>
    <w:rsid w:val="00654164"/>
    <w:rsid w:val="006548C0"/>
    <w:rsid w:val="00654F0C"/>
    <w:rsid w:val="00654F49"/>
    <w:rsid w:val="0065539E"/>
    <w:rsid w:val="006555FF"/>
    <w:rsid w:val="006567D1"/>
    <w:rsid w:val="00656C4D"/>
    <w:rsid w:val="0065724A"/>
    <w:rsid w:val="006576AA"/>
    <w:rsid w:val="00657E53"/>
    <w:rsid w:val="00660141"/>
    <w:rsid w:val="006602AD"/>
    <w:rsid w:val="006602D3"/>
    <w:rsid w:val="006604A7"/>
    <w:rsid w:val="00660671"/>
    <w:rsid w:val="006608BF"/>
    <w:rsid w:val="00660BFC"/>
    <w:rsid w:val="00661250"/>
    <w:rsid w:val="006614C4"/>
    <w:rsid w:val="006618C3"/>
    <w:rsid w:val="00661BBE"/>
    <w:rsid w:val="00661E42"/>
    <w:rsid w:val="0066301A"/>
    <w:rsid w:val="00663431"/>
    <w:rsid w:val="00663595"/>
    <w:rsid w:val="0066387E"/>
    <w:rsid w:val="00663F1E"/>
    <w:rsid w:val="00663F2F"/>
    <w:rsid w:val="00663F6D"/>
    <w:rsid w:val="0066470A"/>
    <w:rsid w:val="00664973"/>
    <w:rsid w:val="00664B36"/>
    <w:rsid w:val="00664E52"/>
    <w:rsid w:val="00664E9F"/>
    <w:rsid w:val="00664EB5"/>
    <w:rsid w:val="006650EA"/>
    <w:rsid w:val="006652F4"/>
    <w:rsid w:val="006656A7"/>
    <w:rsid w:val="00665C73"/>
    <w:rsid w:val="00665D7F"/>
    <w:rsid w:val="00665D87"/>
    <w:rsid w:val="006662CA"/>
    <w:rsid w:val="0066690B"/>
    <w:rsid w:val="00666A6A"/>
    <w:rsid w:val="00666AFF"/>
    <w:rsid w:val="00667356"/>
    <w:rsid w:val="00667445"/>
    <w:rsid w:val="006674EF"/>
    <w:rsid w:val="006677D0"/>
    <w:rsid w:val="00667A53"/>
    <w:rsid w:val="00667CFA"/>
    <w:rsid w:val="00667E49"/>
    <w:rsid w:val="00670644"/>
    <w:rsid w:val="00670807"/>
    <w:rsid w:val="00670AE4"/>
    <w:rsid w:val="00671790"/>
    <w:rsid w:val="006717A4"/>
    <w:rsid w:val="00671848"/>
    <w:rsid w:val="00671BF7"/>
    <w:rsid w:val="00671C43"/>
    <w:rsid w:val="0067245F"/>
    <w:rsid w:val="00672985"/>
    <w:rsid w:val="00672CA9"/>
    <w:rsid w:val="00672DD2"/>
    <w:rsid w:val="00672DDE"/>
    <w:rsid w:val="00672F9D"/>
    <w:rsid w:val="0067316B"/>
    <w:rsid w:val="00673867"/>
    <w:rsid w:val="00673AB2"/>
    <w:rsid w:val="00673AE7"/>
    <w:rsid w:val="00673AF1"/>
    <w:rsid w:val="00673BEA"/>
    <w:rsid w:val="006746BB"/>
    <w:rsid w:val="006748D5"/>
    <w:rsid w:val="00674BF1"/>
    <w:rsid w:val="00675A53"/>
    <w:rsid w:val="00675CD3"/>
    <w:rsid w:val="00675D2A"/>
    <w:rsid w:val="00675D91"/>
    <w:rsid w:val="00676298"/>
    <w:rsid w:val="00676305"/>
    <w:rsid w:val="006765B0"/>
    <w:rsid w:val="0067787D"/>
    <w:rsid w:val="00677901"/>
    <w:rsid w:val="00677BF6"/>
    <w:rsid w:val="00677CE3"/>
    <w:rsid w:val="0068040C"/>
    <w:rsid w:val="00680C8A"/>
    <w:rsid w:val="0068104D"/>
    <w:rsid w:val="006810B0"/>
    <w:rsid w:val="0068122E"/>
    <w:rsid w:val="0068144B"/>
    <w:rsid w:val="006816C5"/>
    <w:rsid w:val="00681745"/>
    <w:rsid w:val="00681BB5"/>
    <w:rsid w:val="00681CFD"/>
    <w:rsid w:val="00681EE2"/>
    <w:rsid w:val="00682096"/>
    <w:rsid w:val="00682795"/>
    <w:rsid w:val="006836AF"/>
    <w:rsid w:val="0068382D"/>
    <w:rsid w:val="00683DC3"/>
    <w:rsid w:val="0068415E"/>
    <w:rsid w:val="006844C4"/>
    <w:rsid w:val="006848F3"/>
    <w:rsid w:val="00684D1D"/>
    <w:rsid w:val="00684DA2"/>
    <w:rsid w:val="0068547B"/>
    <w:rsid w:val="0068575E"/>
    <w:rsid w:val="006857B4"/>
    <w:rsid w:val="00685932"/>
    <w:rsid w:val="00685965"/>
    <w:rsid w:val="00685C8D"/>
    <w:rsid w:val="006863BF"/>
    <w:rsid w:val="00686948"/>
    <w:rsid w:val="00687C47"/>
    <w:rsid w:val="00687E86"/>
    <w:rsid w:val="00687E88"/>
    <w:rsid w:val="0069012F"/>
    <w:rsid w:val="00690299"/>
    <w:rsid w:val="0069037B"/>
    <w:rsid w:val="006907D6"/>
    <w:rsid w:val="00691110"/>
    <w:rsid w:val="00691194"/>
    <w:rsid w:val="006916C4"/>
    <w:rsid w:val="0069188B"/>
    <w:rsid w:val="00691FBB"/>
    <w:rsid w:val="00691FCA"/>
    <w:rsid w:val="006924A1"/>
    <w:rsid w:val="006924F1"/>
    <w:rsid w:val="006925C1"/>
    <w:rsid w:val="006927E4"/>
    <w:rsid w:val="00692BFC"/>
    <w:rsid w:val="006930D4"/>
    <w:rsid w:val="0069364B"/>
    <w:rsid w:val="006936D8"/>
    <w:rsid w:val="00693780"/>
    <w:rsid w:val="00693A2B"/>
    <w:rsid w:val="00693C47"/>
    <w:rsid w:val="00693E75"/>
    <w:rsid w:val="00694672"/>
    <w:rsid w:val="006946FE"/>
    <w:rsid w:val="00694BA4"/>
    <w:rsid w:val="00694BEE"/>
    <w:rsid w:val="0069570C"/>
    <w:rsid w:val="00695758"/>
    <w:rsid w:val="0069596F"/>
    <w:rsid w:val="00695A1D"/>
    <w:rsid w:val="00695C4D"/>
    <w:rsid w:val="00695C66"/>
    <w:rsid w:val="00695FFF"/>
    <w:rsid w:val="006960BD"/>
    <w:rsid w:val="006961B9"/>
    <w:rsid w:val="006962E5"/>
    <w:rsid w:val="0069637E"/>
    <w:rsid w:val="006964A9"/>
    <w:rsid w:val="00696542"/>
    <w:rsid w:val="0069656D"/>
    <w:rsid w:val="006968A1"/>
    <w:rsid w:val="00696BD1"/>
    <w:rsid w:val="00697178"/>
    <w:rsid w:val="006972EB"/>
    <w:rsid w:val="006A0229"/>
    <w:rsid w:val="006A0240"/>
    <w:rsid w:val="006A03A2"/>
    <w:rsid w:val="006A048C"/>
    <w:rsid w:val="006A0610"/>
    <w:rsid w:val="006A0B7A"/>
    <w:rsid w:val="006A0DDD"/>
    <w:rsid w:val="006A0DE2"/>
    <w:rsid w:val="006A0E33"/>
    <w:rsid w:val="006A104C"/>
    <w:rsid w:val="006A159F"/>
    <w:rsid w:val="006A163C"/>
    <w:rsid w:val="006A1CAE"/>
    <w:rsid w:val="006A20D2"/>
    <w:rsid w:val="006A2177"/>
    <w:rsid w:val="006A24D2"/>
    <w:rsid w:val="006A25D7"/>
    <w:rsid w:val="006A29A4"/>
    <w:rsid w:val="006A310B"/>
    <w:rsid w:val="006A332D"/>
    <w:rsid w:val="006A347A"/>
    <w:rsid w:val="006A34CF"/>
    <w:rsid w:val="006A369D"/>
    <w:rsid w:val="006A3E5C"/>
    <w:rsid w:val="006A4688"/>
    <w:rsid w:val="006A47F8"/>
    <w:rsid w:val="006A4C94"/>
    <w:rsid w:val="006A4F56"/>
    <w:rsid w:val="006A4FEE"/>
    <w:rsid w:val="006A585B"/>
    <w:rsid w:val="006A5AC0"/>
    <w:rsid w:val="006A5F13"/>
    <w:rsid w:val="006A6045"/>
    <w:rsid w:val="006A6068"/>
    <w:rsid w:val="006A6077"/>
    <w:rsid w:val="006A6228"/>
    <w:rsid w:val="006A630B"/>
    <w:rsid w:val="006A6533"/>
    <w:rsid w:val="006A6705"/>
    <w:rsid w:val="006A679C"/>
    <w:rsid w:val="006A6B3E"/>
    <w:rsid w:val="006A6BA0"/>
    <w:rsid w:val="006A6C8E"/>
    <w:rsid w:val="006A708F"/>
    <w:rsid w:val="006A712C"/>
    <w:rsid w:val="006A7A64"/>
    <w:rsid w:val="006A7E5B"/>
    <w:rsid w:val="006B0322"/>
    <w:rsid w:val="006B0DF3"/>
    <w:rsid w:val="006B11A9"/>
    <w:rsid w:val="006B141D"/>
    <w:rsid w:val="006B17E4"/>
    <w:rsid w:val="006B1DE8"/>
    <w:rsid w:val="006B200C"/>
    <w:rsid w:val="006B2495"/>
    <w:rsid w:val="006B2EC1"/>
    <w:rsid w:val="006B2F46"/>
    <w:rsid w:val="006B315B"/>
    <w:rsid w:val="006B3BEE"/>
    <w:rsid w:val="006B3E10"/>
    <w:rsid w:val="006B3F0F"/>
    <w:rsid w:val="006B3F33"/>
    <w:rsid w:val="006B3F62"/>
    <w:rsid w:val="006B4891"/>
    <w:rsid w:val="006B4D10"/>
    <w:rsid w:val="006B50F6"/>
    <w:rsid w:val="006B53EE"/>
    <w:rsid w:val="006B5402"/>
    <w:rsid w:val="006B5777"/>
    <w:rsid w:val="006B5974"/>
    <w:rsid w:val="006B5EC4"/>
    <w:rsid w:val="006B5EE1"/>
    <w:rsid w:val="006B618A"/>
    <w:rsid w:val="006B643E"/>
    <w:rsid w:val="006B69FC"/>
    <w:rsid w:val="006B6C23"/>
    <w:rsid w:val="006B6E2A"/>
    <w:rsid w:val="006B70AB"/>
    <w:rsid w:val="006B7527"/>
    <w:rsid w:val="006B7EBD"/>
    <w:rsid w:val="006B7F96"/>
    <w:rsid w:val="006C062A"/>
    <w:rsid w:val="006C0A52"/>
    <w:rsid w:val="006C0EAA"/>
    <w:rsid w:val="006C0EAB"/>
    <w:rsid w:val="006C12E5"/>
    <w:rsid w:val="006C1580"/>
    <w:rsid w:val="006C15CD"/>
    <w:rsid w:val="006C1651"/>
    <w:rsid w:val="006C1DC8"/>
    <w:rsid w:val="006C1E36"/>
    <w:rsid w:val="006C1EFF"/>
    <w:rsid w:val="006C202E"/>
    <w:rsid w:val="006C217A"/>
    <w:rsid w:val="006C24A8"/>
    <w:rsid w:val="006C2982"/>
    <w:rsid w:val="006C2B62"/>
    <w:rsid w:val="006C31D3"/>
    <w:rsid w:val="006C3497"/>
    <w:rsid w:val="006C372D"/>
    <w:rsid w:val="006C433F"/>
    <w:rsid w:val="006C4DF3"/>
    <w:rsid w:val="006C4EDA"/>
    <w:rsid w:val="006C4F0C"/>
    <w:rsid w:val="006C501A"/>
    <w:rsid w:val="006C56A3"/>
    <w:rsid w:val="006C5AFD"/>
    <w:rsid w:val="006C5B01"/>
    <w:rsid w:val="006C6468"/>
    <w:rsid w:val="006C64FA"/>
    <w:rsid w:val="006C6896"/>
    <w:rsid w:val="006C6EA9"/>
    <w:rsid w:val="006C7388"/>
    <w:rsid w:val="006C76CB"/>
    <w:rsid w:val="006C7725"/>
    <w:rsid w:val="006C77C0"/>
    <w:rsid w:val="006C7F2B"/>
    <w:rsid w:val="006D03D0"/>
    <w:rsid w:val="006D05C8"/>
    <w:rsid w:val="006D0623"/>
    <w:rsid w:val="006D0D6C"/>
    <w:rsid w:val="006D15DC"/>
    <w:rsid w:val="006D16C8"/>
    <w:rsid w:val="006D16D8"/>
    <w:rsid w:val="006D1A5D"/>
    <w:rsid w:val="006D1A8F"/>
    <w:rsid w:val="006D1BB4"/>
    <w:rsid w:val="006D311D"/>
    <w:rsid w:val="006D33F9"/>
    <w:rsid w:val="006D3506"/>
    <w:rsid w:val="006D35C3"/>
    <w:rsid w:val="006D3E6D"/>
    <w:rsid w:val="006D4089"/>
    <w:rsid w:val="006D40A8"/>
    <w:rsid w:val="006D41AC"/>
    <w:rsid w:val="006D421B"/>
    <w:rsid w:val="006D43F6"/>
    <w:rsid w:val="006D529D"/>
    <w:rsid w:val="006D5389"/>
    <w:rsid w:val="006D5719"/>
    <w:rsid w:val="006D5B4B"/>
    <w:rsid w:val="006D5E16"/>
    <w:rsid w:val="006D6028"/>
    <w:rsid w:val="006D6847"/>
    <w:rsid w:val="006D6C7C"/>
    <w:rsid w:val="006D6F9A"/>
    <w:rsid w:val="006D73C3"/>
    <w:rsid w:val="006D75DB"/>
    <w:rsid w:val="006D7879"/>
    <w:rsid w:val="006D7A50"/>
    <w:rsid w:val="006D7BB0"/>
    <w:rsid w:val="006E044D"/>
    <w:rsid w:val="006E0520"/>
    <w:rsid w:val="006E0785"/>
    <w:rsid w:val="006E0905"/>
    <w:rsid w:val="006E0918"/>
    <w:rsid w:val="006E09AA"/>
    <w:rsid w:val="006E0CEB"/>
    <w:rsid w:val="006E1455"/>
    <w:rsid w:val="006E1788"/>
    <w:rsid w:val="006E186E"/>
    <w:rsid w:val="006E2243"/>
    <w:rsid w:val="006E2931"/>
    <w:rsid w:val="006E2A29"/>
    <w:rsid w:val="006E2C91"/>
    <w:rsid w:val="006E2D63"/>
    <w:rsid w:val="006E2E59"/>
    <w:rsid w:val="006E307A"/>
    <w:rsid w:val="006E3808"/>
    <w:rsid w:val="006E3939"/>
    <w:rsid w:val="006E3A31"/>
    <w:rsid w:val="006E3B15"/>
    <w:rsid w:val="006E3B6E"/>
    <w:rsid w:val="006E3CAF"/>
    <w:rsid w:val="006E3DB6"/>
    <w:rsid w:val="006E3DBB"/>
    <w:rsid w:val="006E41C8"/>
    <w:rsid w:val="006E445A"/>
    <w:rsid w:val="006E485C"/>
    <w:rsid w:val="006E4DC3"/>
    <w:rsid w:val="006E4EC9"/>
    <w:rsid w:val="006E53A4"/>
    <w:rsid w:val="006E5B56"/>
    <w:rsid w:val="006E5C03"/>
    <w:rsid w:val="006E635A"/>
    <w:rsid w:val="006E6733"/>
    <w:rsid w:val="006E6929"/>
    <w:rsid w:val="006E6AEC"/>
    <w:rsid w:val="006E6B48"/>
    <w:rsid w:val="006E6C80"/>
    <w:rsid w:val="006E6DC4"/>
    <w:rsid w:val="006E73CD"/>
    <w:rsid w:val="006E7658"/>
    <w:rsid w:val="006E771E"/>
    <w:rsid w:val="006E79E2"/>
    <w:rsid w:val="006E7B1D"/>
    <w:rsid w:val="006F02F3"/>
    <w:rsid w:val="006F06A2"/>
    <w:rsid w:val="006F0761"/>
    <w:rsid w:val="006F088F"/>
    <w:rsid w:val="006F118F"/>
    <w:rsid w:val="006F142F"/>
    <w:rsid w:val="006F1A16"/>
    <w:rsid w:val="006F1E76"/>
    <w:rsid w:val="006F2006"/>
    <w:rsid w:val="006F2ABC"/>
    <w:rsid w:val="006F2D04"/>
    <w:rsid w:val="006F2D44"/>
    <w:rsid w:val="006F2D54"/>
    <w:rsid w:val="006F3148"/>
    <w:rsid w:val="006F318B"/>
    <w:rsid w:val="006F32EB"/>
    <w:rsid w:val="006F34F4"/>
    <w:rsid w:val="006F3C01"/>
    <w:rsid w:val="006F3C76"/>
    <w:rsid w:val="006F3F44"/>
    <w:rsid w:val="006F490D"/>
    <w:rsid w:val="006F5656"/>
    <w:rsid w:val="006F5906"/>
    <w:rsid w:val="006F5B96"/>
    <w:rsid w:val="006F5CF1"/>
    <w:rsid w:val="006F5D19"/>
    <w:rsid w:val="006F65F1"/>
    <w:rsid w:val="006F65FF"/>
    <w:rsid w:val="006F679A"/>
    <w:rsid w:val="006F6BA1"/>
    <w:rsid w:val="006F6C27"/>
    <w:rsid w:val="006F6E70"/>
    <w:rsid w:val="006F6F2C"/>
    <w:rsid w:val="006F75CC"/>
    <w:rsid w:val="006F7667"/>
    <w:rsid w:val="006F7FB0"/>
    <w:rsid w:val="00700194"/>
    <w:rsid w:val="007003EE"/>
    <w:rsid w:val="0070061E"/>
    <w:rsid w:val="0070075F"/>
    <w:rsid w:val="0070085E"/>
    <w:rsid w:val="00700886"/>
    <w:rsid w:val="00700B5B"/>
    <w:rsid w:val="00700BCD"/>
    <w:rsid w:val="00700DD2"/>
    <w:rsid w:val="0070101E"/>
    <w:rsid w:val="00701218"/>
    <w:rsid w:val="007015EA"/>
    <w:rsid w:val="007016F0"/>
    <w:rsid w:val="0070181C"/>
    <w:rsid w:val="0070184B"/>
    <w:rsid w:val="007018D7"/>
    <w:rsid w:val="00701AB6"/>
    <w:rsid w:val="007022AB"/>
    <w:rsid w:val="00702461"/>
    <w:rsid w:val="00702536"/>
    <w:rsid w:val="007026A9"/>
    <w:rsid w:val="00702B3C"/>
    <w:rsid w:val="00702F22"/>
    <w:rsid w:val="00703839"/>
    <w:rsid w:val="00703A10"/>
    <w:rsid w:val="00703CF5"/>
    <w:rsid w:val="0070427F"/>
    <w:rsid w:val="007042AF"/>
    <w:rsid w:val="0070458D"/>
    <w:rsid w:val="00704788"/>
    <w:rsid w:val="0070562A"/>
    <w:rsid w:val="00705726"/>
    <w:rsid w:val="00705A1B"/>
    <w:rsid w:val="00705B25"/>
    <w:rsid w:val="00705BF4"/>
    <w:rsid w:val="00705CAC"/>
    <w:rsid w:val="00705EB9"/>
    <w:rsid w:val="00705F2B"/>
    <w:rsid w:val="0070622B"/>
    <w:rsid w:val="007063CB"/>
    <w:rsid w:val="007064E1"/>
    <w:rsid w:val="007065D8"/>
    <w:rsid w:val="0070689E"/>
    <w:rsid w:val="00706E29"/>
    <w:rsid w:val="0070731D"/>
    <w:rsid w:val="00707A11"/>
    <w:rsid w:val="00707B83"/>
    <w:rsid w:val="0071005A"/>
    <w:rsid w:val="00710248"/>
    <w:rsid w:val="00710292"/>
    <w:rsid w:val="00710524"/>
    <w:rsid w:val="0071068C"/>
    <w:rsid w:val="007106CB"/>
    <w:rsid w:val="00710CD3"/>
    <w:rsid w:val="0071105B"/>
    <w:rsid w:val="007110B1"/>
    <w:rsid w:val="007111A6"/>
    <w:rsid w:val="007115E1"/>
    <w:rsid w:val="0071263A"/>
    <w:rsid w:val="00712B0A"/>
    <w:rsid w:val="0071345F"/>
    <w:rsid w:val="007135CC"/>
    <w:rsid w:val="00713724"/>
    <w:rsid w:val="00713DE4"/>
    <w:rsid w:val="00713F5C"/>
    <w:rsid w:val="00714089"/>
    <w:rsid w:val="0071445D"/>
    <w:rsid w:val="00714F53"/>
    <w:rsid w:val="00715319"/>
    <w:rsid w:val="00715423"/>
    <w:rsid w:val="00715D73"/>
    <w:rsid w:val="00716382"/>
    <w:rsid w:val="007164A1"/>
    <w:rsid w:val="007165B3"/>
    <w:rsid w:val="00716A24"/>
    <w:rsid w:val="00717448"/>
    <w:rsid w:val="00717EC2"/>
    <w:rsid w:val="007202B1"/>
    <w:rsid w:val="00720498"/>
    <w:rsid w:val="007207F5"/>
    <w:rsid w:val="00720C94"/>
    <w:rsid w:val="00720D58"/>
    <w:rsid w:val="0072126E"/>
    <w:rsid w:val="00721418"/>
    <w:rsid w:val="00721640"/>
    <w:rsid w:val="00721942"/>
    <w:rsid w:val="00721E07"/>
    <w:rsid w:val="0072223F"/>
    <w:rsid w:val="007223C0"/>
    <w:rsid w:val="0072249C"/>
    <w:rsid w:val="0072277A"/>
    <w:rsid w:val="007228A6"/>
    <w:rsid w:val="00722DFA"/>
    <w:rsid w:val="00722F70"/>
    <w:rsid w:val="00723017"/>
    <w:rsid w:val="00723078"/>
    <w:rsid w:val="007231D1"/>
    <w:rsid w:val="00723AAA"/>
    <w:rsid w:val="00723F77"/>
    <w:rsid w:val="00723FF9"/>
    <w:rsid w:val="007244FE"/>
    <w:rsid w:val="007251D1"/>
    <w:rsid w:val="00725DA4"/>
    <w:rsid w:val="007264EE"/>
    <w:rsid w:val="007265DC"/>
    <w:rsid w:val="007266D0"/>
    <w:rsid w:val="007269BC"/>
    <w:rsid w:val="00726A74"/>
    <w:rsid w:val="00726E23"/>
    <w:rsid w:val="0072720C"/>
    <w:rsid w:val="00727416"/>
    <w:rsid w:val="007274A3"/>
    <w:rsid w:val="00727767"/>
    <w:rsid w:val="00727CB0"/>
    <w:rsid w:val="00727CDD"/>
    <w:rsid w:val="00727E84"/>
    <w:rsid w:val="007301C4"/>
    <w:rsid w:val="0073023F"/>
    <w:rsid w:val="00730387"/>
    <w:rsid w:val="00730669"/>
    <w:rsid w:val="00730968"/>
    <w:rsid w:val="0073099F"/>
    <w:rsid w:val="00730C9F"/>
    <w:rsid w:val="0073112D"/>
    <w:rsid w:val="007311A3"/>
    <w:rsid w:val="00731835"/>
    <w:rsid w:val="00731BA3"/>
    <w:rsid w:val="00731C3E"/>
    <w:rsid w:val="00731D7E"/>
    <w:rsid w:val="007321EA"/>
    <w:rsid w:val="00732B34"/>
    <w:rsid w:val="00732C5A"/>
    <w:rsid w:val="00732D1F"/>
    <w:rsid w:val="00732E73"/>
    <w:rsid w:val="00732EA3"/>
    <w:rsid w:val="00733502"/>
    <w:rsid w:val="007336CB"/>
    <w:rsid w:val="00733872"/>
    <w:rsid w:val="00733995"/>
    <w:rsid w:val="00733DD1"/>
    <w:rsid w:val="00734251"/>
    <w:rsid w:val="007343D4"/>
    <w:rsid w:val="00734836"/>
    <w:rsid w:val="00734852"/>
    <w:rsid w:val="00734C6B"/>
    <w:rsid w:val="00734CBD"/>
    <w:rsid w:val="00734D9A"/>
    <w:rsid w:val="00734F66"/>
    <w:rsid w:val="00735486"/>
    <w:rsid w:val="007354C1"/>
    <w:rsid w:val="00735B66"/>
    <w:rsid w:val="00735C89"/>
    <w:rsid w:val="00735D9B"/>
    <w:rsid w:val="00735E16"/>
    <w:rsid w:val="00735E3E"/>
    <w:rsid w:val="007360E3"/>
    <w:rsid w:val="00736211"/>
    <w:rsid w:val="00736991"/>
    <w:rsid w:val="00736B5C"/>
    <w:rsid w:val="00736BA3"/>
    <w:rsid w:val="00736D90"/>
    <w:rsid w:val="007371EC"/>
    <w:rsid w:val="0073749A"/>
    <w:rsid w:val="00737CA5"/>
    <w:rsid w:val="0074010D"/>
    <w:rsid w:val="007404AA"/>
    <w:rsid w:val="007405EE"/>
    <w:rsid w:val="007407E4"/>
    <w:rsid w:val="00740E2B"/>
    <w:rsid w:val="00740FE4"/>
    <w:rsid w:val="0074139E"/>
    <w:rsid w:val="0074152E"/>
    <w:rsid w:val="00741CE3"/>
    <w:rsid w:val="00741F35"/>
    <w:rsid w:val="00741F4A"/>
    <w:rsid w:val="007421DA"/>
    <w:rsid w:val="0074227E"/>
    <w:rsid w:val="0074277D"/>
    <w:rsid w:val="00742798"/>
    <w:rsid w:val="0074287C"/>
    <w:rsid w:val="00742B8F"/>
    <w:rsid w:val="00742F01"/>
    <w:rsid w:val="0074306B"/>
    <w:rsid w:val="00743105"/>
    <w:rsid w:val="007435D1"/>
    <w:rsid w:val="00743783"/>
    <w:rsid w:val="007440AC"/>
    <w:rsid w:val="007441B7"/>
    <w:rsid w:val="00744288"/>
    <w:rsid w:val="007442CC"/>
    <w:rsid w:val="00744D8E"/>
    <w:rsid w:val="00744F1B"/>
    <w:rsid w:val="007452E9"/>
    <w:rsid w:val="007452EB"/>
    <w:rsid w:val="0074542E"/>
    <w:rsid w:val="0074559D"/>
    <w:rsid w:val="00745768"/>
    <w:rsid w:val="007457EA"/>
    <w:rsid w:val="0074591F"/>
    <w:rsid w:val="00745B41"/>
    <w:rsid w:val="00745C70"/>
    <w:rsid w:val="00745F47"/>
    <w:rsid w:val="00745F50"/>
    <w:rsid w:val="007468A5"/>
    <w:rsid w:val="00746992"/>
    <w:rsid w:val="00746A4F"/>
    <w:rsid w:val="00746A93"/>
    <w:rsid w:val="00746AA2"/>
    <w:rsid w:val="00746F4E"/>
    <w:rsid w:val="00747014"/>
    <w:rsid w:val="00747018"/>
    <w:rsid w:val="007470A4"/>
    <w:rsid w:val="00747416"/>
    <w:rsid w:val="0074796F"/>
    <w:rsid w:val="0074799A"/>
    <w:rsid w:val="007479D1"/>
    <w:rsid w:val="00747B1B"/>
    <w:rsid w:val="0075009C"/>
    <w:rsid w:val="007500E1"/>
    <w:rsid w:val="0075035F"/>
    <w:rsid w:val="00750464"/>
    <w:rsid w:val="0075053D"/>
    <w:rsid w:val="007509EE"/>
    <w:rsid w:val="00750ABF"/>
    <w:rsid w:val="00750CEF"/>
    <w:rsid w:val="00750F74"/>
    <w:rsid w:val="00751237"/>
    <w:rsid w:val="00751495"/>
    <w:rsid w:val="007516C6"/>
    <w:rsid w:val="00751C7D"/>
    <w:rsid w:val="00751CF9"/>
    <w:rsid w:val="00751FDD"/>
    <w:rsid w:val="007523EF"/>
    <w:rsid w:val="00752679"/>
    <w:rsid w:val="00752CDF"/>
    <w:rsid w:val="00752E64"/>
    <w:rsid w:val="00753BA5"/>
    <w:rsid w:val="00754286"/>
    <w:rsid w:val="00754B04"/>
    <w:rsid w:val="00754D49"/>
    <w:rsid w:val="0075502C"/>
    <w:rsid w:val="007551EA"/>
    <w:rsid w:val="0075525F"/>
    <w:rsid w:val="00755441"/>
    <w:rsid w:val="007559E6"/>
    <w:rsid w:val="00755D05"/>
    <w:rsid w:val="00755D1D"/>
    <w:rsid w:val="00755DAD"/>
    <w:rsid w:val="00756311"/>
    <w:rsid w:val="00756921"/>
    <w:rsid w:val="0075717C"/>
    <w:rsid w:val="007572AC"/>
    <w:rsid w:val="00757A17"/>
    <w:rsid w:val="00757E57"/>
    <w:rsid w:val="007600F7"/>
    <w:rsid w:val="00760240"/>
    <w:rsid w:val="00760537"/>
    <w:rsid w:val="00760BD5"/>
    <w:rsid w:val="007612FD"/>
    <w:rsid w:val="0076172C"/>
    <w:rsid w:val="00761814"/>
    <w:rsid w:val="00761FC0"/>
    <w:rsid w:val="0076240B"/>
    <w:rsid w:val="00762680"/>
    <w:rsid w:val="007627CF"/>
    <w:rsid w:val="00762AA1"/>
    <w:rsid w:val="00762BB4"/>
    <w:rsid w:val="00762C7E"/>
    <w:rsid w:val="00762F05"/>
    <w:rsid w:val="00763519"/>
    <w:rsid w:val="00763544"/>
    <w:rsid w:val="00763A07"/>
    <w:rsid w:val="00764582"/>
    <w:rsid w:val="0076469F"/>
    <w:rsid w:val="00764E3F"/>
    <w:rsid w:val="00765207"/>
    <w:rsid w:val="007654CC"/>
    <w:rsid w:val="007656D6"/>
    <w:rsid w:val="00765BCD"/>
    <w:rsid w:val="007660E0"/>
    <w:rsid w:val="00766109"/>
    <w:rsid w:val="007661B1"/>
    <w:rsid w:val="00766227"/>
    <w:rsid w:val="00766238"/>
    <w:rsid w:val="007662EA"/>
    <w:rsid w:val="0076630F"/>
    <w:rsid w:val="00766724"/>
    <w:rsid w:val="00766D9D"/>
    <w:rsid w:val="0076739B"/>
    <w:rsid w:val="0076750A"/>
    <w:rsid w:val="007676D5"/>
    <w:rsid w:val="007679E4"/>
    <w:rsid w:val="00767E26"/>
    <w:rsid w:val="00767F29"/>
    <w:rsid w:val="00770194"/>
    <w:rsid w:val="00770422"/>
    <w:rsid w:val="00770641"/>
    <w:rsid w:val="00770805"/>
    <w:rsid w:val="0077088C"/>
    <w:rsid w:val="0077094E"/>
    <w:rsid w:val="00770C06"/>
    <w:rsid w:val="00771378"/>
    <w:rsid w:val="00771991"/>
    <w:rsid w:val="00771A63"/>
    <w:rsid w:val="00771F36"/>
    <w:rsid w:val="00772292"/>
    <w:rsid w:val="007729AF"/>
    <w:rsid w:val="00772CBF"/>
    <w:rsid w:val="00772ED6"/>
    <w:rsid w:val="0077388C"/>
    <w:rsid w:val="0077391E"/>
    <w:rsid w:val="00773C58"/>
    <w:rsid w:val="00773C89"/>
    <w:rsid w:val="00774298"/>
    <w:rsid w:val="00774517"/>
    <w:rsid w:val="007745AC"/>
    <w:rsid w:val="00774CFD"/>
    <w:rsid w:val="0077505B"/>
    <w:rsid w:val="00775088"/>
    <w:rsid w:val="0077508E"/>
    <w:rsid w:val="007750CC"/>
    <w:rsid w:val="007757D9"/>
    <w:rsid w:val="007758AD"/>
    <w:rsid w:val="00775C55"/>
    <w:rsid w:val="00775D62"/>
    <w:rsid w:val="00776026"/>
    <w:rsid w:val="007761A7"/>
    <w:rsid w:val="0077622D"/>
    <w:rsid w:val="00776278"/>
    <w:rsid w:val="007763F3"/>
    <w:rsid w:val="007764AD"/>
    <w:rsid w:val="007767D9"/>
    <w:rsid w:val="00776B25"/>
    <w:rsid w:val="00777505"/>
    <w:rsid w:val="00777B80"/>
    <w:rsid w:val="00777EA1"/>
    <w:rsid w:val="007800D2"/>
    <w:rsid w:val="007803E5"/>
    <w:rsid w:val="00780511"/>
    <w:rsid w:val="0078062C"/>
    <w:rsid w:val="00781BAA"/>
    <w:rsid w:val="007824CE"/>
    <w:rsid w:val="0078280C"/>
    <w:rsid w:val="007829DE"/>
    <w:rsid w:val="00782D21"/>
    <w:rsid w:val="00782D4C"/>
    <w:rsid w:val="007835E0"/>
    <w:rsid w:val="0078372A"/>
    <w:rsid w:val="007841C8"/>
    <w:rsid w:val="00784B92"/>
    <w:rsid w:val="00784D1A"/>
    <w:rsid w:val="007857FE"/>
    <w:rsid w:val="00785EFF"/>
    <w:rsid w:val="00786187"/>
    <w:rsid w:val="00786256"/>
    <w:rsid w:val="0078631B"/>
    <w:rsid w:val="007868C7"/>
    <w:rsid w:val="00786BF9"/>
    <w:rsid w:val="007871A8"/>
    <w:rsid w:val="007872E0"/>
    <w:rsid w:val="007873B0"/>
    <w:rsid w:val="00787622"/>
    <w:rsid w:val="00787B9F"/>
    <w:rsid w:val="00787F11"/>
    <w:rsid w:val="00790245"/>
    <w:rsid w:val="00790249"/>
    <w:rsid w:val="0079026C"/>
    <w:rsid w:val="00790487"/>
    <w:rsid w:val="007906BA"/>
    <w:rsid w:val="00790736"/>
    <w:rsid w:val="007909F1"/>
    <w:rsid w:val="00790BD6"/>
    <w:rsid w:val="0079119C"/>
    <w:rsid w:val="007914C0"/>
    <w:rsid w:val="0079161A"/>
    <w:rsid w:val="00791873"/>
    <w:rsid w:val="00791FF6"/>
    <w:rsid w:val="00792390"/>
    <w:rsid w:val="00792473"/>
    <w:rsid w:val="007925B9"/>
    <w:rsid w:val="00792DC7"/>
    <w:rsid w:val="00792E54"/>
    <w:rsid w:val="00792F71"/>
    <w:rsid w:val="00793418"/>
    <w:rsid w:val="007936D2"/>
    <w:rsid w:val="00793ACF"/>
    <w:rsid w:val="0079454F"/>
    <w:rsid w:val="00794A23"/>
    <w:rsid w:val="00794A6B"/>
    <w:rsid w:val="00794DB7"/>
    <w:rsid w:val="0079544E"/>
    <w:rsid w:val="00795537"/>
    <w:rsid w:val="0079569E"/>
    <w:rsid w:val="00795D2C"/>
    <w:rsid w:val="00795FE5"/>
    <w:rsid w:val="0079618E"/>
    <w:rsid w:val="00796C33"/>
    <w:rsid w:val="00796D38"/>
    <w:rsid w:val="007973C4"/>
    <w:rsid w:val="0079769D"/>
    <w:rsid w:val="00797791"/>
    <w:rsid w:val="0079790D"/>
    <w:rsid w:val="00797995"/>
    <w:rsid w:val="00797BCB"/>
    <w:rsid w:val="00797C08"/>
    <w:rsid w:val="007A02EC"/>
    <w:rsid w:val="007A0439"/>
    <w:rsid w:val="007A0D74"/>
    <w:rsid w:val="007A0FA5"/>
    <w:rsid w:val="007A1536"/>
    <w:rsid w:val="007A2191"/>
    <w:rsid w:val="007A2426"/>
    <w:rsid w:val="007A249C"/>
    <w:rsid w:val="007A2AE7"/>
    <w:rsid w:val="007A2BCE"/>
    <w:rsid w:val="007A3719"/>
    <w:rsid w:val="007A3B0B"/>
    <w:rsid w:val="007A3B6C"/>
    <w:rsid w:val="007A3C64"/>
    <w:rsid w:val="007A3F3B"/>
    <w:rsid w:val="007A4079"/>
    <w:rsid w:val="007A43E3"/>
    <w:rsid w:val="007A47AB"/>
    <w:rsid w:val="007A47E8"/>
    <w:rsid w:val="007A4E67"/>
    <w:rsid w:val="007A4EC3"/>
    <w:rsid w:val="007A4F76"/>
    <w:rsid w:val="007A5626"/>
    <w:rsid w:val="007A63A0"/>
    <w:rsid w:val="007A6CD5"/>
    <w:rsid w:val="007A6F3D"/>
    <w:rsid w:val="007A712C"/>
    <w:rsid w:val="007A72EB"/>
    <w:rsid w:val="007A7606"/>
    <w:rsid w:val="007A7968"/>
    <w:rsid w:val="007A7981"/>
    <w:rsid w:val="007A7AAC"/>
    <w:rsid w:val="007A7B6E"/>
    <w:rsid w:val="007A7C95"/>
    <w:rsid w:val="007A7DDE"/>
    <w:rsid w:val="007A7EAD"/>
    <w:rsid w:val="007A7EC0"/>
    <w:rsid w:val="007A7F8E"/>
    <w:rsid w:val="007B0013"/>
    <w:rsid w:val="007B0083"/>
    <w:rsid w:val="007B0178"/>
    <w:rsid w:val="007B01CC"/>
    <w:rsid w:val="007B056E"/>
    <w:rsid w:val="007B094E"/>
    <w:rsid w:val="007B116D"/>
    <w:rsid w:val="007B1289"/>
    <w:rsid w:val="007B1424"/>
    <w:rsid w:val="007B1870"/>
    <w:rsid w:val="007B190B"/>
    <w:rsid w:val="007B21C5"/>
    <w:rsid w:val="007B241C"/>
    <w:rsid w:val="007B2530"/>
    <w:rsid w:val="007B2762"/>
    <w:rsid w:val="007B2A52"/>
    <w:rsid w:val="007B2F7F"/>
    <w:rsid w:val="007B39FB"/>
    <w:rsid w:val="007B3FE4"/>
    <w:rsid w:val="007B4030"/>
    <w:rsid w:val="007B43BA"/>
    <w:rsid w:val="007B48F5"/>
    <w:rsid w:val="007B49C5"/>
    <w:rsid w:val="007B4E82"/>
    <w:rsid w:val="007B5195"/>
    <w:rsid w:val="007B52A6"/>
    <w:rsid w:val="007B55D6"/>
    <w:rsid w:val="007B5764"/>
    <w:rsid w:val="007B593E"/>
    <w:rsid w:val="007B60EF"/>
    <w:rsid w:val="007B70AD"/>
    <w:rsid w:val="007B7254"/>
    <w:rsid w:val="007B72F8"/>
    <w:rsid w:val="007B744E"/>
    <w:rsid w:val="007B7522"/>
    <w:rsid w:val="007B7FE1"/>
    <w:rsid w:val="007C002F"/>
    <w:rsid w:val="007C0A1A"/>
    <w:rsid w:val="007C0C5B"/>
    <w:rsid w:val="007C0DE7"/>
    <w:rsid w:val="007C16AD"/>
    <w:rsid w:val="007C170C"/>
    <w:rsid w:val="007C17D1"/>
    <w:rsid w:val="007C18A3"/>
    <w:rsid w:val="007C18E8"/>
    <w:rsid w:val="007C1A24"/>
    <w:rsid w:val="007C1AC4"/>
    <w:rsid w:val="007C1BE4"/>
    <w:rsid w:val="007C2727"/>
    <w:rsid w:val="007C2759"/>
    <w:rsid w:val="007C2C51"/>
    <w:rsid w:val="007C2CB7"/>
    <w:rsid w:val="007C2E9E"/>
    <w:rsid w:val="007C2EC4"/>
    <w:rsid w:val="007C36CE"/>
    <w:rsid w:val="007C3939"/>
    <w:rsid w:val="007C3A51"/>
    <w:rsid w:val="007C4417"/>
    <w:rsid w:val="007C4464"/>
    <w:rsid w:val="007C48D2"/>
    <w:rsid w:val="007C4AEF"/>
    <w:rsid w:val="007C4FDB"/>
    <w:rsid w:val="007C59CE"/>
    <w:rsid w:val="007C5AC7"/>
    <w:rsid w:val="007C5D7E"/>
    <w:rsid w:val="007C6317"/>
    <w:rsid w:val="007C6378"/>
    <w:rsid w:val="007C6B42"/>
    <w:rsid w:val="007C6BF7"/>
    <w:rsid w:val="007C6CDA"/>
    <w:rsid w:val="007C742B"/>
    <w:rsid w:val="007C760D"/>
    <w:rsid w:val="007C7C0C"/>
    <w:rsid w:val="007D023D"/>
    <w:rsid w:val="007D0400"/>
    <w:rsid w:val="007D0646"/>
    <w:rsid w:val="007D07E2"/>
    <w:rsid w:val="007D0B5F"/>
    <w:rsid w:val="007D0ED0"/>
    <w:rsid w:val="007D101F"/>
    <w:rsid w:val="007D10CF"/>
    <w:rsid w:val="007D1224"/>
    <w:rsid w:val="007D17BA"/>
    <w:rsid w:val="007D1E09"/>
    <w:rsid w:val="007D2497"/>
    <w:rsid w:val="007D2728"/>
    <w:rsid w:val="007D2878"/>
    <w:rsid w:val="007D29B4"/>
    <w:rsid w:val="007D3497"/>
    <w:rsid w:val="007D37B9"/>
    <w:rsid w:val="007D37DC"/>
    <w:rsid w:val="007D398A"/>
    <w:rsid w:val="007D39E1"/>
    <w:rsid w:val="007D3B74"/>
    <w:rsid w:val="007D3E67"/>
    <w:rsid w:val="007D4299"/>
    <w:rsid w:val="007D4746"/>
    <w:rsid w:val="007D488D"/>
    <w:rsid w:val="007D50F2"/>
    <w:rsid w:val="007D5550"/>
    <w:rsid w:val="007D566D"/>
    <w:rsid w:val="007D59B6"/>
    <w:rsid w:val="007D64F6"/>
    <w:rsid w:val="007D66F7"/>
    <w:rsid w:val="007D7379"/>
    <w:rsid w:val="007D73DA"/>
    <w:rsid w:val="007D7642"/>
    <w:rsid w:val="007D77AD"/>
    <w:rsid w:val="007D7BE8"/>
    <w:rsid w:val="007E184C"/>
    <w:rsid w:val="007E22FB"/>
    <w:rsid w:val="007E25D4"/>
    <w:rsid w:val="007E2C4E"/>
    <w:rsid w:val="007E2D78"/>
    <w:rsid w:val="007E2F2E"/>
    <w:rsid w:val="007E33B8"/>
    <w:rsid w:val="007E3B7B"/>
    <w:rsid w:val="007E3F5A"/>
    <w:rsid w:val="007E466C"/>
    <w:rsid w:val="007E4A8D"/>
    <w:rsid w:val="007E4C30"/>
    <w:rsid w:val="007E4D3C"/>
    <w:rsid w:val="007E5595"/>
    <w:rsid w:val="007E5A8A"/>
    <w:rsid w:val="007E65CB"/>
    <w:rsid w:val="007E7409"/>
    <w:rsid w:val="007E7786"/>
    <w:rsid w:val="007E7C48"/>
    <w:rsid w:val="007E7F26"/>
    <w:rsid w:val="007E7F91"/>
    <w:rsid w:val="007F02D4"/>
    <w:rsid w:val="007F0786"/>
    <w:rsid w:val="007F0914"/>
    <w:rsid w:val="007F0A7A"/>
    <w:rsid w:val="007F0ACB"/>
    <w:rsid w:val="007F0CB1"/>
    <w:rsid w:val="007F0CFB"/>
    <w:rsid w:val="007F0E8E"/>
    <w:rsid w:val="007F105A"/>
    <w:rsid w:val="007F12ED"/>
    <w:rsid w:val="007F1626"/>
    <w:rsid w:val="007F187A"/>
    <w:rsid w:val="007F2002"/>
    <w:rsid w:val="007F20CB"/>
    <w:rsid w:val="007F2275"/>
    <w:rsid w:val="007F24F5"/>
    <w:rsid w:val="007F255C"/>
    <w:rsid w:val="007F2751"/>
    <w:rsid w:val="007F2DA5"/>
    <w:rsid w:val="007F2E6A"/>
    <w:rsid w:val="007F330B"/>
    <w:rsid w:val="007F3427"/>
    <w:rsid w:val="007F3872"/>
    <w:rsid w:val="007F3B9F"/>
    <w:rsid w:val="007F3C7D"/>
    <w:rsid w:val="007F3F1A"/>
    <w:rsid w:val="007F43BB"/>
    <w:rsid w:val="007F460C"/>
    <w:rsid w:val="007F49FD"/>
    <w:rsid w:val="007F500B"/>
    <w:rsid w:val="007F5103"/>
    <w:rsid w:val="007F51E4"/>
    <w:rsid w:val="007F527F"/>
    <w:rsid w:val="007F5827"/>
    <w:rsid w:val="007F5E26"/>
    <w:rsid w:val="007F5EC7"/>
    <w:rsid w:val="007F5F64"/>
    <w:rsid w:val="007F60AB"/>
    <w:rsid w:val="007F6822"/>
    <w:rsid w:val="007F6F88"/>
    <w:rsid w:val="007F701B"/>
    <w:rsid w:val="007F76A8"/>
    <w:rsid w:val="00800336"/>
    <w:rsid w:val="00800A07"/>
    <w:rsid w:val="00800AB4"/>
    <w:rsid w:val="00800B78"/>
    <w:rsid w:val="008013E7"/>
    <w:rsid w:val="00801BCB"/>
    <w:rsid w:val="00801CA2"/>
    <w:rsid w:val="0080200F"/>
    <w:rsid w:val="00802101"/>
    <w:rsid w:val="008024CA"/>
    <w:rsid w:val="00802FB6"/>
    <w:rsid w:val="00803616"/>
    <w:rsid w:val="0080375B"/>
    <w:rsid w:val="00803884"/>
    <w:rsid w:val="00803908"/>
    <w:rsid w:val="00803A5B"/>
    <w:rsid w:val="00803E25"/>
    <w:rsid w:val="00803F33"/>
    <w:rsid w:val="00804078"/>
    <w:rsid w:val="0080427C"/>
    <w:rsid w:val="0080478C"/>
    <w:rsid w:val="0080487C"/>
    <w:rsid w:val="00804B56"/>
    <w:rsid w:val="00804BA3"/>
    <w:rsid w:val="0080547F"/>
    <w:rsid w:val="00805622"/>
    <w:rsid w:val="00805649"/>
    <w:rsid w:val="00805E23"/>
    <w:rsid w:val="0080628A"/>
    <w:rsid w:val="008064C7"/>
    <w:rsid w:val="00806A81"/>
    <w:rsid w:val="00806B92"/>
    <w:rsid w:val="00806CC4"/>
    <w:rsid w:val="008070BA"/>
    <w:rsid w:val="00807839"/>
    <w:rsid w:val="0080787B"/>
    <w:rsid w:val="00807BBB"/>
    <w:rsid w:val="00807D53"/>
    <w:rsid w:val="00807DAB"/>
    <w:rsid w:val="00807DF4"/>
    <w:rsid w:val="00807EEE"/>
    <w:rsid w:val="00807F59"/>
    <w:rsid w:val="008108CC"/>
    <w:rsid w:val="008109E5"/>
    <w:rsid w:val="00810B97"/>
    <w:rsid w:val="00810C51"/>
    <w:rsid w:val="0081126C"/>
    <w:rsid w:val="0081138E"/>
    <w:rsid w:val="008113DB"/>
    <w:rsid w:val="00811418"/>
    <w:rsid w:val="00811662"/>
    <w:rsid w:val="008117B9"/>
    <w:rsid w:val="00812159"/>
    <w:rsid w:val="008124E3"/>
    <w:rsid w:val="008124FA"/>
    <w:rsid w:val="00813676"/>
    <w:rsid w:val="00813A17"/>
    <w:rsid w:val="00813A90"/>
    <w:rsid w:val="00813C9D"/>
    <w:rsid w:val="00813EED"/>
    <w:rsid w:val="0081461A"/>
    <w:rsid w:val="00814772"/>
    <w:rsid w:val="00814D91"/>
    <w:rsid w:val="00815189"/>
    <w:rsid w:val="00815679"/>
    <w:rsid w:val="00815D24"/>
    <w:rsid w:val="0081602B"/>
    <w:rsid w:val="0081611D"/>
    <w:rsid w:val="008162A3"/>
    <w:rsid w:val="008162CB"/>
    <w:rsid w:val="0081682A"/>
    <w:rsid w:val="00816C8D"/>
    <w:rsid w:val="00817796"/>
    <w:rsid w:val="008179C7"/>
    <w:rsid w:val="0082046B"/>
    <w:rsid w:val="0082047E"/>
    <w:rsid w:val="0082063B"/>
    <w:rsid w:val="00820908"/>
    <w:rsid w:val="008219A3"/>
    <w:rsid w:val="008222E0"/>
    <w:rsid w:val="0082287D"/>
    <w:rsid w:val="0082375F"/>
    <w:rsid w:val="0082397A"/>
    <w:rsid w:val="00823A24"/>
    <w:rsid w:val="00823B3B"/>
    <w:rsid w:val="00823CC3"/>
    <w:rsid w:val="008240AD"/>
    <w:rsid w:val="00824114"/>
    <w:rsid w:val="00824340"/>
    <w:rsid w:val="00825070"/>
    <w:rsid w:val="00825233"/>
    <w:rsid w:val="00825453"/>
    <w:rsid w:val="008258F8"/>
    <w:rsid w:val="008259B1"/>
    <w:rsid w:val="00825A38"/>
    <w:rsid w:val="00825BB9"/>
    <w:rsid w:val="00825C6A"/>
    <w:rsid w:val="00825CF8"/>
    <w:rsid w:val="00825E48"/>
    <w:rsid w:val="00825FCF"/>
    <w:rsid w:val="008261D1"/>
    <w:rsid w:val="00826ED0"/>
    <w:rsid w:val="00827657"/>
    <w:rsid w:val="00827937"/>
    <w:rsid w:val="00830135"/>
    <w:rsid w:val="00830522"/>
    <w:rsid w:val="008308D6"/>
    <w:rsid w:val="008309D0"/>
    <w:rsid w:val="00830ADC"/>
    <w:rsid w:val="00830AEB"/>
    <w:rsid w:val="00830BFB"/>
    <w:rsid w:val="00830C5B"/>
    <w:rsid w:val="0083154E"/>
    <w:rsid w:val="00831F96"/>
    <w:rsid w:val="00832642"/>
    <w:rsid w:val="008326BB"/>
    <w:rsid w:val="00832950"/>
    <w:rsid w:val="00832C04"/>
    <w:rsid w:val="00832EAD"/>
    <w:rsid w:val="00832F32"/>
    <w:rsid w:val="00833800"/>
    <w:rsid w:val="00833971"/>
    <w:rsid w:val="00834229"/>
    <w:rsid w:val="008342B3"/>
    <w:rsid w:val="008346FA"/>
    <w:rsid w:val="0083479A"/>
    <w:rsid w:val="008349AA"/>
    <w:rsid w:val="008350C3"/>
    <w:rsid w:val="00835D72"/>
    <w:rsid w:val="0083671F"/>
    <w:rsid w:val="00836C1A"/>
    <w:rsid w:val="00836C51"/>
    <w:rsid w:val="00836C59"/>
    <w:rsid w:val="00837413"/>
    <w:rsid w:val="008379AD"/>
    <w:rsid w:val="008379B6"/>
    <w:rsid w:val="00837DFF"/>
    <w:rsid w:val="00837F9C"/>
    <w:rsid w:val="00840006"/>
    <w:rsid w:val="00840013"/>
    <w:rsid w:val="00840064"/>
    <w:rsid w:val="00840E58"/>
    <w:rsid w:val="008411DD"/>
    <w:rsid w:val="0084205E"/>
    <w:rsid w:val="008424B0"/>
    <w:rsid w:val="00842899"/>
    <w:rsid w:val="00842976"/>
    <w:rsid w:val="00842D47"/>
    <w:rsid w:val="0084327B"/>
    <w:rsid w:val="00843714"/>
    <w:rsid w:val="008437B1"/>
    <w:rsid w:val="008437CA"/>
    <w:rsid w:val="00843A3A"/>
    <w:rsid w:val="00843B5E"/>
    <w:rsid w:val="00843D8D"/>
    <w:rsid w:val="008440DD"/>
    <w:rsid w:val="00844140"/>
    <w:rsid w:val="0084456F"/>
    <w:rsid w:val="0084470F"/>
    <w:rsid w:val="00844DB7"/>
    <w:rsid w:val="0084557B"/>
    <w:rsid w:val="008457A2"/>
    <w:rsid w:val="008458D0"/>
    <w:rsid w:val="008458DC"/>
    <w:rsid w:val="00845D0A"/>
    <w:rsid w:val="00846193"/>
    <w:rsid w:val="008465A1"/>
    <w:rsid w:val="0084690D"/>
    <w:rsid w:val="00847248"/>
    <w:rsid w:val="0084745A"/>
    <w:rsid w:val="008474D6"/>
    <w:rsid w:val="008477D4"/>
    <w:rsid w:val="00847990"/>
    <w:rsid w:val="00847E93"/>
    <w:rsid w:val="0085011D"/>
    <w:rsid w:val="00850B20"/>
    <w:rsid w:val="008510D1"/>
    <w:rsid w:val="0085137E"/>
    <w:rsid w:val="008513F1"/>
    <w:rsid w:val="00851921"/>
    <w:rsid w:val="00853125"/>
    <w:rsid w:val="008533E6"/>
    <w:rsid w:val="00853BDF"/>
    <w:rsid w:val="00853F35"/>
    <w:rsid w:val="008545B6"/>
    <w:rsid w:val="0085460E"/>
    <w:rsid w:val="0085478F"/>
    <w:rsid w:val="00854949"/>
    <w:rsid w:val="00855111"/>
    <w:rsid w:val="0085544B"/>
    <w:rsid w:val="0085566D"/>
    <w:rsid w:val="008556FE"/>
    <w:rsid w:val="008557F5"/>
    <w:rsid w:val="00855863"/>
    <w:rsid w:val="008558FC"/>
    <w:rsid w:val="00855B90"/>
    <w:rsid w:val="00855EB6"/>
    <w:rsid w:val="00855F68"/>
    <w:rsid w:val="008565B3"/>
    <w:rsid w:val="008565E5"/>
    <w:rsid w:val="0085679C"/>
    <w:rsid w:val="00856805"/>
    <w:rsid w:val="0085698C"/>
    <w:rsid w:val="00857290"/>
    <w:rsid w:val="0085745C"/>
    <w:rsid w:val="00857F4C"/>
    <w:rsid w:val="00860088"/>
    <w:rsid w:val="008605EF"/>
    <w:rsid w:val="0086084E"/>
    <w:rsid w:val="00860995"/>
    <w:rsid w:val="00861383"/>
    <w:rsid w:val="008614BE"/>
    <w:rsid w:val="00861D59"/>
    <w:rsid w:val="008624F0"/>
    <w:rsid w:val="00862F48"/>
    <w:rsid w:val="008630ED"/>
    <w:rsid w:val="00863332"/>
    <w:rsid w:val="00863528"/>
    <w:rsid w:val="0086424A"/>
    <w:rsid w:val="008645A8"/>
    <w:rsid w:val="008648A0"/>
    <w:rsid w:val="00864D38"/>
    <w:rsid w:val="008654FB"/>
    <w:rsid w:val="00865B88"/>
    <w:rsid w:val="00865D11"/>
    <w:rsid w:val="00866156"/>
    <w:rsid w:val="008662BA"/>
    <w:rsid w:val="008667C6"/>
    <w:rsid w:val="00866B47"/>
    <w:rsid w:val="00866B65"/>
    <w:rsid w:val="0086701E"/>
    <w:rsid w:val="0086723A"/>
    <w:rsid w:val="00867693"/>
    <w:rsid w:val="00867DE3"/>
    <w:rsid w:val="00870454"/>
    <w:rsid w:val="008704E2"/>
    <w:rsid w:val="0087175F"/>
    <w:rsid w:val="00871AF8"/>
    <w:rsid w:val="0087210A"/>
    <w:rsid w:val="008721F2"/>
    <w:rsid w:val="008723AC"/>
    <w:rsid w:val="008725B8"/>
    <w:rsid w:val="00872647"/>
    <w:rsid w:val="008729F5"/>
    <w:rsid w:val="00872B3B"/>
    <w:rsid w:val="00873169"/>
    <w:rsid w:val="008733A1"/>
    <w:rsid w:val="008736FB"/>
    <w:rsid w:val="00873BB1"/>
    <w:rsid w:val="00874189"/>
    <w:rsid w:val="008747FD"/>
    <w:rsid w:val="00874A5C"/>
    <w:rsid w:val="00875446"/>
    <w:rsid w:val="00876393"/>
    <w:rsid w:val="008766ED"/>
    <w:rsid w:val="008767F2"/>
    <w:rsid w:val="0088013F"/>
    <w:rsid w:val="0088024C"/>
    <w:rsid w:val="0088036D"/>
    <w:rsid w:val="00880D00"/>
    <w:rsid w:val="00880EA7"/>
    <w:rsid w:val="0088169C"/>
    <w:rsid w:val="00881BC3"/>
    <w:rsid w:val="00881C0F"/>
    <w:rsid w:val="008821FB"/>
    <w:rsid w:val="008823FC"/>
    <w:rsid w:val="00883200"/>
    <w:rsid w:val="008834DC"/>
    <w:rsid w:val="0088351F"/>
    <w:rsid w:val="0088376A"/>
    <w:rsid w:val="008838E3"/>
    <w:rsid w:val="008838F7"/>
    <w:rsid w:val="0088393E"/>
    <w:rsid w:val="00883ACB"/>
    <w:rsid w:val="00884218"/>
    <w:rsid w:val="00884940"/>
    <w:rsid w:val="00884B7E"/>
    <w:rsid w:val="00884C6D"/>
    <w:rsid w:val="0088596C"/>
    <w:rsid w:val="00885B02"/>
    <w:rsid w:val="0088623E"/>
    <w:rsid w:val="00886AA6"/>
    <w:rsid w:val="00887679"/>
    <w:rsid w:val="008877F3"/>
    <w:rsid w:val="00887AFC"/>
    <w:rsid w:val="00887BBF"/>
    <w:rsid w:val="00887D1E"/>
    <w:rsid w:val="00890578"/>
    <w:rsid w:val="00890CA8"/>
    <w:rsid w:val="008912CF"/>
    <w:rsid w:val="008912F1"/>
    <w:rsid w:val="00891704"/>
    <w:rsid w:val="0089184C"/>
    <w:rsid w:val="00891C2A"/>
    <w:rsid w:val="00891D83"/>
    <w:rsid w:val="00892036"/>
    <w:rsid w:val="008925F6"/>
    <w:rsid w:val="0089264E"/>
    <w:rsid w:val="0089288F"/>
    <w:rsid w:val="00892A05"/>
    <w:rsid w:val="00892D34"/>
    <w:rsid w:val="00892D6A"/>
    <w:rsid w:val="00893499"/>
    <w:rsid w:val="008935BF"/>
    <w:rsid w:val="00893768"/>
    <w:rsid w:val="008937CA"/>
    <w:rsid w:val="008938B5"/>
    <w:rsid w:val="00893CDD"/>
    <w:rsid w:val="00893F67"/>
    <w:rsid w:val="00893FAB"/>
    <w:rsid w:val="008941AE"/>
    <w:rsid w:val="0089431B"/>
    <w:rsid w:val="00894351"/>
    <w:rsid w:val="008944B9"/>
    <w:rsid w:val="00894B19"/>
    <w:rsid w:val="00894D80"/>
    <w:rsid w:val="0089542C"/>
    <w:rsid w:val="00895625"/>
    <w:rsid w:val="00896878"/>
    <w:rsid w:val="00896C07"/>
    <w:rsid w:val="008972A6"/>
    <w:rsid w:val="0089737B"/>
    <w:rsid w:val="00897C00"/>
    <w:rsid w:val="00897CA0"/>
    <w:rsid w:val="00897F15"/>
    <w:rsid w:val="00897F1A"/>
    <w:rsid w:val="008A02F6"/>
    <w:rsid w:val="008A06FF"/>
    <w:rsid w:val="008A0789"/>
    <w:rsid w:val="008A07B4"/>
    <w:rsid w:val="008A10D5"/>
    <w:rsid w:val="008A10E0"/>
    <w:rsid w:val="008A1310"/>
    <w:rsid w:val="008A15EA"/>
    <w:rsid w:val="008A166C"/>
    <w:rsid w:val="008A1677"/>
    <w:rsid w:val="008A17DD"/>
    <w:rsid w:val="008A190C"/>
    <w:rsid w:val="008A1DC9"/>
    <w:rsid w:val="008A1E38"/>
    <w:rsid w:val="008A1F54"/>
    <w:rsid w:val="008A2A78"/>
    <w:rsid w:val="008A312A"/>
    <w:rsid w:val="008A3935"/>
    <w:rsid w:val="008A3A28"/>
    <w:rsid w:val="008A3B4B"/>
    <w:rsid w:val="008A3BD0"/>
    <w:rsid w:val="008A3D3D"/>
    <w:rsid w:val="008A3DAD"/>
    <w:rsid w:val="008A3DC1"/>
    <w:rsid w:val="008A413B"/>
    <w:rsid w:val="008A4686"/>
    <w:rsid w:val="008A4E4E"/>
    <w:rsid w:val="008A57C5"/>
    <w:rsid w:val="008A5AC9"/>
    <w:rsid w:val="008A5B47"/>
    <w:rsid w:val="008A5C1B"/>
    <w:rsid w:val="008A688D"/>
    <w:rsid w:val="008A6986"/>
    <w:rsid w:val="008A6A09"/>
    <w:rsid w:val="008A6E37"/>
    <w:rsid w:val="008A6F84"/>
    <w:rsid w:val="008A74FB"/>
    <w:rsid w:val="008A7561"/>
    <w:rsid w:val="008B0838"/>
    <w:rsid w:val="008B09DC"/>
    <w:rsid w:val="008B0D47"/>
    <w:rsid w:val="008B0EED"/>
    <w:rsid w:val="008B1386"/>
    <w:rsid w:val="008B2101"/>
    <w:rsid w:val="008B2488"/>
    <w:rsid w:val="008B3C23"/>
    <w:rsid w:val="008B3E2F"/>
    <w:rsid w:val="008B40D3"/>
    <w:rsid w:val="008B4338"/>
    <w:rsid w:val="008B4391"/>
    <w:rsid w:val="008B4685"/>
    <w:rsid w:val="008B49D7"/>
    <w:rsid w:val="008B4DDC"/>
    <w:rsid w:val="008B4F84"/>
    <w:rsid w:val="008B515F"/>
    <w:rsid w:val="008B5174"/>
    <w:rsid w:val="008B52DA"/>
    <w:rsid w:val="008B55D5"/>
    <w:rsid w:val="008B569F"/>
    <w:rsid w:val="008B594A"/>
    <w:rsid w:val="008B5E6A"/>
    <w:rsid w:val="008B61B3"/>
    <w:rsid w:val="008B6538"/>
    <w:rsid w:val="008B73C6"/>
    <w:rsid w:val="008B75AD"/>
    <w:rsid w:val="008B7962"/>
    <w:rsid w:val="008B7DC9"/>
    <w:rsid w:val="008B7F31"/>
    <w:rsid w:val="008C0564"/>
    <w:rsid w:val="008C0567"/>
    <w:rsid w:val="008C0BE4"/>
    <w:rsid w:val="008C0D0A"/>
    <w:rsid w:val="008C13BA"/>
    <w:rsid w:val="008C1775"/>
    <w:rsid w:val="008C2365"/>
    <w:rsid w:val="008C2718"/>
    <w:rsid w:val="008C280A"/>
    <w:rsid w:val="008C3074"/>
    <w:rsid w:val="008C31FB"/>
    <w:rsid w:val="008C345D"/>
    <w:rsid w:val="008C36E2"/>
    <w:rsid w:val="008C38FF"/>
    <w:rsid w:val="008C3990"/>
    <w:rsid w:val="008C3CA7"/>
    <w:rsid w:val="008C3E76"/>
    <w:rsid w:val="008C4184"/>
    <w:rsid w:val="008C4B0A"/>
    <w:rsid w:val="008C4B0B"/>
    <w:rsid w:val="008C4C23"/>
    <w:rsid w:val="008C531F"/>
    <w:rsid w:val="008C545F"/>
    <w:rsid w:val="008C5560"/>
    <w:rsid w:val="008C5AD3"/>
    <w:rsid w:val="008C5CD9"/>
    <w:rsid w:val="008C6965"/>
    <w:rsid w:val="008C699C"/>
    <w:rsid w:val="008C6AE9"/>
    <w:rsid w:val="008C6DBF"/>
    <w:rsid w:val="008C7A27"/>
    <w:rsid w:val="008D048F"/>
    <w:rsid w:val="008D0818"/>
    <w:rsid w:val="008D0993"/>
    <w:rsid w:val="008D0A9A"/>
    <w:rsid w:val="008D0D87"/>
    <w:rsid w:val="008D1277"/>
    <w:rsid w:val="008D13C1"/>
    <w:rsid w:val="008D1427"/>
    <w:rsid w:val="008D1640"/>
    <w:rsid w:val="008D1B15"/>
    <w:rsid w:val="008D1C29"/>
    <w:rsid w:val="008D1CFA"/>
    <w:rsid w:val="008D20AC"/>
    <w:rsid w:val="008D2478"/>
    <w:rsid w:val="008D284F"/>
    <w:rsid w:val="008D31AD"/>
    <w:rsid w:val="008D3695"/>
    <w:rsid w:val="008D388E"/>
    <w:rsid w:val="008D39A2"/>
    <w:rsid w:val="008D3AA5"/>
    <w:rsid w:val="008D3CEA"/>
    <w:rsid w:val="008D3DC2"/>
    <w:rsid w:val="008D4321"/>
    <w:rsid w:val="008D434B"/>
    <w:rsid w:val="008D46F0"/>
    <w:rsid w:val="008D4B81"/>
    <w:rsid w:val="008D4C23"/>
    <w:rsid w:val="008D50D8"/>
    <w:rsid w:val="008D54AE"/>
    <w:rsid w:val="008D54DC"/>
    <w:rsid w:val="008D5991"/>
    <w:rsid w:val="008D6213"/>
    <w:rsid w:val="008D6813"/>
    <w:rsid w:val="008D6A67"/>
    <w:rsid w:val="008D710F"/>
    <w:rsid w:val="008D74AE"/>
    <w:rsid w:val="008D7757"/>
    <w:rsid w:val="008D77A8"/>
    <w:rsid w:val="008D7A4A"/>
    <w:rsid w:val="008D7B78"/>
    <w:rsid w:val="008E0290"/>
    <w:rsid w:val="008E03C3"/>
    <w:rsid w:val="008E0C30"/>
    <w:rsid w:val="008E0DE8"/>
    <w:rsid w:val="008E11BF"/>
    <w:rsid w:val="008E11E3"/>
    <w:rsid w:val="008E1607"/>
    <w:rsid w:val="008E173A"/>
    <w:rsid w:val="008E1B07"/>
    <w:rsid w:val="008E1F47"/>
    <w:rsid w:val="008E26D6"/>
    <w:rsid w:val="008E29B2"/>
    <w:rsid w:val="008E2CA0"/>
    <w:rsid w:val="008E2D91"/>
    <w:rsid w:val="008E3240"/>
    <w:rsid w:val="008E33DD"/>
    <w:rsid w:val="008E3421"/>
    <w:rsid w:val="008E3A39"/>
    <w:rsid w:val="008E3E5A"/>
    <w:rsid w:val="008E3E96"/>
    <w:rsid w:val="008E3EBE"/>
    <w:rsid w:val="008E416B"/>
    <w:rsid w:val="008E47EA"/>
    <w:rsid w:val="008E48A7"/>
    <w:rsid w:val="008E4B5D"/>
    <w:rsid w:val="008E4BCB"/>
    <w:rsid w:val="008E4F60"/>
    <w:rsid w:val="008E50CF"/>
    <w:rsid w:val="008E52AE"/>
    <w:rsid w:val="008E5B73"/>
    <w:rsid w:val="008E5C6C"/>
    <w:rsid w:val="008E6857"/>
    <w:rsid w:val="008E6C3E"/>
    <w:rsid w:val="008E6DE2"/>
    <w:rsid w:val="008E6E0B"/>
    <w:rsid w:val="008E6E45"/>
    <w:rsid w:val="008E6E8D"/>
    <w:rsid w:val="008E7206"/>
    <w:rsid w:val="008E7A15"/>
    <w:rsid w:val="008E7ED4"/>
    <w:rsid w:val="008E7FF0"/>
    <w:rsid w:val="008F0C44"/>
    <w:rsid w:val="008F1758"/>
    <w:rsid w:val="008F17AA"/>
    <w:rsid w:val="008F1815"/>
    <w:rsid w:val="008F1D92"/>
    <w:rsid w:val="008F1DF5"/>
    <w:rsid w:val="008F1FEE"/>
    <w:rsid w:val="008F2195"/>
    <w:rsid w:val="008F24C5"/>
    <w:rsid w:val="008F2983"/>
    <w:rsid w:val="008F29E3"/>
    <w:rsid w:val="008F2C0E"/>
    <w:rsid w:val="008F2F9B"/>
    <w:rsid w:val="008F315F"/>
    <w:rsid w:val="008F3D0A"/>
    <w:rsid w:val="008F42B0"/>
    <w:rsid w:val="008F45AE"/>
    <w:rsid w:val="008F45E7"/>
    <w:rsid w:val="008F4818"/>
    <w:rsid w:val="008F4CA6"/>
    <w:rsid w:val="008F5085"/>
    <w:rsid w:val="008F545D"/>
    <w:rsid w:val="008F5E65"/>
    <w:rsid w:val="008F5E7C"/>
    <w:rsid w:val="008F69AA"/>
    <w:rsid w:val="008F6CB3"/>
    <w:rsid w:val="008F72AE"/>
    <w:rsid w:val="008F7620"/>
    <w:rsid w:val="008F7726"/>
    <w:rsid w:val="008F7892"/>
    <w:rsid w:val="008F78FA"/>
    <w:rsid w:val="0090030C"/>
    <w:rsid w:val="009006EA"/>
    <w:rsid w:val="00900C9F"/>
    <w:rsid w:val="00901124"/>
    <w:rsid w:val="0090122B"/>
    <w:rsid w:val="009015C4"/>
    <w:rsid w:val="009015EC"/>
    <w:rsid w:val="00901AE9"/>
    <w:rsid w:val="00901B84"/>
    <w:rsid w:val="00901D20"/>
    <w:rsid w:val="0090213A"/>
    <w:rsid w:val="0090226C"/>
    <w:rsid w:val="0090232D"/>
    <w:rsid w:val="0090238A"/>
    <w:rsid w:val="009025C6"/>
    <w:rsid w:val="0090263A"/>
    <w:rsid w:val="00902B49"/>
    <w:rsid w:val="00902F95"/>
    <w:rsid w:val="009036E4"/>
    <w:rsid w:val="009038BE"/>
    <w:rsid w:val="0090492F"/>
    <w:rsid w:val="00904D3C"/>
    <w:rsid w:val="00905376"/>
    <w:rsid w:val="00905461"/>
    <w:rsid w:val="00905897"/>
    <w:rsid w:val="00905A54"/>
    <w:rsid w:val="00905F23"/>
    <w:rsid w:val="00905F78"/>
    <w:rsid w:val="00906455"/>
    <w:rsid w:val="00906470"/>
    <w:rsid w:val="00906829"/>
    <w:rsid w:val="009069E6"/>
    <w:rsid w:val="00907255"/>
    <w:rsid w:val="00907261"/>
    <w:rsid w:val="00907399"/>
    <w:rsid w:val="00907E41"/>
    <w:rsid w:val="0091006E"/>
    <w:rsid w:val="0091036C"/>
    <w:rsid w:val="009103B8"/>
    <w:rsid w:val="00910958"/>
    <w:rsid w:val="00910DAF"/>
    <w:rsid w:val="00910F89"/>
    <w:rsid w:val="00911A0E"/>
    <w:rsid w:val="00911D63"/>
    <w:rsid w:val="00911E05"/>
    <w:rsid w:val="00912FED"/>
    <w:rsid w:val="009132E6"/>
    <w:rsid w:val="00913DDE"/>
    <w:rsid w:val="00913E04"/>
    <w:rsid w:val="00913F7B"/>
    <w:rsid w:val="00914173"/>
    <w:rsid w:val="00914233"/>
    <w:rsid w:val="0091495F"/>
    <w:rsid w:val="00915950"/>
    <w:rsid w:val="00915B8B"/>
    <w:rsid w:val="00915F64"/>
    <w:rsid w:val="00916128"/>
    <w:rsid w:val="0091612F"/>
    <w:rsid w:val="00916521"/>
    <w:rsid w:val="009168B1"/>
    <w:rsid w:val="00916DBF"/>
    <w:rsid w:val="00916F96"/>
    <w:rsid w:val="009171B8"/>
    <w:rsid w:val="0091730B"/>
    <w:rsid w:val="00917364"/>
    <w:rsid w:val="00917478"/>
    <w:rsid w:val="00917534"/>
    <w:rsid w:val="00917764"/>
    <w:rsid w:val="00917897"/>
    <w:rsid w:val="0092000D"/>
    <w:rsid w:val="0092024C"/>
    <w:rsid w:val="009204EF"/>
    <w:rsid w:val="00920846"/>
    <w:rsid w:val="0092088F"/>
    <w:rsid w:val="009208EA"/>
    <w:rsid w:val="00920A6F"/>
    <w:rsid w:val="00920BB2"/>
    <w:rsid w:val="00920D6D"/>
    <w:rsid w:val="00920F1A"/>
    <w:rsid w:val="00921376"/>
    <w:rsid w:val="00921DC9"/>
    <w:rsid w:val="00921E84"/>
    <w:rsid w:val="00922355"/>
    <w:rsid w:val="009224B5"/>
    <w:rsid w:val="00922AC4"/>
    <w:rsid w:val="00922B3B"/>
    <w:rsid w:val="00922CC6"/>
    <w:rsid w:val="00922F0B"/>
    <w:rsid w:val="009231FB"/>
    <w:rsid w:val="0092399B"/>
    <w:rsid w:val="00924048"/>
    <w:rsid w:val="0092429C"/>
    <w:rsid w:val="00924466"/>
    <w:rsid w:val="00924E1F"/>
    <w:rsid w:val="00924EB4"/>
    <w:rsid w:val="00924EFD"/>
    <w:rsid w:val="00924FC9"/>
    <w:rsid w:val="0092529B"/>
    <w:rsid w:val="009253A4"/>
    <w:rsid w:val="00925558"/>
    <w:rsid w:val="009256D9"/>
    <w:rsid w:val="009257D1"/>
    <w:rsid w:val="00925A19"/>
    <w:rsid w:val="00925EFA"/>
    <w:rsid w:val="00925F81"/>
    <w:rsid w:val="00925FC5"/>
    <w:rsid w:val="009261AF"/>
    <w:rsid w:val="009261B1"/>
    <w:rsid w:val="00926328"/>
    <w:rsid w:val="009265B5"/>
    <w:rsid w:val="00926C96"/>
    <w:rsid w:val="00926F5B"/>
    <w:rsid w:val="00926F80"/>
    <w:rsid w:val="0092708C"/>
    <w:rsid w:val="0092710F"/>
    <w:rsid w:val="009272A9"/>
    <w:rsid w:val="0092745D"/>
    <w:rsid w:val="00927CB5"/>
    <w:rsid w:val="00927FA7"/>
    <w:rsid w:val="0093017D"/>
    <w:rsid w:val="009301FC"/>
    <w:rsid w:val="009305B1"/>
    <w:rsid w:val="009306FB"/>
    <w:rsid w:val="0093084A"/>
    <w:rsid w:val="00930B77"/>
    <w:rsid w:val="00930E5C"/>
    <w:rsid w:val="009313EC"/>
    <w:rsid w:val="009323DC"/>
    <w:rsid w:val="0093245F"/>
    <w:rsid w:val="00932909"/>
    <w:rsid w:val="00932F2D"/>
    <w:rsid w:val="00933141"/>
    <w:rsid w:val="00933177"/>
    <w:rsid w:val="0093346B"/>
    <w:rsid w:val="009334DB"/>
    <w:rsid w:val="0093363D"/>
    <w:rsid w:val="00933688"/>
    <w:rsid w:val="00933AC7"/>
    <w:rsid w:val="00933C06"/>
    <w:rsid w:val="009341FA"/>
    <w:rsid w:val="00934586"/>
    <w:rsid w:val="00934669"/>
    <w:rsid w:val="0093485C"/>
    <w:rsid w:val="00934DB1"/>
    <w:rsid w:val="00934E9B"/>
    <w:rsid w:val="0093553E"/>
    <w:rsid w:val="009355C1"/>
    <w:rsid w:val="009356B3"/>
    <w:rsid w:val="0093588F"/>
    <w:rsid w:val="00935B9A"/>
    <w:rsid w:val="00935F34"/>
    <w:rsid w:val="00935FA0"/>
    <w:rsid w:val="00936194"/>
    <w:rsid w:val="009367A5"/>
    <w:rsid w:val="0093692B"/>
    <w:rsid w:val="00936C3A"/>
    <w:rsid w:val="0093759D"/>
    <w:rsid w:val="009377C8"/>
    <w:rsid w:val="00937D18"/>
    <w:rsid w:val="00937E1B"/>
    <w:rsid w:val="00940035"/>
    <w:rsid w:val="0094009A"/>
    <w:rsid w:val="00940226"/>
    <w:rsid w:val="0094053A"/>
    <w:rsid w:val="009405CB"/>
    <w:rsid w:val="00940AB4"/>
    <w:rsid w:val="00940D3D"/>
    <w:rsid w:val="0094106F"/>
    <w:rsid w:val="00941B12"/>
    <w:rsid w:val="00941FFA"/>
    <w:rsid w:val="009422EE"/>
    <w:rsid w:val="009425EC"/>
    <w:rsid w:val="009428CE"/>
    <w:rsid w:val="00942D06"/>
    <w:rsid w:val="00942E7A"/>
    <w:rsid w:val="00943192"/>
    <w:rsid w:val="009431D4"/>
    <w:rsid w:val="00943674"/>
    <w:rsid w:val="0094373A"/>
    <w:rsid w:val="009439B5"/>
    <w:rsid w:val="00943CD6"/>
    <w:rsid w:val="00943DB3"/>
    <w:rsid w:val="00943F8E"/>
    <w:rsid w:val="00943FE4"/>
    <w:rsid w:val="0094415C"/>
    <w:rsid w:val="00944544"/>
    <w:rsid w:val="009446DC"/>
    <w:rsid w:val="0094470B"/>
    <w:rsid w:val="00944854"/>
    <w:rsid w:val="00944BE5"/>
    <w:rsid w:val="00944C27"/>
    <w:rsid w:val="00944CBF"/>
    <w:rsid w:val="00944F8C"/>
    <w:rsid w:val="00944FF1"/>
    <w:rsid w:val="00945097"/>
    <w:rsid w:val="00945173"/>
    <w:rsid w:val="0094559B"/>
    <w:rsid w:val="009456FC"/>
    <w:rsid w:val="009458A5"/>
    <w:rsid w:val="009458DF"/>
    <w:rsid w:val="0094591C"/>
    <w:rsid w:val="00945978"/>
    <w:rsid w:val="00945989"/>
    <w:rsid w:val="00945A3C"/>
    <w:rsid w:val="00945A97"/>
    <w:rsid w:val="00945B67"/>
    <w:rsid w:val="00945BBB"/>
    <w:rsid w:val="00946005"/>
    <w:rsid w:val="00946078"/>
    <w:rsid w:val="009460F9"/>
    <w:rsid w:val="009461A9"/>
    <w:rsid w:val="0094625C"/>
    <w:rsid w:val="0094684A"/>
    <w:rsid w:val="009469AD"/>
    <w:rsid w:val="00946D5C"/>
    <w:rsid w:val="00947270"/>
    <w:rsid w:val="00947487"/>
    <w:rsid w:val="00947A96"/>
    <w:rsid w:val="00947B3D"/>
    <w:rsid w:val="00947C77"/>
    <w:rsid w:val="00947F97"/>
    <w:rsid w:val="0095000F"/>
    <w:rsid w:val="00950369"/>
    <w:rsid w:val="00950738"/>
    <w:rsid w:val="00950AB1"/>
    <w:rsid w:val="009511A3"/>
    <w:rsid w:val="009512DC"/>
    <w:rsid w:val="00951362"/>
    <w:rsid w:val="00951626"/>
    <w:rsid w:val="00951759"/>
    <w:rsid w:val="00951924"/>
    <w:rsid w:val="00952013"/>
    <w:rsid w:val="00952117"/>
    <w:rsid w:val="00952537"/>
    <w:rsid w:val="0095261C"/>
    <w:rsid w:val="0095282B"/>
    <w:rsid w:val="00952A9C"/>
    <w:rsid w:val="009534FD"/>
    <w:rsid w:val="009536BC"/>
    <w:rsid w:val="00953C7C"/>
    <w:rsid w:val="00953CDF"/>
    <w:rsid w:val="00953DB8"/>
    <w:rsid w:val="009540C4"/>
    <w:rsid w:val="0095469C"/>
    <w:rsid w:val="00954877"/>
    <w:rsid w:val="00954939"/>
    <w:rsid w:val="00954B06"/>
    <w:rsid w:val="00955343"/>
    <w:rsid w:val="00955AA3"/>
    <w:rsid w:val="00955B0F"/>
    <w:rsid w:val="00955D48"/>
    <w:rsid w:val="00955FB0"/>
    <w:rsid w:val="00956595"/>
    <w:rsid w:val="009565C6"/>
    <w:rsid w:val="0095671F"/>
    <w:rsid w:val="009568A6"/>
    <w:rsid w:val="009578B9"/>
    <w:rsid w:val="00957CB3"/>
    <w:rsid w:val="00957E85"/>
    <w:rsid w:val="00960237"/>
    <w:rsid w:val="009603A7"/>
    <w:rsid w:val="0096053E"/>
    <w:rsid w:val="00960DC0"/>
    <w:rsid w:val="009613F8"/>
    <w:rsid w:val="0096197C"/>
    <w:rsid w:val="00962146"/>
    <w:rsid w:val="00962638"/>
    <w:rsid w:val="00962917"/>
    <w:rsid w:val="009629AB"/>
    <w:rsid w:val="00963367"/>
    <w:rsid w:val="00963835"/>
    <w:rsid w:val="00964069"/>
    <w:rsid w:val="00964128"/>
    <w:rsid w:val="00964344"/>
    <w:rsid w:val="00965798"/>
    <w:rsid w:val="0096582F"/>
    <w:rsid w:val="00965928"/>
    <w:rsid w:val="00965EA7"/>
    <w:rsid w:val="00965FE7"/>
    <w:rsid w:val="00965FF0"/>
    <w:rsid w:val="0096620D"/>
    <w:rsid w:val="0096636B"/>
    <w:rsid w:val="00966B8C"/>
    <w:rsid w:val="00966DBF"/>
    <w:rsid w:val="0096715F"/>
    <w:rsid w:val="0096741E"/>
    <w:rsid w:val="009676F8"/>
    <w:rsid w:val="009678AA"/>
    <w:rsid w:val="00967B38"/>
    <w:rsid w:val="00967B78"/>
    <w:rsid w:val="0097040F"/>
    <w:rsid w:val="00970559"/>
    <w:rsid w:val="00970D6B"/>
    <w:rsid w:val="00970E3B"/>
    <w:rsid w:val="0097124E"/>
    <w:rsid w:val="00971A8E"/>
    <w:rsid w:val="00972B05"/>
    <w:rsid w:val="00972B67"/>
    <w:rsid w:val="00972EEC"/>
    <w:rsid w:val="00972F3F"/>
    <w:rsid w:val="00972FBF"/>
    <w:rsid w:val="00973064"/>
    <w:rsid w:val="009732E5"/>
    <w:rsid w:val="00973434"/>
    <w:rsid w:val="009738EF"/>
    <w:rsid w:val="00973BD4"/>
    <w:rsid w:val="00974660"/>
    <w:rsid w:val="00974717"/>
    <w:rsid w:val="009747CC"/>
    <w:rsid w:val="00975113"/>
    <w:rsid w:val="009758BB"/>
    <w:rsid w:val="00975D26"/>
    <w:rsid w:val="00975FAF"/>
    <w:rsid w:val="009760CE"/>
    <w:rsid w:val="009762D2"/>
    <w:rsid w:val="0097631C"/>
    <w:rsid w:val="00976FBD"/>
    <w:rsid w:val="009772F7"/>
    <w:rsid w:val="00977991"/>
    <w:rsid w:val="00977B57"/>
    <w:rsid w:val="00977EC8"/>
    <w:rsid w:val="00980066"/>
    <w:rsid w:val="00980293"/>
    <w:rsid w:val="009806AA"/>
    <w:rsid w:val="00980A09"/>
    <w:rsid w:val="00981A78"/>
    <w:rsid w:val="00981C97"/>
    <w:rsid w:val="00981FBD"/>
    <w:rsid w:val="00981FFE"/>
    <w:rsid w:val="00982AAD"/>
    <w:rsid w:val="00982EAF"/>
    <w:rsid w:val="00982EB9"/>
    <w:rsid w:val="00982FCC"/>
    <w:rsid w:val="00983395"/>
    <w:rsid w:val="009835D5"/>
    <w:rsid w:val="009836BC"/>
    <w:rsid w:val="00983F37"/>
    <w:rsid w:val="00984044"/>
    <w:rsid w:val="00984267"/>
    <w:rsid w:val="0098438B"/>
    <w:rsid w:val="009844C2"/>
    <w:rsid w:val="00984B82"/>
    <w:rsid w:val="00985555"/>
    <w:rsid w:val="0098560F"/>
    <w:rsid w:val="00985B1E"/>
    <w:rsid w:val="00986349"/>
    <w:rsid w:val="00986536"/>
    <w:rsid w:val="009866BD"/>
    <w:rsid w:val="0098695D"/>
    <w:rsid w:val="00986B75"/>
    <w:rsid w:val="00986F3A"/>
    <w:rsid w:val="00987354"/>
    <w:rsid w:val="0098766D"/>
    <w:rsid w:val="0098779D"/>
    <w:rsid w:val="00990315"/>
    <w:rsid w:val="0099072B"/>
    <w:rsid w:val="0099080E"/>
    <w:rsid w:val="00990D9F"/>
    <w:rsid w:val="00990FBD"/>
    <w:rsid w:val="009911B9"/>
    <w:rsid w:val="00991D04"/>
    <w:rsid w:val="00991F53"/>
    <w:rsid w:val="00992237"/>
    <w:rsid w:val="00992324"/>
    <w:rsid w:val="0099259D"/>
    <w:rsid w:val="00992631"/>
    <w:rsid w:val="00992F12"/>
    <w:rsid w:val="00993596"/>
    <w:rsid w:val="0099389D"/>
    <w:rsid w:val="00993C20"/>
    <w:rsid w:val="00993DAA"/>
    <w:rsid w:val="00993E2D"/>
    <w:rsid w:val="009941AD"/>
    <w:rsid w:val="009943AE"/>
    <w:rsid w:val="00994891"/>
    <w:rsid w:val="00994D13"/>
    <w:rsid w:val="00995A3E"/>
    <w:rsid w:val="00995B30"/>
    <w:rsid w:val="00995FBE"/>
    <w:rsid w:val="00996632"/>
    <w:rsid w:val="009966AC"/>
    <w:rsid w:val="009971EB"/>
    <w:rsid w:val="00997444"/>
    <w:rsid w:val="00997885"/>
    <w:rsid w:val="009A0000"/>
    <w:rsid w:val="009A022F"/>
    <w:rsid w:val="009A046C"/>
    <w:rsid w:val="009A09DA"/>
    <w:rsid w:val="009A1127"/>
    <w:rsid w:val="009A1325"/>
    <w:rsid w:val="009A137F"/>
    <w:rsid w:val="009A1B3E"/>
    <w:rsid w:val="009A1DD5"/>
    <w:rsid w:val="009A1E96"/>
    <w:rsid w:val="009A1EF1"/>
    <w:rsid w:val="009A2452"/>
    <w:rsid w:val="009A28C9"/>
    <w:rsid w:val="009A2B98"/>
    <w:rsid w:val="009A2CD1"/>
    <w:rsid w:val="009A3260"/>
    <w:rsid w:val="009A32A7"/>
    <w:rsid w:val="009A3434"/>
    <w:rsid w:val="009A3934"/>
    <w:rsid w:val="009A3D1A"/>
    <w:rsid w:val="009A3EC5"/>
    <w:rsid w:val="009A4384"/>
    <w:rsid w:val="009A467C"/>
    <w:rsid w:val="009A48A0"/>
    <w:rsid w:val="009A4CBE"/>
    <w:rsid w:val="009A56BF"/>
    <w:rsid w:val="009A587D"/>
    <w:rsid w:val="009A65E6"/>
    <w:rsid w:val="009A6669"/>
    <w:rsid w:val="009A67EE"/>
    <w:rsid w:val="009A6861"/>
    <w:rsid w:val="009A6BE3"/>
    <w:rsid w:val="009A70E6"/>
    <w:rsid w:val="009A75AA"/>
    <w:rsid w:val="009A761E"/>
    <w:rsid w:val="009A78EC"/>
    <w:rsid w:val="009A7C2D"/>
    <w:rsid w:val="009A7D06"/>
    <w:rsid w:val="009A7D8F"/>
    <w:rsid w:val="009B0006"/>
    <w:rsid w:val="009B0058"/>
    <w:rsid w:val="009B04C5"/>
    <w:rsid w:val="009B066A"/>
    <w:rsid w:val="009B0E65"/>
    <w:rsid w:val="009B0F7D"/>
    <w:rsid w:val="009B139B"/>
    <w:rsid w:val="009B1522"/>
    <w:rsid w:val="009B157C"/>
    <w:rsid w:val="009B27D5"/>
    <w:rsid w:val="009B2C33"/>
    <w:rsid w:val="009B3492"/>
    <w:rsid w:val="009B3881"/>
    <w:rsid w:val="009B389D"/>
    <w:rsid w:val="009B4010"/>
    <w:rsid w:val="009B4106"/>
    <w:rsid w:val="009B413B"/>
    <w:rsid w:val="009B433C"/>
    <w:rsid w:val="009B4594"/>
    <w:rsid w:val="009B4A71"/>
    <w:rsid w:val="009B4FF1"/>
    <w:rsid w:val="009B50A1"/>
    <w:rsid w:val="009B5357"/>
    <w:rsid w:val="009B54F1"/>
    <w:rsid w:val="009B5878"/>
    <w:rsid w:val="009B5BC4"/>
    <w:rsid w:val="009B5E10"/>
    <w:rsid w:val="009B61BD"/>
    <w:rsid w:val="009B6311"/>
    <w:rsid w:val="009B6358"/>
    <w:rsid w:val="009B63AC"/>
    <w:rsid w:val="009B694B"/>
    <w:rsid w:val="009B6B9E"/>
    <w:rsid w:val="009B6BCA"/>
    <w:rsid w:val="009B6EE4"/>
    <w:rsid w:val="009B71D4"/>
    <w:rsid w:val="009B71EA"/>
    <w:rsid w:val="009B7674"/>
    <w:rsid w:val="009B7AEA"/>
    <w:rsid w:val="009B7B1B"/>
    <w:rsid w:val="009B7D59"/>
    <w:rsid w:val="009C01A8"/>
    <w:rsid w:val="009C0494"/>
    <w:rsid w:val="009C1124"/>
    <w:rsid w:val="009C1518"/>
    <w:rsid w:val="009C1B5C"/>
    <w:rsid w:val="009C1C0F"/>
    <w:rsid w:val="009C1D93"/>
    <w:rsid w:val="009C1EE5"/>
    <w:rsid w:val="009C20C8"/>
    <w:rsid w:val="009C2127"/>
    <w:rsid w:val="009C2BC5"/>
    <w:rsid w:val="009C3335"/>
    <w:rsid w:val="009C3813"/>
    <w:rsid w:val="009C3A61"/>
    <w:rsid w:val="009C3B37"/>
    <w:rsid w:val="009C4204"/>
    <w:rsid w:val="009C4FAB"/>
    <w:rsid w:val="009C5182"/>
    <w:rsid w:val="009C526C"/>
    <w:rsid w:val="009C554B"/>
    <w:rsid w:val="009C56AB"/>
    <w:rsid w:val="009C57F2"/>
    <w:rsid w:val="009C57F9"/>
    <w:rsid w:val="009C5DA6"/>
    <w:rsid w:val="009C5E2D"/>
    <w:rsid w:val="009C5FE3"/>
    <w:rsid w:val="009C60CE"/>
    <w:rsid w:val="009C6213"/>
    <w:rsid w:val="009C652F"/>
    <w:rsid w:val="009C6E29"/>
    <w:rsid w:val="009C70DB"/>
    <w:rsid w:val="009C718C"/>
    <w:rsid w:val="009C76FD"/>
    <w:rsid w:val="009C775B"/>
    <w:rsid w:val="009C7F38"/>
    <w:rsid w:val="009D01D0"/>
    <w:rsid w:val="009D020A"/>
    <w:rsid w:val="009D11B7"/>
    <w:rsid w:val="009D1207"/>
    <w:rsid w:val="009D1252"/>
    <w:rsid w:val="009D14EA"/>
    <w:rsid w:val="009D1790"/>
    <w:rsid w:val="009D1BB5"/>
    <w:rsid w:val="009D2822"/>
    <w:rsid w:val="009D2B39"/>
    <w:rsid w:val="009D2C1A"/>
    <w:rsid w:val="009D2DA1"/>
    <w:rsid w:val="009D318A"/>
    <w:rsid w:val="009D3741"/>
    <w:rsid w:val="009D38EC"/>
    <w:rsid w:val="009D3A41"/>
    <w:rsid w:val="009D4105"/>
    <w:rsid w:val="009D42BB"/>
    <w:rsid w:val="009D4387"/>
    <w:rsid w:val="009D44AB"/>
    <w:rsid w:val="009D518B"/>
    <w:rsid w:val="009D5354"/>
    <w:rsid w:val="009D59D6"/>
    <w:rsid w:val="009D5FF1"/>
    <w:rsid w:val="009D62BB"/>
    <w:rsid w:val="009D6C03"/>
    <w:rsid w:val="009D6FBB"/>
    <w:rsid w:val="009D744B"/>
    <w:rsid w:val="009D7FA9"/>
    <w:rsid w:val="009E0851"/>
    <w:rsid w:val="009E0BDD"/>
    <w:rsid w:val="009E18EF"/>
    <w:rsid w:val="009E1C48"/>
    <w:rsid w:val="009E1F2A"/>
    <w:rsid w:val="009E2095"/>
    <w:rsid w:val="009E27F5"/>
    <w:rsid w:val="009E28AA"/>
    <w:rsid w:val="009E2AD7"/>
    <w:rsid w:val="009E2B3B"/>
    <w:rsid w:val="009E31A2"/>
    <w:rsid w:val="009E320A"/>
    <w:rsid w:val="009E3383"/>
    <w:rsid w:val="009E3458"/>
    <w:rsid w:val="009E3D98"/>
    <w:rsid w:val="009E3FC1"/>
    <w:rsid w:val="009E43EB"/>
    <w:rsid w:val="009E4424"/>
    <w:rsid w:val="009E45D8"/>
    <w:rsid w:val="009E48E9"/>
    <w:rsid w:val="009E49C0"/>
    <w:rsid w:val="009E49DE"/>
    <w:rsid w:val="009E4B43"/>
    <w:rsid w:val="009E4B7A"/>
    <w:rsid w:val="009E4D16"/>
    <w:rsid w:val="009E514F"/>
    <w:rsid w:val="009E51D3"/>
    <w:rsid w:val="009E5377"/>
    <w:rsid w:val="009E5799"/>
    <w:rsid w:val="009E5878"/>
    <w:rsid w:val="009E5C96"/>
    <w:rsid w:val="009E631F"/>
    <w:rsid w:val="009E6525"/>
    <w:rsid w:val="009E6621"/>
    <w:rsid w:val="009E6FE1"/>
    <w:rsid w:val="009E79E8"/>
    <w:rsid w:val="009E7A9B"/>
    <w:rsid w:val="009F042D"/>
    <w:rsid w:val="009F09EA"/>
    <w:rsid w:val="009F0A92"/>
    <w:rsid w:val="009F0DA6"/>
    <w:rsid w:val="009F1A20"/>
    <w:rsid w:val="009F266D"/>
    <w:rsid w:val="009F28EE"/>
    <w:rsid w:val="009F346D"/>
    <w:rsid w:val="009F38E6"/>
    <w:rsid w:val="009F3F1A"/>
    <w:rsid w:val="009F4C35"/>
    <w:rsid w:val="009F4C3C"/>
    <w:rsid w:val="009F4D38"/>
    <w:rsid w:val="009F5326"/>
    <w:rsid w:val="009F5541"/>
    <w:rsid w:val="009F56D3"/>
    <w:rsid w:val="009F5EBE"/>
    <w:rsid w:val="009F5EFE"/>
    <w:rsid w:val="009F611C"/>
    <w:rsid w:val="009F61A7"/>
    <w:rsid w:val="009F61FE"/>
    <w:rsid w:val="009F627C"/>
    <w:rsid w:val="009F6816"/>
    <w:rsid w:val="009F6943"/>
    <w:rsid w:val="009F6DB4"/>
    <w:rsid w:val="009F6E0D"/>
    <w:rsid w:val="009F6E28"/>
    <w:rsid w:val="009F6F23"/>
    <w:rsid w:val="009F726A"/>
    <w:rsid w:val="009F73FF"/>
    <w:rsid w:val="009F78C2"/>
    <w:rsid w:val="009F7A4B"/>
    <w:rsid w:val="00A004A3"/>
    <w:rsid w:val="00A00D44"/>
    <w:rsid w:val="00A00FCA"/>
    <w:rsid w:val="00A01205"/>
    <w:rsid w:val="00A017F1"/>
    <w:rsid w:val="00A02434"/>
    <w:rsid w:val="00A02C26"/>
    <w:rsid w:val="00A02F2F"/>
    <w:rsid w:val="00A03017"/>
    <w:rsid w:val="00A0333E"/>
    <w:rsid w:val="00A034DB"/>
    <w:rsid w:val="00A0356E"/>
    <w:rsid w:val="00A03D50"/>
    <w:rsid w:val="00A03E29"/>
    <w:rsid w:val="00A04597"/>
    <w:rsid w:val="00A049E6"/>
    <w:rsid w:val="00A04B2C"/>
    <w:rsid w:val="00A0502B"/>
    <w:rsid w:val="00A0518D"/>
    <w:rsid w:val="00A051FA"/>
    <w:rsid w:val="00A052EE"/>
    <w:rsid w:val="00A05983"/>
    <w:rsid w:val="00A05EEA"/>
    <w:rsid w:val="00A06035"/>
    <w:rsid w:val="00A06562"/>
    <w:rsid w:val="00A06711"/>
    <w:rsid w:val="00A0683F"/>
    <w:rsid w:val="00A0708B"/>
    <w:rsid w:val="00A078C0"/>
    <w:rsid w:val="00A07ED9"/>
    <w:rsid w:val="00A1005E"/>
    <w:rsid w:val="00A10456"/>
    <w:rsid w:val="00A10BC4"/>
    <w:rsid w:val="00A10DB9"/>
    <w:rsid w:val="00A11410"/>
    <w:rsid w:val="00A1165D"/>
    <w:rsid w:val="00A11779"/>
    <w:rsid w:val="00A1181D"/>
    <w:rsid w:val="00A12276"/>
    <w:rsid w:val="00A127A4"/>
    <w:rsid w:val="00A1351B"/>
    <w:rsid w:val="00A1356E"/>
    <w:rsid w:val="00A1363D"/>
    <w:rsid w:val="00A142EC"/>
    <w:rsid w:val="00A1435E"/>
    <w:rsid w:val="00A143B5"/>
    <w:rsid w:val="00A14493"/>
    <w:rsid w:val="00A146EA"/>
    <w:rsid w:val="00A1476D"/>
    <w:rsid w:val="00A14836"/>
    <w:rsid w:val="00A14902"/>
    <w:rsid w:val="00A14971"/>
    <w:rsid w:val="00A14FE4"/>
    <w:rsid w:val="00A15DAC"/>
    <w:rsid w:val="00A15E3F"/>
    <w:rsid w:val="00A15EA3"/>
    <w:rsid w:val="00A1669B"/>
    <w:rsid w:val="00A16AD7"/>
    <w:rsid w:val="00A16F1A"/>
    <w:rsid w:val="00A174A8"/>
    <w:rsid w:val="00A179C2"/>
    <w:rsid w:val="00A17BB7"/>
    <w:rsid w:val="00A17F27"/>
    <w:rsid w:val="00A2047E"/>
    <w:rsid w:val="00A20518"/>
    <w:rsid w:val="00A20650"/>
    <w:rsid w:val="00A212AA"/>
    <w:rsid w:val="00A212AF"/>
    <w:rsid w:val="00A212E2"/>
    <w:rsid w:val="00A21545"/>
    <w:rsid w:val="00A21C5B"/>
    <w:rsid w:val="00A21E42"/>
    <w:rsid w:val="00A21F5B"/>
    <w:rsid w:val="00A22077"/>
    <w:rsid w:val="00A22286"/>
    <w:rsid w:val="00A22B6D"/>
    <w:rsid w:val="00A230F9"/>
    <w:rsid w:val="00A231F5"/>
    <w:rsid w:val="00A233AC"/>
    <w:rsid w:val="00A2365D"/>
    <w:rsid w:val="00A23C54"/>
    <w:rsid w:val="00A24236"/>
    <w:rsid w:val="00A24946"/>
    <w:rsid w:val="00A25145"/>
    <w:rsid w:val="00A252AD"/>
    <w:rsid w:val="00A253D8"/>
    <w:rsid w:val="00A254F0"/>
    <w:rsid w:val="00A2580C"/>
    <w:rsid w:val="00A259C9"/>
    <w:rsid w:val="00A2623E"/>
    <w:rsid w:val="00A262CB"/>
    <w:rsid w:val="00A263DD"/>
    <w:rsid w:val="00A265A5"/>
    <w:rsid w:val="00A272CD"/>
    <w:rsid w:val="00A27472"/>
    <w:rsid w:val="00A27874"/>
    <w:rsid w:val="00A27E72"/>
    <w:rsid w:val="00A30042"/>
    <w:rsid w:val="00A30053"/>
    <w:rsid w:val="00A3080E"/>
    <w:rsid w:val="00A30DAF"/>
    <w:rsid w:val="00A3145D"/>
    <w:rsid w:val="00A31579"/>
    <w:rsid w:val="00A31AAD"/>
    <w:rsid w:val="00A31ED6"/>
    <w:rsid w:val="00A321E7"/>
    <w:rsid w:val="00A323E4"/>
    <w:rsid w:val="00A325EA"/>
    <w:rsid w:val="00A3292A"/>
    <w:rsid w:val="00A3331E"/>
    <w:rsid w:val="00A333D3"/>
    <w:rsid w:val="00A3366A"/>
    <w:rsid w:val="00A33835"/>
    <w:rsid w:val="00A33978"/>
    <w:rsid w:val="00A34027"/>
    <w:rsid w:val="00A3413B"/>
    <w:rsid w:val="00A347EF"/>
    <w:rsid w:val="00A34BB1"/>
    <w:rsid w:val="00A34FB2"/>
    <w:rsid w:val="00A35E98"/>
    <w:rsid w:val="00A360EA"/>
    <w:rsid w:val="00A3666E"/>
    <w:rsid w:val="00A36819"/>
    <w:rsid w:val="00A3688A"/>
    <w:rsid w:val="00A3695B"/>
    <w:rsid w:val="00A36B9E"/>
    <w:rsid w:val="00A36FD2"/>
    <w:rsid w:val="00A37124"/>
    <w:rsid w:val="00A3715A"/>
    <w:rsid w:val="00A3782E"/>
    <w:rsid w:val="00A37B2C"/>
    <w:rsid w:val="00A37E02"/>
    <w:rsid w:val="00A40402"/>
    <w:rsid w:val="00A4085E"/>
    <w:rsid w:val="00A4091E"/>
    <w:rsid w:val="00A40AB3"/>
    <w:rsid w:val="00A41443"/>
    <w:rsid w:val="00A41943"/>
    <w:rsid w:val="00A41CF5"/>
    <w:rsid w:val="00A41D7F"/>
    <w:rsid w:val="00A41E31"/>
    <w:rsid w:val="00A428BF"/>
    <w:rsid w:val="00A42C29"/>
    <w:rsid w:val="00A42CA2"/>
    <w:rsid w:val="00A42DB6"/>
    <w:rsid w:val="00A430EF"/>
    <w:rsid w:val="00A43EFD"/>
    <w:rsid w:val="00A442DA"/>
    <w:rsid w:val="00A44388"/>
    <w:rsid w:val="00A44466"/>
    <w:rsid w:val="00A447EE"/>
    <w:rsid w:val="00A45329"/>
    <w:rsid w:val="00A45A60"/>
    <w:rsid w:val="00A45CBE"/>
    <w:rsid w:val="00A460CB"/>
    <w:rsid w:val="00A46AB5"/>
    <w:rsid w:val="00A46E68"/>
    <w:rsid w:val="00A473C8"/>
    <w:rsid w:val="00A47649"/>
    <w:rsid w:val="00A47AC0"/>
    <w:rsid w:val="00A47ACF"/>
    <w:rsid w:val="00A47C4C"/>
    <w:rsid w:val="00A47E65"/>
    <w:rsid w:val="00A47FC7"/>
    <w:rsid w:val="00A50066"/>
    <w:rsid w:val="00A50243"/>
    <w:rsid w:val="00A50380"/>
    <w:rsid w:val="00A5078C"/>
    <w:rsid w:val="00A50948"/>
    <w:rsid w:val="00A50B1A"/>
    <w:rsid w:val="00A50F76"/>
    <w:rsid w:val="00A5151D"/>
    <w:rsid w:val="00A51A48"/>
    <w:rsid w:val="00A51DAE"/>
    <w:rsid w:val="00A51E13"/>
    <w:rsid w:val="00A522BD"/>
    <w:rsid w:val="00A523D9"/>
    <w:rsid w:val="00A523F4"/>
    <w:rsid w:val="00A5258B"/>
    <w:rsid w:val="00A52609"/>
    <w:rsid w:val="00A52A15"/>
    <w:rsid w:val="00A52C3F"/>
    <w:rsid w:val="00A539CF"/>
    <w:rsid w:val="00A544EE"/>
    <w:rsid w:val="00A54B00"/>
    <w:rsid w:val="00A54FC2"/>
    <w:rsid w:val="00A554C4"/>
    <w:rsid w:val="00A5565B"/>
    <w:rsid w:val="00A556A9"/>
    <w:rsid w:val="00A561AB"/>
    <w:rsid w:val="00A5692C"/>
    <w:rsid w:val="00A56B25"/>
    <w:rsid w:val="00A571A7"/>
    <w:rsid w:val="00A5750C"/>
    <w:rsid w:val="00A576A9"/>
    <w:rsid w:val="00A577DD"/>
    <w:rsid w:val="00A578E4"/>
    <w:rsid w:val="00A6075D"/>
    <w:rsid w:val="00A607FD"/>
    <w:rsid w:val="00A611B2"/>
    <w:rsid w:val="00A61AAB"/>
    <w:rsid w:val="00A61C8F"/>
    <w:rsid w:val="00A61D3D"/>
    <w:rsid w:val="00A62AA2"/>
    <w:rsid w:val="00A636F5"/>
    <w:rsid w:val="00A63866"/>
    <w:rsid w:val="00A638A6"/>
    <w:rsid w:val="00A63AAE"/>
    <w:rsid w:val="00A63E82"/>
    <w:rsid w:val="00A643B0"/>
    <w:rsid w:val="00A6471D"/>
    <w:rsid w:val="00A64B2B"/>
    <w:rsid w:val="00A64BA0"/>
    <w:rsid w:val="00A64D20"/>
    <w:rsid w:val="00A64DDA"/>
    <w:rsid w:val="00A652E6"/>
    <w:rsid w:val="00A655EC"/>
    <w:rsid w:val="00A6571E"/>
    <w:rsid w:val="00A65824"/>
    <w:rsid w:val="00A65EAD"/>
    <w:rsid w:val="00A66366"/>
    <w:rsid w:val="00A66A30"/>
    <w:rsid w:val="00A67552"/>
    <w:rsid w:val="00A67707"/>
    <w:rsid w:val="00A677BC"/>
    <w:rsid w:val="00A67D38"/>
    <w:rsid w:val="00A67ECD"/>
    <w:rsid w:val="00A70552"/>
    <w:rsid w:val="00A7062D"/>
    <w:rsid w:val="00A70B75"/>
    <w:rsid w:val="00A70CB6"/>
    <w:rsid w:val="00A70E95"/>
    <w:rsid w:val="00A70F2F"/>
    <w:rsid w:val="00A70F43"/>
    <w:rsid w:val="00A70F4A"/>
    <w:rsid w:val="00A71282"/>
    <w:rsid w:val="00A71731"/>
    <w:rsid w:val="00A71832"/>
    <w:rsid w:val="00A71E60"/>
    <w:rsid w:val="00A72214"/>
    <w:rsid w:val="00A7228C"/>
    <w:rsid w:val="00A7244E"/>
    <w:rsid w:val="00A726CC"/>
    <w:rsid w:val="00A727C0"/>
    <w:rsid w:val="00A72B91"/>
    <w:rsid w:val="00A73928"/>
    <w:rsid w:val="00A74545"/>
    <w:rsid w:val="00A751C1"/>
    <w:rsid w:val="00A755A1"/>
    <w:rsid w:val="00A75644"/>
    <w:rsid w:val="00A75787"/>
    <w:rsid w:val="00A757DF"/>
    <w:rsid w:val="00A75B22"/>
    <w:rsid w:val="00A7653B"/>
    <w:rsid w:val="00A76B7A"/>
    <w:rsid w:val="00A76E50"/>
    <w:rsid w:val="00A76E75"/>
    <w:rsid w:val="00A76FE4"/>
    <w:rsid w:val="00A77DD3"/>
    <w:rsid w:val="00A803CF"/>
    <w:rsid w:val="00A806BB"/>
    <w:rsid w:val="00A80B0A"/>
    <w:rsid w:val="00A81775"/>
    <w:rsid w:val="00A81A61"/>
    <w:rsid w:val="00A81E04"/>
    <w:rsid w:val="00A82287"/>
    <w:rsid w:val="00A82C86"/>
    <w:rsid w:val="00A82CE8"/>
    <w:rsid w:val="00A83072"/>
    <w:rsid w:val="00A830B1"/>
    <w:rsid w:val="00A833C2"/>
    <w:rsid w:val="00A835E6"/>
    <w:rsid w:val="00A83C25"/>
    <w:rsid w:val="00A83FAF"/>
    <w:rsid w:val="00A84001"/>
    <w:rsid w:val="00A84481"/>
    <w:rsid w:val="00A84635"/>
    <w:rsid w:val="00A84680"/>
    <w:rsid w:val="00A84925"/>
    <w:rsid w:val="00A849F2"/>
    <w:rsid w:val="00A84BFA"/>
    <w:rsid w:val="00A84C15"/>
    <w:rsid w:val="00A84F77"/>
    <w:rsid w:val="00A84FEA"/>
    <w:rsid w:val="00A85999"/>
    <w:rsid w:val="00A860AC"/>
    <w:rsid w:val="00A8610E"/>
    <w:rsid w:val="00A86585"/>
    <w:rsid w:val="00A86883"/>
    <w:rsid w:val="00A86BAA"/>
    <w:rsid w:val="00A87BB7"/>
    <w:rsid w:val="00A87C5D"/>
    <w:rsid w:val="00A87CD1"/>
    <w:rsid w:val="00A900EF"/>
    <w:rsid w:val="00A901C7"/>
    <w:rsid w:val="00A90346"/>
    <w:rsid w:val="00A9042A"/>
    <w:rsid w:val="00A90522"/>
    <w:rsid w:val="00A90D51"/>
    <w:rsid w:val="00A90DFD"/>
    <w:rsid w:val="00A90E9A"/>
    <w:rsid w:val="00A9109E"/>
    <w:rsid w:val="00A915A4"/>
    <w:rsid w:val="00A915E8"/>
    <w:rsid w:val="00A91A17"/>
    <w:rsid w:val="00A91DB5"/>
    <w:rsid w:val="00A91FAA"/>
    <w:rsid w:val="00A921C2"/>
    <w:rsid w:val="00A922C6"/>
    <w:rsid w:val="00A92507"/>
    <w:rsid w:val="00A9269F"/>
    <w:rsid w:val="00A926CC"/>
    <w:rsid w:val="00A9278B"/>
    <w:rsid w:val="00A9279C"/>
    <w:rsid w:val="00A927FB"/>
    <w:rsid w:val="00A92BA8"/>
    <w:rsid w:val="00A92FE1"/>
    <w:rsid w:val="00A9317F"/>
    <w:rsid w:val="00A93710"/>
    <w:rsid w:val="00A9386B"/>
    <w:rsid w:val="00A938E5"/>
    <w:rsid w:val="00A93FA3"/>
    <w:rsid w:val="00A94322"/>
    <w:rsid w:val="00A943F7"/>
    <w:rsid w:val="00A94812"/>
    <w:rsid w:val="00A94B38"/>
    <w:rsid w:val="00A950AC"/>
    <w:rsid w:val="00A9574C"/>
    <w:rsid w:val="00A959A1"/>
    <w:rsid w:val="00A95B15"/>
    <w:rsid w:val="00A962DF"/>
    <w:rsid w:val="00A96694"/>
    <w:rsid w:val="00A96A55"/>
    <w:rsid w:val="00A96C5E"/>
    <w:rsid w:val="00A96FAA"/>
    <w:rsid w:val="00A97176"/>
    <w:rsid w:val="00A97713"/>
    <w:rsid w:val="00A97B19"/>
    <w:rsid w:val="00A97ED9"/>
    <w:rsid w:val="00A97F9A"/>
    <w:rsid w:val="00A97FCA"/>
    <w:rsid w:val="00A97FE5"/>
    <w:rsid w:val="00AA016A"/>
    <w:rsid w:val="00AA02F5"/>
    <w:rsid w:val="00AA0434"/>
    <w:rsid w:val="00AA0671"/>
    <w:rsid w:val="00AA068E"/>
    <w:rsid w:val="00AA0829"/>
    <w:rsid w:val="00AA08A5"/>
    <w:rsid w:val="00AA0A8C"/>
    <w:rsid w:val="00AA0BF0"/>
    <w:rsid w:val="00AA0F32"/>
    <w:rsid w:val="00AA123A"/>
    <w:rsid w:val="00AA157C"/>
    <w:rsid w:val="00AA19C9"/>
    <w:rsid w:val="00AA23FD"/>
    <w:rsid w:val="00AA26AA"/>
    <w:rsid w:val="00AA29B0"/>
    <w:rsid w:val="00AA2D52"/>
    <w:rsid w:val="00AA2E1C"/>
    <w:rsid w:val="00AA32E5"/>
    <w:rsid w:val="00AA3A52"/>
    <w:rsid w:val="00AA3B1A"/>
    <w:rsid w:val="00AA45C0"/>
    <w:rsid w:val="00AA4CEA"/>
    <w:rsid w:val="00AA4FD8"/>
    <w:rsid w:val="00AA536D"/>
    <w:rsid w:val="00AA5380"/>
    <w:rsid w:val="00AA5D76"/>
    <w:rsid w:val="00AA5F74"/>
    <w:rsid w:val="00AA68FE"/>
    <w:rsid w:val="00AA6A3E"/>
    <w:rsid w:val="00AA6B44"/>
    <w:rsid w:val="00AA6C77"/>
    <w:rsid w:val="00AA6FB8"/>
    <w:rsid w:val="00AA736F"/>
    <w:rsid w:val="00AB01CC"/>
    <w:rsid w:val="00AB0726"/>
    <w:rsid w:val="00AB087F"/>
    <w:rsid w:val="00AB08F3"/>
    <w:rsid w:val="00AB0E22"/>
    <w:rsid w:val="00AB0EAF"/>
    <w:rsid w:val="00AB0F05"/>
    <w:rsid w:val="00AB185D"/>
    <w:rsid w:val="00AB1CD3"/>
    <w:rsid w:val="00AB2222"/>
    <w:rsid w:val="00AB2456"/>
    <w:rsid w:val="00AB2AC8"/>
    <w:rsid w:val="00AB3589"/>
    <w:rsid w:val="00AB3A9B"/>
    <w:rsid w:val="00AB3D9E"/>
    <w:rsid w:val="00AB40AE"/>
    <w:rsid w:val="00AB40FA"/>
    <w:rsid w:val="00AB4891"/>
    <w:rsid w:val="00AB4C02"/>
    <w:rsid w:val="00AB4EDF"/>
    <w:rsid w:val="00AB4F3D"/>
    <w:rsid w:val="00AB544D"/>
    <w:rsid w:val="00AB5C61"/>
    <w:rsid w:val="00AB5F45"/>
    <w:rsid w:val="00AB6202"/>
    <w:rsid w:val="00AB6638"/>
    <w:rsid w:val="00AB6705"/>
    <w:rsid w:val="00AB68B3"/>
    <w:rsid w:val="00AB6B79"/>
    <w:rsid w:val="00AB74F2"/>
    <w:rsid w:val="00AB7557"/>
    <w:rsid w:val="00AB78F8"/>
    <w:rsid w:val="00AB7C1C"/>
    <w:rsid w:val="00AB7F4E"/>
    <w:rsid w:val="00AC04DB"/>
    <w:rsid w:val="00AC05BD"/>
    <w:rsid w:val="00AC0690"/>
    <w:rsid w:val="00AC0774"/>
    <w:rsid w:val="00AC0977"/>
    <w:rsid w:val="00AC12C9"/>
    <w:rsid w:val="00AC131A"/>
    <w:rsid w:val="00AC19CD"/>
    <w:rsid w:val="00AC1A22"/>
    <w:rsid w:val="00AC1A40"/>
    <w:rsid w:val="00AC2AED"/>
    <w:rsid w:val="00AC2BBE"/>
    <w:rsid w:val="00AC2CC2"/>
    <w:rsid w:val="00AC3454"/>
    <w:rsid w:val="00AC39C0"/>
    <w:rsid w:val="00AC3AA1"/>
    <w:rsid w:val="00AC3AB7"/>
    <w:rsid w:val="00AC3AFF"/>
    <w:rsid w:val="00AC437A"/>
    <w:rsid w:val="00AC46F5"/>
    <w:rsid w:val="00AC480D"/>
    <w:rsid w:val="00AC5968"/>
    <w:rsid w:val="00AC5A14"/>
    <w:rsid w:val="00AC60AF"/>
    <w:rsid w:val="00AC66B7"/>
    <w:rsid w:val="00AC6B5C"/>
    <w:rsid w:val="00AC6FE6"/>
    <w:rsid w:val="00AC73D8"/>
    <w:rsid w:val="00AC7563"/>
    <w:rsid w:val="00AC77A6"/>
    <w:rsid w:val="00AC7A2B"/>
    <w:rsid w:val="00AC7A78"/>
    <w:rsid w:val="00AC7A8B"/>
    <w:rsid w:val="00AC7D09"/>
    <w:rsid w:val="00AC7F60"/>
    <w:rsid w:val="00AD0107"/>
    <w:rsid w:val="00AD055C"/>
    <w:rsid w:val="00AD05D4"/>
    <w:rsid w:val="00AD0801"/>
    <w:rsid w:val="00AD0A5D"/>
    <w:rsid w:val="00AD0AB3"/>
    <w:rsid w:val="00AD0CDC"/>
    <w:rsid w:val="00AD0F59"/>
    <w:rsid w:val="00AD0FA4"/>
    <w:rsid w:val="00AD15F2"/>
    <w:rsid w:val="00AD1B67"/>
    <w:rsid w:val="00AD1C85"/>
    <w:rsid w:val="00AD1D8C"/>
    <w:rsid w:val="00AD25C1"/>
    <w:rsid w:val="00AD2F50"/>
    <w:rsid w:val="00AD32F4"/>
    <w:rsid w:val="00AD3449"/>
    <w:rsid w:val="00AD47DD"/>
    <w:rsid w:val="00AD4812"/>
    <w:rsid w:val="00AD4938"/>
    <w:rsid w:val="00AD4A1E"/>
    <w:rsid w:val="00AD50A4"/>
    <w:rsid w:val="00AD5348"/>
    <w:rsid w:val="00AD549E"/>
    <w:rsid w:val="00AD5612"/>
    <w:rsid w:val="00AD5749"/>
    <w:rsid w:val="00AD5BE6"/>
    <w:rsid w:val="00AD63C5"/>
    <w:rsid w:val="00AD64E5"/>
    <w:rsid w:val="00AD6D4A"/>
    <w:rsid w:val="00AD712D"/>
    <w:rsid w:val="00AD71A0"/>
    <w:rsid w:val="00AD7306"/>
    <w:rsid w:val="00AD7B76"/>
    <w:rsid w:val="00AD7F46"/>
    <w:rsid w:val="00AE0250"/>
    <w:rsid w:val="00AE0288"/>
    <w:rsid w:val="00AE02B9"/>
    <w:rsid w:val="00AE0327"/>
    <w:rsid w:val="00AE0A9B"/>
    <w:rsid w:val="00AE0B11"/>
    <w:rsid w:val="00AE119A"/>
    <w:rsid w:val="00AE11FC"/>
    <w:rsid w:val="00AE1270"/>
    <w:rsid w:val="00AE1871"/>
    <w:rsid w:val="00AE18BD"/>
    <w:rsid w:val="00AE18F3"/>
    <w:rsid w:val="00AE19F5"/>
    <w:rsid w:val="00AE1B0D"/>
    <w:rsid w:val="00AE1B61"/>
    <w:rsid w:val="00AE213C"/>
    <w:rsid w:val="00AE2342"/>
    <w:rsid w:val="00AE26D8"/>
    <w:rsid w:val="00AE2838"/>
    <w:rsid w:val="00AE2918"/>
    <w:rsid w:val="00AE2A86"/>
    <w:rsid w:val="00AE2D94"/>
    <w:rsid w:val="00AE310A"/>
    <w:rsid w:val="00AE3943"/>
    <w:rsid w:val="00AE3D8D"/>
    <w:rsid w:val="00AE4041"/>
    <w:rsid w:val="00AE4086"/>
    <w:rsid w:val="00AE4123"/>
    <w:rsid w:val="00AE47B6"/>
    <w:rsid w:val="00AE48B8"/>
    <w:rsid w:val="00AE48E3"/>
    <w:rsid w:val="00AE4CF4"/>
    <w:rsid w:val="00AE4FCA"/>
    <w:rsid w:val="00AE51FA"/>
    <w:rsid w:val="00AE55A7"/>
    <w:rsid w:val="00AE5B75"/>
    <w:rsid w:val="00AE5C79"/>
    <w:rsid w:val="00AE5D1D"/>
    <w:rsid w:val="00AE5EE6"/>
    <w:rsid w:val="00AE5F7E"/>
    <w:rsid w:val="00AE5F98"/>
    <w:rsid w:val="00AE6CCB"/>
    <w:rsid w:val="00AE7265"/>
    <w:rsid w:val="00AE735B"/>
    <w:rsid w:val="00AE7BE9"/>
    <w:rsid w:val="00AF007F"/>
    <w:rsid w:val="00AF00C0"/>
    <w:rsid w:val="00AF011C"/>
    <w:rsid w:val="00AF02F0"/>
    <w:rsid w:val="00AF0585"/>
    <w:rsid w:val="00AF0A19"/>
    <w:rsid w:val="00AF0A72"/>
    <w:rsid w:val="00AF1035"/>
    <w:rsid w:val="00AF1AA2"/>
    <w:rsid w:val="00AF2585"/>
    <w:rsid w:val="00AF2834"/>
    <w:rsid w:val="00AF2AF9"/>
    <w:rsid w:val="00AF2D1C"/>
    <w:rsid w:val="00AF3137"/>
    <w:rsid w:val="00AF3449"/>
    <w:rsid w:val="00AF37DB"/>
    <w:rsid w:val="00AF3960"/>
    <w:rsid w:val="00AF3DAB"/>
    <w:rsid w:val="00AF3F2D"/>
    <w:rsid w:val="00AF411D"/>
    <w:rsid w:val="00AF41EF"/>
    <w:rsid w:val="00AF46A4"/>
    <w:rsid w:val="00AF4BCC"/>
    <w:rsid w:val="00AF4DDA"/>
    <w:rsid w:val="00AF4F3D"/>
    <w:rsid w:val="00AF53D0"/>
    <w:rsid w:val="00AF5E22"/>
    <w:rsid w:val="00AF5F29"/>
    <w:rsid w:val="00AF6600"/>
    <w:rsid w:val="00AF6D07"/>
    <w:rsid w:val="00AF704A"/>
    <w:rsid w:val="00AF7200"/>
    <w:rsid w:val="00AF73A6"/>
    <w:rsid w:val="00AF7754"/>
    <w:rsid w:val="00AF7AD9"/>
    <w:rsid w:val="00AF7D17"/>
    <w:rsid w:val="00B00155"/>
    <w:rsid w:val="00B003BC"/>
    <w:rsid w:val="00B0068F"/>
    <w:rsid w:val="00B009AB"/>
    <w:rsid w:val="00B00C99"/>
    <w:rsid w:val="00B00EDE"/>
    <w:rsid w:val="00B0110B"/>
    <w:rsid w:val="00B01205"/>
    <w:rsid w:val="00B018D1"/>
    <w:rsid w:val="00B0198D"/>
    <w:rsid w:val="00B01BEA"/>
    <w:rsid w:val="00B01D3D"/>
    <w:rsid w:val="00B02214"/>
    <w:rsid w:val="00B0227F"/>
    <w:rsid w:val="00B02B8E"/>
    <w:rsid w:val="00B0365C"/>
    <w:rsid w:val="00B036EE"/>
    <w:rsid w:val="00B03822"/>
    <w:rsid w:val="00B03903"/>
    <w:rsid w:val="00B03D76"/>
    <w:rsid w:val="00B03FBE"/>
    <w:rsid w:val="00B0411D"/>
    <w:rsid w:val="00B0418C"/>
    <w:rsid w:val="00B04275"/>
    <w:rsid w:val="00B0455F"/>
    <w:rsid w:val="00B04A64"/>
    <w:rsid w:val="00B04B5E"/>
    <w:rsid w:val="00B05CF9"/>
    <w:rsid w:val="00B05E90"/>
    <w:rsid w:val="00B0619A"/>
    <w:rsid w:val="00B0638A"/>
    <w:rsid w:val="00B0639F"/>
    <w:rsid w:val="00B064D8"/>
    <w:rsid w:val="00B064F9"/>
    <w:rsid w:val="00B06D52"/>
    <w:rsid w:val="00B07091"/>
    <w:rsid w:val="00B073C7"/>
    <w:rsid w:val="00B074A2"/>
    <w:rsid w:val="00B076AC"/>
    <w:rsid w:val="00B0770E"/>
    <w:rsid w:val="00B07763"/>
    <w:rsid w:val="00B07E44"/>
    <w:rsid w:val="00B10097"/>
    <w:rsid w:val="00B10180"/>
    <w:rsid w:val="00B102D9"/>
    <w:rsid w:val="00B103C8"/>
    <w:rsid w:val="00B106EE"/>
    <w:rsid w:val="00B10AE1"/>
    <w:rsid w:val="00B10B17"/>
    <w:rsid w:val="00B10BFC"/>
    <w:rsid w:val="00B11326"/>
    <w:rsid w:val="00B11A2D"/>
    <w:rsid w:val="00B11C31"/>
    <w:rsid w:val="00B11D93"/>
    <w:rsid w:val="00B11ED1"/>
    <w:rsid w:val="00B12506"/>
    <w:rsid w:val="00B12618"/>
    <w:rsid w:val="00B12926"/>
    <w:rsid w:val="00B12AB4"/>
    <w:rsid w:val="00B12ADA"/>
    <w:rsid w:val="00B1326D"/>
    <w:rsid w:val="00B13901"/>
    <w:rsid w:val="00B13A15"/>
    <w:rsid w:val="00B13A6F"/>
    <w:rsid w:val="00B13B1D"/>
    <w:rsid w:val="00B13C77"/>
    <w:rsid w:val="00B13D92"/>
    <w:rsid w:val="00B13E38"/>
    <w:rsid w:val="00B13FB3"/>
    <w:rsid w:val="00B147FE"/>
    <w:rsid w:val="00B14CB2"/>
    <w:rsid w:val="00B14D30"/>
    <w:rsid w:val="00B14E9A"/>
    <w:rsid w:val="00B15201"/>
    <w:rsid w:val="00B1568F"/>
    <w:rsid w:val="00B156F7"/>
    <w:rsid w:val="00B1584D"/>
    <w:rsid w:val="00B159CA"/>
    <w:rsid w:val="00B15CAE"/>
    <w:rsid w:val="00B15CCA"/>
    <w:rsid w:val="00B16187"/>
    <w:rsid w:val="00B161FF"/>
    <w:rsid w:val="00B1631E"/>
    <w:rsid w:val="00B16637"/>
    <w:rsid w:val="00B16A32"/>
    <w:rsid w:val="00B16AC1"/>
    <w:rsid w:val="00B16AFC"/>
    <w:rsid w:val="00B16EA4"/>
    <w:rsid w:val="00B17108"/>
    <w:rsid w:val="00B173AE"/>
    <w:rsid w:val="00B1775E"/>
    <w:rsid w:val="00B17772"/>
    <w:rsid w:val="00B17FB8"/>
    <w:rsid w:val="00B206CA"/>
    <w:rsid w:val="00B20704"/>
    <w:rsid w:val="00B21496"/>
    <w:rsid w:val="00B2164C"/>
    <w:rsid w:val="00B21AD4"/>
    <w:rsid w:val="00B21DFA"/>
    <w:rsid w:val="00B22104"/>
    <w:rsid w:val="00B221DF"/>
    <w:rsid w:val="00B22401"/>
    <w:rsid w:val="00B227DF"/>
    <w:rsid w:val="00B22856"/>
    <w:rsid w:val="00B22C30"/>
    <w:rsid w:val="00B22CD3"/>
    <w:rsid w:val="00B22EF8"/>
    <w:rsid w:val="00B23DCB"/>
    <w:rsid w:val="00B24660"/>
    <w:rsid w:val="00B24C0C"/>
    <w:rsid w:val="00B25324"/>
    <w:rsid w:val="00B266EB"/>
    <w:rsid w:val="00B26AEB"/>
    <w:rsid w:val="00B26DFF"/>
    <w:rsid w:val="00B26EA3"/>
    <w:rsid w:val="00B27017"/>
    <w:rsid w:val="00B272BA"/>
    <w:rsid w:val="00B272F6"/>
    <w:rsid w:val="00B273B2"/>
    <w:rsid w:val="00B2756A"/>
    <w:rsid w:val="00B277C3"/>
    <w:rsid w:val="00B27A72"/>
    <w:rsid w:val="00B27BC0"/>
    <w:rsid w:val="00B30617"/>
    <w:rsid w:val="00B30639"/>
    <w:rsid w:val="00B30677"/>
    <w:rsid w:val="00B30875"/>
    <w:rsid w:val="00B30C1A"/>
    <w:rsid w:val="00B3125A"/>
    <w:rsid w:val="00B315BA"/>
    <w:rsid w:val="00B316AB"/>
    <w:rsid w:val="00B323E5"/>
    <w:rsid w:val="00B32EF1"/>
    <w:rsid w:val="00B33551"/>
    <w:rsid w:val="00B3382F"/>
    <w:rsid w:val="00B33D59"/>
    <w:rsid w:val="00B33DE9"/>
    <w:rsid w:val="00B34D74"/>
    <w:rsid w:val="00B34EA5"/>
    <w:rsid w:val="00B356B1"/>
    <w:rsid w:val="00B356DC"/>
    <w:rsid w:val="00B35815"/>
    <w:rsid w:val="00B35970"/>
    <w:rsid w:val="00B369D3"/>
    <w:rsid w:val="00B36EA4"/>
    <w:rsid w:val="00B370F6"/>
    <w:rsid w:val="00B3741C"/>
    <w:rsid w:val="00B40249"/>
    <w:rsid w:val="00B405EF"/>
    <w:rsid w:val="00B41303"/>
    <w:rsid w:val="00B41418"/>
    <w:rsid w:val="00B4195B"/>
    <w:rsid w:val="00B41A79"/>
    <w:rsid w:val="00B41A92"/>
    <w:rsid w:val="00B42862"/>
    <w:rsid w:val="00B428CD"/>
    <w:rsid w:val="00B42C8D"/>
    <w:rsid w:val="00B430B7"/>
    <w:rsid w:val="00B430EC"/>
    <w:rsid w:val="00B43101"/>
    <w:rsid w:val="00B43A6F"/>
    <w:rsid w:val="00B43B45"/>
    <w:rsid w:val="00B44740"/>
    <w:rsid w:val="00B449CB"/>
    <w:rsid w:val="00B44AE7"/>
    <w:rsid w:val="00B44B91"/>
    <w:rsid w:val="00B44D75"/>
    <w:rsid w:val="00B44FC2"/>
    <w:rsid w:val="00B45113"/>
    <w:rsid w:val="00B45841"/>
    <w:rsid w:val="00B45A41"/>
    <w:rsid w:val="00B45C3B"/>
    <w:rsid w:val="00B45E6B"/>
    <w:rsid w:val="00B45FBD"/>
    <w:rsid w:val="00B46528"/>
    <w:rsid w:val="00B46533"/>
    <w:rsid w:val="00B470C9"/>
    <w:rsid w:val="00B479DF"/>
    <w:rsid w:val="00B47C2A"/>
    <w:rsid w:val="00B47E01"/>
    <w:rsid w:val="00B50231"/>
    <w:rsid w:val="00B50660"/>
    <w:rsid w:val="00B50937"/>
    <w:rsid w:val="00B509A4"/>
    <w:rsid w:val="00B50E6E"/>
    <w:rsid w:val="00B51230"/>
    <w:rsid w:val="00B51546"/>
    <w:rsid w:val="00B5156D"/>
    <w:rsid w:val="00B5196E"/>
    <w:rsid w:val="00B51B58"/>
    <w:rsid w:val="00B51C2E"/>
    <w:rsid w:val="00B51C68"/>
    <w:rsid w:val="00B51F95"/>
    <w:rsid w:val="00B5230A"/>
    <w:rsid w:val="00B5258F"/>
    <w:rsid w:val="00B5263B"/>
    <w:rsid w:val="00B52C7F"/>
    <w:rsid w:val="00B52DCE"/>
    <w:rsid w:val="00B53E21"/>
    <w:rsid w:val="00B541C0"/>
    <w:rsid w:val="00B54316"/>
    <w:rsid w:val="00B5431A"/>
    <w:rsid w:val="00B54408"/>
    <w:rsid w:val="00B545D6"/>
    <w:rsid w:val="00B54818"/>
    <w:rsid w:val="00B54909"/>
    <w:rsid w:val="00B54F5F"/>
    <w:rsid w:val="00B552C9"/>
    <w:rsid w:val="00B552F4"/>
    <w:rsid w:val="00B55570"/>
    <w:rsid w:val="00B563D6"/>
    <w:rsid w:val="00B5681E"/>
    <w:rsid w:val="00B56B54"/>
    <w:rsid w:val="00B56C27"/>
    <w:rsid w:val="00B572BE"/>
    <w:rsid w:val="00B5783B"/>
    <w:rsid w:val="00B57F8D"/>
    <w:rsid w:val="00B601D6"/>
    <w:rsid w:val="00B6045F"/>
    <w:rsid w:val="00B6050C"/>
    <w:rsid w:val="00B6051B"/>
    <w:rsid w:val="00B608A1"/>
    <w:rsid w:val="00B60C4A"/>
    <w:rsid w:val="00B61070"/>
    <w:rsid w:val="00B620E0"/>
    <w:rsid w:val="00B627DA"/>
    <w:rsid w:val="00B62917"/>
    <w:rsid w:val="00B62C6B"/>
    <w:rsid w:val="00B62F5E"/>
    <w:rsid w:val="00B630A4"/>
    <w:rsid w:val="00B63887"/>
    <w:rsid w:val="00B63E5F"/>
    <w:rsid w:val="00B64026"/>
    <w:rsid w:val="00B645EC"/>
    <w:rsid w:val="00B64750"/>
    <w:rsid w:val="00B648D7"/>
    <w:rsid w:val="00B64B2E"/>
    <w:rsid w:val="00B64E26"/>
    <w:rsid w:val="00B65961"/>
    <w:rsid w:val="00B65CC3"/>
    <w:rsid w:val="00B65E96"/>
    <w:rsid w:val="00B66096"/>
    <w:rsid w:val="00B662B9"/>
    <w:rsid w:val="00B664D2"/>
    <w:rsid w:val="00B66966"/>
    <w:rsid w:val="00B66BDD"/>
    <w:rsid w:val="00B66D7F"/>
    <w:rsid w:val="00B66E35"/>
    <w:rsid w:val="00B6741E"/>
    <w:rsid w:val="00B67658"/>
    <w:rsid w:val="00B6797F"/>
    <w:rsid w:val="00B67C92"/>
    <w:rsid w:val="00B67CB7"/>
    <w:rsid w:val="00B700D4"/>
    <w:rsid w:val="00B7035D"/>
    <w:rsid w:val="00B70450"/>
    <w:rsid w:val="00B7046A"/>
    <w:rsid w:val="00B707A0"/>
    <w:rsid w:val="00B70B3F"/>
    <w:rsid w:val="00B70BDC"/>
    <w:rsid w:val="00B70EBF"/>
    <w:rsid w:val="00B7106B"/>
    <w:rsid w:val="00B71455"/>
    <w:rsid w:val="00B71516"/>
    <w:rsid w:val="00B715B8"/>
    <w:rsid w:val="00B716B9"/>
    <w:rsid w:val="00B718E9"/>
    <w:rsid w:val="00B71A40"/>
    <w:rsid w:val="00B71B81"/>
    <w:rsid w:val="00B71D0A"/>
    <w:rsid w:val="00B71E7D"/>
    <w:rsid w:val="00B72972"/>
    <w:rsid w:val="00B72BE5"/>
    <w:rsid w:val="00B72E91"/>
    <w:rsid w:val="00B736BC"/>
    <w:rsid w:val="00B73B8A"/>
    <w:rsid w:val="00B73FA6"/>
    <w:rsid w:val="00B746B2"/>
    <w:rsid w:val="00B746EB"/>
    <w:rsid w:val="00B74AB2"/>
    <w:rsid w:val="00B74E0C"/>
    <w:rsid w:val="00B7561B"/>
    <w:rsid w:val="00B75833"/>
    <w:rsid w:val="00B75A88"/>
    <w:rsid w:val="00B75FA3"/>
    <w:rsid w:val="00B761DD"/>
    <w:rsid w:val="00B76694"/>
    <w:rsid w:val="00B77461"/>
    <w:rsid w:val="00B779BD"/>
    <w:rsid w:val="00B77B85"/>
    <w:rsid w:val="00B77D9C"/>
    <w:rsid w:val="00B8035F"/>
    <w:rsid w:val="00B806E6"/>
    <w:rsid w:val="00B808BF"/>
    <w:rsid w:val="00B808FD"/>
    <w:rsid w:val="00B80A33"/>
    <w:rsid w:val="00B80D36"/>
    <w:rsid w:val="00B80D8F"/>
    <w:rsid w:val="00B80F52"/>
    <w:rsid w:val="00B815B9"/>
    <w:rsid w:val="00B8165A"/>
    <w:rsid w:val="00B81990"/>
    <w:rsid w:val="00B81AD9"/>
    <w:rsid w:val="00B81EAD"/>
    <w:rsid w:val="00B81F86"/>
    <w:rsid w:val="00B82117"/>
    <w:rsid w:val="00B82311"/>
    <w:rsid w:val="00B825DD"/>
    <w:rsid w:val="00B828FA"/>
    <w:rsid w:val="00B8319D"/>
    <w:rsid w:val="00B8353B"/>
    <w:rsid w:val="00B83797"/>
    <w:rsid w:val="00B83834"/>
    <w:rsid w:val="00B839DC"/>
    <w:rsid w:val="00B84090"/>
    <w:rsid w:val="00B84538"/>
    <w:rsid w:val="00B84CFF"/>
    <w:rsid w:val="00B84D30"/>
    <w:rsid w:val="00B85055"/>
    <w:rsid w:val="00B85561"/>
    <w:rsid w:val="00B85C62"/>
    <w:rsid w:val="00B8639C"/>
    <w:rsid w:val="00B8675B"/>
    <w:rsid w:val="00B86A99"/>
    <w:rsid w:val="00B879F3"/>
    <w:rsid w:val="00B87F1E"/>
    <w:rsid w:val="00B900CB"/>
    <w:rsid w:val="00B901AE"/>
    <w:rsid w:val="00B901CE"/>
    <w:rsid w:val="00B9032D"/>
    <w:rsid w:val="00B9131C"/>
    <w:rsid w:val="00B91387"/>
    <w:rsid w:val="00B916F1"/>
    <w:rsid w:val="00B91736"/>
    <w:rsid w:val="00B91869"/>
    <w:rsid w:val="00B91A31"/>
    <w:rsid w:val="00B9279C"/>
    <w:rsid w:val="00B9289C"/>
    <w:rsid w:val="00B928CA"/>
    <w:rsid w:val="00B9298E"/>
    <w:rsid w:val="00B92E71"/>
    <w:rsid w:val="00B93084"/>
    <w:rsid w:val="00B939DB"/>
    <w:rsid w:val="00B941DD"/>
    <w:rsid w:val="00B941F1"/>
    <w:rsid w:val="00B94691"/>
    <w:rsid w:val="00B947EB"/>
    <w:rsid w:val="00B94A02"/>
    <w:rsid w:val="00B95720"/>
    <w:rsid w:val="00B958F4"/>
    <w:rsid w:val="00B95D43"/>
    <w:rsid w:val="00B95D4C"/>
    <w:rsid w:val="00B95E93"/>
    <w:rsid w:val="00B9624C"/>
    <w:rsid w:val="00B96F21"/>
    <w:rsid w:val="00B96FF4"/>
    <w:rsid w:val="00B97160"/>
    <w:rsid w:val="00B97402"/>
    <w:rsid w:val="00BA00C1"/>
    <w:rsid w:val="00BA0330"/>
    <w:rsid w:val="00BA0518"/>
    <w:rsid w:val="00BA0A5F"/>
    <w:rsid w:val="00BA1411"/>
    <w:rsid w:val="00BA1855"/>
    <w:rsid w:val="00BA1898"/>
    <w:rsid w:val="00BA18DF"/>
    <w:rsid w:val="00BA1E21"/>
    <w:rsid w:val="00BA234C"/>
    <w:rsid w:val="00BA2709"/>
    <w:rsid w:val="00BA2772"/>
    <w:rsid w:val="00BA29AF"/>
    <w:rsid w:val="00BA2A5B"/>
    <w:rsid w:val="00BA2D37"/>
    <w:rsid w:val="00BA3124"/>
    <w:rsid w:val="00BA3A97"/>
    <w:rsid w:val="00BA3CBF"/>
    <w:rsid w:val="00BA3DA1"/>
    <w:rsid w:val="00BA3F47"/>
    <w:rsid w:val="00BA3F74"/>
    <w:rsid w:val="00BA44EF"/>
    <w:rsid w:val="00BA46A7"/>
    <w:rsid w:val="00BA4A11"/>
    <w:rsid w:val="00BA4DB6"/>
    <w:rsid w:val="00BA533F"/>
    <w:rsid w:val="00BA5DD7"/>
    <w:rsid w:val="00BA5EC1"/>
    <w:rsid w:val="00BA603B"/>
    <w:rsid w:val="00BA6394"/>
    <w:rsid w:val="00BA6694"/>
    <w:rsid w:val="00BA66D5"/>
    <w:rsid w:val="00BA6834"/>
    <w:rsid w:val="00BA6D4E"/>
    <w:rsid w:val="00BA7784"/>
    <w:rsid w:val="00BA783B"/>
    <w:rsid w:val="00BA79B2"/>
    <w:rsid w:val="00BA7A94"/>
    <w:rsid w:val="00BA7E40"/>
    <w:rsid w:val="00BA7EEC"/>
    <w:rsid w:val="00BB0C4D"/>
    <w:rsid w:val="00BB0C75"/>
    <w:rsid w:val="00BB0D39"/>
    <w:rsid w:val="00BB0DE6"/>
    <w:rsid w:val="00BB1038"/>
    <w:rsid w:val="00BB13EC"/>
    <w:rsid w:val="00BB17AB"/>
    <w:rsid w:val="00BB1A90"/>
    <w:rsid w:val="00BB1AC9"/>
    <w:rsid w:val="00BB1F2D"/>
    <w:rsid w:val="00BB20B5"/>
    <w:rsid w:val="00BB2156"/>
    <w:rsid w:val="00BB298B"/>
    <w:rsid w:val="00BB2B38"/>
    <w:rsid w:val="00BB2B78"/>
    <w:rsid w:val="00BB2BEA"/>
    <w:rsid w:val="00BB2E17"/>
    <w:rsid w:val="00BB2FC5"/>
    <w:rsid w:val="00BB35E7"/>
    <w:rsid w:val="00BB39C4"/>
    <w:rsid w:val="00BB3CB0"/>
    <w:rsid w:val="00BB3F59"/>
    <w:rsid w:val="00BB4304"/>
    <w:rsid w:val="00BB4F3E"/>
    <w:rsid w:val="00BB508F"/>
    <w:rsid w:val="00BB5601"/>
    <w:rsid w:val="00BB5631"/>
    <w:rsid w:val="00BB5BF9"/>
    <w:rsid w:val="00BB625A"/>
    <w:rsid w:val="00BB62BE"/>
    <w:rsid w:val="00BB6392"/>
    <w:rsid w:val="00BB642F"/>
    <w:rsid w:val="00BB66BD"/>
    <w:rsid w:val="00BB7C3F"/>
    <w:rsid w:val="00BB7DA7"/>
    <w:rsid w:val="00BC0202"/>
    <w:rsid w:val="00BC06A9"/>
    <w:rsid w:val="00BC07FA"/>
    <w:rsid w:val="00BC103C"/>
    <w:rsid w:val="00BC13B8"/>
    <w:rsid w:val="00BC1814"/>
    <w:rsid w:val="00BC190A"/>
    <w:rsid w:val="00BC1E01"/>
    <w:rsid w:val="00BC1F64"/>
    <w:rsid w:val="00BC2036"/>
    <w:rsid w:val="00BC2129"/>
    <w:rsid w:val="00BC22D3"/>
    <w:rsid w:val="00BC22D6"/>
    <w:rsid w:val="00BC23A2"/>
    <w:rsid w:val="00BC25FA"/>
    <w:rsid w:val="00BC2701"/>
    <w:rsid w:val="00BC2787"/>
    <w:rsid w:val="00BC29EA"/>
    <w:rsid w:val="00BC2A32"/>
    <w:rsid w:val="00BC2C45"/>
    <w:rsid w:val="00BC2D89"/>
    <w:rsid w:val="00BC3259"/>
    <w:rsid w:val="00BC3489"/>
    <w:rsid w:val="00BC3C9C"/>
    <w:rsid w:val="00BC4334"/>
    <w:rsid w:val="00BC4525"/>
    <w:rsid w:val="00BC45B6"/>
    <w:rsid w:val="00BC51A3"/>
    <w:rsid w:val="00BC5DA7"/>
    <w:rsid w:val="00BC63C9"/>
    <w:rsid w:val="00BC6E71"/>
    <w:rsid w:val="00BC6FFE"/>
    <w:rsid w:val="00BC704D"/>
    <w:rsid w:val="00BC71FB"/>
    <w:rsid w:val="00BC7204"/>
    <w:rsid w:val="00BC7375"/>
    <w:rsid w:val="00BC79F1"/>
    <w:rsid w:val="00BC7D68"/>
    <w:rsid w:val="00BC7FF5"/>
    <w:rsid w:val="00BD0315"/>
    <w:rsid w:val="00BD060B"/>
    <w:rsid w:val="00BD092C"/>
    <w:rsid w:val="00BD0CB8"/>
    <w:rsid w:val="00BD0D36"/>
    <w:rsid w:val="00BD0E22"/>
    <w:rsid w:val="00BD20C3"/>
    <w:rsid w:val="00BD2218"/>
    <w:rsid w:val="00BD26B1"/>
    <w:rsid w:val="00BD2D81"/>
    <w:rsid w:val="00BD2E28"/>
    <w:rsid w:val="00BD2EC7"/>
    <w:rsid w:val="00BD2F28"/>
    <w:rsid w:val="00BD37C3"/>
    <w:rsid w:val="00BD39B8"/>
    <w:rsid w:val="00BD3A07"/>
    <w:rsid w:val="00BD3DD3"/>
    <w:rsid w:val="00BD4114"/>
    <w:rsid w:val="00BD44F8"/>
    <w:rsid w:val="00BD4598"/>
    <w:rsid w:val="00BD4620"/>
    <w:rsid w:val="00BD4B5C"/>
    <w:rsid w:val="00BD4E18"/>
    <w:rsid w:val="00BD51B8"/>
    <w:rsid w:val="00BD534D"/>
    <w:rsid w:val="00BD56AA"/>
    <w:rsid w:val="00BD5728"/>
    <w:rsid w:val="00BD5AA1"/>
    <w:rsid w:val="00BD6073"/>
    <w:rsid w:val="00BD6325"/>
    <w:rsid w:val="00BD6D6D"/>
    <w:rsid w:val="00BD6EC4"/>
    <w:rsid w:val="00BD6FE7"/>
    <w:rsid w:val="00BD711D"/>
    <w:rsid w:val="00BD7557"/>
    <w:rsid w:val="00BD78E7"/>
    <w:rsid w:val="00BD7993"/>
    <w:rsid w:val="00BD7CB8"/>
    <w:rsid w:val="00BD7F1E"/>
    <w:rsid w:val="00BE015C"/>
    <w:rsid w:val="00BE0312"/>
    <w:rsid w:val="00BE0651"/>
    <w:rsid w:val="00BE06F2"/>
    <w:rsid w:val="00BE09EB"/>
    <w:rsid w:val="00BE0ABE"/>
    <w:rsid w:val="00BE0B88"/>
    <w:rsid w:val="00BE0C6D"/>
    <w:rsid w:val="00BE1040"/>
    <w:rsid w:val="00BE108C"/>
    <w:rsid w:val="00BE10C4"/>
    <w:rsid w:val="00BE14BB"/>
    <w:rsid w:val="00BE1623"/>
    <w:rsid w:val="00BE1927"/>
    <w:rsid w:val="00BE2027"/>
    <w:rsid w:val="00BE26B8"/>
    <w:rsid w:val="00BE2D61"/>
    <w:rsid w:val="00BE2F02"/>
    <w:rsid w:val="00BE2FBE"/>
    <w:rsid w:val="00BE338A"/>
    <w:rsid w:val="00BE34EB"/>
    <w:rsid w:val="00BE3A10"/>
    <w:rsid w:val="00BE3A7E"/>
    <w:rsid w:val="00BE3E07"/>
    <w:rsid w:val="00BE423D"/>
    <w:rsid w:val="00BE4BBD"/>
    <w:rsid w:val="00BE4C6E"/>
    <w:rsid w:val="00BE4F20"/>
    <w:rsid w:val="00BE54FE"/>
    <w:rsid w:val="00BE558D"/>
    <w:rsid w:val="00BE5DA8"/>
    <w:rsid w:val="00BE5E44"/>
    <w:rsid w:val="00BE6164"/>
    <w:rsid w:val="00BE65C2"/>
    <w:rsid w:val="00BE67D7"/>
    <w:rsid w:val="00BE692A"/>
    <w:rsid w:val="00BE722B"/>
    <w:rsid w:val="00BE72AA"/>
    <w:rsid w:val="00BE7760"/>
    <w:rsid w:val="00BE78C4"/>
    <w:rsid w:val="00BE796F"/>
    <w:rsid w:val="00BF008E"/>
    <w:rsid w:val="00BF0AB1"/>
    <w:rsid w:val="00BF0BA8"/>
    <w:rsid w:val="00BF0EE7"/>
    <w:rsid w:val="00BF1299"/>
    <w:rsid w:val="00BF17AF"/>
    <w:rsid w:val="00BF1B87"/>
    <w:rsid w:val="00BF1EA5"/>
    <w:rsid w:val="00BF20ED"/>
    <w:rsid w:val="00BF2286"/>
    <w:rsid w:val="00BF2479"/>
    <w:rsid w:val="00BF2EFB"/>
    <w:rsid w:val="00BF2F54"/>
    <w:rsid w:val="00BF2F8F"/>
    <w:rsid w:val="00BF305F"/>
    <w:rsid w:val="00BF32D9"/>
    <w:rsid w:val="00BF33D3"/>
    <w:rsid w:val="00BF348E"/>
    <w:rsid w:val="00BF3536"/>
    <w:rsid w:val="00BF3A27"/>
    <w:rsid w:val="00BF3BE7"/>
    <w:rsid w:val="00BF3D96"/>
    <w:rsid w:val="00BF3EED"/>
    <w:rsid w:val="00BF3EF5"/>
    <w:rsid w:val="00BF3F78"/>
    <w:rsid w:val="00BF3FFB"/>
    <w:rsid w:val="00BF3FFF"/>
    <w:rsid w:val="00BF404C"/>
    <w:rsid w:val="00BF4404"/>
    <w:rsid w:val="00BF44DF"/>
    <w:rsid w:val="00BF4722"/>
    <w:rsid w:val="00BF47FB"/>
    <w:rsid w:val="00BF4C02"/>
    <w:rsid w:val="00BF4CDE"/>
    <w:rsid w:val="00BF4F4B"/>
    <w:rsid w:val="00BF53BA"/>
    <w:rsid w:val="00BF560D"/>
    <w:rsid w:val="00BF5C9A"/>
    <w:rsid w:val="00BF620E"/>
    <w:rsid w:val="00BF75F5"/>
    <w:rsid w:val="00BF78D4"/>
    <w:rsid w:val="00BF7AE0"/>
    <w:rsid w:val="00C001ED"/>
    <w:rsid w:val="00C0072F"/>
    <w:rsid w:val="00C009E7"/>
    <w:rsid w:val="00C0100E"/>
    <w:rsid w:val="00C01195"/>
    <w:rsid w:val="00C012E2"/>
    <w:rsid w:val="00C01336"/>
    <w:rsid w:val="00C01446"/>
    <w:rsid w:val="00C01497"/>
    <w:rsid w:val="00C022A0"/>
    <w:rsid w:val="00C0239E"/>
    <w:rsid w:val="00C0281F"/>
    <w:rsid w:val="00C029D9"/>
    <w:rsid w:val="00C02B5E"/>
    <w:rsid w:val="00C02C38"/>
    <w:rsid w:val="00C02E3F"/>
    <w:rsid w:val="00C03BBA"/>
    <w:rsid w:val="00C03E4D"/>
    <w:rsid w:val="00C03F78"/>
    <w:rsid w:val="00C03FE4"/>
    <w:rsid w:val="00C04195"/>
    <w:rsid w:val="00C04377"/>
    <w:rsid w:val="00C043D1"/>
    <w:rsid w:val="00C056CE"/>
    <w:rsid w:val="00C056D7"/>
    <w:rsid w:val="00C05A59"/>
    <w:rsid w:val="00C05F4B"/>
    <w:rsid w:val="00C063E7"/>
    <w:rsid w:val="00C06B3A"/>
    <w:rsid w:val="00C070BE"/>
    <w:rsid w:val="00C0747D"/>
    <w:rsid w:val="00C078A4"/>
    <w:rsid w:val="00C07BF8"/>
    <w:rsid w:val="00C1080D"/>
    <w:rsid w:val="00C10868"/>
    <w:rsid w:val="00C10C58"/>
    <w:rsid w:val="00C10EAB"/>
    <w:rsid w:val="00C10FC3"/>
    <w:rsid w:val="00C11110"/>
    <w:rsid w:val="00C1125C"/>
    <w:rsid w:val="00C11EA8"/>
    <w:rsid w:val="00C11FA5"/>
    <w:rsid w:val="00C120D1"/>
    <w:rsid w:val="00C121D9"/>
    <w:rsid w:val="00C122FC"/>
    <w:rsid w:val="00C126C8"/>
    <w:rsid w:val="00C12738"/>
    <w:rsid w:val="00C12B5E"/>
    <w:rsid w:val="00C12EA8"/>
    <w:rsid w:val="00C136A9"/>
    <w:rsid w:val="00C13901"/>
    <w:rsid w:val="00C13BD9"/>
    <w:rsid w:val="00C1476F"/>
    <w:rsid w:val="00C14944"/>
    <w:rsid w:val="00C14B55"/>
    <w:rsid w:val="00C15095"/>
    <w:rsid w:val="00C1575D"/>
    <w:rsid w:val="00C15B9A"/>
    <w:rsid w:val="00C15F81"/>
    <w:rsid w:val="00C15FF6"/>
    <w:rsid w:val="00C16B27"/>
    <w:rsid w:val="00C16CA2"/>
    <w:rsid w:val="00C1780C"/>
    <w:rsid w:val="00C179B7"/>
    <w:rsid w:val="00C17D1C"/>
    <w:rsid w:val="00C17E0A"/>
    <w:rsid w:val="00C2046B"/>
    <w:rsid w:val="00C2074F"/>
    <w:rsid w:val="00C20CE6"/>
    <w:rsid w:val="00C213F0"/>
    <w:rsid w:val="00C216FB"/>
    <w:rsid w:val="00C21873"/>
    <w:rsid w:val="00C21DFD"/>
    <w:rsid w:val="00C21F2B"/>
    <w:rsid w:val="00C21F83"/>
    <w:rsid w:val="00C2251C"/>
    <w:rsid w:val="00C2264A"/>
    <w:rsid w:val="00C22690"/>
    <w:rsid w:val="00C2289B"/>
    <w:rsid w:val="00C22973"/>
    <w:rsid w:val="00C22975"/>
    <w:rsid w:val="00C22F4B"/>
    <w:rsid w:val="00C23236"/>
    <w:rsid w:val="00C23389"/>
    <w:rsid w:val="00C234DF"/>
    <w:rsid w:val="00C23691"/>
    <w:rsid w:val="00C23D20"/>
    <w:rsid w:val="00C24DCA"/>
    <w:rsid w:val="00C24F2E"/>
    <w:rsid w:val="00C25032"/>
    <w:rsid w:val="00C25C48"/>
    <w:rsid w:val="00C25DC8"/>
    <w:rsid w:val="00C26021"/>
    <w:rsid w:val="00C26576"/>
    <w:rsid w:val="00C2674D"/>
    <w:rsid w:val="00C26930"/>
    <w:rsid w:val="00C26A75"/>
    <w:rsid w:val="00C27044"/>
    <w:rsid w:val="00C27138"/>
    <w:rsid w:val="00C271C3"/>
    <w:rsid w:val="00C2746A"/>
    <w:rsid w:val="00C277B0"/>
    <w:rsid w:val="00C303BC"/>
    <w:rsid w:val="00C30E67"/>
    <w:rsid w:val="00C3170F"/>
    <w:rsid w:val="00C31844"/>
    <w:rsid w:val="00C31D06"/>
    <w:rsid w:val="00C31F89"/>
    <w:rsid w:val="00C32849"/>
    <w:rsid w:val="00C32FDC"/>
    <w:rsid w:val="00C33955"/>
    <w:rsid w:val="00C33E1A"/>
    <w:rsid w:val="00C34219"/>
    <w:rsid w:val="00C348DB"/>
    <w:rsid w:val="00C34A7B"/>
    <w:rsid w:val="00C35159"/>
    <w:rsid w:val="00C35442"/>
    <w:rsid w:val="00C35897"/>
    <w:rsid w:val="00C359AA"/>
    <w:rsid w:val="00C35E31"/>
    <w:rsid w:val="00C36A26"/>
    <w:rsid w:val="00C36BF5"/>
    <w:rsid w:val="00C36C2E"/>
    <w:rsid w:val="00C36D95"/>
    <w:rsid w:val="00C37587"/>
    <w:rsid w:val="00C375DB"/>
    <w:rsid w:val="00C37AD0"/>
    <w:rsid w:val="00C40484"/>
    <w:rsid w:val="00C4056E"/>
    <w:rsid w:val="00C40882"/>
    <w:rsid w:val="00C408E3"/>
    <w:rsid w:val="00C40EEE"/>
    <w:rsid w:val="00C41210"/>
    <w:rsid w:val="00C41392"/>
    <w:rsid w:val="00C4167B"/>
    <w:rsid w:val="00C417E1"/>
    <w:rsid w:val="00C419F0"/>
    <w:rsid w:val="00C41E7D"/>
    <w:rsid w:val="00C41F21"/>
    <w:rsid w:val="00C42451"/>
    <w:rsid w:val="00C429B3"/>
    <w:rsid w:val="00C42C85"/>
    <w:rsid w:val="00C42DE7"/>
    <w:rsid w:val="00C42EC7"/>
    <w:rsid w:val="00C430CF"/>
    <w:rsid w:val="00C43204"/>
    <w:rsid w:val="00C43E01"/>
    <w:rsid w:val="00C440EC"/>
    <w:rsid w:val="00C44721"/>
    <w:rsid w:val="00C44889"/>
    <w:rsid w:val="00C44995"/>
    <w:rsid w:val="00C44EEC"/>
    <w:rsid w:val="00C45483"/>
    <w:rsid w:val="00C454E3"/>
    <w:rsid w:val="00C45652"/>
    <w:rsid w:val="00C457D0"/>
    <w:rsid w:val="00C46856"/>
    <w:rsid w:val="00C4697C"/>
    <w:rsid w:val="00C46C06"/>
    <w:rsid w:val="00C46E9A"/>
    <w:rsid w:val="00C472E0"/>
    <w:rsid w:val="00C4732B"/>
    <w:rsid w:val="00C47365"/>
    <w:rsid w:val="00C47725"/>
    <w:rsid w:val="00C50B33"/>
    <w:rsid w:val="00C50B95"/>
    <w:rsid w:val="00C5107C"/>
    <w:rsid w:val="00C513DC"/>
    <w:rsid w:val="00C51A52"/>
    <w:rsid w:val="00C51A84"/>
    <w:rsid w:val="00C51C64"/>
    <w:rsid w:val="00C51CAF"/>
    <w:rsid w:val="00C52AE8"/>
    <w:rsid w:val="00C5312F"/>
    <w:rsid w:val="00C5358C"/>
    <w:rsid w:val="00C53710"/>
    <w:rsid w:val="00C54826"/>
    <w:rsid w:val="00C5491E"/>
    <w:rsid w:val="00C549DD"/>
    <w:rsid w:val="00C54AC9"/>
    <w:rsid w:val="00C54CD3"/>
    <w:rsid w:val="00C54E10"/>
    <w:rsid w:val="00C55243"/>
    <w:rsid w:val="00C55A9E"/>
    <w:rsid w:val="00C55B97"/>
    <w:rsid w:val="00C55F23"/>
    <w:rsid w:val="00C56249"/>
    <w:rsid w:val="00C56783"/>
    <w:rsid w:val="00C56B6E"/>
    <w:rsid w:val="00C56DB2"/>
    <w:rsid w:val="00C56F22"/>
    <w:rsid w:val="00C5709C"/>
    <w:rsid w:val="00C60006"/>
    <w:rsid w:val="00C6014F"/>
    <w:rsid w:val="00C608D9"/>
    <w:rsid w:val="00C60C4A"/>
    <w:rsid w:val="00C60E0E"/>
    <w:rsid w:val="00C60E5B"/>
    <w:rsid w:val="00C60F23"/>
    <w:rsid w:val="00C6167A"/>
    <w:rsid w:val="00C617F4"/>
    <w:rsid w:val="00C61CB7"/>
    <w:rsid w:val="00C61E21"/>
    <w:rsid w:val="00C61F7B"/>
    <w:rsid w:val="00C61F94"/>
    <w:rsid w:val="00C62134"/>
    <w:rsid w:val="00C6242C"/>
    <w:rsid w:val="00C626BD"/>
    <w:rsid w:val="00C62CE3"/>
    <w:rsid w:val="00C63A94"/>
    <w:rsid w:val="00C63AA4"/>
    <w:rsid w:val="00C63D7F"/>
    <w:rsid w:val="00C64057"/>
    <w:rsid w:val="00C6409D"/>
    <w:rsid w:val="00C642A8"/>
    <w:rsid w:val="00C6467B"/>
    <w:rsid w:val="00C64773"/>
    <w:rsid w:val="00C657BE"/>
    <w:rsid w:val="00C65875"/>
    <w:rsid w:val="00C65BFA"/>
    <w:rsid w:val="00C66111"/>
    <w:rsid w:val="00C66187"/>
    <w:rsid w:val="00C6621D"/>
    <w:rsid w:val="00C664FB"/>
    <w:rsid w:val="00C66FD9"/>
    <w:rsid w:val="00C6713C"/>
    <w:rsid w:val="00C67311"/>
    <w:rsid w:val="00C67989"/>
    <w:rsid w:val="00C67DEA"/>
    <w:rsid w:val="00C70185"/>
    <w:rsid w:val="00C7021F"/>
    <w:rsid w:val="00C70242"/>
    <w:rsid w:val="00C704C9"/>
    <w:rsid w:val="00C7066B"/>
    <w:rsid w:val="00C706D1"/>
    <w:rsid w:val="00C70975"/>
    <w:rsid w:val="00C70ACF"/>
    <w:rsid w:val="00C70DD7"/>
    <w:rsid w:val="00C71559"/>
    <w:rsid w:val="00C717F5"/>
    <w:rsid w:val="00C71BF6"/>
    <w:rsid w:val="00C71DE7"/>
    <w:rsid w:val="00C71F22"/>
    <w:rsid w:val="00C7236D"/>
    <w:rsid w:val="00C724E3"/>
    <w:rsid w:val="00C72773"/>
    <w:rsid w:val="00C72E80"/>
    <w:rsid w:val="00C72FBB"/>
    <w:rsid w:val="00C73242"/>
    <w:rsid w:val="00C73A76"/>
    <w:rsid w:val="00C73AB6"/>
    <w:rsid w:val="00C73B46"/>
    <w:rsid w:val="00C75148"/>
    <w:rsid w:val="00C753F8"/>
    <w:rsid w:val="00C75FFD"/>
    <w:rsid w:val="00C76153"/>
    <w:rsid w:val="00C762C5"/>
    <w:rsid w:val="00C76491"/>
    <w:rsid w:val="00C764CA"/>
    <w:rsid w:val="00C76582"/>
    <w:rsid w:val="00C76790"/>
    <w:rsid w:val="00C76D80"/>
    <w:rsid w:val="00C77010"/>
    <w:rsid w:val="00C77073"/>
    <w:rsid w:val="00C77569"/>
    <w:rsid w:val="00C776E1"/>
    <w:rsid w:val="00C777F3"/>
    <w:rsid w:val="00C77952"/>
    <w:rsid w:val="00C77C42"/>
    <w:rsid w:val="00C80AC3"/>
    <w:rsid w:val="00C80AFF"/>
    <w:rsid w:val="00C80BEF"/>
    <w:rsid w:val="00C80C45"/>
    <w:rsid w:val="00C80DD4"/>
    <w:rsid w:val="00C80FB1"/>
    <w:rsid w:val="00C810E1"/>
    <w:rsid w:val="00C812D5"/>
    <w:rsid w:val="00C81322"/>
    <w:rsid w:val="00C814F7"/>
    <w:rsid w:val="00C8192A"/>
    <w:rsid w:val="00C819A2"/>
    <w:rsid w:val="00C81B52"/>
    <w:rsid w:val="00C82322"/>
    <w:rsid w:val="00C8244D"/>
    <w:rsid w:val="00C82591"/>
    <w:rsid w:val="00C82A58"/>
    <w:rsid w:val="00C83F01"/>
    <w:rsid w:val="00C84118"/>
    <w:rsid w:val="00C847BD"/>
    <w:rsid w:val="00C84A96"/>
    <w:rsid w:val="00C84CC0"/>
    <w:rsid w:val="00C84E11"/>
    <w:rsid w:val="00C84FAA"/>
    <w:rsid w:val="00C852D9"/>
    <w:rsid w:val="00C8538D"/>
    <w:rsid w:val="00C859FA"/>
    <w:rsid w:val="00C85BB7"/>
    <w:rsid w:val="00C85BD9"/>
    <w:rsid w:val="00C85CF7"/>
    <w:rsid w:val="00C85D8B"/>
    <w:rsid w:val="00C85EBF"/>
    <w:rsid w:val="00C86621"/>
    <w:rsid w:val="00C8666D"/>
    <w:rsid w:val="00C86774"/>
    <w:rsid w:val="00C86816"/>
    <w:rsid w:val="00C86B67"/>
    <w:rsid w:val="00C86C93"/>
    <w:rsid w:val="00C86F54"/>
    <w:rsid w:val="00C86FD8"/>
    <w:rsid w:val="00C87312"/>
    <w:rsid w:val="00C873B7"/>
    <w:rsid w:val="00C87B32"/>
    <w:rsid w:val="00C87D02"/>
    <w:rsid w:val="00C90488"/>
    <w:rsid w:val="00C90596"/>
    <w:rsid w:val="00C90D5D"/>
    <w:rsid w:val="00C91297"/>
    <w:rsid w:val="00C914EA"/>
    <w:rsid w:val="00C91BDD"/>
    <w:rsid w:val="00C91D1A"/>
    <w:rsid w:val="00C91D6E"/>
    <w:rsid w:val="00C91DD8"/>
    <w:rsid w:val="00C91EE1"/>
    <w:rsid w:val="00C9203F"/>
    <w:rsid w:val="00C920FA"/>
    <w:rsid w:val="00C92C7F"/>
    <w:rsid w:val="00C92FD5"/>
    <w:rsid w:val="00C93094"/>
    <w:rsid w:val="00C933FA"/>
    <w:rsid w:val="00C93859"/>
    <w:rsid w:val="00C9389C"/>
    <w:rsid w:val="00C9398E"/>
    <w:rsid w:val="00C93D8A"/>
    <w:rsid w:val="00C94071"/>
    <w:rsid w:val="00C94202"/>
    <w:rsid w:val="00C944F3"/>
    <w:rsid w:val="00C950FF"/>
    <w:rsid w:val="00C951E5"/>
    <w:rsid w:val="00C9577C"/>
    <w:rsid w:val="00C959E6"/>
    <w:rsid w:val="00C95C92"/>
    <w:rsid w:val="00C9632C"/>
    <w:rsid w:val="00C96625"/>
    <w:rsid w:val="00C967C8"/>
    <w:rsid w:val="00C968CA"/>
    <w:rsid w:val="00C96B51"/>
    <w:rsid w:val="00C96E7A"/>
    <w:rsid w:val="00C96FFD"/>
    <w:rsid w:val="00C9701E"/>
    <w:rsid w:val="00C9785F"/>
    <w:rsid w:val="00C97958"/>
    <w:rsid w:val="00C979FB"/>
    <w:rsid w:val="00C97C3D"/>
    <w:rsid w:val="00CA038A"/>
    <w:rsid w:val="00CA03B0"/>
    <w:rsid w:val="00CA0690"/>
    <w:rsid w:val="00CA0827"/>
    <w:rsid w:val="00CA0CDD"/>
    <w:rsid w:val="00CA0CEB"/>
    <w:rsid w:val="00CA1639"/>
    <w:rsid w:val="00CA18BB"/>
    <w:rsid w:val="00CA1A79"/>
    <w:rsid w:val="00CA1B12"/>
    <w:rsid w:val="00CA1B80"/>
    <w:rsid w:val="00CA1DE1"/>
    <w:rsid w:val="00CA2188"/>
    <w:rsid w:val="00CA2EAF"/>
    <w:rsid w:val="00CA310B"/>
    <w:rsid w:val="00CA3360"/>
    <w:rsid w:val="00CA3418"/>
    <w:rsid w:val="00CA3A9D"/>
    <w:rsid w:val="00CA481E"/>
    <w:rsid w:val="00CA4D97"/>
    <w:rsid w:val="00CA4D9B"/>
    <w:rsid w:val="00CA508E"/>
    <w:rsid w:val="00CA50A9"/>
    <w:rsid w:val="00CA57B3"/>
    <w:rsid w:val="00CA5AF7"/>
    <w:rsid w:val="00CA5FA9"/>
    <w:rsid w:val="00CA6554"/>
    <w:rsid w:val="00CA6889"/>
    <w:rsid w:val="00CA6C0C"/>
    <w:rsid w:val="00CA6E44"/>
    <w:rsid w:val="00CA6F96"/>
    <w:rsid w:val="00CA7603"/>
    <w:rsid w:val="00CA7665"/>
    <w:rsid w:val="00CA7A05"/>
    <w:rsid w:val="00CB0350"/>
    <w:rsid w:val="00CB0500"/>
    <w:rsid w:val="00CB077F"/>
    <w:rsid w:val="00CB09AC"/>
    <w:rsid w:val="00CB0C7D"/>
    <w:rsid w:val="00CB1064"/>
    <w:rsid w:val="00CB15AF"/>
    <w:rsid w:val="00CB1802"/>
    <w:rsid w:val="00CB1984"/>
    <w:rsid w:val="00CB1D39"/>
    <w:rsid w:val="00CB1EF9"/>
    <w:rsid w:val="00CB2191"/>
    <w:rsid w:val="00CB2879"/>
    <w:rsid w:val="00CB2BA4"/>
    <w:rsid w:val="00CB2D46"/>
    <w:rsid w:val="00CB3889"/>
    <w:rsid w:val="00CB3C2C"/>
    <w:rsid w:val="00CB3F75"/>
    <w:rsid w:val="00CB4215"/>
    <w:rsid w:val="00CB4531"/>
    <w:rsid w:val="00CB45C0"/>
    <w:rsid w:val="00CB4D40"/>
    <w:rsid w:val="00CB50E6"/>
    <w:rsid w:val="00CB5808"/>
    <w:rsid w:val="00CB581B"/>
    <w:rsid w:val="00CB5F6E"/>
    <w:rsid w:val="00CB6C9F"/>
    <w:rsid w:val="00CB7282"/>
    <w:rsid w:val="00CB7499"/>
    <w:rsid w:val="00CB7AD8"/>
    <w:rsid w:val="00CB7AEF"/>
    <w:rsid w:val="00CB7E73"/>
    <w:rsid w:val="00CB7FC2"/>
    <w:rsid w:val="00CC0047"/>
    <w:rsid w:val="00CC025A"/>
    <w:rsid w:val="00CC0275"/>
    <w:rsid w:val="00CC044F"/>
    <w:rsid w:val="00CC0565"/>
    <w:rsid w:val="00CC06CD"/>
    <w:rsid w:val="00CC0ED6"/>
    <w:rsid w:val="00CC1287"/>
    <w:rsid w:val="00CC15D2"/>
    <w:rsid w:val="00CC15DC"/>
    <w:rsid w:val="00CC1742"/>
    <w:rsid w:val="00CC2115"/>
    <w:rsid w:val="00CC2264"/>
    <w:rsid w:val="00CC2585"/>
    <w:rsid w:val="00CC27E1"/>
    <w:rsid w:val="00CC29B8"/>
    <w:rsid w:val="00CC30F5"/>
    <w:rsid w:val="00CC319D"/>
    <w:rsid w:val="00CC3559"/>
    <w:rsid w:val="00CC3DBD"/>
    <w:rsid w:val="00CC4C53"/>
    <w:rsid w:val="00CC4E13"/>
    <w:rsid w:val="00CC4FD4"/>
    <w:rsid w:val="00CC513C"/>
    <w:rsid w:val="00CC5299"/>
    <w:rsid w:val="00CC5336"/>
    <w:rsid w:val="00CC58AF"/>
    <w:rsid w:val="00CC5920"/>
    <w:rsid w:val="00CC5C79"/>
    <w:rsid w:val="00CC5CF8"/>
    <w:rsid w:val="00CC61AC"/>
    <w:rsid w:val="00CC6BC9"/>
    <w:rsid w:val="00CC71BF"/>
    <w:rsid w:val="00CD08D6"/>
    <w:rsid w:val="00CD14DF"/>
    <w:rsid w:val="00CD1644"/>
    <w:rsid w:val="00CD164B"/>
    <w:rsid w:val="00CD1671"/>
    <w:rsid w:val="00CD1B8F"/>
    <w:rsid w:val="00CD1F0F"/>
    <w:rsid w:val="00CD1FD4"/>
    <w:rsid w:val="00CD2E75"/>
    <w:rsid w:val="00CD34FE"/>
    <w:rsid w:val="00CD3AE4"/>
    <w:rsid w:val="00CD3CC7"/>
    <w:rsid w:val="00CD3DC7"/>
    <w:rsid w:val="00CD3FD9"/>
    <w:rsid w:val="00CD4398"/>
    <w:rsid w:val="00CD4445"/>
    <w:rsid w:val="00CD4686"/>
    <w:rsid w:val="00CD4A66"/>
    <w:rsid w:val="00CD4AAC"/>
    <w:rsid w:val="00CD4D5D"/>
    <w:rsid w:val="00CD518B"/>
    <w:rsid w:val="00CD5BEF"/>
    <w:rsid w:val="00CD63C5"/>
    <w:rsid w:val="00CD63F0"/>
    <w:rsid w:val="00CD66BB"/>
    <w:rsid w:val="00CD6703"/>
    <w:rsid w:val="00CD67E7"/>
    <w:rsid w:val="00CD6BEC"/>
    <w:rsid w:val="00CD6D23"/>
    <w:rsid w:val="00CD7148"/>
    <w:rsid w:val="00CD76E4"/>
    <w:rsid w:val="00CD7ACB"/>
    <w:rsid w:val="00CD7C6E"/>
    <w:rsid w:val="00CE0298"/>
    <w:rsid w:val="00CE0448"/>
    <w:rsid w:val="00CE0554"/>
    <w:rsid w:val="00CE0DF7"/>
    <w:rsid w:val="00CE133A"/>
    <w:rsid w:val="00CE14FA"/>
    <w:rsid w:val="00CE166D"/>
    <w:rsid w:val="00CE187C"/>
    <w:rsid w:val="00CE18D1"/>
    <w:rsid w:val="00CE1A9B"/>
    <w:rsid w:val="00CE1C98"/>
    <w:rsid w:val="00CE212C"/>
    <w:rsid w:val="00CE23B2"/>
    <w:rsid w:val="00CE25C4"/>
    <w:rsid w:val="00CE25D8"/>
    <w:rsid w:val="00CE2742"/>
    <w:rsid w:val="00CE3034"/>
    <w:rsid w:val="00CE3CAE"/>
    <w:rsid w:val="00CE3D50"/>
    <w:rsid w:val="00CE3E92"/>
    <w:rsid w:val="00CE444F"/>
    <w:rsid w:val="00CE49F7"/>
    <w:rsid w:val="00CE4FD4"/>
    <w:rsid w:val="00CE5702"/>
    <w:rsid w:val="00CE585A"/>
    <w:rsid w:val="00CE5AC3"/>
    <w:rsid w:val="00CE6301"/>
    <w:rsid w:val="00CE64DC"/>
    <w:rsid w:val="00CE6849"/>
    <w:rsid w:val="00CE68C6"/>
    <w:rsid w:val="00CE6943"/>
    <w:rsid w:val="00CE6AAF"/>
    <w:rsid w:val="00CE7081"/>
    <w:rsid w:val="00CE7271"/>
    <w:rsid w:val="00CE73A6"/>
    <w:rsid w:val="00CE73E7"/>
    <w:rsid w:val="00CE7486"/>
    <w:rsid w:val="00CE76AD"/>
    <w:rsid w:val="00CE77B8"/>
    <w:rsid w:val="00CE7818"/>
    <w:rsid w:val="00CE7ABE"/>
    <w:rsid w:val="00CE7BE2"/>
    <w:rsid w:val="00CE7CA1"/>
    <w:rsid w:val="00CF00D8"/>
    <w:rsid w:val="00CF00EF"/>
    <w:rsid w:val="00CF06EB"/>
    <w:rsid w:val="00CF079C"/>
    <w:rsid w:val="00CF0890"/>
    <w:rsid w:val="00CF14B1"/>
    <w:rsid w:val="00CF17EB"/>
    <w:rsid w:val="00CF1834"/>
    <w:rsid w:val="00CF1A66"/>
    <w:rsid w:val="00CF1FC1"/>
    <w:rsid w:val="00CF279B"/>
    <w:rsid w:val="00CF297C"/>
    <w:rsid w:val="00CF2E45"/>
    <w:rsid w:val="00CF339A"/>
    <w:rsid w:val="00CF36F6"/>
    <w:rsid w:val="00CF388B"/>
    <w:rsid w:val="00CF38E4"/>
    <w:rsid w:val="00CF39D3"/>
    <w:rsid w:val="00CF3A54"/>
    <w:rsid w:val="00CF3B7B"/>
    <w:rsid w:val="00CF3C19"/>
    <w:rsid w:val="00CF3DE2"/>
    <w:rsid w:val="00CF3E72"/>
    <w:rsid w:val="00CF421C"/>
    <w:rsid w:val="00CF4D34"/>
    <w:rsid w:val="00CF4F99"/>
    <w:rsid w:val="00CF4F9D"/>
    <w:rsid w:val="00CF5124"/>
    <w:rsid w:val="00CF54AB"/>
    <w:rsid w:val="00CF595B"/>
    <w:rsid w:val="00CF59FF"/>
    <w:rsid w:val="00CF5E21"/>
    <w:rsid w:val="00CF5E77"/>
    <w:rsid w:val="00CF6924"/>
    <w:rsid w:val="00CF6A59"/>
    <w:rsid w:val="00CF6C2A"/>
    <w:rsid w:val="00CF6DE2"/>
    <w:rsid w:val="00CF6DF0"/>
    <w:rsid w:val="00CF6E4B"/>
    <w:rsid w:val="00CF6E85"/>
    <w:rsid w:val="00CF7024"/>
    <w:rsid w:val="00CF7042"/>
    <w:rsid w:val="00CF70B2"/>
    <w:rsid w:val="00CF7185"/>
    <w:rsid w:val="00CF73E0"/>
    <w:rsid w:val="00CF743D"/>
    <w:rsid w:val="00CF769B"/>
    <w:rsid w:val="00CF77DE"/>
    <w:rsid w:val="00CF79DF"/>
    <w:rsid w:val="00CF7A59"/>
    <w:rsid w:val="00CF7B09"/>
    <w:rsid w:val="00CF7D8E"/>
    <w:rsid w:val="00CF7F8A"/>
    <w:rsid w:val="00D0057D"/>
    <w:rsid w:val="00D00FD2"/>
    <w:rsid w:val="00D014D9"/>
    <w:rsid w:val="00D015DD"/>
    <w:rsid w:val="00D01610"/>
    <w:rsid w:val="00D02317"/>
    <w:rsid w:val="00D023E0"/>
    <w:rsid w:val="00D0266A"/>
    <w:rsid w:val="00D027FE"/>
    <w:rsid w:val="00D02A2D"/>
    <w:rsid w:val="00D02A5A"/>
    <w:rsid w:val="00D02CA8"/>
    <w:rsid w:val="00D02D5C"/>
    <w:rsid w:val="00D03560"/>
    <w:rsid w:val="00D035DE"/>
    <w:rsid w:val="00D03995"/>
    <w:rsid w:val="00D03C1B"/>
    <w:rsid w:val="00D0424B"/>
    <w:rsid w:val="00D043A9"/>
    <w:rsid w:val="00D043D0"/>
    <w:rsid w:val="00D044F3"/>
    <w:rsid w:val="00D048E0"/>
    <w:rsid w:val="00D04F97"/>
    <w:rsid w:val="00D0518F"/>
    <w:rsid w:val="00D053EF"/>
    <w:rsid w:val="00D05449"/>
    <w:rsid w:val="00D0560F"/>
    <w:rsid w:val="00D057BD"/>
    <w:rsid w:val="00D05B3D"/>
    <w:rsid w:val="00D061DA"/>
    <w:rsid w:val="00D06226"/>
    <w:rsid w:val="00D0629B"/>
    <w:rsid w:val="00D066FF"/>
    <w:rsid w:val="00D06CA1"/>
    <w:rsid w:val="00D071A4"/>
    <w:rsid w:val="00D073C7"/>
    <w:rsid w:val="00D0761C"/>
    <w:rsid w:val="00D0791A"/>
    <w:rsid w:val="00D07F0A"/>
    <w:rsid w:val="00D1012C"/>
    <w:rsid w:val="00D101C8"/>
    <w:rsid w:val="00D10426"/>
    <w:rsid w:val="00D10563"/>
    <w:rsid w:val="00D10575"/>
    <w:rsid w:val="00D10726"/>
    <w:rsid w:val="00D1099F"/>
    <w:rsid w:val="00D10ECC"/>
    <w:rsid w:val="00D10F25"/>
    <w:rsid w:val="00D112FE"/>
    <w:rsid w:val="00D11408"/>
    <w:rsid w:val="00D116DF"/>
    <w:rsid w:val="00D116EC"/>
    <w:rsid w:val="00D11725"/>
    <w:rsid w:val="00D12541"/>
    <w:rsid w:val="00D127A2"/>
    <w:rsid w:val="00D12A3C"/>
    <w:rsid w:val="00D12B6B"/>
    <w:rsid w:val="00D12CB5"/>
    <w:rsid w:val="00D12CDF"/>
    <w:rsid w:val="00D12CE0"/>
    <w:rsid w:val="00D12D5F"/>
    <w:rsid w:val="00D13129"/>
    <w:rsid w:val="00D1322B"/>
    <w:rsid w:val="00D1328A"/>
    <w:rsid w:val="00D132C6"/>
    <w:rsid w:val="00D13AD0"/>
    <w:rsid w:val="00D13C5C"/>
    <w:rsid w:val="00D14B9B"/>
    <w:rsid w:val="00D15682"/>
    <w:rsid w:val="00D1599B"/>
    <w:rsid w:val="00D15AF3"/>
    <w:rsid w:val="00D16240"/>
    <w:rsid w:val="00D16566"/>
    <w:rsid w:val="00D16E09"/>
    <w:rsid w:val="00D17236"/>
    <w:rsid w:val="00D17A1A"/>
    <w:rsid w:val="00D17D53"/>
    <w:rsid w:val="00D17D9C"/>
    <w:rsid w:val="00D17DF0"/>
    <w:rsid w:val="00D201C8"/>
    <w:rsid w:val="00D2043B"/>
    <w:rsid w:val="00D20A88"/>
    <w:rsid w:val="00D20C51"/>
    <w:rsid w:val="00D20EA9"/>
    <w:rsid w:val="00D20F99"/>
    <w:rsid w:val="00D210EC"/>
    <w:rsid w:val="00D22388"/>
    <w:rsid w:val="00D22824"/>
    <w:rsid w:val="00D2296A"/>
    <w:rsid w:val="00D22E45"/>
    <w:rsid w:val="00D23004"/>
    <w:rsid w:val="00D23464"/>
    <w:rsid w:val="00D238A3"/>
    <w:rsid w:val="00D23A51"/>
    <w:rsid w:val="00D23F70"/>
    <w:rsid w:val="00D23F9F"/>
    <w:rsid w:val="00D2408D"/>
    <w:rsid w:val="00D2422A"/>
    <w:rsid w:val="00D242A6"/>
    <w:rsid w:val="00D245A8"/>
    <w:rsid w:val="00D24C5C"/>
    <w:rsid w:val="00D25676"/>
    <w:rsid w:val="00D25A56"/>
    <w:rsid w:val="00D25DDE"/>
    <w:rsid w:val="00D25E46"/>
    <w:rsid w:val="00D26359"/>
    <w:rsid w:val="00D267CC"/>
    <w:rsid w:val="00D269CA"/>
    <w:rsid w:val="00D26E9C"/>
    <w:rsid w:val="00D26ECA"/>
    <w:rsid w:val="00D27042"/>
    <w:rsid w:val="00D272DF"/>
    <w:rsid w:val="00D3024E"/>
    <w:rsid w:val="00D30715"/>
    <w:rsid w:val="00D308AB"/>
    <w:rsid w:val="00D30959"/>
    <w:rsid w:val="00D30B1F"/>
    <w:rsid w:val="00D30F3F"/>
    <w:rsid w:val="00D317A3"/>
    <w:rsid w:val="00D31C69"/>
    <w:rsid w:val="00D31F68"/>
    <w:rsid w:val="00D32086"/>
    <w:rsid w:val="00D3253B"/>
    <w:rsid w:val="00D32865"/>
    <w:rsid w:val="00D33231"/>
    <w:rsid w:val="00D3332A"/>
    <w:rsid w:val="00D33338"/>
    <w:rsid w:val="00D3334E"/>
    <w:rsid w:val="00D33672"/>
    <w:rsid w:val="00D339D7"/>
    <w:rsid w:val="00D33B52"/>
    <w:rsid w:val="00D33E32"/>
    <w:rsid w:val="00D3423B"/>
    <w:rsid w:val="00D34856"/>
    <w:rsid w:val="00D34ABE"/>
    <w:rsid w:val="00D34B9D"/>
    <w:rsid w:val="00D34CE7"/>
    <w:rsid w:val="00D34CEE"/>
    <w:rsid w:val="00D34DAD"/>
    <w:rsid w:val="00D34DE3"/>
    <w:rsid w:val="00D350A1"/>
    <w:rsid w:val="00D35126"/>
    <w:rsid w:val="00D352FD"/>
    <w:rsid w:val="00D355F5"/>
    <w:rsid w:val="00D35609"/>
    <w:rsid w:val="00D35865"/>
    <w:rsid w:val="00D359C5"/>
    <w:rsid w:val="00D364B9"/>
    <w:rsid w:val="00D36581"/>
    <w:rsid w:val="00D3669F"/>
    <w:rsid w:val="00D366F0"/>
    <w:rsid w:val="00D36AD8"/>
    <w:rsid w:val="00D374FC"/>
    <w:rsid w:val="00D376CB"/>
    <w:rsid w:val="00D3770C"/>
    <w:rsid w:val="00D37983"/>
    <w:rsid w:val="00D37B5F"/>
    <w:rsid w:val="00D37E4E"/>
    <w:rsid w:val="00D4060D"/>
    <w:rsid w:val="00D40901"/>
    <w:rsid w:val="00D40EBD"/>
    <w:rsid w:val="00D40F9C"/>
    <w:rsid w:val="00D416A4"/>
    <w:rsid w:val="00D41AF6"/>
    <w:rsid w:val="00D41B94"/>
    <w:rsid w:val="00D42135"/>
    <w:rsid w:val="00D4246D"/>
    <w:rsid w:val="00D42669"/>
    <w:rsid w:val="00D428C1"/>
    <w:rsid w:val="00D42AD2"/>
    <w:rsid w:val="00D4307A"/>
    <w:rsid w:val="00D431C5"/>
    <w:rsid w:val="00D436B4"/>
    <w:rsid w:val="00D43A6E"/>
    <w:rsid w:val="00D43DC2"/>
    <w:rsid w:val="00D44472"/>
    <w:rsid w:val="00D44BD5"/>
    <w:rsid w:val="00D44EEB"/>
    <w:rsid w:val="00D44F74"/>
    <w:rsid w:val="00D45165"/>
    <w:rsid w:val="00D455D4"/>
    <w:rsid w:val="00D4564E"/>
    <w:rsid w:val="00D45C27"/>
    <w:rsid w:val="00D45D72"/>
    <w:rsid w:val="00D4620D"/>
    <w:rsid w:val="00D4626B"/>
    <w:rsid w:val="00D46593"/>
    <w:rsid w:val="00D4681D"/>
    <w:rsid w:val="00D46EE9"/>
    <w:rsid w:val="00D47007"/>
    <w:rsid w:val="00D47BEC"/>
    <w:rsid w:val="00D50295"/>
    <w:rsid w:val="00D5038F"/>
    <w:rsid w:val="00D504CC"/>
    <w:rsid w:val="00D505DC"/>
    <w:rsid w:val="00D509C4"/>
    <w:rsid w:val="00D50F84"/>
    <w:rsid w:val="00D510E7"/>
    <w:rsid w:val="00D513E1"/>
    <w:rsid w:val="00D514D2"/>
    <w:rsid w:val="00D518BB"/>
    <w:rsid w:val="00D5210E"/>
    <w:rsid w:val="00D52184"/>
    <w:rsid w:val="00D52734"/>
    <w:rsid w:val="00D52826"/>
    <w:rsid w:val="00D52AF5"/>
    <w:rsid w:val="00D52CA6"/>
    <w:rsid w:val="00D52E73"/>
    <w:rsid w:val="00D52F7B"/>
    <w:rsid w:val="00D52FE9"/>
    <w:rsid w:val="00D5364D"/>
    <w:rsid w:val="00D536E4"/>
    <w:rsid w:val="00D53CD4"/>
    <w:rsid w:val="00D54319"/>
    <w:rsid w:val="00D54A6D"/>
    <w:rsid w:val="00D54BAB"/>
    <w:rsid w:val="00D54EEF"/>
    <w:rsid w:val="00D553F7"/>
    <w:rsid w:val="00D55AEE"/>
    <w:rsid w:val="00D55C42"/>
    <w:rsid w:val="00D55C63"/>
    <w:rsid w:val="00D55C8C"/>
    <w:rsid w:val="00D55FAC"/>
    <w:rsid w:val="00D5739E"/>
    <w:rsid w:val="00D576A2"/>
    <w:rsid w:val="00D5782D"/>
    <w:rsid w:val="00D57B41"/>
    <w:rsid w:val="00D603F1"/>
    <w:rsid w:val="00D609EB"/>
    <w:rsid w:val="00D60B14"/>
    <w:rsid w:val="00D60F10"/>
    <w:rsid w:val="00D6112E"/>
    <w:rsid w:val="00D62300"/>
    <w:rsid w:val="00D62383"/>
    <w:rsid w:val="00D6240A"/>
    <w:rsid w:val="00D62611"/>
    <w:rsid w:val="00D6296F"/>
    <w:rsid w:val="00D62A81"/>
    <w:rsid w:val="00D62EEF"/>
    <w:rsid w:val="00D62FED"/>
    <w:rsid w:val="00D63193"/>
    <w:rsid w:val="00D631D3"/>
    <w:rsid w:val="00D63345"/>
    <w:rsid w:val="00D6363E"/>
    <w:rsid w:val="00D63671"/>
    <w:rsid w:val="00D636FB"/>
    <w:rsid w:val="00D63853"/>
    <w:rsid w:val="00D638EF"/>
    <w:rsid w:val="00D63AFD"/>
    <w:rsid w:val="00D63FBA"/>
    <w:rsid w:val="00D64015"/>
    <w:rsid w:val="00D64512"/>
    <w:rsid w:val="00D64A05"/>
    <w:rsid w:val="00D64F66"/>
    <w:rsid w:val="00D6547F"/>
    <w:rsid w:val="00D655E4"/>
    <w:rsid w:val="00D65DCA"/>
    <w:rsid w:val="00D65EC0"/>
    <w:rsid w:val="00D661A7"/>
    <w:rsid w:val="00D6628A"/>
    <w:rsid w:val="00D66377"/>
    <w:rsid w:val="00D6656C"/>
    <w:rsid w:val="00D673DF"/>
    <w:rsid w:val="00D6770F"/>
    <w:rsid w:val="00D67927"/>
    <w:rsid w:val="00D70417"/>
    <w:rsid w:val="00D7074E"/>
    <w:rsid w:val="00D7097B"/>
    <w:rsid w:val="00D70AD8"/>
    <w:rsid w:val="00D70F03"/>
    <w:rsid w:val="00D7137F"/>
    <w:rsid w:val="00D71650"/>
    <w:rsid w:val="00D71A65"/>
    <w:rsid w:val="00D720AC"/>
    <w:rsid w:val="00D720D2"/>
    <w:rsid w:val="00D72188"/>
    <w:rsid w:val="00D72353"/>
    <w:rsid w:val="00D726B2"/>
    <w:rsid w:val="00D7295F"/>
    <w:rsid w:val="00D72BA7"/>
    <w:rsid w:val="00D72F00"/>
    <w:rsid w:val="00D7345F"/>
    <w:rsid w:val="00D739E8"/>
    <w:rsid w:val="00D73C8B"/>
    <w:rsid w:val="00D7450C"/>
    <w:rsid w:val="00D74C91"/>
    <w:rsid w:val="00D74E37"/>
    <w:rsid w:val="00D74F4F"/>
    <w:rsid w:val="00D7565C"/>
    <w:rsid w:val="00D7588A"/>
    <w:rsid w:val="00D75EBA"/>
    <w:rsid w:val="00D762BF"/>
    <w:rsid w:val="00D76490"/>
    <w:rsid w:val="00D766D1"/>
    <w:rsid w:val="00D767B0"/>
    <w:rsid w:val="00D76A3E"/>
    <w:rsid w:val="00D76C5B"/>
    <w:rsid w:val="00D76D64"/>
    <w:rsid w:val="00D76E47"/>
    <w:rsid w:val="00D77208"/>
    <w:rsid w:val="00D77BD9"/>
    <w:rsid w:val="00D801AF"/>
    <w:rsid w:val="00D80534"/>
    <w:rsid w:val="00D80701"/>
    <w:rsid w:val="00D8084A"/>
    <w:rsid w:val="00D80E9B"/>
    <w:rsid w:val="00D81503"/>
    <w:rsid w:val="00D82B4C"/>
    <w:rsid w:val="00D82C63"/>
    <w:rsid w:val="00D8345C"/>
    <w:rsid w:val="00D83A3A"/>
    <w:rsid w:val="00D83EDA"/>
    <w:rsid w:val="00D842CE"/>
    <w:rsid w:val="00D8456F"/>
    <w:rsid w:val="00D84949"/>
    <w:rsid w:val="00D84A95"/>
    <w:rsid w:val="00D84D56"/>
    <w:rsid w:val="00D84F74"/>
    <w:rsid w:val="00D8540B"/>
    <w:rsid w:val="00D855C2"/>
    <w:rsid w:val="00D85763"/>
    <w:rsid w:val="00D8595B"/>
    <w:rsid w:val="00D8596C"/>
    <w:rsid w:val="00D859C3"/>
    <w:rsid w:val="00D85BA5"/>
    <w:rsid w:val="00D86136"/>
    <w:rsid w:val="00D86671"/>
    <w:rsid w:val="00D86B3B"/>
    <w:rsid w:val="00D86BCB"/>
    <w:rsid w:val="00D86D91"/>
    <w:rsid w:val="00D86F53"/>
    <w:rsid w:val="00D871CF"/>
    <w:rsid w:val="00D87B6F"/>
    <w:rsid w:val="00D87C6B"/>
    <w:rsid w:val="00D87FA6"/>
    <w:rsid w:val="00D901EC"/>
    <w:rsid w:val="00D905E3"/>
    <w:rsid w:val="00D909F6"/>
    <w:rsid w:val="00D90A04"/>
    <w:rsid w:val="00D90E09"/>
    <w:rsid w:val="00D90E63"/>
    <w:rsid w:val="00D910C7"/>
    <w:rsid w:val="00D910C8"/>
    <w:rsid w:val="00D912D3"/>
    <w:rsid w:val="00D91405"/>
    <w:rsid w:val="00D91788"/>
    <w:rsid w:val="00D91A69"/>
    <w:rsid w:val="00D91A7A"/>
    <w:rsid w:val="00D91C96"/>
    <w:rsid w:val="00D9219D"/>
    <w:rsid w:val="00D92C3B"/>
    <w:rsid w:val="00D92EAA"/>
    <w:rsid w:val="00D93193"/>
    <w:rsid w:val="00D932A9"/>
    <w:rsid w:val="00D93C54"/>
    <w:rsid w:val="00D940E8"/>
    <w:rsid w:val="00D9434D"/>
    <w:rsid w:val="00D943EA"/>
    <w:rsid w:val="00D94A54"/>
    <w:rsid w:val="00D94D0B"/>
    <w:rsid w:val="00D94EE9"/>
    <w:rsid w:val="00D94F9F"/>
    <w:rsid w:val="00D9597A"/>
    <w:rsid w:val="00D95C35"/>
    <w:rsid w:val="00D95DEE"/>
    <w:rsid w:val="00D96755"/>
    <w:rsid w:val="00D967EF"/>
    <w:rsid w:val="00D96B12"/>
    <w:rsid w:val="00D96D8C"/>
    <w:rsid w:val="00D96EE9"/>
    <w:rsid w:val="00D97360"/>
    <w:rsid w:val="00D97500"/>
    <w:rsid w:val="00D97732"/>
    <w:rsid w:val="00D97ABC"/>
    <w:rsid w:val="00D97E68"/>
    <w:rsid w:val="00DA05A1"/>
    <w:rsid w:val="00DA0D6F"/>
    <w:rsid w:val="00DA0DE2"/>
    <w:rsid w:val="00DA11AC"/>
    <w:rsid w:val="00DA1200"/>
    <w:rsid w:val="00DA13E8"/>
    <w:rsid w:val="00DA144F"/>
    <w:rsid w:val="00DA14F2"/>
    <w:rsid w:val="00DA17B5"/>
    <w:rsid w:val="00DA299A"/>
    <w:rsid w:val="00DA2D15"/>
    <w:rsid w:val="00DA2E09"/>
    <w:rsid w:val="00DA2E72"/>
    <w:rsid w:val="00DA2E79"/>
    <w:rsid w:val="00DA34CA"/>
    <w:rsid w:val="00DA41B2"/>
    <w:rsid w:val="00DA436E"/>
    <w:rsid w:val="00DA4459"/>
    <w:rsid w:val="00DA55AC"/>
    <w:rsid w:val="00DA586A"/>
    <w:rsid w:val="00DA5933"/>
    <w:rsid w:val="00DA5C34"/>
    <w:rsid w:val="00DA60C5"/>
    <w:rsid w:val="00DA6245"/>
    <w:rsid w:val="00DA6DAA"/>
    <w:rsid w:val="00DA763C"/>
    <w:rsid w:val="00DA7670"/>
    <w:rsid w:val="00DA7DDF"/>
    <w:rsid w:val="00DA7E53"/>
    <w:rsid w:val="00DA7FA1"/>
    <w:rsid w:val="00DB0272"/>
    <w:rsid w:val="00DB0892"/>
    <w:rsid w:val="00DB0B84"/>
    <w:rsid w:val="00DB0CFF"/>
    <w:rsid w:val="00DB0D75"/>
    <w:rsid w:val="00DB0F0B"/>
    <w:rsid w:val="00DB0F3B"/>
    <w:rsid w:val="00DB18FE"/>
    <w:rsid w:val="00DB19A9"/>
    <w:rsid w:val="00DB1F92"/>
    <w:rsid w:val="00DB259C"/>
    <w:rsid w:val="00DB25AF"/>
    <w:rsid w:val="00DB2C26"/>
    <w:rsid w:val="00DB3083"/>
    <w:rsid w:val="00DB33EA"/>
    <w:rsid w:val="00DB37FE"/>
    <w:rsid w:val="00DB3F85"/>
    <w:rsid w:val="00DB493D"/>
    <w:rsid w:val="00DB4A15"/>
    <w:rsid w:val="00DB5014"/>
    <w:rsid w:val="00DB52F0"/>
    <w:rsid w:val="00DB53B0"/>
    <w:rsid w:val="00DB5600"/>
    <w:rsid w:val="00DB5679"/>
    <w:rsid w:val="00DB56A7"/>
    <w:rsid w:val="00DB598B"/>
    <w:rsid w:val="00DB598E"/>
    <w:rsid w:val="00DB5CB9"/>
    <w:rsid w:val="00DB6200"/>
    <w:rsid w:val="00DB631E"/>
    <w:rsid w:val="00DB64DA"/>
    <w:rsid w:val="00DB67A9"/>
    <w:rsid w:val="00DB67AF"/>
    <w:rsid w:val="00DB6A44"/>
    <w:rsid w:val="00DB6C0F"/>
    <w:rsid w:val="00DB6F69"/>
    <w:rsid w:val="00DB750D"/>
    <w:rsid w:val="00DB7537"/>
    <w:rsid w:val="00DB77F7"/>
    <w:rsid w:val="00DC053C"/>
    <w:rsid w:val="00DC08A5"/>
    <w:rsid w:val="00DC113D"/>
    <w:rsid w:val="00DC1546"/>
    <w:rsid w:val="00DC15B9"/>
    <w:rsid w:val="00DC191B"/>
    <w:rsid w:val="00DC1F99"/>
    <w:rsid w:val="00DC20E6"/>
    <w:rsid w:val="00DC238E"/>
    <w:rsid w:val="00DC2C8F"/>
    <w:rsid w:val="00DC2D12"/>
    <w:rsid w:val="00DC2F2F"/>
    <w:rsid w:val="00DC2FF7"/>
    <w:rsid w:val="00DC312B"/>
    <w:rsid w:val="00DC36BC"/>
    <w:rsid w:val="00DC387B"/>
    <w:rsid w:val="00DC3A2C"/>
    <w:rsid w:val="00DC3F6E"/>
    <w:rsid w:val="00DC430C"/>
    <w:rsid w:val="00DC457B"/>
    <w:rsid w:val="00DC4854"/>
    <w:rsid w:val="00DC48A3"/>
    <w:rsid w:val="00DC4B0A"/>
    <w:rsid w:val="00DC502F"/>
    <w:rsid w:val="00DC551C"/>
    <w:rsid w:val="00DC5891"/>
    <w:rsid w:val="00DC6754"/>
    <w:rsid w:val="00DC689E"/>
    <w:rsid w:val="00DC6983"/>
    <w:rsid w:val="00DC6A32"/>
    <w:rsid w:val="00DC6AD6"/>
    <w:rsid w:val="00DC6EC1"/>
    <w:rsid w:val="00DC76D2"/>
    <w:rsid w:val="00DC77C5"/>
    <w:rsid w:val="00DD00A8"/>
    <w:rsid w:val="00DD00E1"/>
    <w:rsid w:val="00DD0B5D"/>
    <w:rsid w:val="00DD0FD1"/>
    <w:rsid w:val="00DD1443"/>
    <w:rsid w:val="00DD15D9"/>
    <w:rsid w:val="00DD193E"/>
    <w:rsid w:val="00DD303A"/>
    <w:rsid w:val="00DD36E2"/>
    <w:rsid w:val="00DD45ED"/>
    <w:rsid w:val="00DD4918"/>
    <w:rsid w:val="00DD4D30"/>
    <w:rsid w:val="00DD4E2C"/>
    <w:rsid w:val="00DD5462"/>
    <w:rsid w:val="00DD5B6A"/>
    <w:rsid w:val="00DD5D39"/>
    <w:rsid w:val="00DD5ECB"/>
    <w:rsid w:val="00DD6758"/>
    <w:rsid w:val="00DD6808"/>
    <w:rsid w:val="00DD683C"/>
    <w:rsid w:val="00DD7002"/>
    <w:rsid w:val="00DD7328"/>
    <w:rsid w:val="00DD753A"/>
    <w:rsid w:val="00DD7666"/>
    <w:rsid w:val="00DD77BD"/>
    <w:rsid w:val="00DD7F6C"/>
    <w:rsid w:val="00DE0011"/>
    <w:rsid w:val="00DE0289"/>
    <w:rsid w:val="00DE066B"/>
    <w:rsid w:val="00DE06E1"/>
    <w:rsid w:val="00DE0DC1"/>
    <w:rsid w:val="00DE124F"/>
    <w:rsid w:val="00DE16DB"/>
    <w:rsid w:val="00DE1BB0"/>
    <w:rsid w:val="00DE1CE1"/>
    <w:rsid w:val="00DE1EAE"/>
    <w:rsid w:val="00DE206E"/>
    <w:rsid w:val="00DE20CC"/>
    <w:rsid w:val="00DE270A"/>
    <w:rsid w:val="00DE28B7"/>
    <w:rsid w:val="00DE298E"/>
    <w:rsid w:val="00DE2A6A"/>
    <w:rsid w:val="00DE2B87"/>
    <w:rsid w:val="00DE2C34"/>
    <w:rsid w:val="00DE35BA"/>
    <w:rsid w:val="00DE36E6"/>
    <w:rsid w:val="00DE3887"/>
    <w:rsid w:val="00DE3BD3"/>
    <w:rsid w:val="00DE3FC0"/>
    <w:rsid w:val="00DE4E9B"/>
    <w:rsid w:val="00DE4FCA"/>
    <w:rsid w:val="00DE53AF"/>
    <w:rsid w:val="00DE5765"/>
    <w:rsid w:val="00DE595B"/>
    <w:rsid w:val="00DE5A03"/>
    <w:rsid w:val="00DE610C"/>
    <w:rsid w:val="00DE656C"/>
    <w:rsid w:val="00DE6668"/>
    <w:rsid w:val="00DE67B6"/>
    <w:rsid w:val="00DE68C2"/>
    <w:rsid w:val="00DE6973"/>
    <w:rsid w:val="00DE701B"/>
    <w:rsid w:val="00DE7485"/>
    <w:rsid w:val="00DE7F1C"/>
    <w:rsid w:val="00DF02EC"/>
    <w:rsid w:val="00DF02F6"/>
    <w:rsid w:val="00DF02FB"/>
    <w:rsid w:val="00DF041F"/>
    <w:rsid w:val="00DF0926"/>
    <w:rsid w:val="00DF0E98"/>
    <w:rsid w:val="00DF1078"/>
    <w:rsid w:val="00DF166E"/>
    <w:rsid w:val="00DF1C26"/>
    <w:rsid w:val="00DF1E9C"/>
    <w:rsid w:val="00DF218E"/>
    <w:rsid w:val="00DF2234"/>
    <w:rsid w:val="00DF29B6"/>
    <w:rsid w:val="00DF2CD1"/>
    <w:rsid w:val="00DF2CDD"/>
    <w:rsid w:val="00DF3164"/>
    <w:rsid w:val="00DF32F1"/>
    <w:rsid w:val="00DF3330"/>
    <w:rsid w:val="00DF3368"/>
    <w:rsid w:val="00DF33A9"/>
    <w:rsid w:val="00DF3B43"/>
    <w:rsid w:val="00DF3CDC"/>
    <w:rsid w:val="00DF3E32"/>
    <w:rsid w:val="00DF4036"/>
    <w:rsid w:val="00DF45E7"/>
    <w:rsid w:val="00DF4638"/>
    <w:rsid w:val="00DF4A72"/>
    <w:rsid w:val="00DF5503"/>
    <w:rsid w:val="00DF56F9"/>
    <w:rsid w:val="00DF58BB"/>
    <w:rsid w:val="00DF5EEF"/>
    <w:rsid w:val="00DF6350"/>
    <w:rsid w:val="00DF68C4"/>
    <w:rsid w:val="00DF6A12"/>
    <w:rsid w:val="00DF6B51"/>
    <w:rsid w:val="00DF7488"/>
    <w:rsid w:val="00DF74E8"/>
    <w:rsid w:val="00DF7508"/>
    <w:rsid w:val="00DF7E4A"/>
    <w:rsid w:val="00E0057D"/>
    <w:rsid w:val="00E00A45"/>
    <w:rsid w:val="00E00D15"/>
    <w:rsid w:val="00E00EAC"/>
    <w:rsid w:val="00E00F2B"/>
    <w:rsid w:val="00E01DAA"/>
    <w:rsid w:val="00E01E80"/>
    <w:rsid w:val="00E020B9"/>
    <w:rsid w:val="00E02559"/>
    <w:rsid w:val="00E02C64"/>
    <w:rsid w:val="00E02E88"/>
    <w:rsid w:val="00E0335C"/>
    <w:rsid w:val="00E034D2"/>
    <w:rsid w:val="00E03682"/>
    <w:rsid w:val="00E03739"/>
    <w:rsid w:val="00E03D63"/>
    <w:rsid w:val="00E03DE0"/>
    <w:rsid w:val="00E03F9A"/>
    <w:rsid w:val="00E04458"/>
    <w:rsid w:val="00E04AAD"/>
    <w:rsid w:val="00E0547E"/>
    <w:rsid w:val="00E05A9A"/>
    <w:rsid w:val="00E05D87"/>
    <w:rsid w:val="00E06843"/>
    <w:rsid w:val="00E06893"/>
    <w:rsid w:val="00E06DDA"/>
    <w:rsid w:val="00E0771D"/>
    <w:rsid w:val="00E07896"/>
    <w:rsid w:val="00E07956"/>
    <w:rsid w:val="00E07EA9"/>
    <w:rsid w:val="00E1002C"/>
    <w:rsid w:val="00E10A44"/>
    <w:rsid w:val="00E115C1"/>
    <w:rsid w:val="00E11644"/>
    <w:rsid w:val="00E1204C"/>
    <w:rsid w:val="00E125F6"/>
    <w:rsid w:val="00E12BCB"/>
    <w:rsid w:val="00E12C46"/>
    <w:rsid w:val="00E12C51"/>
    <w:rsid w:val="00E12FEC"/>
    <w:rsid w:val="00E13C7A"/>
    <w:rsid w:val="00E14820"/>
    <w:rsid w:val="00E148BB"/>
    <w:rsid w:val="00E14BD0"/>
    <w:rsid w:val="00E151CE"/>
    <w:rsid w:val="00E15415"/>
    <w:rsid w:val="00E154E4"/>
    <w:rsid w:val="00E15701"/>
    <w:rsid w:val="00E159D7"/>
    <w:rsid w:val="00E15B25"/>
    <w:rsid w:val="00E15D2B"/>
    <w:rsid w:val="00E15F4B"/>
    <w:rsid w:val="00E16140"/>
    <w:rsid w:val="00E16511"/>
    <w:rsid w:val="00E16576"/>
    <w:rsid w:val="00E16B35"/>
    <w:rsid w:val="00E16EEF"/>
    <w:rsid w:val="00E16F82"/>
    <w:rsid w:val="00E1705A"/>
    <w:rsid w:val="00E205C0"/>
    <w:rsid w:val="00E2071B"/>
    <w:rsid w:val="00E20AB8"/>
    <w:rsid w:val="00E20AFB"/>
    <w:rsid w:val="00E20B29"/>
    <w:rsid w:val="00E20E98"/>
    <w:rsid w:val="00E20F9E"/>
    <w:rsid w:val="00E21580"/>
    <w:rsid w:val="00E216EB"/>
    <w:rsid w:val="00E2175A"/>
    <w:rsid w:val="00E2188B"/>
    <w:rsid w:val="00E21B7B"/>
    <w:rsid w:val="00E21F18"/>
    <w:rsid w:val="00E2223F"/>
    <w:rsid w:val="00E224DE"/>
    <w:rsid w:val="00E22C8B"/>
    <w:rsid w:val="00E22D6D"/>
    <w:rsid w:val="00E23150"/>
    <w:rsid w:val="00E23316"/>
    <w:rsid w:val="00E23514"/>
    <w:rsid w:val="00E235C5"/>
    <w:rsid w:val="00E24545"/>
    <w:rsid w:val="00E24AAB"/>
    <w:rsid w:val="00E24BC1"/>
    <w:rsid w:val="00E24E1F"/>
    <w:rsid w:val="00E24E6A"/>
    <w:rsid w:val="00E2527C"/>
    <w:rsid w:val="00E256FA"/>
    <w:rsid w:val="00E257C9"/>
    <w:rsid w:val="00E257D1"/>
    <w:rsid w:val="00E259EA"/>
    <w:rsid w:val="00E260F3"/>
    <w:rsid w:val="00E2625E"/>
    <w:rsid w:val="00E26CC4"/>
    <w:rsid w:val="00E26DD8"/>
    <w:rsid w:val="00E26FAE"/>
    <w:rsid w:val="00E2725F"/>
    <w:rsid w:val="00E27A77"/>
    <w:rsid w:val="00E27F80"/>
    <w:rsid w:val="00E27FF1"/>
    <w:rsid w:val="00E301B4"/>
    <w:rsid w:val="00E30817"/>
    <w:rsid w:val="00E30C3E"/>
    <w:rsid w:val="00E30D68"/>
    <w:rsid w:val="00E30ED6"/>
    <w:rsid w:val="00E3124C"/>
    <w:rsid w:val="00E3148E"/>
    <w:rsid w:val="00E314EE"/>
    <w:rsid w:val="00E317EC"/>
    <w:rsid w:val="00E31FDC"/>
    <w:rsid w:val="00E3231D"/>
    <w:rsid w:val="00E324CF"/>
    <w:rsid w:val="00E32917"/>
    <w:rsid w:val="00E3320A"/>
    <w:rsid w:val="00E336AF"/>
    <w:rsid w:val="00E33A33"/>
    <w:rsid w:val="00E33A51"/>
    <w:rsid w:val="00E33AB8"/>
    <w:rsid w:val="00E33B17"/>
    <w:rsid w:val="00E33B6C"/>
    <w:rsid w:val="00E33EFA"/>
    <w:rsid w:val="00E3440E"/>
    <w:rsid w:val="00E35064"/>
    <w:rsid w:val="00E35702"/>
    <w:rsid w:val="00E35848"/>
    <w:rsid w:val="00E35B17"/>
    <w:rsid w:val="00E35BBB"/>
    <w:rsid w:val="00E360F4"/>
    <w:rsid w:val="00E3618D"/>
    <w:rsid w:val="00E3628A"/>
    <w:rsid w:val="00E36704"/>
    <w:rsid w:val="00E368D3"/>
    <w:rsid w:val="00E37339"/>
    <w:rsid w:val="00E37709"/>
    <w:rsid w:val="00E37D57"/>
    <w:rsid w:val="00E37D6D"/>
    <w:rsid w:val="00E37E24"/>
    <w:rsid w:val="00E40243"/>
    <w:rsid w:val="00E402C8"/>
    <w:rsid w:val="00E40FB1"/>
    <w:rsid w:val="00E41152"/>
    <w:rsid w:val="00E4135A"/>
    <w:rsid w:val="00E413CF"/>
    <w:rsid w:val="00E4156A"/>
    <w:rsid w:val="00E4167B"/>
    <w:rsid w:val="00E41D06"/>
    <w:rsid w:val="00E41F94"/>
    <w:rsid w:val="00E420AB"/>
    <w:rsid w:val="00E422E5"/>
    <w:rsid w:val="00E426EF"/>
    <w:rsid w:val="00E42AD2"/>
    <w:rsid w:val="00E431CB"/>
    <w:rsid w:val="00E43BD8"/>
    <w:rsid w:val="00E43CCE"/>
    <w:rsid w:val="00E43D2D"/>
    <w:rsid w:val="00E440CD"/>
    <w:rsid w:val="00E44AA3"/>
    <w:rsid w:val="00E4526A"/>
    <w:rsid w:val="00E458E0"/>
    <w:rsid w:val="00E45A40"/>
    <w:rsid w:val="00E45B16"/>
    <w:rsid w:val="00E45C5A"/>
    <w:rsid w:val="00E45C95"/>
    <w:rsid w:val="00E45D4E"/>
    <w:rsid w:val="00E463FA"/>
    <w:rsid w:val="00E46487"/>
    <w:rsid w:val="00E46AB0"/>
    <w:rsid w:val="00E46C7D"/>
    <w:rsid w:val="00E46CB2"/>
    <w:rsid w:val="00E46E2F"/>
    <w:rsid w:val="00E4742C"/>
    <w:rsid w:val="00E47CF7"/>
    <w:rsid w:val="00E47F6A"/>
    <w:rsid w:val="00E502B4"/>
    <w:rsid w:val="00E50558"/>
    <w:rsid w:val="00E50577"/>
    <w:rsid w:val="00E50610"/>
    <w:rsid w:val="00E50BF8"/>
    <w:rsid w:val="00E50CC8"/>
    <w:rsid w:val="00E511D2"/>
    <w:rsid w:val="00E5181A"/>
    <w:rsid w:val="00E5195C"/>
    <w:rsid w:val="00E5243A"/>
    <w:rsid w:val="00E52927"/>
    <w:rsid w:val="00E52A15"/>
    <w:rsid w:val="00E52DEA"/>
    <w:rsid w:val="00E52DF3"/>
    <w:rsid w:val="00E53601"/>
    <w:rsid w:val="00E53699"/>
    <w:rsid w:val="00E537B9"/>
    <w:rsid w:val="00E53C24"/>
    <w:rsid w:val="00E53E29"/>
    <w:rsid w:val="00E5409B"/>
    <w:rsid w:val="00E540A5"/>
    <w:rsid w:val="00E542AF"/>
    <w:rsid w:val="00E54332"/>
    <w:rsid w:val="00E5446D"/>
    <w:rsid w:val="00E547C2"/>
    <w:rsid w:val="00E54EAA"/>
    <w:rsid w:val="00E55327"/>
    <w:rsid w:val="00E55599"/>
    <w:rsid w:val="00E55A4B"/>
    <w:rsid w:val="00E56107"/>
    <w:rsid w:val="00E564AD"/>
    <w:rsid w:val="00E5662B"/>
    <w:rsid w:val="00E56635"/>
    <w:rsid w:val="00E56AF7"/>
    <w:rsid w:val="00E56C12"/>
    <w:rsid w:val="00E56E6E"/>
    <w:rsid w:val="00E5732A"/>
    <w:rsid w:val="00E57476"/>
    <w:rsid w:val="00E576CA"/>
    <w:rsid w:val="00E57895"/>
    <w:rsid w:val="00E57BF2"/>
    <w:rsid w:val="00E57BFF"/>
    <w:rsid w:val="00E60275"/>
    <w:rsid w:val="00E604F0"/>
    <w:rsid w:val="00E60E4F"/>
    <w:rsid w:val="00E611E6"/>
    <w:rsid w:val="00E61DC8"/>
    <w:rsid w:val="00E61E78"/>
    <w:rsid w:val="00E61F21"/>
    <w:rsid w:val="00E6212C"/>
    <w:rsid w:val="00E62218"/>
    <w:rsid w:val="00E62289"/>
    <w:rsid w:val="00E62973"/>
    <w:rsid w:val="00E62E1B"/>
    <w:rsid w:val="00E63079"/>
    <w:rsid w:val="00E63AEF"/>
    <w:rsid w:val="00E63E0C"/>
    <w:rsid w:val="00E640D7"/>
    <w:rsid w:val="00E646A7"/>
    <w:rsid w:val="00E64D42"/>
    <w:rsid w:val="00E64E4E"/>
    <w:rsid w:val="00E65153"/>
    <w:rsid w:val="00E656B6"/>
    <w:rsid w:val="00E656CA"/>
    <w:rsid w:val="00E657C3"/>
    <w:rsid w:val="00E6596E"/>
    <w:rsid w:val="00E659CC"/>
    <w:rsid w:val="00E65A9B"/>
    <w:rsid w:val="00E65C4C"/>
    <w:rsid w:val="00E65EEB"/>
    <w:rsid w:val="00E66768"/>
    <w:rsid w:val="00E667B9"/>
    <w:rsid w:val="00E66892"/>
    <w:rsid w:val="00E66A31"/>
    <w:rsid w:val="00E66B54"/>
    <w:rsid w:val="00E66D68"/>
    <w:rsid w:val="00E67132"/>
    <w:rsid w:val="00E67554"/>
    <w:rsid w:val="00E675D7"/>
    <w:rsid w:val="00E67F5D"/>
    <w:rsid w:val="00E7004D"/>
    <w:rsid w:val="00E704D8"/>
    <w:rsid w:val="00E70559"/>
    <w:rsid w:val="00E709D5"/>
    <w:rsid w:val="00E70CE0"/>
    <w:rsid w:val="00E70E9D"/>
    <w:rsid w:val="00E71EC8"/>
    <w:rsid w:val="00E71F75"/>
    <w:rsid w:val="00E72046"/>
    <w:rsid w:val="00E7208E"/>
    <w:rsid w:val="00E7212C"/>
    <w:rsid w:val="00E729CD"/>
    <w:rsid w:val="00E72B46"/>
    <w:rsid w:val="00E72C25"/>
    <w:rsid w:val="00E72CDB"/>
    <w:rsid w:val="00E72FE5"/>
    <w:rsid w:val="00E73229"/>
    <w:rsid w:val="00E73462"/>
    <w:rsid w:val="00E73780"/>
    <w:rsid w:val="00E738F8"/>
    <w:rsid w:val="00E73F52"/>
    <w:rsid w:val="00E73F86"/>
    <w:rsid w:val="00E740EF"/>
    <w:rsid w:val="00E7427C"/>
    <w:rsid w:val="00E743F4"/>
    <w:rsid w:val="00E74782"/>
    <w:rsid w:val="00E74896"/>
    <w:rsid w:val="00E74AC2"/>
    <w:rsid w:val="00E74CBB"/>
    <w:rsid w:val="00E74F66"/>
    <w:rsid w:val="00E75082"/>
    <w:rsid w:val="00E7559D"/>
    <w:rsid w:val="00E75662"/>
    <w:rsid w:val="00E7638B"/>
    <w:rsid w:val="00E763CA"/>
    <w:rsid w:val="00E76437"/>
    <w:rsid w:val="00E7660A"/>
    <w:rsid w:val="00E766DA"/>
    <w:rsid w:val="00E76734"/>
    <w:rsid w:val="00E769D8"/>
    <w:rsid w:val="00E7705A"/>
    <w:rsid w:val="00E771B1"/>
    <w:rsid w:val="00E772B6"/>
    <w:rsid w:val="00E77384"/>
    <w:rsid w:val="00E77421"/>
    <w:rsid w:val="00E77457"/>
    <w:rsid w:val="00E77599"/>
    <w:rsid w:val="00E777C8"/>
    <w:rsid w:val="00E80145"/>
    <w:rsid w:val="00E80C30"/>
    <w:rsid w:val="00E80CA7"/>
    <w:rsid w:val="00E810E5"/>
    <w:rsid w:val="00E81175"/>
    <w:rsid w:val="00E813DD"/>
    <w:rsid w:val="00E81472"/>
    <w:rsid w:val="00E81546"/>
    <w:rsid w:val="00E818A2"/>
    <w:rsid w:val="00E81FA5"/>
    <w:rsid w:val="00E8218E"/>
    <w:rsid w:val="00E8224B"/>
    <w:rsid w:val="00E82A9A"/>
    <w:rsid w:val="00E82AB4"/>
    <w:rsid w:val="00E82CEA"/>
    <w:rsid w:val="00E834DF"/>
    <w:rsid w:val="00E83561"/>
    <w:rsid w:val="00E83A2E"/>
    <w:rsid w:val="00E83C34"/>
    <w:rsid w:val="00E83D3C"/>
    <w:rsid w:val="00E84047"/>
    <w:rsid w:val="00E84586"/>
    <w:rsid w:val="00E849A3"/>
    <w:rsid w:val="00E84BA2"/>
    <w:rsid w:val="00E84F1F"/>
    <w:rsid w:val="00E84F5B"/>
    <w:rsid w:val="00E85056"/>
    <w:rsid w:val="00E852F5"/>
    <w:rsid w:val="00E85D2E"/>
    <w:rsid w:val="00E86014"/>
    <w:rsid w:val="00E865E7"/>
    <w:rsid w:val="00E867BE"/>
    <w:rsid w:val="00E86AC2"/>
    <w:rsid w:val="00E87138"/>
    <w:rsid w:val="00E873B9"/>
    <w:rsid w:val="00E87611"/>
    <w:rsid w:val="00E87655"/>
    <w:rsid w:val="00E87976"/>
    <w:rsid w:val="00E879C0"/>
    <w:rsid w:val="00E87A24"/>
    <w:rsid w:val="00E87FAE"/>
    <w:rsid w:val="00E901BF"/>
    <w:rsid w:val="00E901F6"/>
    <w:rsid w:val="00E90DDD"/>
    <w:rsid w:val="00E912B2"/>
    <w:rsid w:val="00E91938"/>
    <w:rsid w:val="00E91A7E"/>
    <w:rsid w:val="00E91AAE"/>
    <w:rsid w:val="00E91CC6"/>
    <w:rsid w:val="00E91EE6"/>
    <w:rsid w:val="00E92134"/>
    <w:rsid w:val="00E9281E"/>
    <w:rsid w:val="00E92906"/>
    <w:rsid w:val="00E92C1E"/>
    <w:rsid w:val="00E9323F"/>
    <w:rsid w:val="00E932D1"/>
    <w:rsid w:val="00E9334B"/>
    <w:rsid w:val="00E9374C"/>
    <w:rsid w:val="00E93806"/>
    <w:rsid w:val="00E93B43"/>
    <w:rsid w:val="00E9401F"/>
    <w:rsid w:val="00E940D1"/>
    <w:rsid w:val="00E9422D"/>
    <w:rsid w:val="00E946A3"/>
    <w:rsid w:val="00E94757"/>
    <w:rsid w:val="00E94B86"/>
    <w:rsid w:val="00E9500C"/>
    <w:rsid w:val="00E95259"/>
    <w:rsid w:val="00E954C0"/>
    <w:rsid w:val="00E954D6"/>
    <w:rsid w:val="00E95723"/>
    <w:rsid w:val="00E95CC7"/>
    <w:rsid w:val="00E95F42"/>
    <w:rsid w:val="00E9609A"/>
    <w:rsid w:val="00E96244"/>
    <w:rsid w:val="00E968EE"/>
    <w:rsid w:val="00E96DC0"/>
    <w:rsid w:val="00E96EC8"/>
    <w:rsid w:val="00E96FAA"/>
    <w:rsid w:val="00E976DD"/>
    <w:rsid w:val="00E9779E"/>
    <w:rsid w:val="00E97814"/>
    <w:rsid w:val="00E979BE"/>
    <w:rsid w:val="00E97CD5"/>
    <w:rsid w:val="00E97E57"/>
    <w:rsid w:val="00EA008E"/>
    <w:rsid w:val="00EA02D3"/>
    <w:rsid w:val="00EA0445"/>
    <w:rsid w:val="00EA0724"/>
    <w:rsid w:val="00EA0C2F"/>
    <w:rsid w:val="00EA0EBF"/>
    <w:rsid w:val="00EA14F3"/>
    <w:rsid w:val="00EA1682"/>
    <w:rsid w:val="00EA172E"/>
    <w:rsid w:val="00EA1873"/>
    <w:rsid w:val="00EA1D50"/>
    <w:rsid w:val="00EA1DDE"/>
    <w:rsid w:val="00EA2319"/>
    <w:rsid w:val="00EA2397"/>
    <w:rsid w:val="00EA23F9"/>
    <w:rsid w:val="00EA2CF3"/>
    <w:rsid w:val="00EA2D4E"/>
    <w:rsid w:val="00EA3021"/>
    <w:rsid w:val="00EA319F"/>
    <w:rsid w:val="00EA31E4"/>
    <w:rsid w:val="00EA3EF1"/>
    <w:rsid w:val="00EA3F38"/>
    <w:rsid w:val="00EA4002"/>
    <w:rsid w:val="00EA4068"/>
    <w:rsid w:val="00EA408B"/>
    <w:rsid w:val="00EA427D"/>
    <w:rsid w:val="00EA4494"/>
    <w:rsid w:val="00EA49D6"/>
    <w:rsid w:val="00EA4A66"/>
    <w:rsid w:val="00EA4D9C"/>
    <w:rsid w:val="00EA4DB2"/>
    <w:rsid w:val="00EA5609"/>
    <w:rsid w:val="00EA58D7"/>
    <w:rsid w:val="00EA59A9"/>
    <w:rsid w:val="00EA5DA7"/>
    <w:rsid w:val="00EA6382"/>
    <w:rsid w:val="00EA6961"/>
    <w:rsid w:val="00EA6B91"/>
    <w:rsid w:val="00EA6BA0"/>
    <w:rsid w:val="00EA7270"/>
    <w:rsid w:val="00EB00E0"/>
    <w:rsid w:val="00EB0297"/>
    <w:rsid w:val="00EB0535"/>
    <w:rsid w:val="00EB0D61"/>
    <w:rsid w:val="00EB109C"/>
    <w:rsid w:val="00EB1430"/>
    <w:rsid w:val="00EB15DC"/>
    <w:rsid w:val="00EB161D"/>
    <w:rsid w:val="00EB17A2"/>
    <w:rsid w:val="00EB1EB3"/>
    <w:rsid w:val="00EB24F1"/>
    <w:rsid w:val="00EB24F2"/>
    <w:rsid w:val="00EB290D"/>
    <w:rsid w:val="00EB29BC"/>
    <w:rsid w:val="00EB2C29"/>
    <w:rsid w:val="00EB2E42"/>
    <w:rsid w:val="00EB3137"/>
    <w:rsid w:val="00EB351D"/>
    <w:rsid w:val="00EB3580"/>
    <w:rsid w:val="00EB3B36"/>
    <w:rsid w:val="00EB4259"/>
    <w:rsid w:val="00EB42A0"/>
    <w:rsid w:val="00EB45EE"/>
    <w:rsid w:val="00EB46C1"/>
    <w:rsid w:val="00EB4826"/>
    <w:rsid w:val="00EB4B08"/>
    <w:rsid w:val="00EB4E20"/>
    <w:rsid w:val="00EB4FA2"/>
    <w:rsid w:val="00EB5027"/>
    <w:rsid w:val="00EB5096"/>
    <w:rsid w:val="00EB528B"/>
    <w:rsid w:val="00EB53B6"/>
    <w:rsid w:val="00EB5B83"/>
    <w:rsid w:val="00EB5D4A"/>
    <w:rsid w:val="00EB639E"/>
    <w:rsid w:val="00EB6B3B"/>
    <w:rsid w:val="00EB6C8F"/>
    <w:rsid w:val="00EB6CE1"/>
    <w:rsid w:val="00EB728B"/>
    <w:rsid w:val="00EB7653"/>
    <w:rsid w:val="00EB7B3F"/>
    <w:rsid w:val="00EB7BD2"/>
    <w:rsid w:val="00EB7EB3"/>
    <w:rsid w:val="00EC015F"/>
    <w:rsid w:val="00EC028A"/>
    <w:rsid w:val="00EC0340"/>
    <w:rsid w:val="00EC034D"/>
    <w:rsid w:val="00EC070C"/>
    <w:rsid w:val="00EC0B5B"/>
    <w:rsid w:val="00EC1084"/>
    <w:rsid w:val="00EC1099"/>
    <w:rsid w:val="00EC1A1A"/>
    <w:rsid w:val="00EC1AD6"/>
    <w:rsid w:val="00EC1BA3"/>
    <w:rsid w:val="00EC2343"/>
    <w:rsid w:val="00EC26B3"/>
    <w:rsid w:val="00EC27CA"/>
    <w:rsid w:val="00EC27D7"/>
    <w:rsid w:val="00EC2872"/>
    <w:rsid w:val="00EC2A97"/>
    <w:rsid w:val="00EC2C1E"/>
    <w:rsid w:val="00EC2D95"/>
    <w:rsid w:val="00EC30F3"/>
    <w:rsid w:val="00EC3382"/>
    <w:rsid w:val="00EC33DE"/>
    <w:rsid w:val="00EC34F0"/>
    <w:rsid w:val="00EC3583"/>
    <w:rsid w:val="00EC385B"/>
    <w:rsid w:val="00EC3B7E"/>
    <w:rsid w:val="00EC3C40"/>
    <w:rsid w:val="00EC3CCF"/>
    <w:rsid w:val="00EC3E30"/>
    <w:rsid w:val="00EC4408"/>
    <w:rsid w:val="00EC471F"/>
    <w:rsid w:val="00EC52CB"/>
    <w:rsid w:val="00EC5733"/>
    <w:rsid w:val="00EC5BB5"/>
    <w:rsid w:val="00EC5F50"/>
    <w:rsid w:val="00EC6594"/>
    <w:rsid w:val="00EC66AA"/>
    <w:rsid w:val="00EC7027"/>
    <w:rsid w:val="00EC782D"/>
    <w:rsid w:val="00ED01FF"/>
    <w:rsid w:val="00ED03DE"/>
    <w:rsid w:val="00ED0555"/>
    <w:rsid w:val="00ED0608"/>
    <w:rsid w:val="00ED0725"/>
    <w:rsid w:val="00ED0F54"/>
    <w:rsid w:val="00ED1260"/>
    <w:rsid w:val="00ED19C6"/>
    <w:rsid w:val="00ED1B12"/>
    <w:rsid w:val="00ED1F83"/>
    <w:rsid w:val="00ED24A7"/>
    <w:rsid w:val="00ED24BA"/>
    <w:rsid w:val="00ED2A9E"/>
    <w:rsid w:val="00ED34B2"/>
    <w:rsid w:val="00ED3890"/>
    <w:rsid w:val="00ED3A4B"/>
    <w:rsid w:val="00ED3FCD"/>
    <w:rsid w:val="00ED43E0"/>
    <w:rsid w:val="00ED4531"/>
    <w:rsid w:val="00ED48BD"/>
    <w:rsid w:val="00ED4CD7"/>
    <w:rsid w:val="00ED4D51"/>
    <w:rsid w:val="00ED4E12"/>
    <w:rsid w:val="00ED5037"/>
    <w:rsid w:val="00ED5093"/>
    <w:rsid w:val="00ED5538"/>
    <w:rsid w:val="00ED564F"/>
    <w:rsid w:val="00ED5757"/>
    <w:rsid w:val="00ED5B0D"/>
    <w:rsid w:val="00ED5B64"/>
    <w:rsid w:val="00ED5C09"/>
    <w:rsid w:val="00ED5FF7"/>
    <w:rsid w:val="00ED61A1"/>
    <w:rsid w:val="00ED6300"/>
    <w:rsid w:val="00ED67FE"/>
    <w:rsid w:val="00ED68DE"/>
    <w:rsid w:val="00ED6951"/>
    <w:rsid w:val="00ED6A42"/>
    <w:rsid w:val="00ED6BD5"/>
    <w:rsid w:val="00ED6CA7"/>
    <w:rsid w:val="00ED6D3C"/>
    <w:rsid w:val="00ED6DC5"/>
    <w:rsid w:val="00EE0004"/>
    <w:rsid w:val="00EE055D"/>
    <w:rsid w:val="00EE059C"/>
    <w:rsid w:val="00EE0791"/>
    <w:rsid w:val="00EE07D5"/>
    <w:rsid w:val="00EE08DE"/>
    <w:rsid w:val="00EE0C5D"/>
    <w:rsid w:val="00EE0F42"/>
    <w:rsid w:val="00EE0FE3"/>
    <w:rsid w:val="00EE1233"/>
    <w:rsid w:val="00EE1460"/>
    <w:rsid w:val="00EE1991"/>
    <w:rsid w:val="00EE1C5D"/>
    <w:rsid w:val="00EE1F21"/>
    <w:rsid w:val="00EE2236"/>
    <w:rsid w:val="00EE22B1"/>
    <w:rsid w:val="00EE25CD"/>
    <w:rsid w:val="00EE2EEF"/>
    <w:rsid w:val="00EE318D"/>
    <w:rsid w:val="00EE3214"/>
    <w:rsid w:val="00EE326A"/>
    <w:rsid w:val="00EE3425"/>
    <w:rsid w:val="00EE3AB3"/>
    <w:rsid w:val="00EE3B6B"/>
    <w:rsid w:val="00EE522B"/>
    <w:rsid w:val="00EE535C"/>
    <w:rsid w:val="00EE5379"/>
    <w:rsid w:val="00EE6017"/>
    <w:rsid w:val="00EE6149"/>
    <w:rsid w:val="00EE61F2"/>
    <w:rsid w:val="00EE6477"/>
    <w:rsid w:val="00EE6492"/>
    <w:rsid w:val="00EE6C03"/>
    <w:rsid w:val="00EE7386"/>
    <w:rsid w:val="00EE7391"/>
    <w:rsid w:val="00EE7428"/>
    <w:rsid w:val="00EE7DA8"/>
    <w:rsid w:val="00EF0121"/>
    <w:rsid w:val="00EF1385"/>
    <w:rsid w:val="00EF13FF"/>
    <w:rsid w:val="00EF16D5"/>
    <w:rsid w:val="00EF1B14"/>
    <w:rsid w:val="00EF1BEE"/>
    <w:rsid w:val="00EF2014"/>
    <w:rsid w:val="00EF2347"/>
    <w:rsid w:val="00EF2441"/>
    <w:rsid w:val="00EF24AB"/>
    <w:rsid w:val="00EF25BE"/>
    <w:rsid w:val="00EF27C9"/>
    <w:rsid w:val="00EF2B10"/>
    <w:rsid w:val="00EF2B84"/>
    <w:rsid w:val="00EF2C28"/>
    <w:rsid w:val="00EF2CD4"/>
    <w:rsid w:val="00EF35B5"/>
    <w:rsid w:val="00EF3C19"/>
    <w:rsid w:val="00EF3FD8"/>
    <w:rsid w:val="00EF414B"/>
    <w:rsid w:val="00EF4C72"/>
    <w:rsid w:val="00EF5024"/>
    <w:rsid w:val="00EF535E"/>
    <w:rsid w:val="00EF55D8"/>
    <w:rsid w:val="00EF57A3"/>
    <w:rsid w:val="00EF5924"/>
    <w:rsid w:val="00EF6160"/>
    <w:rsid w:val="00EF6701"/>
    <w:rsid w:val="00EF6BF1"/>
    <w:rsid w:val="00EF6E8D"/>
    <w:rsid w:val="00EF706F"/>
    <w:rsid w:val="00EF73CF"/>
    <w:rsid w:val="00EF7C06"/>
    <w:rsid w:val="00EF7C33"/>
    <w:rsid w:val="00EF7EC0"/>
    <w:rsid w:val="00F0006D"/>
    <w:rsid w:val="00F00497"/>
    <w:rsid w:val="00F01555"/>
    <w:rsid w:val="00F01F44"/>
    <w:rsid w:val="00F01F4E"/>
    <w:rsid w:val="00F021C3"/>
    <w:rsid w:val="00F02514"/>
    <w:rsid w:val="00F0254E"/>
    <w:rsid w:val="00F0273D"/>
    <w:rsid w:val="00F02976"/>
    <w:rsid w:val="00F029B4"/>
    <w:rsid w:val="00F02D8A"/>
    <w:rsid w:val="00F02E18"/>
    <w:rsid w:val="00F034BD"/>
    <w:rsid w:val="00F039A1"/>
    <w:rsid w:val="00F03B02"/>
    <w:rsid w:val="00F03EFC"/>
    <w:rsid w:val="00F03F09"/>
    <w:rsid w:val="00F03F14"/>
    <w:rsid w:val="00F044CC"/>
    <w:rsid w:val="00F0475B"/>
    <w:rsid w:val="00F0480F"/>
    <w:rsid w:val="00F04974"/>
    <w:rsid w:val="00F04978"/>
    <w:rsid w:val="00F04B6B"/>
    <w:rsid w:val="00F04CD6"/>
    <w:rsid w:val="00F05158"/>
    <w:rsid w:val="00F05518"/>
    <w:rsid w:val="00F05A40"/>
    <w:rsid w:val="00F05CE8"/>
    <w:rsid w:val="00F05F55"/>
    <w:rsid w:val="00F05FDD"/>
    <w:rsid w:val="00F0618C"/>
    <w:rsid w:val="00F0633A"/>
    <w:rsid w:val="00F06CE0"/>
    <w:rsid w:val="00F06DA7"/>
    <w:rsid w:val="00F06E64"/>
    <w:rsid w:val="00F07228"/>
    <w:rsid w:val="00F07329"/>
    <w:rsid w:val="00F07366"/>
    <w:rsid w:val="00F07B75"/>
    <w:rsid w:val="00F07B7F"/>
    <w:rsid w:val="00F07BEC"/>
    <w:rsid w:val="00F07F73"/>
    <w:rsid w:val="00F10007"/>
    <w:rsid w:val="00F10526"/>
    <w:rsid w:val="00F1069A"/>
    <w:rsid w:val="00F106C5"/>
    <w:rsid w:val="00F10FF4"/>
    <w:rsid w:val="00F11032"/>
    <w:rsid w:val="00F110BD"/>
    <w:rsid w:val="00F113F6"/>
    <w:rsid w:val="00F11408"/>
    <w:rsid w:val="00F11467"/>
    <w:rsid w:val="00F119D7"/>
    <w:rsid w:val="00F11DF1"/>
    <w:rsid w:val="00F120B5"/>
    <w:rsid w:val="00F121F2"/>
    <w:rsid w:val="00F12637"/>
    <w:rsid w:val="00F128FB"/>
    <w:rsid w:val="00F12AC3"/>
    <w:rsid w:val="00F12B8B"/>
    <w:rsid w:val="00F12D52"/>
    <w:rsid w:val="00F134AC"/>
    <w:rsid w:val="00F134DE"/>
    <w:rsid w:val="00F13685"/>
    <w:rsid w:val="00F13BAB"/>
    <w:rsid w:val="00F143C0"/>
    <w:rsid w:val="00F143C4"/>
    <w:rsid w:val="00F145BD"/>
    <w:rsid w:val="00F14603"/>
    <w:rsid w:val="00F1465F"/>
    <w:rsid w:val="00F147E6"/>
    <w:rsid w:val="00F14888"/>
    <w:rsid w:val="00F1515D"/>
    <w:rsid w:val="00F158C0"/>
    <w:rsid w:val="00F158E9"/>
    <w:rsid w:val="00F159A1"/>
    <w:rsid w:val="00F15A45"/>
    <w:rsid w:val="00F15FDA"/>
    <w:rsid w:val="00F16242"/>
    <w:rsid w:val="00F16899"/>
    <w:rsid w:val="00F16971"/>
    <w:rsid w:val="00F16C84"/>
    <w:rsid w:val="00F16DA8"/>
    <w:rsid w:val="00F175AB"/>
    <w:rsid w:val="00F1774A"/>
    <w:rsid w:val="00F201EC"/>
    <w:rsid w:val="00F2035C"/>
    <w:rsid w:val="00F2082E"/>
    <w:rsid w:val="00F2091A"/>
    <w:rsid w:val="00F210B0"/>
    <w:rsid w:val="00F219CD"/>
    <w:rsid w:val="00F21ACC"/>
    <w:rsid w:val="00F21B55"/>
    <w:rsid w:val="00F227D4"/>
    <w:rsid w:val="00F2303F"/>
    <w:rsid w:val="00F2311E"/>
    <w:rsid w:val="00F234C4"/>
    <w:rsid w:val="00F23CB9"/>
    <w:rsid w:val="00F23E8B"/>
    <w:rsid w:val="00F23FE1"/>
    <w:rsid w:val="00F24045"/>
    <w:rsid w:val="00F241FF"/>
    <w:rsid w:val="00F243B6"/>
    <w:rsid w:val="00F2456C"/>
    <w:rsid w:val="00F24BE7"/>
    <w:rsid w:val="00F24CBF"/>
    <w:rsid w:val="00F25445"/>
    <w:rsid w:val="00F2598A"/>
    <w:rsid w:val="00F25E4C"/>
    <w:rsid w:val="00F25F05"/>
    <w:rsid w:val="00F264C1"/>
    <w:rsid w:val="00F26667"/>
    <w:rsid w:val="00F26DCB"/>
    <w:rsid w:val="00F26E9C"/>
    <w:rsid w:val="00F26F2B"/>
    <w:rsid w:val="00F26FA3"/>
    <w:rsid w:val="00F27560"/>
    <w:rsid w:val="00F2756F"/>
    <w:rsid w:val="00F275C1"/>
    <w:rsid w:val="00F275DB"/>
    <w:rsid w:val="00F27637"/>
    <w:rsid w:val="00F27725"/>
    <w:rsid w:val="00F2798F"/>
    <w:rsid w:val="00F27F44"/>
    <w:rsid w:val="00F305FC"/>
    <w:rsid w:val="00F30688"/>
    <w:rsid w:val="00F30810"/>
    <w:rsid w:val="00F3092E"/>
    <w:rsid w:val="00F30A30"/>
    <w:rsid w:val="00F30D11"/>
    <w:rsid w:val="00F30EC2"/>
    <w:rsid w:val="00F312AB"/>
    <w:rsid w:val="00F3146E"/>
    <w:rsid w:val="00F3161A"/>
    <w:rsid w:val="00F31B12"/>
    <w:rsid w:val="00F31DD5"/>
    <w:rsid w:val="00F32365"/>
    <w:rsid w:val="00F32741"/>
    <w:rsid w:val="00F32A4E"/>
    <w:rsid w:val="00F32AED"/>
    <w:rsid w:val="00F330C7"/>
    <w:rsid w:val="00F335A1"/>
    <w:rsid w:val="00F3375D"/>
    <w:rsid w:val="00F337FB"/>
    <w:rsid w:val="00F33D9D"/>
    <w:rsid w:val="00F341D7"/>
    <w:rsid w:val="00F3435C"/>
    <w:rsid w:val="00F34AE0"/>
    <w:rsid w:val="00F34D0E"/>
    <w:rsid w:val="00F34FC7"/>
    <w:rsid w:val="00F35509"/>
    <w:rsid w:val="00F35723"/>
    <w:rsid w:val="00F3594D"/>
    <w:rsid w:val="00F35A98"/>
    <w:rsid w:val="00F35C0E"/>
    <w:rsid w:val="00F36106"/>
    <w:rsid w:val="00F368BB"/>
    <w:rsid w:val="00F3694E"/>
    <w:rsid w:val="00F36C0A"/>
    <w:rsid w:val="00F36CE8"/>
    <w:rsid w:val="00F373D7"/>
    <w:rsid w:val="00F377E0"/>
    <w:rsid w:val="00F37A73"/>
    <w:rsid w:val="00F37CA9"/>
    <w:rsid w:val="00F37FAB"/>
    <w:rsid w:val="00F40372"/>
    <w:rsid w:val="00F405CA"/>
    <w:rsid w:val="00F4075C"/>
    <w:rsid w:val="00F408F8"/>
    <w:rsid w:val="00F40A49"/>
    <w:rsid w:val="00F40ACC"/>
    <w:rsid w:val="00F40F3E"/>
    <w:rsid w:val="00F41136"/>
    <w:rsid w:val="00F41C18"/>
    <w:rsid w:val="00F41CB1"/>
    <w:rsid w:val="00F41CF7"/>
    <w:rsid w:val="00F42090"/>
    <w:rsid w:val="00F422B9"/>
    <w:rsid w:val="00F42C48"/>
    <w:rsid w:val="00F42C9F"/>
    <w:rsid w:val="00F42CB9"/>
    <w:rsid w:val="00F42EF4"/>
    <w:rsid w:val="00F42FFD"/>
    <w:rsid w:val="00F4316C"/>
    <w:rsid w:val="00F438BC"/>
    <w:rsid w:val="00F43A18"/>
    <w:rsid w:val="00F43AD0"/>
    <w:rsid w:val="00F43BE4"/>
    <w:rsid w:val="00F43D41"/>
    <w:rsid w:val="00F44975"/>
    <w:rsid w:val="00F44AA4"/>
    <w:rsid w:val="00F44AC1"/>
    <w:rsid w:val="00F44B4F"/>
    <w:rsid w:val="00F451C7"/>
    <w:rsid w:val="00F453A8"/>
    <w:rsid w:val="00F45575"/>
    <w:rsid w:val="00F4557F"/>
    <w:rsid w:val="00F4570A"/>
    <w:rsid w:val="00F45791"/>
    <w:rsid w:val="00F459FC"/>
    <w:rsid w:val="00F45E87"/>
    <w:rsid w:val="00F4624E"/>
    <w:rsid w:val="00F46985"/>
    <w:rsid w:val="00F46E84"/>
    <w:rsid w:val="00F47218"/>
    <w:rsid w:val="00F47430"/>
    <w:rsid w:val="00F47445"/>
    <w:rsid w:val="00F47619"/>
    <w:rsid w:val="00F47A06"/>
    <w:rsid w:val="00F47A29"/>
    <w:rsid w:val="00F5043B"/>
    <w:rsid w:val="00F504EF"/>
    <w:rsid w:val="00F50743"/>
    <w:rsid w:val="00F509BF"/>
    <w:rsid w:val="00F50B07"/>
    <w:rsid w:val="00F50E51"/>
    <w:rsid w:val="00F50EC4"/>
    <w:rsid w:val="00F50F47"/>
    <w:rsid w:val="00F51924"/>
    <w:rsid w:val="00F51A32"/>
    <w:rsid w:val="00F524B6"/>
    <w:rsid w:val="00F5288C"/>
    <w:rsid w:val="00F52D5B"/>
    <w:rsid w:val="00F52EAD"/>
    <w:rsid w:val="00F53359"/>
    <w:rsid w:val="00F533A2"/>
    <w:rsid w:val="00F53400"/>
    <w:rsid w:val="00F53A6E"/>
    <w:rsid w:val="00F53C82"/>
    <w:rsid w:val="00F53D08"/>
    <w:rsid w:val="00F53EC1"/>
    <w:rsid w:val="00F53F3F"/>
    <w:rsid w:val="00F54013"/>
    <w:rsid w:val="00F54700"/>
    <w:rsid w:val="00F5481C"/>
    <w:rsid w:val="00F54B4F"/>
    <w:rsid w:val="00F54DD2"/>
    <w:rsid w:val="00F54E20"/>
    <w:rsid w:val="00F54F5A"/>
    <w:rsid w:val="00F55006"/>
    <w:rsid w:val="00F55184"/>
    <w:rsid w:val="00F553FA"/>
    <w:rsid w:val="00F55A43"/>
    <w:rsid w:val="00F55D4A"/>
    <w:rsid w:val="00F56338"/>
    <w:rsid w:val="00F5636D"/>
    <w:rsid w:val="00F56912"/>
    <w:rsid w:val="00F56C86"/>
    <w:rsid w:val="00F56CDB"/>
    <w:rsid w:val="00F57308"/>
    <w:rsid w:val="00F573C0"/>
    <w:rsid w:val="00F578B5"/>
    <w:rsid w:val="00F5795F"/>
    <w:rsid w:val="00F57D02"/>
    <w:rsid w:val="00F60663"/>
    <w:rsid w:val="00F60FED"/>
    <w:rsid w:val="00F6136A"/>
    <w:rsid w:val="00F61387"/>
    <w:rsid w:val="00F6181B"/>
    <w:rsid w:val="00F627BC"/>
    <w:rsid w:val="00F62B12"/>
    <w:rsid w:val="00F62CB7"/>
    <w:rsid w:val="00F62D23"/>
    <w:rsid w:val="00F62F31"/>
    <w:rsid w:val="00F63306"/>
    <w:rsid w:val="00F6343E"/>
    <w:rsid w:val="00F64324"/>
    <w:rsid w:val="00F64522"/>
    <w:rsid w:val="00F6481A"/>
    <w:rsid w:val="00F6509A"/>
    <w:rsid w:val="00F65241"/>
    <w:rsid w:val="00F65393"/>
    <w:rsid w:val="00F653A6"/>
    <w:rsid w:val="00F65EC9"/>
    <w:rsid w:val="00F66051"/>
    <w:rsid w:val="00F661A7"/>
    <w:rsid w:val="00F662D9"/>
    <w:rsid w:val="00F66355"/>
    <w:rsid w:val="00F66735"/>
    <w:rsid w:val="00F66739"/>
    <w:rsid w:val="00F66A77"/>
    <w:rsid w:val="00F66C3D"/>
    <w:rsid w:val="00F66C67"/>
    <w:rsid w:val="00F6729A"/>
    <w:rsid w:val="00F67A67"/>
    <w:rsid w:val="00F67A7E"/>
    <w:rsid w:val="00F67A97"/>
    <w:rsid w:val="00F67AE6"/>
    <w:rsid w:val="00F67CE7"/>
    <w:rsid w:val="00F67D29"/>
    <w:rsid w:val="00F67F6A"/>
    <w:rsid w:val="00F7012F"/>
    <w:rsid w:val="00F704CC"/>
    <w:rsid w:val="00F7078E"/>
    <w:rsid w:val="00F70C8B"/>
    <w:rsid w:val="00F70CEC"/>
    <w:rsid w:val="00F70FE4"/>
    <w:rsid w:val="00F7103F"/>
    <w:rsid w:val="00F71414"/>
    <w:rsid w:val="00F71864"/>
    <w:rsid w:val="00F719CE"/>
    <w:rsid w:val="00F71ACA"/>
    <w:rsid w:val="00F71B38"/>
    <w:rsid w:val="00F71D4B"/>
    <w:rsid w:val="00F72031"/>
    <w:rsid w:val="00F72F8B"/>
    <w:rsid w:val="00F732BA"/>
    <w:rsid w:val="00F73404"/>
    <w:rsid w:val="00F74650"/>
    <w:rsid w:val="00F74E56"/>
    <w:rsid w:val="00F74F99"/>
    <w:rsid w:val="00F75BBE"/>
    <w:rsid w:val="00F76A0E"/>
    <w:rsid w:val="00F76ACD"/>
    <w:rsid w:val="00F7709E"/>
    <w:rsid w:val="00F77618"/>
    <w:rsid w:val="00F8062C"/>
    <w:rsid w:val="00F807BD"/>
    <w:rsid w:val="00F80D4F"/>
    <w:rsid w:val="00F80DF8"/>
    <w:rsid w:val="00F81220"/>
    <w:rsid w:val="00F8154B"/>
    <w:rsid w:val="00F8227B"/>
    <w:rsid w:val="00F822B8"/>
    <w:rsid w:val="00F825AA"/>
    <w:rsid w:val="00F827D6"/>
    <w:rsid w:val="00F82A10"/>
    <w:rsid w:val="00F82E3E"/>
    <w:rsid w:val="00F83078"/>
    <w:rsid w:val="00F8344D"/>
    <w:rsid w:val="00F83890"/>
    <w:rsid w:val="00F83974"/>
    <w:rsid w:val="00F83D87"/>
    <w:rsid w:val="00F83ECF"/>
    <w:rsid w:val="00F8447F"/>
    <w:rsid w:val="00F844C6"/>
    <w:rsid w:val="00F84A54"/>
    <w:rsid w:val="00F84F53"/>
    <w:rsid w:val="00F850C8"/>
    <w:rsid w:val="00F851CA"/>
    <w:rsid w:val="00F856BC"/>
    <w:rsid w:val="00F85C95"/>
    <w:rsid w:val="00F860E3"/>
    <w:rsid w:val="00F863E2"/>
    <w:rsid w:val="00F87377"/>
    <w:rsid w:val="00F875CC"/>
    <w:rsid w:val="00F87E23"/>
    <w:rsid w:val="00F900E8"/>
    <w:rsid w:val="00F905B1"/>
    <w:rsid w:val="00F90E57"/>
    <w:rsid w:val="00F915BC"/>
    <w:rsid w:val="00F91759"/>
    <w:rsid w:val="00F91B49"/>
    <w:rsid w:val="00F91B53"/>
    <w:rsid w:val="00F91F79"/>
    <w:rsid w:val="00F924A7"/>
    <w:rsid w:val="00F92721"/>
    <w:rsid w:val="00F92A91"/>
    <w:rsid w:val="00F92C4F"/>
    <w:rsid w:val="00F9302D"/>
    <w:rsid w:val="00F93094"/>
    <w:rsid w:val="00F934CF"/>
    <w:rsid w:val="00F93B65"/>
    <w:rsid w:val="00F94902"/>
    <w:rsid w:val="00F94DCE"/>
    <w:rsid w:val="00F952B8"/>
    <w:rsid w:val="00F95449"/>
    <w:rsid w:val="00F95746"/>
    <w:rsid w:val="00F9576E"/>
    <w:rsid w:val="00F958A7"/>
    <w:rsid w:val="00F95C89"/>
    <w:rsid w:val="00F96039"/>
    <w:rsid w:val="00F96C53"/>
    <w:rsid w:val="00F971E8"/>
    <w:rsid w:val="00F97936"/>
    <w:rsid w:val="00F97A09"/>
    <w:rsid w:val="00F97A54"/>
    <w:rsid w:val="00F97A74"/>
    <w:rsid w:val="00F97B97"/>
    <w:rsid w:val="00F97C1A"/>
    <w:rsid w:val="00FA014E"/>
    <w:rsid w:val="00FA020D"/>
    <w:rsid w:val="00FA0856"/>
    <w:rsid w:val="00FA0923"/>
    <w:rsid w:val="00FA0C0F"/>
    <w:rsid w:val="00FA0D64"/>
    <w:rsid w:val="00FA141E"/>
    <w:rsid w:val="00FA175A"/>
    <w:rsid w:val="00FA1B3B"/>
    <w:rsid w:val="00FA2454"/>
    <w:rsid w:val="00FA267C"/>
    <w:rsid w:val="00FA2C8B"/>
    <w:rsid w:val="00FA2CAA"/>
    <w:rsid w:val="00FA2FFB"/>
    <w:rsid w:val="00FA3267"/>
    <w:rsid w:val="00FA3268"/>
    <w:rsid w:val="00FA3846"/>
    <w:rsid w:val="00FA423B"/>
    <w:rsid w:val="00FA4623"/>
    <w:rsid w:val="00FA467F"/>
    <w:rsid w:val="00FA46E6"/>
    <w:rsid w:val="00FA4780"/>
    <w:rsid w:val="00FA4D6B"/>
    <w:rsid w:val="00FA4E4A"/>
    <w:rsid w:val="00FA4E7C"/>
    <w:rsid w:val="00FA5179"/>
    <w:rsid w:val="00FA5493"/>
    <w:rsid w:val="00FA5A33"/>
    <w:rsid w:val="00FA5D73"/>
    <w:rsid w:val="00FA5D90"/>
    <w:rsid w:val="00FA5EEC"/>
    <w:rsid w:val="00FA604F"/>
    <w:rsid w:val="00FA671C"/>
    <w:rsid w:val="00FA67A3"/>
    <w:rsid w:val="00FA69F5"/>
    <w:rsid w:val="00FA6A42"/>
    <w:rsid w:val="00FA6DA5"/>
    <w:rsid w:val="00FA6FAC"/>
    <w:rsid w:val="00FA71DF"/>
    <w:rsid w:val="00FA77B7"/>
    <w:rsid w:val="00FA7F36"/>
    <w:rsid w:val="00FB0364"/>
    <w:rsid w:val="00FB0452"/>
    <w:rsid w:val="00FB0A37"/>
    <w:rsid w:val="00FB0E73"/>
    <w:rsid w:val="00FB1284"/>
    <w:rsid w:val="00FB13E7"/>
    <w:rsid w:val="00FB173A"/>
    <w:rsid w:val="00FB17FD"/>
    <w:rsid w:val="00FB1815"/>
    <w:rsid w:val="00FB1D5E"/>
    <w:rsid w:val="00FB1DB2"/>
    <w:rsid w:val="00FB1E8D"/>
    <w:rsid w:val="00FB20EE"/>
    <w:rsid w:val="00FB2276"/>
    <w:rsid w:val="00FB24F2"/>
    <w:rsid w:val="00FB2B25"/>
    <w:rsid w:val="00FB2D0D"/>
    <w:rsid w:val="00FB2D96"/>
    <w:rsid w:val="00FB2D98"/>
    <w:rsid w:val="00FB32D4"/>
    <w:rsid w:val="00FB33D6"/>
    <w:rsid w:val="00FB37F0"/>
    <w:rsid w:val="00FB3B6F"/>
    <w:rsid w:val="00FB3D05"/>
    <w:rsid w:val="00FB3DCF"/>
    <w:rsid w:val="00FB42F2"/>
    <w:rsid w:val="00FB4369"/>
    <w:rsid w:val="00FB4405"/>
    <w:rsid w:val="00FB4518"/>
    <w:rsid w:val="00FB454D"/>
    <w:rsid w:val="00FB5245"/>
    <w:rsid w:val="00FB533A"/>
    <w:rsid w:val="00FB55B5"/>
    <w:rsid w:val="00FB589A"/>
    <w:rsid w:val="00FB5A31"/>
    <w:rsid w:val="00FB5DDB"/>
    <w:rsid w:val="00FB6300"/>
    <w:rsid w:val="00FB6845"/>
    <w:rsid w:val="00FB68BD"/>
    <w:rsid w:val="00FB6982"/>
    <w:rsid w:val="00FB6992"/>
    <w:rsid w:val="00FB6FA6"/>
    <w:rsid w:val="00FB78B9"/>
    <w:rsid w:val="00FB7A16"/>
    <w:rsid w:val="00FB7BC6"/>
    <w:rsid w:val="00FB7D89"/>
    <w:rsid w:val="00FC0134"/>
    <w:rsid w:val="00FC12CF"/>
    <w:rsid w:val="00FC131B"/>
    <w:rsid w:val="00FC154C"/>
    <w:rsid w:val="00FC15F8"/>
    <w:rsid w:val="00FC1815"/>
    <w:rsid w:val="00FC1CD6"/>
    <w:rsid w:val="00FC1DD9"/>
    <w:rsid w:val="00FC1F9F"/>
    <w:rsid w:val="00FC2425"/>
    <w:rsid w:val="00FC24A0"/>
    <w:rsid w:val="00FC2BF1"/>
    <w:rsid w:val="00FC3306"/>
    <w:rsid w:val="00FC3A9B"/>
    <w:rsid w:val="00FC3F04"/>
    <w:rsid w:val="00FC4016"/>
    <w:rsid w:val="00FC4101"/>
    <w:rsid w:val="00FC4845"/>
    <w:rsid w:val="00FC4AFE"/>
    <w:rsid w:val="00FC4B85"/>
    <w:rsid w:val="00FC4DB9"/>
    <w:rsid w:val="00FC51C7"/>
    <w:rsid w:val="00FC57D2"/>
    <w:rsid w:val="00FC5B1C"/>
    <w:rsid w:val="00FC5B6E"/>
    <w:rsid w:val="00FC5D5E"/>
    <w:rsid w:val="00FC5D91"/>
    <w:rsid w:val="00FC663B"/>
    <w:rsid w:val="00FC6B1E"/>
    <w:rsid w:val="00FC6C65"/>
    <w:rsid w:val="00FC7454"/>
    <w:rsid w:val="00FC783F"/>
    <w:rsid w:val="00FC789E"/>
    <w:rsid w:val="00FC7B2E"/>
    <w:rsid w:val="00FC7D0D"/>
    <w:rsid w:val="00FD00CC"/>
    <w:rsid w:val="00FD0692"/>
    <w:rsid w:val="00FD0862"/>
    <w:rsid w:val="00FD129C"/>
    <w:rsid w:val="00FD14FB"/>
    <w:rsid w:val="00FD1DEF"/>
    <w:rsid w:val="00FD2113"/>
    <w:rsid w:val="00FD2181"/>
    <w:rsid w:val="00FD2267"/>
    <w:rsid w:val="00FD27C5"/>
    <w:rsid w:val="00FD2932"/>
    <w:rsid w:val="00FD2CBA"/>
    <w:rsid w:val="00FD3302"/>
    <w:rsid w:val="00FD3477"/>
    <w:rsid w:val="00FD355F"/>
    <w:rsid w:val="00FD3660"/>
    <w:rsid w:val="00FD391F"/>
    <w:rsid w:val="00FD397A"/>
    <w:rsid w:val="00FD3A44"/>
    <w:rsid w:val="00FD3F64"/>
    <w:rsid w:val="00FD4104"/>
    <w:rsid w:val="00FD42A2"/>
    <w:rsid w:val="00FD46A5"/>
    <w:rsid w:val="00FD46E5"/>
    <w:rsid w:val="00FD4FED"/>
    <w:rsid w:val="00FD5054"/>
    <w:rsid w:val="00FD510E"/>
    <w:rsid w:val="00FD5159"/>
    <w:rsid w:val="00FD521B"/>
    <w:rsid w:val="00FD5226"/>
    <w:rsid w:val="00FD545A"/>
    <w:rsid w:val="00FD5FDF"/>
    <w:rsid w:val="00FD617A"/>
    <w:rsid w:val="00FD6360"/>
    <w:rsid w:val="00FD6368"/>
    <w:rsid w:val="00FD668D"/>
    <w:rsid w:val="00FD6913"/>
    <w:rsid w:val="00FD7466"/>
    <w:rsid w:val="00FD746D"/>
    <w:rsid w:val="00FE03C4"/>
    <w:rsid w:val="00FE050C"/>
    <w:rsid w:val="00FE07D2"/>
    <w:rsid w:val="00FE0CEE"/>
    <w:rsid w:val="00FE0CF1"/>
    <w:rsid w:val="00FE10FA"/>
    <w:rsid w:val="00FE13F5"/>
    <w:rsid w:val="00FE1417"/>
    <w:rsid w:val="00FE167D"/>
    <w:rsid w:val="00FE1726"/>
    <w:rsid w:val="00FE196F"/>
    <w:rsid w:val="00FE19B3"/>
    <w:rsid w:val="00FE1F04"/>
    <w:rsid w:val="00FE2060"/>
    <w:rsid w:val="00FE25F6"/>
    <w:rsid w:val="00FE2AC8"/>
    <w:rsid w:val="00FE2C10"/>
    <w:rsid w:val="00FE2C9F"/>
    <w:rsid w:val="00FE2F35"/>
    <w:rsid w:val="00FE3090"/>
    <w:rsid w:val="00FE3112"/>
    <w:rsid w:val="00FE313B"/>
    <w:rsid w:val="00FE3450"/>
    <w:rsid w:val="00FE34EF"/>
    <w:rsid w:val="00FE368E"/>
    <w:rsid w:val="00FE3B11"/>
    <w:rsid w:val="00FE4450"/>
    <w:rsid w:val="00FE45D1"/>
    <w:rsid w:val="00FE4C7E"/>
    <w:rsid w:val="00FE5B9C"/>
    <w:rsid w:val="00FE5F14"/>
    <w:rsid w:val="00FE5FB9"/>
    <w:rsid w:val="00FE7473"/>
    <w:rsid w:val="00FE7C8A"/>
    <w:rsid w:val="00FE7EA8"/>
    <w:rsid w:val="00FF0442"/>
    <w:rsid w:val="00FF047B"/>
    <w:rsid w:val="00FF0C34"/>
    <w:rsid w:val="00FF0FDA"/>
    <w:rsid w:val="00FF13BE"/>
    <w:rsid w:val="00FF1616"/>
    <w:rsid w:val="00FF1885"/>
    <w:rsid w:val="00FF19EE"/>
    <w:rsid w:val="00FF1A08"/>
    <w:rsid w:val="00FF1FFE"/>
    <w:rsid w:val="00FF2516"/>
    <w:rsid w:val="00FF2B32"/>
    <w:rsid w:val="00FF2B5F"/>
    <w:rsid w:val="00FF2DB1"/>
    <w:rsid w:val="00FF2FC7"/>
    <w:rsid w:val="00FF30C3"/>
    <w:rsid w:val="00FF31E7"/>
    <w:rsid w:val="00FF3273"/>
    <w:rsid w:val="00FF332E"/>
    <w:rsid w:val="00FF343D"/>
    <w:rsid w:val="00FF3D12"/>
    <w:rsid w:val="00FF3E80"/>
    <w:rsid w:val="00FF40CB"/>
    <w:rsid w:val="00FF4175"/>
    <w:rsid w:val="00FF4277"/>
    <w:rsid w:val="00FF4AB0"/>
    <w:rsid w:val="00FF4BAE"/>
    <w:rsid w:val="00FF4DAE"/>
    <w:rsid w:val="00FF6076"/>
    <w:rsid w:val="00FF65DD"/>
    <w:rsid w:val="00FF660C"/>
    <w:rsid w:val="00FF66FE"/>
    <w:rsid w:val="00FF68BE"/>
    <w:rsid w:val="00FF6E3E"/>
    <w:rsid w:val="00FF77C5"/>
    <w:rsid w:val="00FF7E01"/>
    <w:rsid w:val="04358142"/>
    <w:rsid w:val="049A10CD"/>
    <w:rsid w:val="0D8D8D50"/>
    <w:rsid w:val="117374D6"/>
    <w:rsid w:val="1204059A"/>
    <w:rsid w:val="1B3EE6C6"/>
    <w:rsid w:val="1BAA79AA"/>
    <w:rsid w:val="24A4E0D4"/>
    <w:rsid w:val="37584D26"/>
    <w:rsid w:val="39A8FA57"/>
    <w:rsid w:val="3AAEA3FD"/>
    <w:rsid w:val="3D84B243"/>
    <w:rsid w:val="41AD7CCA"/>
    <w:rsid w:val="43834C68"/>
    <w:rsid w:val="45BA45A5"/>
    <w:rsid w:val="4AE726DD"/>
    <w:rsid w:val="4FAAA72D"/>
    <w:rsid w:val="4FD652B7"/>
    <w:rsid w:val="529310BA"/>
    <w:rsid w:val="56941A01"/>
    <w:rsid w:val="58A3245B"/>
    <w:rsid w:val="622E6869"/>
    <w:rsid w:val="6C4BC770"/>
    <w:rsid w:val="6D3ED1CC"/>
    <w:rsid w:val="6FCB30A0"/>
    <w:rsid w:val="78182613"/>
    <w:rsid w:val="7CB7F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7E307135"/>
  <w15:docId w15:val="{5FC60BB0-CD7C-4CEB-8309-1CBCEA328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CB7FC2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CB7FC2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CB7FC2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uiPriority w:val="9"/>
    <w:qFormat/>
    <w:rsid w:val="00CB7FC2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qFormat/>
    <w:rsid w:val="00CB7FC2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rsid w:val="00CB7FC2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CB7FC2"/>
    <w:pPr>
      <w:keepNext/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CB7FC2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CB7FC2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CB7FC2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Colofonversie">
    <w:name w:val="Colofon versie"/>
    <w:basedOn w:val="Standaardalinea-lettertype"/>
    <w:uiPriority w:val="1"/>
    <w:rsid w:val="00CB7FC2"/>
  </w:style>
  <w:style w:type="paragraph" w:customStyle="1" w:styleId="Kop1voorwerk">
    <w:name w:val="Kop 1 voorwerk"/>
    <w:basedOn w:val="Standaard"/>
    <w:rsid w:val="00CB7FC2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CB7FC2"/>
    <w:pPr>
      <w:numPr>
        <w:numId w:val="4"/>
      </w:numPr>
    </w:pPr>
  </w:style>
  <w:style w:type="paragraph" w:styleId="Inhopg1">
    <w:name w:val="toc 1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link w:val="KoptekstChar"/>
    <w:rsid w:val="00CB7FC2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CB7FC2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CB7FC2"/>
    <w:pPr>
      <w:spacing w:line="320" w:lineRule="atLeast"/>
    </w:pPr>
    <w:rPr>
      <w:rFonts w:cs="Arial"/>
      <w:b/>
      <w:bCs/>
      <w:kern w:val="28"/>
      <w:sz w:val="24"/>
      <w:szCs w:val="32"/>
    </w:rPr>
  </w:style>
  <w:style w:type="table" w:customStyle="1" w:styleId="Versiehistorie">
    <w:name w:val="Versiehistorie"/>
    <w:basedOn w:val="Standaardtabel"/>
    <w:uiPriority w:val="99"/>
    <w:rsid w:val="00CB7FC2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Inhopg2">
    <w:name w:val="toc 2"/>
    <w:basedOn w:val="Standaard"/>
    <w:next w:val="Standaard"/>
    <w:uiPriority w:val="39"/>
    <w:rsid w:val="00CB7FC2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CB7FC2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CB7FC2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character" w:styleId="Voetnootmarkering">
    <w:name w:val="footnote reference"/>
    <w:basedOn w:val="Standaardalinea-lettertype"/>
    <w:uiPriority w:val="99"/>
    <w:rsid w:val="006D529D"/>
    <w:rPr>
      <w:vertAlign w:val="superscript"/>
    </w:rPr>
  </w:style>
  <w:style w:type="paragraph" w:styleId="Eindnoottekst">
    <w:name w:val="endnote text"/>
    <w:basedOn w:val="Standaard"/>
    <w:semiHidden/>
    <w:rsid w:val="00CB7FC2"/>
    <w:rPr>
      <w:szCs w:val="20"/>
    </w:rPr>
  </w:style>
  <w:style w:type="paragraph" w:styleId="Onderwerpvanopmerking">
    <w:name w:val="annotation subject"/>
    <w:basedOn w:val="Standaard"/>
    <w:semiHidden/>
    <w:unhideWhenUsed/>
    <w:rsid w:val="00CB7FC2"/>
    <w:pPr>
      <w:spacing w:line="240" w:lineRule="auto"/>
    </w:pPr>
    <w:rPr>
      <w:b/>
      <w:bCs/>
      <w:sz w:val="20"/>
      <w:szCs w:val="20"/>
    </w:r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CB7FC2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styleId="Revisie">
    <w:name w:val="Revision"/>
    <w:hidden/>
    <w:uiPriority w:val="71"/>
    <w:rsid w:val="00CB7FC2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CB7F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andachtspunt">
    <w:name w:val="Aandachtspunt"/>
    <w:basedOn w:val="Standaard"/>
    <w:rsid w:val="00CB7FC2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CB7FC2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CB7FC2"/>
    <w:rPr>
      <w:color w:val="808080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olofonomgevingswetbesluit">
    <w:name w:val="Colofon omgevingswetbesluit"/>
    <w:basedOn w:val="Standaardalinea-lettertype"/>
    <w:uiPriority w:val="1"/>
    <w:rsid w:val="00CB7FC2"/>
  </w:style>
  <w:style w:type="paragraph" w:customStyle="1" w:styleId="Colofon">
    <w:name w:val="Colofon"/>
    <w:basedOn w:val="Standaard"/>
    <w:rsid w:val="00CB7FC2"/>
    <w:pPr>
      <w:ind w:left="2268" w:hanging="2268"/>
    </w:pPr>
  </w:style>
  <w:style w:type="character" w:customStyle="1" w:styleId="Colofonprojectnaam">
    <w:name w:val="Colofon projectnaam"/>
    <w:basedOn w:val="Standaardalinea-lettertype"/>
    <w:uiPriority w:val="1"/>
    <w:rsid w:val="00CB7FC2"/>
  </w:style>
  <w:style w:type="character" w:customStyle="1" w:styleId="Colofonprojectnummer">
    <w:name w:val="Colofon projectnummer"/>
    <w:basedOn w:val="Standaardalinea-lettertype"/>
    <w:uiPriority w:val="1"/>
    <w:rsid w:val="00CB7FC2"/>
  </w:style>
  <w:style w:type="character" w:customStyle="1" w:styleId="Colofoncontactpersoon">
    <w:name w:val="Colofon contactpersoon"/>
    <w:basedOn w:val="Standaardalinea-lettertype"/>
    <w:uiPriority w:val="1"/>
    <w:rsid w:val="00CB7FC2"/>
  </w:style>
  <w:style w:type="character" w:customStyle="1" w:styleId="Colofonauteur">
    <w:name w:val="Colofon auteur"/>
    <w:basedOn w:val="Standaardalinea-lettertype"/>
    <w:uiPriority w:val="1"/>
    <w:rsid w:val="00CB7FC2"/>
  </w:style>
  <w:style w:type="paragraph" w:customStyle="1" w:styleId="Versiehistorietekst">
    <w:name w:val="Versiehistorie tekst"/>
    <w:basedOn w:val="Standaard"/>
    <w:rsid w:val="00CB7FC2"/>
    <w:pPr>
      <w:spacing w:line="240" w:lineRule="auto"/>
    </w:pPr>
    <w:rPr>
      <w:sz w:val="14"/>
    </w:rPr>
  </w:style>
  <w:style w:type="paragraph" w:customStyle="1" w:styleId="Kop2bijlage">
    <w:name w:val="Kop 2 bijlage"/>
    <w:basedOn w:val="Standaard"/>
    <w:next w:val="Standaard"/>
    <w:rsid w:val="00CB7FC2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CB7FC2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CB7FC2"/>
    <w:pPr>
      <w:numPr>
        <w:numId w:val="4"/>
      </w:numPr>
    </w:pPr>
  </w:style>
  <w:style w:type="paragraph" w:customStyle="1" w:styleId="Opsommingnummers2">
    <w:name w:val="Opsomming nummers 2"/>
    <w:basedOn w:val="Standaard"/>
    <w:qFormat/>
    <w:rsid w:val="00CB7FC2"/>
    <w:pPr>
      <w:numPr>
        <w:ilvl w:val="2"/>
        <w:numId w:val="4"/>
      </w:numPr>
    </w:pPr>
  </w:style>
  <w:style w:type="paragraph" w:styleId="Inhopg6">
    <w:name w:val="toc 6"/>
    <w:basedOn w:val="Standaard"/>
    <w:next w:val="Standaard"/>
    <w:uiPriority w:val="39"/>
    <w:unhideWhenUsed/>
    <w:rsid w:val="00CB7FC2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CB7FC2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CB7FC2"/>
    <w:pPr>
      <w:numPr>
        <w:ilvl w:val="1"/>
        <w:numId w:val="4"/>
      </w:numPr>
    </w:pPr>
  </w:style>
  <w:style w:type="paragraph" w:customStyle="1" w:styleId="Opsommingtekens2">
    <w:name w:val="Opsomming tekens 2"/>
    <w:basedOn w:val="Standaard"/>
    <w:qFormat/>
    <w:rsid w:val="00CB7FC2"/>
    <w:pPr>
      <w:numPr>
        <w:ilvl w:val="3"/>
        <w:numId w:val="4"/>
      </w:numPr>
    </w:pPr>
  </w:style>
  <w:style w:type="paragraph" w:customStyle="1" w:styleId="Opsommingtekens3">
    <w:name w:val="Opsomming tekens 3"/>
    <w:basedOn w:val="Standaard"/>
    <w:qFormat/>
    <w:rsid w:val="00CB7FC2"/>
    <w:pPr>
      <w:numPr>
        <w:ilvl w:val="5"/>
        <w:numId w:val="4"/>
      </w:numPr>
    </w:pPr>
  </w:style>
  <w:style w:type="paragraph" w:customStyle="1" w:styleId="Opsommingtekens4">
    <w:name w:val="Opsomming tekens 4"/>
    <w:basedOn w:val="Standaard"/>
    <w:qFormat/>
    <w:rsid w:val="00CB7FC2"/>
    <w:pPr>
      <w:numPr>
        <w:ilvl w:val="6"/>
        <w:numId w:val="4"/>
      </w:numPr>
    </w:pPr>
  </w:style>
  <w:style w:type="paragraph" w:customStyle="1" w:styleId="Tabeltitel">
    <w:name w:val="Tabeltitel"/>
    <w:basedOn w:val="Standaard"/>
    <w:next w:val="Standaard"/>
    <w:qFormat/>
    <w:rsid w:val="00CB7FC2"/>
    <w:pPr>
      <w:keepNext/>
      <w:numPr>
        <w:numId w:val="32"/>
      </w:numPr>
      <w:spacing w:before="280" w:after="140"/>
    </w:pPr>
    <w:rPr>
      <w:b/>
    </w:rPr>
  </w:style>
  <w:style w:type="table" w:customStyle="1" w:styleId="Implementatie">
    <w:name w:val="Implementatie"/>
    <w:basedOn w:val="Standaardtabel"/>
    <w:uiPriority w:val="99"/>
    <w:rsid w:val="00CB7FC2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character" w:styleId="Verwijzingopmerking">
    <w:name w:val="annotation reference"/>
    <w:basedOn w:val="Standaardalinea-lettertype"/>
    <w:semiHidden/>
    <w:unhideWhenUsed/>
    <w:rsid w:val="00CB7FC2"/>
    <w:rPr>
      <w:sz w:val="16"/>
      <w:szCs w:val="16"/>
    </w:rPr>
  </w:style>
  <w:style w:type="table" w:customStyle="1" w:styleId="Huisstijl-Tabel">
    <w:name w:val="Huisstijl-Tabel"/>
    <w:basedOn w:val="Standaardtabel"/>
    <w:rsid w:val="00071FEF"/>
    <w:rPr>
      <w:rFonts w:ascii="Verdana" w:hAnsi="Verdana"/>
      <w:sz w:val="14"/>
    </w:rPr>
    <w:tblPr>
      <w:tblBorders>
        <w:top w:val="single" w:sz="4" w:space="0" w:color="C0C0C0"/>
        <w:left w:val="single" w:sz="4" w:space="0" w:color="C0C0C0"/>
        <w:bottom w:val="single" w:sz="4" w:space="0" w:color="C0C0C0"/>
        <w:right w:val="single" w:sz="4" w:space="0" w:color="C0C0C0"/>
        <w:insideH w:val="single" w:sz="4" w:space="0" w:color="C0C0C0"/>
        <w:insideV w:val="single" w:sz="4" w:space="0" w:color="C0C0C0"/>
      </w:tblBorders>
      <w:tblCellMar>
        <w:top w:w="120" w:type="dxa"/>
        <w:left w:w="60" w:type="dxa"/>
        <w:bottom w:w="120" w:type="dxa"/>
        <w:right w:w="60" w:type="dxa"/>
      </w:tblCellMar>
    </w:tblPr>
    <w:tblStylePr w:type="firstRow">
      <w:tblPr/>
      <w:tcPr>
        <w:tcMar>
          <w:top w:w="0" w:type="nil"/>
          <w:left w:w="60" w:type="dxa"/>
          <w:bottom w:w="120" w:type="dxa"/>
          <w:right w:w="60" w:type="dxa"/>
        </w:tcMar>
      </w:tcPr>
    </w:tblStylePr>
  </w:style>
  <w:style w:type="table" w:styleId="3D-effectenvoortabel1">
    <w:name w:val="Table 3D effects 1"/>
    <w:basedOn w:val="Standaardtabel"/>
    <w:semiHidden/>
    <w:unhideWhenUsed/>
    <w:rsid w:val="00CB7FC2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CB7FC2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CB7FC2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CB7FC2"/>
  </w:style>
  <w:style w:type="paragraph" w:styleId="Adresenvelop">
    <w:name w:val="envelope address"/>
    <w:basedOn w:val="Standaard"/>
    <w:semiHidden/>
    <w:unhideWhenUsed/>
    <w:rsid w:val="00CB7FC2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CB7FC2"/>
    <w:pPr>
      <w:spacing w:line="240" w:lineRule="auto"/>
      <w:ind w:left="4252"/>
    </w:pPr>
  </w:style>
  <w:style w:type="paragraph" w:styleId="Afzender">
    <w:name w:val="envelope return"/>
    <w:basedOn w:val="Standaard"/>
    <w:semiHidden/>
    <w:unhideWhenUsed/>
    <w:rsid w:val="00CB7FC2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CB7FC2"/>
  </w:style>
  <w:style w:type="paragraph" w:styleId="Berichtkop">
    <w:name w:val="Message Header"/>
    <w:basedOn w:val="Standaard"/>
    <w:link w:val="BerichtkopChar"/>
    <w:semiHidden/>
    <w:unhideWhenUsed/>
    <w:rsid w:val="00CB7F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CB7FC2"/>
  </w:style>
  <w:style w:type="paragraph" w:styleId="Bloktekst">
    <w:name w:val="Block Text"/>
    <w:basedOn w:val="Standaard"/>
    <w:semiHidden/>
    <w:unhideWhenUsed/>
    <w:rsid w:val="00CB7FC2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CB7FC2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CB7FC2"/>
  </w:style>
  <w:style w:type="paragraph" w:styleId="Documentstructuur">
    <w:name w:val="Document Map"/>
    <w:basedOn w:val="Standaard"/>
    <w:semiHidden/>
    <w:unhideWhenUsed/>
    <w:rsid w:val="00CB7FC2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CB7FC2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CB7FC2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CB7FC2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-mailhandtekening">
    <w:name w:val="E-mail Signature"/>
    <w:basedOn w:val="Standaard"/>
    <w:link w:val="E-mailhandtekeningChar"/>
    <w:semiHidden/>
    <w:unhideWhenUsed/>
    <w:rsid w:val="00CB7FC2"/>
    <w:pPr>
      <w:spacing w:line="240" w:lineRule="auto"/>
    </w:pPr>
  </w:style>
  <w:style w:type="table" w:styleId="Gemiddeldraster1">
    <w:name w:val="Medium Grid 1"/>
    <w:basedOn w:val="Standaardtabel"/>
    <w:uiPriority w:val="99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CB7FC2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CB7FC2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CB7FC2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CB7FC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CB7FC2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CB7FC2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GevolgdeHyperlink">
    <w:name w:val="FollowedHyperlink"/>
    <w:basedOn w:val="Standaardalinea-lettertype"/>
    <w:semiHidden/>
    <w:unhideWhenUsed/>
    <w:rsid w:val="00CB7FC2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CB7FC2"/>
    <w:pPr>
      <w:spacing w:line="240" w:lineRule="auto"/>
      <w:ind w:left="4252"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B7FC2"/>
    <w:pPr>
      <w:spacing w:line="240" w:lineRule="auto"/>
    </w:pPr>
    <w:rPr>
      <w:rFonts w:ascii="Consolas" w:hAnsi="Consolas"/>
      <w:sz w:val="20"/>
      <w:szCs w:val="20"/>
    </w:rPr>
  </w:style>
  <w:style w:type="character" w:styleId="HTMLCode">
    <w:name w:val="HTML Code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CB7FC2"/>
    <w:rPr>
      <w:i/>
      <w:iCs/>
    </w:rPr>
  </w:style>
  <w:style w:type="character" w:styleId="HTMLVariable">
    <w:name w:val="HTML Variable"/>
    <w:basedOn w:val="Standaardalinea-lettertype"/>
    <w:semiHidden/>
    <w:unhideWhenUsed/>
    <w:rsid w:val="00CB7FC2"/>
    <w:rPr>
      <w:i/>
      <w:iCs/>
    </w:rPr>
  </w:style>
  <w:style w:type="character" w:styleId="HTML-acroniem">
    <w:name w:val="HTML Acronym"/>
    <w:basedOn w:val="Standaardalinea-lettertype"/>
    <w:semiHidden/>
    <w:unhideWhenUsed/>
    <w:rsid w:val="00CB7FC2"/>
  </w:style>
  <w:style w:type="paragraph" w:styleId="HTML-adres">
    <w:name w:val="HTML Address"/>
    <w:basedOn w:val="Standaard"/>
    <w:link w:val="HTML-adresChar"/>
    <w:semiHidden/>
    <w:unhideWhenUsed/>
    <w:rsid w:val="00CB7FC2"/>
    <w:pPr>
      <w:spacing w:line="240" w:lineRule="auto"/>
    </w:pPr>
    <w:rPr>
      <w:i/>
      <w:iCs/>
    </w:rPr>
  </w:style>
  <w:style w:type="character" w:styleId="HTML-citaat">
    <w:name w:val="HTML Cite"/>
    <w:basedOn w:val="Standaardalinea-lettertype"/>
    <w:semiHidden/>
    <w:unhideWhenUsed/>
    <w:rsid w:val="00CB7FC2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CB7FC2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CB7FC2"/>
    <w:rPr>
      <w:rFonts w:ascii="Consolas" w:hAnsi="Consolas"/>
      <w:sz w:val="24"/>
      <w:szCs w:val="24"/>
    </w:rPr>
  </w:style>
  <w:style w:type="paragraph" w:styleId="Index1">
    <w:name w:val="index 1"/>
    <w:basedOn w:val="Standaard"/>
    <w:next w:val="Standaard"/>
    <w:semiHidden/>
    <w:unhideWhenUsed/>
    <w:rsid w:val="00CB7FC2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CB7FC2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CB7FC2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CB7FC2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CB7FC2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CB7FC2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CB7FC2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CB7FC2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CB7FC2"/>
    <w:pPr>
      <w:spacing w:line="240" w:lineRule="auto"/>
      <w:ind w:left="1620" w:hanging="180"/>
    </w:pPr>
  </w:style>
  <w:style w:type="paragraph" w:styleId="Indexkop">
    <w:name w:val="index heading"/>
    <w:basedOn w:val="Standaard"/>
    <w:next w:val="Index1"/>
    <w:semiHidden/>
    <w:unhideWhenUsed/>
    <w:rsid w:val="00CB7FC2"/>
    <w:rPr>
      <w:rFonts w:asciiTheme="majorHAnsi" w:eastAsiaTheme="majorEastAsia" w:hAnsiTheme="majorHAnsi" w:cstheme="majorBidi"/>
      <w:b/>
      <w:bCs/>
    </w:rPr>
  </w:style>
  <w:style w:type="paragraph" w:styleId="Inhopg8">
    <w:name w:val="toc 8"/>
    <w:basedOn w:val="Standaard"/>
    <w:next w:val="Standaard"/>
    <w:uiPriority w:val="39"/>
    <w:unhideWhenUsed/>
    <w:rsid w:val="00CB7FC2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CB7FC2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CB7FC2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CB7FC2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CB7FC2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CB7FC2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CB7FC2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CB7FC2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CB7FC2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Kopbronvermelding">
    <w:name w:val="toa heading"/>
    <w:basedOn w:val="Standaard"/>
    <w:next w:val="Standaard"/>
    <w:semiHidden/>
    <w:unhideWhenUsed/>
    <w:rsid w:val="00CB7FC2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table" w:styleId="Lichtraster">
    <w:name w:val="Light Grid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CB7F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CB7FC2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CB7FC2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CB7FC2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CB7FC2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CB7FC2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CB7FC2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CB7FC2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CB7FC2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Lijst">
    <w:name w:val="List"/>
    <w:basedOn w:val="Standaard"/>
    <w:semiHidden/>
    <w:unhideWhenUsed/>
    <w:rsid w:val="00CB7FC2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CB7FC2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CB7FC2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CB7FC2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CB7FC2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CB7FC2"/>
  </w:style>
  <w:style w:type="paragraph" w:styleId="Lijstopsomteken">
    <w:name w:val="List Bullet"/>
    <w:basedOn w:val="Standaard"/>
    <w:semiHidden/>
    <w:unhideWhenUsed/>
    <w:rsid w:val="00CB7FC2"/>
    <w:pPr>
      <w:numPr>
        <w:numId w:val="3"/>
      </w:numPr>
      <w:contextualSpacing/>
    </w:pPr>
  </w:style>
  <w:style w:type="paragraph" w:styleId="Lijstopsomteken2">
    <w:name w:val="List Bullet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CB7FC2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CB7FC2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CB7FC2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CB7FC2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CB7FC2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CB7FC2"/>
    <w:pPr>
      <w:spacing w:after="120"/>
      <w:ind w:left="1415"/>
      <w:contextualSpacing/>
    </w:pPr>
  </w:style>
  <w:style w:type="paragraph" w:styleId="Macrotekst">
    <w:name w:val="macro"/>
    <w:semiHidden/>
    <w:unhideWhenUsed/>
    <w:rsid w:val="00CB7FC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paragraph" w:styleId="Normaalweb">
    <w:name w:val="Normal (Web)"/>
    <w:basedOn w:val="Standaard"/>
    <w:semiHidden/>
    <w:unhideWhenUsed/>
    <w:rsid w:val="00CB7FC2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CB7FC2"/>
    <w:pPr>
      <w:spacing w:line="240" w:lineRule="auto"/>
    </w:pPr>
  </w:style>
  <w:style w:type="character" w:styleId="Paginanummer">
    <w:name w:val="page number"/>
    <w:basedOn w:val="Standaardalinea-lettertype"/>
    <w:semiHidden/>
    <w:unhideWhenUsed/>
    <w:rsid w:val="00CB7FC2"/>
  </w:style>
  <w:style w:type="paragraph" w:styleId="Plattetekst">
    <w:name w:val="Body Text"/>
    <w:basedOn w:val="Standaard"/>
    <w:link w:val="PlattetekstChar"/>
    <w:semiHidden/>
    <w:unhideWhenUsed/>
    <w:rsid w:val="00CB7FC2"/>
    <w:pPr>
      <w:spacing w:after="120"/>
    </w:pPr>
  </w:style>
  <w:style w:type="paragraph" w:styleId="Plattetekst2">
    <w:name w:val="Body Text 2"/>
    <w:basedOn w:val="Standaard"/>
    <w:link w:val="Plattetekst2Char"/>
    <w:semiHidden/>
    <w:unhideWhenUsed/>
    <w:rsid w:val="00CB7FC2"/>
    <w:pPr>
      <w:spacing w:after="120" w:line="480" w:lineRule="auto"/>
    </w:pPr>
  </w:style>
  <w:style w:type="paragraph" w:styleId="Plattetekst3">
    <w:name w:val="Body Text 3"/>
    <w:basedOn w:val="Standaard"/>
    <w:link w:val="Plattetekst3Char"/>
    <w:semiHidden/>
    <w:unhideWhenUsed/>
    <w:rsid w:val="00CB7FC2"/>
    <w:pPr>
      <w:spacing w:after="120"/>
    </w:pPr>
    <w:rPr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CB7FC2"/>
    <w:pPr>
      <w:spacing w:after="0"/>
      <w:ind w:firstLine="360"/>
    </w:pPr>
  </w:style>
  <w:style w:type="paragraph" w:styleId="Plattetekstinspringen">
    <w:name w:val="Body Text Indent"/>
    <w:basedOn w:val="Standaard"/>
    <w:link w:val="PlattetekstinspringenChar"/>
    <w:semiHidden/>
    <w:unhideWhenUsed/>
    <w:rsid w:val="00CB7FC2"/>
    <w:pPr>
      <w:spacing w:after="120"/>
      <w:ind w:left="283"/>
    </w:p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CB7FC2"/>
    <w:pPr>
      <w:spacing w:after="0"/>
      <w:ind w:left="360" w:firstLine="360"/>
    </w:pPr>
  </w:style>
  <w:style w:type="paragraph" w:styleId="Plattetekstinspringen2">
    <w:name w:val="Body Text Indent 2"/>
    <w:basedOn w:val="Standaard"/>
    <w:link w:val="Plattetekstinspringen2Char"/>
    <w:semiHidden/>
    <w:unhideWhenUsed/>
    <w:rsid w:val="00CB7FC2"/>
    <w:pPr>
      <w:spacing w:after="120" w:line="480" w:lineRule="auto"/>
      <w:ind w:left="283"/>
    </w:pPr>
  </w:style>
  <w:style w:type="paragraph" w:styleId="Plattetekstinspringen3">
    <w:name w:val="Body Text Indent 3"/>
    <w:basedOn w:val="Standaard"/>
    <w:link w:val="Plattetekstinspringen3Char"/>
    <w:semiHidden/>
    <w:unhideWhenUsed/>
    <w:rsid w:val="00CB7FC2"/>
    <w:pPr>
      <w:spacing w:after="120"/>
      <w:ind w:left="283"/>
    </w:pPr>
    <w:rPr>
      <w:sz w:val="16"/>
      <w:szCs w:val="16"/>
    </w:rPr>
  </w:style>
  <w:style w:type="table" w:styleId="Professioneletabel">
    <w:name w:val="Table Professional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CB7FC2"/>
  </w:style>
  <w:style w:type="paragraph" w:styleId="Standaardinspringing">
    <w:name w:val="Normal Indent"/>
    <w:basedOn w:val="Standaard"/>
    <w:semiHidden/>
    <w:unhideWhenUsed/>
    <w:rsid w:val="00CB7FC2"/>
    <w:pPr>
      <w:ind w:left="708"/>
    </w:pPr>
  </w:style>
  <w:style w:type="table" w:styleId="Tabelkolommen1">
    <w:name w:val="Table Columns 1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CB7FC2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CB7FC2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CB7FC2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CB7FC2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CB7FC2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CB7FC2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CB7FC2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CB7FC2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CB7FC2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CB7FC2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CB7FC2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zonderopmaak">
    <w:name w:val="Plain Text"/>
    <w:basedOn w:val="Standaard"/>
    <w:link w:val="TekstzonderopmaakChar"/>
    <w:semiHidden/>
    <w:unhideWhenUsed/>
    <w:rsid w:val="00CB7FC2"/>
    <w:pPr>
      <w:spacing w:line="240" w:lineRule="auto"/>
    </w:pPr>
    <w:rPr>
      <w:rFonts w:ascii="Consolas" w:hAnsi="Consolas"/>
      <w:sz w:val="21"/>
      <w:szCs w:val="21"/>
    </w:rPr>
  </w:style>
  <w:style w:type="table" w:styleId="Verfijndetabel1">
    <w:name w:val="Table Subtle 1"/>
    <w:basedOn w:val="Standaardtabel"/>
    <w:semiHidden/>
    <w:unhideWhenUsed/>
    <w:rsid w:val="00CB7FC2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CB7FC2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CB7FC2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CB7FC2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Zwaar">
    <w:name w:val="Strong"/>
    <w:basedOn w:val="Standaardalinea-lettertype"/>
    <w:rsid w:val="006D529D"/>
    <w:rPr>
      <w:b/>
      <w:bCs/>
    </w:rPr>
  </w:style>
  <w:style w:type="paragraph" w:customStyle="1" w:styleId="Figuur">
    <w:name w:val="Figuur"/>
    <w:basedOn w:val="Standaard"/>
    <w:next w:val="Standaard"/>
    <w:qFormat/>
    <w:rsid w:val="00CB7FC2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CB7FC2"/>
    <w:pPr>
      <w:numPr>
        <w:numId w:val="29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CB7FC2"/>
    <w:rPr>
      <w:vanish/>
      <w:vertAlign w:val="superscript"/>
    </w:rPr>
  </w:style>
  <w:style w:type="paragraph" w:styleId="Bijschrift">
    <w:name w:val="caption"/>
    <w:basedOn w:val="Standaard"/>
    <w:next w:val="Standaard"/>
    <w:uiPriority w:val="35"/>
    <w:unhideWhenUsed/>
    <w:pPr>
      <w:keepLines/>
      <w:spacing w:after="100" w:afterAutospacing="1"/>
      <w:contextualSpacing/>
    </w:pPr>
    <w:rPr>
      <w:rFonts w:eastAsia="SimSun" w:cs="Mangal"/>
      <w:bCs/>
      <w:i/>
      <w:kern w:val="18"/>
      <w:szCs w:val="18"/>
      <w:lang w:eastAsia="zh-CN" w:bidi="hi-IN"/>
    </w:rPr>
  </w:style>
  <w:style w:type="paragraph" w:styleId="Tekstopmerking">
    <w:name w:val="annotation text"/>
    <w:basedOn w:val="Standaard"/>
    <w:link w:val="TekstopmerkingChar"/>
    <w:uiPriority w:val="99"/>
    <w:unhideWhenUsed/>
    <w:rsid w:val="00CB7FC2"/>
    <w:pPr>
      <w:spacing w:line="240" w:lineRule="auto"/>
    </w:pPr>
    <w:rPr>
      <w:sz w:val="20"/>
      <w:szCs w:val="20"/>
    </w:rPr>
  </w:style>
  <w:style w:type="character" w:styleId="Hyperlink">
    <w:name w:val="Hyperlink"/>
    <w:basedOn w:val="Standaardalinea-lettertype"/>
    <w:uiPriority w:val="99"/>
    <w:unhideWhenUsed/>
    <w:rsid w:val="00C472E0"/>
    <w:rPr>
      <w:color w:val="0000FF" w:themeColor="hyperlink"/>
      <w:u w:val="single"/>
    </w:rPr>
  </w:style>
  <w:style w:type="character" w:styleId="Vermelding">
    <w:name w:val="Mention"/>
    <w:basedOn w:val="Standaardalinea-lettertype"/>
    <w:uiPriority w:val="99"/>
    <w:unhideWhenUsed/>
    <w:rPr>
      <w:color w:val="2B579A"/>
      <w:shd w:val="clear" w:color="auto" w:fill="E6E6E6"/>
    </w:rPr>
  </w:style>
  <w:style w:type="paragraph" w:customStyle="1" w:styleId="Opsommingnummers3">
    <w:name w:val="Opsomming nummers 3"/>
    <w:basedOn w:val="Standaard"/>
    <w:qFormat/>
    <w:rsid w:val="00CB7FC2"/>
    <w:pPr>
      <w:numPr>
        <w:ilvl w:val="4"/>
        <w:numId w:val="4"/>
      </w:numPr>
    </w:pPr>
  </w:style>
  <w:style w:type="character" w:customStyle="1" w:styleId="Colofonidentificatie">
    <w:name w:val="Colofon identificatie"/>
    <w:basedOn w:val="Standaardalinea-lettertype"/>
    <w:uiPriority w:val="1"/>
    <w:qFormat/>
    <w:rsid w:val="00CB7FC2"/>
  </w:style>
  <w:style w:type="character" w:styleId="Titelvanboek">
    <w:name w:val="Book Title"/>
    <w:basedOn w:val="Standaardalinea-lettertype"/>
    <w:uiPriority w:val="69"/>
    <w:rsid w:val="00EA3F38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A3F38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A3F38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A3F38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numbering" w:customStyle="1" w:styleId="Nummering1">
    <w:name w:val="Nummering1"/>
    <w:basedOn w:val="Geenlijst"/>
    <w:uiPriority w:val="99"/>
    <w:rsid w:val="0086701E"/>
    <w:pPr>
      <w:numPr>
        <w:numId w:val="1"/>
      </w:numPr>
    </w:pPr>
  </w:style>
  <w:style w:type="paragraph" w:customStyle="1" w:styleId="Kop">
    <w:name w:val="Kop"/>
    <w:basedOn w:val="Kop4"/>
    <w:qFormat/>
    <w:rsid w:val="0086701E"/>
    <w:pPr>
      <w:numPr>
        <w:ilvl w:val="0"/>
        <w:numId w:val="0"/>
      </w:numPr>
      <w:tabs>
        <w:tab w:val="num" w:pos="2880"/>
      </w:tabs>
      <w:ind w:left="2880" w:hanging="720"/>
    </w:pPr>
  </w:style>
  <w:style w:type="numbering" w:customStyle="1" w:styleId="Koppenstructuur1">
    <w:name w:val="Koppenstructuur1"/>
    <w:pPr>
      <w:numPr>
        <w:numId w:val="9"/>
      </w:numPr>
    </w:pPr>
  </w:style>
  <w:style w:type="character" w:customStyle="1" w:styleId="KoptekstChar">
    <w:name w:val="Koptekst Char"/>
    <w:basedOn w:val="Standaardalinea-lettertype"/>
    <w:link w:val="Koptekst"/>
    <w:rsid w:val="00F175AB"/>
    <w:rPr>
      <w:rFonts w:ascii="Verdana" w:hAnsi="Verdana" w:cs="Verdana-Bold"/>
      <w:bCs/>
      <w:smallCaps/>
      <w:sz w:val="14"/>
      <w:szCs w:val="13"/>
    </w:rPr>
  </w:style>
  <w:style w:type="paragraph" w:styleId="Lijstalinea">
    <w:name w:val="List Paragraph"/>
    <w:basedOn w:val="Standaard"/>
    <w:uiPriority w:val="34"/>
    <w:qFormat/>
    <w:rsid w:val="00F175AB"/>
    <w:pPr>
      <w:ind w:left="720"/>
      <w:contextualSpacing/>
    </w:pPr>
  </w:style>
  <w:style w:type="numbering" w:styleId="111111">
    <w:name w:val="Outline List 2"/>
    <w:basedOn w:val="Geenlijst"/>
    <w:semiHidden/>
    <w:unhideWhenUsed/>
    <w:rsid w:val="00F175AB"/>
  </w:style>
  <w:style w:type="numbering" w:styleId="1ai">
    <w:name w:val="Outline List 1"/>
    <w:basedOn w:val="Geenlijst"/>
    <w:semiHidden/>
    <w:unhideWhenUsed/>
    <w:rsid w:val="00F175AB"/>
  </w:style>
  <w:style w:type="character" w:customStyle="1" w:styleId="TekstopmerkingChar">
    <w:name w:val="Tekst opmerking Char"/>
    <w:basedOn w:val="Standaardalinea-lettertype"/>
    <w:link w:val="Tekstopmerking"/>
    <w:uiPriority w:val="99"/>
    <w:rsid w:val="00F175AB"/>
    <w:rPr>
      <w:rFonts w:ascii="Verdana" w:hAnsi="Verdana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175AB"/>
    <w:rPr>
      <w:rFonts w:ascii="Tahoma" w:hAnsi="Tahoma" w:cs="Tahoma"/>
      <w:sz w:val="16"/>
      <w:szCs w:val="16"/>
    </w:rPr>
  </w:style>
  <w:style w:type="numbering" w:customStyle="1" w:styleId="Koppenstructuur">
    <w:name w:val="Koppenstructuur"/>
    <w:basedOn w:val="Geenlijst"/>
    <w:uiPriority w:val="99"/>
    <w:rsid w:val="00F175AB"/>
    <w:pPr>
      <w:numPr>
        <w:numId w:val="40"/>
      </w:numPr>
    </w:pPr>
  </w:style>
  <w:style w:type="character" w:customStyle="1" w:styleId="AanhefChar">
    <w:name w:val="Aanhef Char"/>
    <w:basedOn w:val="Standaardalinea-lettertype"/>
    <w:link w:val="Aanhef"/>
    <w:semiHidden/>
    <w:rsid w:val="00F175AB"/>
    <w:rPr>
      <w:rFonts w:ascii="Verdana" w:hAnsi="Verdana"/>
      <w:sz w:val="18"/>
      <w:szCs w:val="24"/>
    </w:rPr>
  </w:style>
  <w:style w:type="character" w:customStyle="1" w:styleId="AfsluitingChar">
    <w:name w:val="Afsluiting Char"/>
    <w:basedOn w:val="Standaardalinea-lettertype"/>
    <w:link w:val="Afsluiting"/>
    <w:semiHidden/>
    <w:rsid w:val="00F175AB"/>
    <w:rPr>
      <w:rFonts w:ascii="Verdana" w:hAnsi="Verdana"/>
      <w:sz w:val="18"/>
      <w:szCs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F175AB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character" w:customStyle="1" w:styleId="DatumChar">
    <w:name w:val="Datum Char"/>
    <w:basedOn w:val="Standaardalinea-lettertype"/>
    <w:link w:val="Datum"/>
    <w:semiHidden/>
    <w:rsid w:val="00F175AB"/>
    <w:rPr>
      <w:rFonts w:ascii="Verdana" w:hAnsi="Verdana"/>
      <w:sz w:val="18"/>
      <w:szCs w:val="24"/>
    </w:r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F175AB"/>
    <w:rPr>
      <w:rFonts w:ascii="Verdana" w:hAnsi="Verdana"/>
      <w:sz w:val="18"/>
      <w:szCs w:val="24"/>
    </w:rPr>
  </w:style>
  <w:style w:type="character" w:customStyle="1" w:styleId="HandtekeningChar">
    <w:name w:val="Handtekening Char"/>
    <w:basedOn w:val="Standaardalinea-lettertype"/>
    <w:link w:val="Handtekening"/>
    <w:semiHidden/>
    <w:rsid w:val="00F175AB"/>
    <w:rPr>
      <w:rFonts w:ascii="Verdana" w:hAnsi="Verdana"/>
      <w:sz w:val="18"/>
      <w:szCs w:val="24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F175AB"/>
    <w:rPr>
      <w:rFonts w:ascii="Consolas" w:hAnsi="Consolas"/>
    </w:rPr>
  </w:style>
  <w:style w:type="character" w:customStyle="1" w:styleId="HTML-adresChar">
    <w:name w:val="HTML-adres Char"/>
    <w:basedOn w:val="Standaardalinea-lettertype"/>
    <w:link w:val="HTML-adres"/>
    <w:semiHidden/>
    <w:rsid w:val="00F175AB"/>
    <w:rPr>
      <w:rFonts w:ascii="Verdana" w:hAnsi="Verdana"/>
      <w:i/>
      <w:iCs/>
      <w:sz w:val="18"/>
      <w:szCs w:val="24"/>
    </w:rPr>
  </w:style>
  <w:style w:type="character" w:customStyle="1" w:styleId="NotitiekopChar">
    <w:name w:val="Notitiekop Char"/>
    <w:basedOn w:val="Standaardalinea-lettertype"/>
    <w:link w:val="Notitiekop"/>
    <w:semiHidden/>
    <w:rsid w:val="00F175AB"/>
    <w:rPr>
      <w:rFonts w:ascii="Verdana" w:hAnsi="Verdana"/>
      <w:sz w:val="18"/>
      <w:szCs w:val="24"/>
    </w:rPr>
  </w:style>
  <w:style w:type="character" w:customStyle="1" w:styleId="PlattetekstChar">
    <w:name w:val="Platte tekst Char"/>
    <w:basedOn w:val="Standaardalinea-lettertype"/>
    <w:link w:val="Plattetekst"/>
    <w:semiHidden/>
    <w:rsid w:val="00F175AB"/>
    <w:rPr>
      <w:rFonts w:ascii="Verdana" w:hAnsi="Verdana"/>
      <w:sz w:val="18"/>
      <w:szCs w:val="24"/>
    </w:rPr>
  </w:style>
  <w:style w:type="character" w:customStyle="1" w:styleId="Plattetekst2Char">
    <w:name w:val="Platte tekst 2 Char"/>
    <w:basedOn w:val="Standaardalinea-lettertype"/>
    <w:link w:val="Plattetekst2"/>
    <w:semiHidden/>
    <w:rsid w:val="00F175AB"/>
    <w:rPr>
      <w:rFonts w:ascii="Verdana" w:hAnsi="Verdana"/>
      <w:sz w:val="18"/>
      <w:szCs w:val="24"/>
    </w:rPr>
  </w:style>
  <w:style w:type="character" w:customStyle="1" w:styleId="Plattetekst3Char">
    <w:name w:val="Platte tekst 3 Char"/>
    <w:basedOn w:val="Standaardalinea-lettertype"/>
    <w:link w:val="Plattetekst3"/>
    <w:semiHidden/>
    <w:rsid w:val="00F175AB"/>
    <w:rPr>
      <w:rFonts w:ascii="Verdana" w:hAnsi="Verdana"/>
      <w:sz w:val="16"/>
      <w:szCs w:val="16"/>
    </w:r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F175AB"/>
    <w:rPr>
      <w:rFonts w:ascii="Verdana" w:hAnsi="Verdana"/>
      <w:sz w:val="18"/>
      <w:szCs w:val="24"/>
    </w:r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F175AB"/>
    <w:rPr>
      <w:rFonts w:ascii="Verdana" w:hAnsi="Verdana"/>
      <w:sz w:val="18"/>
      <w:szCs w:val="24"/>
    </w:r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F175AB"/>
    <w:rPr>
      <w:rFonts w:ascii="Verdana" w:hAnsi="Verdana"/>
      <w:sz w:val="18"/>
      <w:szCs w:val="24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F175AB"/>
    <w:rPr>
      <w:rFonts w:ascii="Verdana" w:hAnsi="Verdana"/>
      <w:sz w:val="16"/>
      <w:szCs w:val="16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F175AB"/>
    <w:rPr>
      <w:rFonts w:ascii="Consolas" w:hAnsi="Consolas"/>
      <w:sz w:val="21"/>
      <w:szCs w:val="21"/>
    </w:rPr>
  </w:style>
  <w:style w:type="character" w:styleId="Onopgelostemelding">
    <w:name w:val="Unresolved Mention"/>
    <w:basedOn w:val="Standaardalinea-lettertype"/>
    <w:uiPriority w:val="99"/>
    <w:unhideWhenUsed/>
    <w:rsid w:val="00F175AB"/>
    <w:rPr>
      <w:color w:val="605E5C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175AB"/>
    <w:rPr>
      <w:rFonts w:ascii="Verdana" w:hAnsi="Verdana"/>
      <w:sz w:val="14"/>
    </w:rPr>
  </w:style>
  <w:style w:type="table" w:customStyle="1" w:styleId="Tabel1">
    <w:name w:val="Tabel1"/>
    <w:basedOn w:val="Standaardtabel"/>
    <w:uiPriority w:val="99"/>
    <w:rsid w:val="00341386"/>
    <w:tblPr>
      <w:tblInd w:w="57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3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7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0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8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82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5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0" Type="http://schemas.openxmlformats.org/officeDocument/2006/relationships/footer" Target="footer5.xml"/><Relationship Id="rId83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Relationship Id="rId79" Type="http://schemas.openxmlformats.org/officeDocument/2006/relationships/image" Target="media/image_aa1af7da5fe8bc1ea6af3e6f67038a21.png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b5645b84d97def9318f5b8f1b7270c5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ichtinggeonovum.sharepoint.com/sites/DSOPR04Standaarden/Gedeelde%20%20documenten/TPOD%20werkversies/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  <UserInfo>
        <DisplayName>Tjeerd Wits</DisplayName>
        <AccountId>300</AccountId>
        <AccountType/>
      </UserInfo>
    </SharedWithUsers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0" ma:contentTypeDescription="Een nieuw document maken." ma:contentTypeScope="" ma:versionID="c1765059aa1475931adc12138fdcfd8c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42d79c55539af1f9f274032ce6041302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FB6FBF4-6167-4F43-9B13-ED0D68E1CC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4.xml><?xml version="1.0" encoding="utf-8"?>
<ds:datastoreItem xmlns:ds="http://schemas.openxmlformats.org/officeDocument/2006/customXml" ds:itemID="{110418FE-7C73-4AF6-8ED6-2C6C5D7ED0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TPOD%20sjabloon%20v0.98.dotm</Template>
  <TotalTime>299</TotalTime>
  <Pages>158</Pages>
  <Words>64358</Words>
  <Characters>353969</Characters>
  <Application>Microsoft Office Word</Application>
  <DocSecurity>0</DocSecurity>
  <Lines>2949</Lines>
  <Paragraphs>834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2018-01-15 3. Informatiemodel Officiele Publicaties (IMOP) 0.85</vt:lpstr>
      <vt:lpstr>2018-01-15 3. Informatiemodel Officiele Publicaties (IMOP) 0.85</vt:lpstr>
    </vt:vector>
  </TitlesOfParts>
  <Company/>
  <LinksUpToDate>false</LinksUpToDate>
  <CharactersWithSpaces>417493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Omgevingsverordening 1.0</dc:title>
  <dc:subject/>
  <dc:creator>Maher Dara; Richard de Graaf</dc:creator>
  <cp:keywords/>
  <dc:description/>
  <cp:lastModifiedBy>Gerard Wolbers</cp:lastModifiedBy>
  <cp:revision>91</cp:revision>
  <cp:lastPrinted>2018-12-21T13:24:00Z</cp:lastPrinted>
  <dcterms:created xsi:type="dcterms:W3CDTF">2020-01-14T23:04:00Z</dcterms:created>
  <dcterms:modified xsi:type="dcterms:W3CDTF">2021-05-17T21:14:00Z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  <property fmtid="{D5CDD505-2E9C-101B-9397-08002B2CF9AE}" pid="5" name="MSIP_Label_112e00b9-34e2-4b26-a577-af1fd0f9f7ee_Enabled">
    <vt:lpwstr>True</vt:lpwstr>
  </property>
  <property fmtid="{D5CDD505-2E9C-101B-9397-08002B2CF9AE}" pid="6" name="MSIP_Label_112e00b9-34e2-4b26-a577-af1fd0f9f7ee_SiteId">
    <vt:lpwstr>33440fc6-b7c7-412c-bb73-0e70b0198d5a</vt:lpwstr>
  </property>
  <property fmtid="{D5CDD505-2E9C-101B-9397-08002B2CF9AE}" pid="7" name="MSIP_Label_112e00b9-34e2-4b26-a577-af1fd0f9f7ee_Owner">
    <vt:lpwstr>kees.koenen@atos.net</vt:lpwstr>
  </property>
  <property fmtid="{D5CDD505-2E9C-101B-9397-08002B2CF9AE}" pid="8" name="MSIP_Label_112e00b9-34e2-4b26-a577-af1fd0f9f7ee_SetDate">
    <vt:lpwstr>2019-11-28T10:36:45.8178263Z</vt:lpwstr>
  </property>
  <property fmtid="{D5CDD505-2E9C-101B-9397-08002B2CF9AE}" pid="9" name="MSIP_Label_112e00b9-34e2-4b26-a577-af1fd0f9f7ee_Name">
    <vt:lpwstr>Atos For Internal Use</vt:lpwstr>
  </property>
  <property fmtid="{D5CDD505-2E9C-101B-9397-08002B2CF9AE}" pid="10" name="MSIP_Label_112e00b9-34e2-4b26-a577-af1fd0f9f7ee_Application">
    <vt:lpwstr>Microsoft Azure Information Protection</vt:lpwstr>
  </property>
  <property fmtid="{D5CDD505-2E9C-101B-9397-08002B2CF9AE}" pid="11" name="MSIP_Label_112e00b9-34e2-4b26-a577-af1fd0f9f7ee_ActionId">
    <vt:lpwstr>02dc8c36-0367-4050-814c-4278209086d9</vt:lpwstr>
  </property>
  <property fmtid="{D5CDD505-2E9C-101B-9397-08002B2CF9AE}" pid="12" name="MSIP_Label_112e00b9-34e2-4b26-a577-af1fd0f9f7ee_Extended_MSFT_Method">
    <vt:lpwstr>Automatic</vt:lpwstr>
  </property>
  <property fmtid="{D5CDD505-2E9C-101B-9397-08002B2CF9AE}" pid="13" name="MSIP_Label_e463cba9-5f6c-478d-9329-7b2295e4e8ed_Enabled">
    <vt:lpwstr>True</vt:lpwstr>
  </property>
  <property fmtid="{D5CDD505-2E9C-101B-9397-08002B2CF9AE}" pid="14" name="MSIP_Label_e463cba9-5f6c-478d-9329-7b2295e4e8ed_SiteId">
    <vt:lpwstr>33440fc6-b7c7-412c-bb73-0e70b0198d5a</vt:lpwstr>
  </property>
  <property fmtid="{D5CDD505-2E9C-101B-9397-08002B2CF9AE}" pid="15" name="MSIP_Label_e463cba9-5f6c-478d-9329-7b2295e4e8ed_Owner">
    <vt:lpwstr>kees.koenen@atos.net</vt:lpwstr>
  </property>
  <property fmtid="{D5CDD505-2E9C-101B-9397-08002B2CF9AE}" pid="16" name="MSIP_Label_e463cba9-5f6c-478d-9329-7b2295e4e8ed_SetDate">
    <vt:lpwstr>2019-11-28T10:36:45.8178263Z</vt:lpwstr>
  </property>
  <property fmtid="{D5CDD505-2E9C-101B-9397-08002B2CF9AE}" pid="17" name="MSIP_Label_e463cba9-5f6c-478d-9329-7b2295e4e8ed_Name">
    <vt:lpwstr>Atos For Internal Use - All Employees</vt:lpwstr>
  </property>
  <property fmtid="{D5CDD505-2E9C-101B-9397-08002B2CF9AE}" pid="18" name="MSIP_Label_e463cba9-5f6c-478d-9329-7b2295e4e8ed_Application">
    <vt:lpwstr>Microsoft Azure Information Protection</vt:lpwstr>
  </property>
  <property fmtid="{D5CDD505-2E9C-101B-9397-08002B2CF9AE}" pid="19" name="MSIP_Label_e463cba9-5f6c-478d-9329-7b2295e4e8ed_ActionId">
    <vt:lpwstr>02dc8c36-0367-4050-814c-4278209086d9</vt:lpwstr>
  </property>
  <property fmtid="{D5CDD505-2E9C-101B-9397-08002B2CF9AE}" pid="20" name="MSIP_Label_e463cba9-5f6c-478d-9329-7b2295e4e8ed_Parent">
    <vt:lpwstr>112e00b9-34e2-4b26-a577-af1fd0f9f7ee</vt:lpwstr>
  </property>
  <property fmtid="{D5CDD505-2E9C-101B-9397-08002B2CF9AE}" pid="21" name="MSIP_Label_e463cba9-5f6c-478d-9329-7b2295e4e8ed_Extended_MSFT_Method">
    <vt:lpwstr>Automatic</vt:lpwstr>
  </property>
  <property fmtid="{D5CDD505-2E9C-101B-9397-08002B2CF9AE}" pid="22" name="Sensitivity">
    <vt:lpwstr>Atos For Internal Use Atos For Internal Use - All Employees</vt:lpwstr>
  </property>
</Properties>
</file>