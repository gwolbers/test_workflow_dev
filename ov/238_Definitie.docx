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F41A8" w14:textId="77777777" w:rsidR="00C34A7B" w:rsidRDefault="00590129" w:rsidP="00C34A7B">
      <w:pPr>
        <w:pStyle w:val="Kop3"/>
      </w:pPr>
      <w:bookmarkStart w:id="364" w:name="_Ref_37993fe83e045cc3c707ff0ae515781f_254"/>
      <w:r>
        <w:lastRenderedPageBreak/>
        <w:t>De vormgeving van R</w:t>
      </w:r>
      <w:r w:rsidRPr="00154099">
        <w:t xml:space="preserve">egeling </w:t>
      </w:r>
      <w:r>
        <w:t xml:space="preserve">en Besluit bij omgevingsdocumenten met </w:t>
      </w:r>
      <w:r w:rsidRPr="00995392">
        <w:t>Artikelstructuur</w:t>
      </w:r>
      <w:bookmarkEnd w:id="364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2975C" w14:textId="77777777" w:rsidR="00536316" w:rsidRDefault="00536316">
      <w:r>
        <w:separator/>
      </w:r>
    </w:p>
    <w:p w14:paraId="41B56E3A" w14:textId="77777777" w:rsidR="00536316" w:rsidRDefault="00536316"/>
    <w:p w14:paraId="68527DAF" w14:textId="77777777" w:rsidR="00536316" w:rsidRDefault="00536316"/>
  </w:endnote>
  <w:endnote w:type="continuationSeparator" w:id="0">
    <w:p w14:paraId="5CCAFF84" w14:textId="77777777" w:rsidR="00536316" w:rsidRDefault="00536316">
      <w:r>
        <w:continuationSeparator/>
      </w:r>
    </w:p>
    <w:p w14:paraId="72B94F6E" w14:textId="77777777" w:rsidR="00536316" w:rsidRDefault="00536316"/>
    <w:p w14:paraId="4A291F0E" w14:textId="77777777" w:rsidR="00536316" w:rsidRDefault="00536316"/>
  </w:endnote>
  <w:endnote w:type="continuationNotice" w:id="1">
    <w:p w14:paraId="5D2FA85B" w14:textId="77777777" w:rsidR="00536316" w:rsidRDefault="00536316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88E2F" w14:textId="77777777" w:rsidR="00536316" w:rsidRPr="00B35331" w:rsidRDefault="00536316" w:rsidP="00577995">
      <w:pPr>
        <w:pStyle w:val="Voettekst"/>
      </w:pPr>
    </w:p>
  </w:footnote>
  <w:footnote w:type="continuationSeparator" w:id="0">
    <w:p w14:paraId="29913280" w14:textId="77777777" w:rsidR="00536316" w:rsidRDefault="00536316">
      <w:r>
        <w:continuationSeparator/>
      </w:r>
    </w:p>
    <w:p w14:paraId="424B18DD" w14:textId="77777777" w:rsidR="00536316" w:rsidRDefault="00536316"/>
    <w:p w14:paraId="5605B13F" w14:textId="77777777" w:rsidR="00536316" w:rsidRDefault="00536316"/>
  </w:footnote>
  <w:footnote w:type="continuationNotice" w:id="1">
    <w:p w14:paraId="1153AA5D" w14:textId="77777777" w:rsidR="00536316" w:rsidRDefault="00536316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7350FAE2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6F368962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C00D2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33FC30F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C00D2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39FB595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C00D2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316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0D2E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92</cp:revision>
  <cp:lastPrinted>2018-12-21T13:24:00Z</cp:lastPrinted>
  <dcterms:created xsi:type="dcterms:W3CDTF">2020-01-14T23:04:00Z</dcterms:created>
  <dcterms:modified xsi:type="dcterms:W3CDTF">2021-06-12T17:49:00Z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