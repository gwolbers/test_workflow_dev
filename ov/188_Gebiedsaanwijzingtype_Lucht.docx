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DA704" w14:textId="77777777" w:rsidR="00C34A7B" w:rsidRPr="00F62F31" w:rsidRDefault="00590129" w:rsidP="00C34A7B">
      <w:pPr>
        <w:pStyle w:val="Kop3"/>
      </w:pPr>
      <w:r w:rsidRPr="00F62F31">
        <w:t>Aanleiding</w:t>
      </w:r>
    </w:p>
    <w:p w14:paraId="1CBCEBA5" w14:textId="781D0031" w:rsidR="00C34A7B" w:rsidRPr="00F62F31" w:rsidRDefault="00590129" w:rsidP="00C34A7B">
      <w:r w:rsidRPr="00F62F31">
        <w:t xml:space="preserve">Het motto van de Omgevingswet is </w:t>
      </w:r>
      <w:r>
        <w:t>‘</w:t>
      </w:r>
      <w:r w:rsidRPr="00F62F31">
        <w:t>Ruimte voor ontwikkeling, waarborgen voor kwaliteit</w:t>
      </w:r>
      <w:r>
        <w:t>’</w:t>
      </w:r>
      <w:r w:rsidRPr="00F62F31">
        <w:t>. De Omgevingswet staat voor een goede balans tussen het benutten en beschermen van de fysieke leefomgeving. Met benutten wordt bedoeld het doelmatig beheren, gebruiken en ontwikkelen van de fysieke leefomgeving om maatschappelijke behoeften te vervullen. Bij beschermen gaat het over het bereiken en in stand houden van een veilige en gezonde fysieke leefomgeving en een goede omgevingskwaliteit.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42975C" w14:textId="77777777" w:rsidR="00536316" w:rsidRDefault="00536316">
      <w:r>
        <w:separator/>
      </w:r>
    </w:p>
    <w:p w14:paraId="41B56E3A" w14:textId="77777777" w:rsidR="00536316" w:rsidRDefault="00536316"/>
    <w:p w14:paraId="68527DAF" w14:textId="77777777" w:rsidR="00536316" w:rsidRDefault="00536316"/>
  </w:endnote>
  <w:endnote w:type="continuationSeparator" w:id="0">
    <w:p w14:paraId="5CCAFF84" w14:textId="77777777" w:rsidR="00536316" w:rsidRDefault="00536316">
      <w:r>
        <w:continuationSeparator/>
      </w:r>
    </w:p>
    <w:p w14:paraId="72B94F6E" w14:textId="77777777" w:rsidR="00536316" w:rsidRDefault="00536316"/>
    <w:p w14:paraId="4A291F0E" w14:textId="77777777" w:rsidR="00536316" w:rsidRDefault="00536316"/>
  </w:endnote>
  <w:endnote w:type="continuationNotice" w:id="1">
    <w:p w14:paraId="5D2FA85B" w14:textId="77777777" w:rsidR="00536316" w:rsidRDefault="00536316">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288E2F" w14:textId="77777777" w:rsidR="00536316" w:rsidRPr="00B35331" w:rsidRDefault="00536316" w:rsidP="00577995">
      <w:pPr>
        <w:pStyle w:val="Voettekst"/>
      </w:pPr>
    </w:p>
  </w:footnote>
  <w:footnote w:type="continuationSeparator" w:id="0">
    <w:p w14:paraId="29913280" w14:textId="77777777" w:rsidR="00536316" w:rsidRDefault="00536316">
      <w:r>
        <w:continuationSeparator/>
      </w:r>
    </w:p>
    <w:p w14:paraId="424B18DD" w14:textId="77777777" w:rsidR="00536316" w:rsidRDefault="00536316"/>
    <w:p w14:paraId="5605B13F" w14:textId="77777777" w:rsidR="00536316" w:rsidRDefault="00536316"/>
  </w:footnote>
  <w:footnote w:type="continuationNotice" w:id="1">
    <w:p w14:paraId="1153AA5D" w14:textId="77777777" w:rsidR="00536316" w:rsidRDefault="00536316">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7350FAE2"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C00D2E">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F368962"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C00D2E">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33FC30F"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00D2E">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39FB5957"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C00D2E">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57E"/>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316"/>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6DBF"/>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44E"/>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1E04"/>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0D2E"/>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690"/>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A6E"/>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5E7"/>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9B3"/>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158</Pages>
  <Words>64357</Words>
  <Characters>353964</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92</cp:revision>
  <cp:lastPrinted>2018-12-21T13:24:00Z</cp:lastPrinted>
  <dcterms:created xsi:type="dcterms:W3CDTF">2020-01-14T23:04:00Z</dcterms:created>
  <dcterms:modified xsi:type="dcterms:W3CDTF">2021-06-12T17:49:00Z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